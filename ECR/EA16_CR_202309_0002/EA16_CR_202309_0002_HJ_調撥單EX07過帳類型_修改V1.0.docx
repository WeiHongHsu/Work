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D13C1" w:rsidR="00867F9E" w:rsidP="0028583A" w:rsidRDefault="001D13C1" w14:paraId="5397D279" w14:textId="5C27EE10">
      <w:pPr>
        <w:rPr>
          <w:noProof/>
          <w:lang w:val="en-US" w:eastAsia="en-US"/>
        </w:rPr>
      </w:pPr>
      <w:r w:rsidRPr="001D13C1">
        <w:rPr>
          <w:noProof/>
          <w:lang w:val="en-US" w:eastAsia="zh-TW"/>
        </w:rPr>
        <w:drawing>
          <wp:anchor distT="0" distB="0" distL="114300" distR="114300" simplePos="0" relativeHeight="251663872" behindDoc="1" locked="0" layoutInCell="1" allowOverlap="1" wp14:anchorId="7F29B178" wp14:editId="71DAB74E">
            <wp:simplePos x="0" y="0"/>
            <wp:positionH relativeFrom="margin">
              <wp:posOffset>4824730</wp:posOffset>
            </wp:positionH>
            <wp:positionV relativeFrom="paragraph">
              <wp:posOffset>8666560</wp:posOffset>
            </wp:positionV>
            <wp:extent cx="1911350" cy="297368"/>
            <wp:effectExtent l="0" t="0" r="0" b="762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sidRPr="001D13C1" w:rsidR="00EF652E">
        <w:rPr>
          <w:noProof/>
          <w:lang w:val="en-US" w:eastAsia="zh-TW"/>
        </w:rPr>
        <mc:AlternateContent>
          <mc:Choice Requires="wps">
            <w:drawing>
              <wp:anchor distT="0" distB="0" distL="114300" distR="114300" simplePos="0" relativeHeight="251651584" behindDoc="1" locked="0" layoutInCell="1" allowOverlap="1" wp14:anchorId="0EB6078C" wp14:editId="7D3F4DCE">
                <wp:simplePos x="0" y="0"/>
                <wp:positionH relativeFrom="column">
                  <wp:posOffset>-724535</wp:posOffset>
                </wp:positionH>
                <wp:positionV relativeFrom="paragraph">
                  <wp:posOffset>-1362710</wp:posOffset>
                </wp:positionV>
                <wp:extent cx="7748270" cy="10694670"/>
                <wp:effectExtent l="0" t="0" r="5080" b="0"/>
                <wp:wrapNone/>
                <wp:docPr id="89"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8270" cy="10694670"/>
                        </a:xfrm>
                        <a:prstGeom prst="rect">
                          <a:avLst/>
                        </a:prstGeom>
                        <a:solidFill>
                          <a:srgbClr val="FFCC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474AC660">
              <v:rect id="Rechteck 89" style="position:absolute;margin-left:-57.05pt;margin-top:-107.3pt;width:610.1pt;height:84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fc0" stroked="f" strokeweight="2pt" w14:anchorId="0D2D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">
                <v:path arrowok="t"/>
              </v:rect>
            </w:pict>
          </mc:Fallback>
        </mc:AlternateContent>
      </w:r>
      <w:r w:rsidRPr="001D13C1" w:rsidR="00EF652E">
        <w:rPr>
          <w:noProof/>
          <w:lang w:val="en-US" w:eastAsia="zh-TW"/>
        </w:rPr>
        <mc:AlternateContent>
          <mc:Choice Requires="wps">
            <w:drawing>
              <wp:anchor distT="0" distB="0" distL="114300" distR="114300" simplePos="0" relativeHeight="251662848" behindDoc="0" locked="0" layoutInCell="1" allowOverlap="1" wp14:anchorId="201DBFF5" wp14:editId="306076EC">
                <wp:simplePos x="0" y="0"/>
                <wp:positionH relativeFrom="column">
                  <wp:posOffset>-641985</wp:posOffset>
                </wp:positionH>
                <wp:positionV relativeFrom="paragraph">
                  <wp:posOffset>7808595</wp:posOffset>
                </wp:positionV>
                <wp:extent cx="7570470" cy="144145"/>
                <wp:effectExtent l="0" t="0" r="0" b="0"/>
                <wp:wrapNone/>
                <wp:docPr id="90"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gray">
                        <a:xfrm>
                          <a:off x="0" y="0"/>
                          <a:ext cx="7570470" cy="144145"/>
                        </a:xfrm>
                        <a:prstGeom prst="rect">
                          <a:avLst/>
                        </a:prstGeom>
                        <a:solidFill>
                          <a:srgbClr val="D40511"/>
                        </a:solidFill>
                        <a:ln w="9525" cap="flat" cmpd="sng" algn="ctr">
                          <a:noFill/>
                          <a:prstDash val="solid"/>
                        </a:ln>
                        <a:effectLst/>
                      </wps:spPr>
                      <wps:bodyPr anchor="ct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4585C716">
              <v:rect id="Rechteck 89" style="position:absolute;margin-left:-50.55pt;margin-top:614.85pt;width:596.1pt;height:1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d40511" stroked="f" o:bwmode="grayScale" w14:anchorId="1723A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">
                <v:path arrowok="t"/>
              </v:rect>
            </w:pict>
          </mc:Fallback>
        </mc:AlternateContent>
      </w:r>
      <w:r w:rsidRPr="001D13C1" w:rsidR="00EF652E">
        <w:rPr>
          <w:noProof/>
          <w:lang w:val="en-US" w:eastAsia="zh-TW"/>
        </w:rPr>
        <w:drawing>
          <wp:anchor distT="0" distB="0" distL="114300" distR="114300" simplePos="0" relativeHeight="251655680" behindDoc="0" locked="1" layoutInCell="1" allowOverlap="1" wp14:anchorId="3059E90E" wp14:editId="273A95C8">
            <wp:simplePos x="0" y="0"/>
            <wp:positionH relativeFrom="column">
              <wp:posOffset>8255</wp:posOffset>
            </wp:positionH>
            <wp:positionV relativeFrom="paragraph">
              <wp:posOffset>7948295</wp:posOffset>
            </wp:positionV>
            <wp:extent cx="3020060" cy="1509395"/>
            <wp:effectExtent l="0" t="0" r="0" b="0"/>
            <wp:wrapNone/>
            <wp:docPr id="97"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06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3C1" w:rsidR="00EF652E">
        <w:rPr>
          <w:noProof/>
          <w:lang w:val="en-US" w:eastAsia="zh-TW"/>
        </w:rPr>
        <mc:AlternateContent>
          <mc:Choice Requires="wps">
            <w:drawing>
              <wp:anchor distT="0" distB="0" distL="114300" distR="114300" simplePos="0" relativeHeight="251653632" behindDoc="0" locked="1" layoutInCell="1" allowOverlap="1" wp14:anchorId="044E89C4" wp14:editId="141127D9">
                <wp:simplePos x="0" y="0"/>
                <wp:positionH relativeFrom="column">
                  <wp:posOffset>-114300</wp:posOffset>
                </wp:positionH>
                <wp:positionV relativeFrom="paragraph">
                  <wp:posOffset>1936750</wp:posOffset>
                </wp:positionV>
                <wp:extent cx="4340225" cy="447040"/>
                <wp:effectExtent l="0" t="0" r="0" b="0"/>
                <wp:wrapNone/>
                <wp:docPr id="91" name="Titel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340225" cy="447040"/>
                        </a:xfrm>
                        <a:prstGeom prst="rect">
                          <a:avLst/>
                        </a:prstGeom>
                        <a:noFill/>
                        <a:ln w="9525">
                          <a:noFill/>
                          <a:miter lim="800000"/>
                          <a:headEnd/>
                          <a:tailEnd/>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Pr="007F0473" w:rsidR="005B3C41" w:rsidP="004C37C1" w:rsidRDefault="005B3C41" w14:paraId="3B44C62B" w14:textId="77777777">
                            <w:pPr>
                              <w:pStyle w:val="DHLTitle"/>
                              <w:rPr>
                                <w:rFonts w:ascii="Verdana" w:hAnsi="Verdana"/>
                              </w:rPr>
                            </w:pPr>
                            <w:r w:rsidRPr="005E70F4">
                              <w:rPr>
                                <w:rFonts w:ascii="Verdana" w:hAnsi="Verdana"/>
                              </w:rPr>
                              <w:t>Concept of Systems</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w14:anchorId="2F595F0B">
              <v:rect id="Titel 6" style="position:absolute;margin-left:-9pt;margin-top:152.5pt;width:341.75pt;height:3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ed="f" fillcolor="gray" stroked="f" strokeweight="0" o:bwmode="grayScale" w14:anchorId="044E8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">
                <v:path arrowok="t"/>
                <o:lock v:ext="edit" grouping="t"/>
                <v:textbox style="mso-fit-shape-to-text:t" inset="0,0,0,0">
                  <w:txbxContent>
                    <w:p w:rsidRPr="007F0473" w:rsidR="005B3C41" w:rsidP="004C37C1" w:rsidRDefault="005B3C41" w14:paraId="17C701EA" w14:textId="77777777">
                      <w:pPr>
                        <w:pStyle w:val="DHLTitle"/>
                        <w:rPr>
                          <w:rFonts w:ascii="Verdana" w:hAnsi="Verdana"/>
                        </w:rPr>
                      </w:pPr>
                      <w:r w:rsidRPr="005E70F4">
                        <w:rPr>
                          <w:rFonts w:ascii="Verdana" w:hAnsi="Verdana"/>
                        </w:rPr>
                        <w:t>Concept of Systems</w:t>
                      </w:r>
                    </w:p>
                  </w:txbxContent>
                </v:textbox>
                <w10:anchorlock/>
              </v:rect>
            </w:pict>
          </mc:Fallback>
        </mc:AlternateContent>
      </w:r>
      <w:r w:rsidRPr="001D13C1" w:rsidR="00EF652E">
        <w:rPr>
          <w:noProof/>
          <w:lang w:val="en-US" w:eastAsia="zh-TW"/>
        </w:rPr>
        <w:drawing>
          <wp:anchor distT="0" distB="0" distL="114300" distR="114300" simplePos="0" relativeHeight="251654656" behindDoc="0" locked="0" layoutInCell="1" allowOverlap="1" wp14:anchorId="5407E936" wp14:editId="3959215D">
            <wp:simplePos x="0" y="0"/>
            <wp:positionH relativeFrom="column">
              <wp:posOffset>-663575</wp:posOffset>
            </wp:positionH>
            <wp:positionV relativeFrom="paragraph">
              <wp:posOffset>4928235</wp:posOffset>
            </wp:positionV>
            <wp:extent cx="7583170" cy="2891790"/>
            <wp:effectExtent l="0" t="0" r="0" b="0"/>
            <wp:wrapNone/>
            <wp:docPr id="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gray">
                    <a:xfrm>
                      <a:off x="0" y="0"/>
                      <a:ext cx="758317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3C1" w:rsidR="00EF652E">
        <w:rPr>
          <w:noProof/>
          <w:lang w:val="en-US" w:eastAsia="zh-TW"/>
        </w:rPr>
        <mc:AlternateContent>
          <mc:Choice Requires="wps">
            <w:drawing>
              <wp:anchor distT="0" distB="0" distL="114300" distR="114300" simplePos="0" relativeHeight="251658752" behindDoc="0" locked="1" layoutInCell="1" allowOverlap="1" wp14:anchorId="4E8AA19F" wp14:editId="714C14A9">
                <wp:simplePos x="0" y="0"/>
                <wp:positionH relativeFrom="column">
                  <wp:posOffset>-111760</wp:posOffset>
                </wp:positionH>
                <wp:positionV relativeFrom="paragraph">
                  <wp:posOffset>3856990</wp:posOffset>
                </wp:positionV>
                <wp:extent cx="2062480" cy="318770"/>
                <wp:effectExtent l="0" t="0" r="0" b="0"/>
                <wp:wrapNone/>
                <wp:docPr id="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2480" cy="318770"/>
                        </a:xfrm>
                        <a:prstGeom prst="rect">
                          <a:avLst/>
                        </a:prstGeom>
                        <a:noFill/>
                        <a:ln w="6350">
                          <a:noFill/>
                        </a:ln>
                        <a:effectLst/>
                      </wps:spPr>
                      <wps:txbx>
                        <w:txbxContent>
                          <w:p w:rsidRPr="007F0473" w:rsidR="005B3C41" w:rsidP="00B5161A" w:rsidRDefault="005B3C41" w14:paraId="555F4D56" w14:textId="77777777">
                            <w:pPr>
                              <w:rPr>
                                <w:i/>
                                <w:color w:val="D40511"/>
                                <w:sz w:val="22"/>
                              </w:rPr>
                            </w:pPr>
                            <w:r w:rsidRPr="007F0473">
                              <w:rPr>
                                <w:color w:val="D40511"/>
                                <w:sz w:val="22"/>
                              </w:rPr>
                              <w:t>Version number/date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D11589">
              <v:shapetype id="_x0000_t202" coordsize="21600,21600" o:spt="202" path="m,l,21600r21600,l21600,xe" w14:anchorId="4E8AA19F">
                <v:stroke joinstyle="miter"/>
                <v:path gradientshapeok="t" o:connecttype="rect"/>
              </v:shapetype>
              <v:shape id="Text Box 52" style="position:absolute;margin-left:-8.8pt;margin-top:303.7pt;width:162.4pt;height:2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">
                <v:path arrowok="t"/>
                <v:textbox inset="0,0,0,0">
                  <w:txbxContent>
                    <w:p w:rsidRPr="007F0473" w:rsidR="005B3C41" w:rsidP="00B5161A" w:rsidRDefault="005B3C41" w14:paraId="7C5808B6" w14:textId="77777777">
                      <w:pPr>
                        <w:rPr>
                          <w:i/>
                          <w:color w:val="D40511"/>
                          <w:sz w:val="22"/>
                        </w:rPr>
                      </w:pPr>
                      <w:r w:rsidRPr="007F0473">
                        <w:rPr>
                          <w:color w:val="D40511"/>
                          <w:sz w:val="22"/>
                        </w:rPr>
                        <w:t>Version number/date</w:t>
                      </w:r>
                    </w:p>
                  </w:txbxContent>
                </v:textbox>
                <w10:anchorlock/>
              </v:shape>
            </w:pict>
          </mc:Fallback>
        </mc:AlternateContent>
      </w:r>
      <w:r w:rsidRPr="001D13C1" w:rsidR="00EF652E">
        <w:rPr>
          <w:noProof/>
          <w:lang w:val="en-US" w:eastAsia="zh-TW"/>
        </w:rPr>
        <mc:AlternateContent>
          <mc:Choice Requires="wps">
            <w:drawing>
              <wp:anchor distT="0" distB="0" distL="114300" distR="114300" simplePos="0" relativeHeight="251661824" behindDoc="0" locked="1" layoutInCell="1" allowOverlap="1" wp14:anchorId="376724E8" wp14:editId="3DBB461E">
                <wp:simplePos x="0" y="0"/>
                <wp:positionH relativeFrom="column">
                  <wp:posOffset>1833245</wp:posOffset>
                </wp:positionH>
                <wp:positionV relativeFrom="paragraph">
                  <wp:posOffset>3860165</wp:posOffset>
                </wp:positionV>
                <wp:extent cx="3439160" cy="318770"/>
                <wp:effectExtent l="0" t="0" r="8890" b="5080"/>
                <wp:wrapNone/>
                <wp:docPr id="19181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160" cy="318770"/>
                        </a:xfrm>
                        <a:prstGeom prst="rect">
                          <a:avLst/>
                        </a:prstGeom>
                        <a:noFill/>
                        <a:ln w="6350">
                          <a:noFill/>
                        </a:ln>
                        <a:effectLst/>
                      </wps:spPr>
                      <wps:txbx>
                        <w:txbxContent>
                          <w:p w:rsidRPr="00850ED4" w:rsidR="005B3C41" w:rsidP="00B5161A" w:rsidRDefault="005B3C41" w14:paraId="1AB9E599" w14:textId="50E21B89">
                            <w:pPr>
                              <w:rPr>
                                <w:rFonts w:eastAsiaTheme="minorEastAsia"/>
                                <w:b/>
                                <w:i/>
                                <w:color w:val="D40511"/>
                                <w:sz w:val="22"/>
                                <w:lang w:eastAsia="zh-TW"/>
                              </w:rPr>
                            </w:pPr>
                            <w:r>
                              <w:rPr>
                                <w:rFonts w:eastAsiaTheme="minorEastAsia"/>
                                <w:b/>
                                <w:i/>
                                <w:color w:val="D40511"/>
                                <w:sz w:val="22"/>
                                <w:lang w:eastAsia="zh-TW"/>
                              </w:rPr>
                              <w:t>1</w:t>
                            </w:r>
                            <w:r>
                              <w:rPr>
                                <w:rFonts w:hint="eastAsia" w:eastAsiaTheme="minorEastAsia"/>
                                <w:b/>
                                <w:i/>
                                <w:color w:val="D40511"/>
                                <w:sz w:val="22"/>
                                <w:lang w:eastAsia="zh-TW"/>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4AE239">
              <v:shape id="Text Box 6" style="position:absolute;margin-left:144.35pt;margin-top:303.95pt;width:270.8pt;height:2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" w14:anchorId="376724E8">
                <v:path arrowok="t"/>
                <v:textbox inset="0,0,0,0">
                  <w:txbxContent>
                    <w:p w:rsidRPr="00850ED4" w:rsidR="005B3C41" w:rsidP="00B5161A" w:rsidRDefault="005B3C41" w14:paraId="4B3AA50C" w14:textId="50E21B89">
                      <w:pPr>
                        <w:rPr>
                          <w:rFonts w:eastAsiaTheme="minorEastAsia"/>
                          <w:b/>
                          <w:i/>
                          <w:color w:val="D40511"/>
                          <w:sz w:val="22"/>
                          <w:lang w:eastAsia="zh-TW"/>
                        </w:rPr>
                      </w:pPr>
                      <w:r>
                        <w:rPr>
                          <w:rFonts w:eastAsiaTheme="minorEastAsia"/>
                          <w:b/>
                          <w:i/>
                          <w:color w:val="D40511"/>
                          <w:sz w:val="22"/>
                          <w:lang w:eastAsia="zh-TW"/>
                        </w:rPr>
                        <w:t>1</w:t>
                      </w:r>
                      <w:r>
                        <w:rPr>
                          <w:rFonts w:hint="eastAsia" w:eastAsiaTheme="minorEastAsia"/>
                          <w:b/>
                          <w:i/>
                          <w:color w:val="D40511"/>
                          <w:sz w:val="22"/>
                          <w:lang w:eastAsia="zh-TW"/>
                        </w:rPr>
                        <w:t>.0</w:t>
                      </w:r>
                    </w:p>
                  </w:txbxContent>
                </v:textbox>
                <w10:anchorlock/>
              </v:shape>
            </w:pict>
          </mc:Fallback>
        </mc:AlternateContent>
      </w:r>
      <w:r w:rsidRPr="001D13C1" w:rsidR="00EF652E">
        <w:rPr>
          <w:noProof/>
          <w:lang w:val="en-US" w:eastAsia="zh-TW"/>
        </w:rPr>
        <mc:AlternateContent>
          <mc:Choice Requires="wps">
            <w:drawing>
              <wp:anchor distT="0" distB="0" distL="114300" distR="114300" simplePos="0" relativeHeight="251660800" behindDoc="0" locked="1" layoutInCell="1" allowOverlap="1" wp14:anchorId="0AFFB173" wp14:editId="2E898D3E">
                <wp:simplePos x="0" y="0"/>
                <wp:positionH relativeFrom="column">
                  <wp:posOffset>-111760</wp:posOffset>
                </wp:positionH>
                <wp:positionV relativeFrom="paragraph">
                  <wp:posOffset>3329940</wp:posOffset>
                </wp:positionV>
                <wp:extent cx="1294130" cy="318770"/>
                <wp:effectExtent l="0" t="0" r="0" b="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318770"/>
                        </a:xfrm>
                        <a:prstGeom prst="rect">
                          <a:avLst/>
                        </a:prstGeom>
                        <a:noFill/>
                        <a:ln w="6350">
                          <a:noFill/>
                        </a:ln>
                        <a:effectLst/>
                      </wps:spPr>
                      <wps:txbx>
                        <w:txbxContent>
                          <w:p w:rsidRPr="007F0473" w:rsidR="005B3C41" w:rsidP="00B5161A" w:rsidRDefault="005B3C41" w14:paraId="58EEB876" w14:textId="77777777">
                            <w:pPr>
                              <w:rPr>
                                <w:i/>
                                <w:color w:val="D40511"/>
                                <w:sz w:val="22"/>
                              </w:rPr>
                            </w:pPr>
                            <w:r w:rsidRPr="007F0473">
                              <w:rPr>
                                <w:color w:val="D40511"/>
                                <w:sz w:val="22"/>
                              </w:rPr>
                              <w:t>Customer 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4BDC89">
              <v:shape id="Text Box 5" style="position:absolute;margin-left:-8.8pt;margin-top:262.2pt;width:101.9pt;height:2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" w14:anchorId="0AFFB173">
                <v:path arrowok="t"/>
                <v:textbox inset="0,0,0,0">
                  <w:txbxContent>
                    <w:p w:rsidRPr="007F0473" w:rsidR="005B3C41" w:rsidP="00B5161A" w:rsidRDefault="005B3C41" w14:paraId="326244A8" w14:textId="77777777">
                      <w:pPr>
                        <w:rPr>
                          <w:i/>
                          <w:color w:val="D40511"/>
                          <w:sz w:val="22"/>
                        </w:rPr>
                      </w:pPr>
                      <w:r w:rsidRPr="007F0473">
                        <w:rPr>
                          <w:color w:val="D40511"/>
                          <w:sz w:val="22"/>
                        </w:rPr>
                        <w:t>Customer name</w:t>
                      </w:r>
                    </w:p>
                  </w:txbxContent>
                </v:textbox>
                <w10:anchorlock/>
              </v:shape>
            </w:pict>
          </mc:Fallback>
        </mc:AlternateContent>
      </w:r>
      <w:r w:rsidRPr="001D13C1" w:rsidR="00EF652E">
        <w:rPr>
          <w:noProof/>
          <w:lang w:val="en-US" w:eastAsia="zh-TW"/>
        </w:rPr>
        <mc:AlternateContent>
          <mc:Choice Requires="wps">
            <w:drawing>
              <wp:anchor distT="0" distB="0" distL="114300" distR="114300" simplePos="0" relativeHeight="251657728" behindDoc="0" locked="1" layoutInCell="1" allowOverlap="1" wp14:anchorId="0E47421A" wp14:editId="53122B30">
                <wp:simplePos x="0" y="0"/>
                <wp:positionH relativeFrom="column">
                  <wp:posOffset>1835785</wp:posOffset>
                </wp:positionH>
                <wp:positionV relativeFrom="paragraph">
                  <wp:posOffset>3331210</wp:posOffset>
                </wp:positionV>
                <wp:extent cx="2498090" cy="318770"/>
                <wp:effectExtent l="0" t="0" r="0" b="0"/>
                <wp:wrapNone/>
                <wp:docPr id="6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8090" cy="318770"/>
                        </a:xfrm>
                        <a:prstGeom prst="rect">
                          <a:avLst/>
                        </a:prstGeom>
                        <a:noFill/>
                        <a:ln w="6350">
                          <a:noFill/>
                        </a:ln>
                        <a:effectLst/>
                      </wps:spPr>
                      <wps:txbx>
                        <w:txbxContent>
                          <w:p w:rsidRPr="007F0473" w:rsidR="005B3C41" w:rsidP="00ED0812" w:rsidRDefault="005B3C41" w14:paraId="6A02D06F" w14:textId="77777777">
                            <w:pPr>
                              <w:pStyle w:val="DHLSubtitle"/>
                              <w:rPr>
                                <w:i/>
                                <w:lang w:eastAsia="zh-TW"/>
                              </w:rPr>
                            </w:pPr>
                            <w:r>
                              <w:rPr>
                                <w:rFonts w:hint="eastAsia" w:ascii="微軟正黑體" w:hAnsi="微軟正黑體" w:eastAsia="微軟正黑體" w:cs="微軟正黑體"/>
                                <w:i/>
                                <w:lang w:eastAsia="zh-TW"/>
                              </w:rPr>
                              <w:t>趙秀娟</w:t>
                            </w:r>
                          </w:p>
                          <w:p w:rsidRPr="007F0473" w:rsidR="005B3C41" w:rsidP="0069361D" w:rsidRDefault="005B3C41" w14:paraId="083E4CD7" w14:textId="2FF8773B">
                            <w:pPr>
                              <w:pStyle w:val="DHLSubtitle"/>
                              <w:rPr>
                                <w:i/>
                                <w:lang w:eastAsia="zh-TW"/>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4E99DE">
              <v:shape id="Text Box 51" style="position:absolute;margin-left:144.55pt;margin-top:262.3pt;width:196.7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" w14:anchorId="0E47421A">
                <v:path arrowok="t"/>
                <v:textbox inset="0,0,0,0">
                  <w:txbxContent>
                    <w:p w:rsidRPr="007F0473" w:rsidR="005B3C41" w:rsidP="00ED0812" w:rsidRDefault="005B3C41" w14:paraId="731F63A6" w14:textId="77777777">
                      <w:pPr>
                        <w:pStyle w:val="DHLSubtitle"/>
                        <w:rPr>
                          <w:i/>
                          <w:lang w:eastAsia="zh-TW"/>
                        </w:rPr>
                      </w:pPr>
                      <w:r>
                        <w:rPr>
                          <w:rFonts w:hint="eastAsia" w:ascii="微軟正黑體" w:hAnsi="微軟正黑體" w:eastAsia="微軟正黑體" w:cs="微軟正黑體"/>
                          <w:i/>
                          <w:lang w:eastAsia="zh-TW"/>
                        </w:rPr>
                        <w:t>趙秀娟</w:t>
                      </w:r>
                    </w:p>
                    <w:p w:rsidRPr="007F0473" w:rsidR="005B3C41" w:rsidP="0069361D" w:rsidRDefault="005B3C41" w14:paraId="672A6659" w14:textId="2FF8773B">
                      <w:pPr>
                        <w:pStyle w:val="DHLSubtitle"/>
                        <w:rPr>
                          <w:i/>
                          <w:lang w:eastAsia="zh-TW"/>
                        </w:rPr>
                      </w:pPr>
                    </w:p>
                  </w:txbxContent>
                </v:textbox>
                <w10:anchorlock/>
              </v:shape>
            </w:pict>
          </mc:Fallback>
        </mc:AlternateContent>
      </w:r>
      <w:r w:rsidRPr="001D13C1" w:rsidR="00EF652E">
        <w:rPr>
          <w:noProof/>
          <w:lang w:val="en-US" w:eastAsia="zh-TW"/>
        </w:rPr>
        <mc:AlternateContent>
          <mc:Choice Requires="wps">
            <w:drawing>
              <wp:anchor distT="0" distB="0" distL="114300" distR="114300" simplePos="0" relativeHeight="251656704" behindDoc="0" locked="1" layoutInCell="1" allowOverlap="1" wp14:anchorId="5EBF9132" wp14:editId="67EDDF85">
                <wp:simplePos x="0" y="0"/>
                <wp:positionH relativeFrom="column">
                  <wp:posOffset>-112395</wp:posOffset>
                </wp:positionH>
                <wp:positionV relativeFrom="paragraph">
                  <wp:posOffset>2807335</wp:posOffset>
                </wp:positionV>
                <wp:extent cx="1508125" cy="318770"/>
                <wp:effectExtent l="0" t="0" r="0" b="0"/>
                <wp:wrapNone/>
                <wp:docPr id="6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318770"/>
                        </a:xfrm>
                        <a:prstGeom prst="rect">
                          <a:avLst/>
                        </a:prstGeom>
                        <a:noFill/>
                        <a:ln w="6350">
                          <a:noFill/>
                        </a:ln>
                        <a:effectLst/>
                      </wps:spPr>
                      <wps:txbx>
                        <w:txbxContent>
                          <w:p w:rsidRPr="007F0473" w:rsidR="005B3C41" w:rsidP="00DC3878" w:rsidRDefault="005B3C41" w14:paraId="7F735D74" w14:textId="3654BA7B">
                            <w:pPr>
                              <w:rPr>
                                <w:color w:val="D40511"/>
                                <w:sz w:val="32"/>
                              </w:rPr>
                            </w:pPr>
                            <w:r w:rsidRPr="007F0473">
                              <w:rPr>
                                <w:color w:val="D40511"/>
                                <w:sz w:val="32"/>
                              </w:rPr>
                              <w:t>Project name</w:t>
                            </w:r>
                          </w:p>
                          <w:p w:rsidRPr="007F0473" w:rsidR="005B3C41" w:rsidP="00B5161A" w:rsidRDefault="005B3C41" w14:paraId="4E98E51B" w14:textId="2942B701">
                            <w:pPr>
                              <w:rPr>
                                <w:color w:val="D40511"/>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C4B3BD">
              <v:shape id="Text Box 50" style="position:absolute;margin-left:-8.85pt;margin-top:221.05pt;width:118.75pt;height:2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" w14:anchorId="5EBF9132">
                <v:path arrowok="t"/>
                <v:textbox inset="0,0,0,0">
                  <w:txbxContent>
                    <w:p w:rsidRPr="007F0473" w:rsidR="005B3C41" w:rsidP="00DC3878" w:rsidRDefault="005B3C41" w14:paraId="24C77B61" w14:textId="3654BA7B">
                      <w:pPr>
                        <w:rPr>
                          <w:color w:val="D40511"/>
                          <w:sz w:val="32"/>
                        </w:rPr>
                      </w:pPr>
                      <w:r w:rsidRPr="007F0473">
                        <w:rPr>
                          <w:color w:val="D40511"/>
                          <w:sz w:val="32"/>
                        </w:rPr>
                        <w:t>Project name</w:t>
                      </w:r>
                    </w:p>
                    <w:p w:rsidRPr="007F0473" w:rsidR="005B3C41" w:rsidP="00B5161A" w:rsidRDefault="005B3C41" w14:paraId="0A37501D" w14:textId="2942B701">
                      <w:pPr>
                        <w:rPr>
                          <w:color w:val="D40511"/>
                          <w:sz w:val="32"/>
                        </w:rPr>
                      </w:pPr>
                    </w:p>
                  </w:txbxContent>
                </v:textbox>
                <w10:anchorlock/>
              </v:shape>
            </w:pict>
          </mc:Fallback>
        </mc:AlternateContent>
      </w:r>
      <w:r w:rsidRPr="001D13C1" w:rsidR="00EF652E">
        <w:rPr>
          <w:noProof/>
          <w:lang w:val="en-US" w:eastAsia="zh-TW"/>
        </w:rPr>
        <mc:AlternateContent>
          <mc:Choice Requires="wps">
            <w:drawing>
              <wp:anchor distT="0" distB="0" distL="114300" distR="114300" simplePos="0" relativeHeight="251659776" behindDoc="0" locked="1" layoutInCell="1" allowOverlap="1" wp14:anchorId="76321C61" wp14:editId="32585260">
                <wp:simplePos x="0" y="0"/>
                <wp:positionH relativeFrom="column">
                  <wp:posOffset>1840230</wp:posOffset>
                </wp:positionH>
                <wp:positionV relativeFrom="paragraph">
                  <wp:posOffset>2806065</wp:posOffset>
                </wp:positionV>
                <wp:extent cx="4404360" cy="393700"/>
                <wp:effectExtent l="0" t="0" r="15240" b="6350"/>
                <wp:wrapNone/>
                <wp:docPr id="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4360" cy="393700"/>
                        </a:xfrm>
                        <a:prstGeom prst="rect">
                          <a:avLst/>
                        </a:prstGeom>
                        <a:noFill/>
                        <a:ln w="6350">
                          <a:noFill/>
                        </a:ln>
                        <a:effectLst/>
                      </wps:spPr>
                      <wps:txbx>
                        <w:txbxContent>
                          <w:p w:rsidRPr="008E324D" w:rsidR="005B3C41" w:rsidP="00ED0812" w:rsidRDefault="005B3C41" w14:paraId="2288912F" w14:textId="3BFA5454">
                            <w:pPr>
                              <w:rPr>
                                <w:b/>
                                <w:color w:val="D40511"/>
                                <w:sz w:val="32"/>
                                <w:lang w:val="en-US"/>
                              </w:rPr>
                            </w:pPr>
                            <w:r w:rsidRPr="004C59E8">
                              <w:rPr>
                                <w:rFonts w:hint="eastAsia" w:ascii="微軟正黑體" w:hAnsi="微軟正黑體" w:eastAsia="微軟正黑體" w:cs="微軟正黑體"/>
                                <w:b/>
                                <w:color w:val="D40511"/>
                                <w:sz w:val="32"/>
                                <w:lang w:val="en-US" w:eastAsia="zh-TW"/>
                              </w:rPr>
                              <w:t>調撥單EX07</w:t>
                            </w:r>
                            <w:r>
                              <w:rPr>
                                <w:rFonts w:hint="eastAsia" w:ascii="微軟正黑體" w:hAnsi="微軟正黑體" w:eastAsia="微軟正黑體" w:cs="微軟正黑體"/>
                                <w:b/>
                                <w:color w:val="D40511"/>
                                <w:sz w:val="32"/>
                                <w:lang w:val="en-US" w:eastAsia="zh-TW"/>
                              </w:rPr>
                              <w:t>過</w:t>
                            </w:r>
                            <w:r>
                              <w:rPr>
                                <w:rFonts w:ascii="微軟正黑體" w:hAnsi="微軟正黑體" w:eastAsia="微軟正黑體" w:cs="微軟正黑體"/>
                                <w:b/>
                                <w:color w:val="D40511"/>
                                <w:sz w:val="32"/>
                                <w:lang w:val="en-US" w:eastAsia="zh-TW"/>
                              </w:rPr>
                              <w:t>帳</w:t>
                            </w:r>
                            <w:r w:rsidRPr="004C59E8">
                              <w:rPr>
                                <w:rFonts w:hint="eastAsia" w:ascii="微軟正黑體" w:hAnsi="微軟正黑體" w:eastAsia="微軟正黑體" w:cs="微軟正黑體"/>
                                <w:b/>
                                <w:color w:val="D40511"/>
                                <w:sz w:val="32"/>
                                <w:lang w:val="en-US" w:eastAsia="zh-TW"/>
                              </w:rPr>
                              <w:t>類型_修改</w:t>
                            </w:r>
                            <w:r>
                              <w:rPr>
                                <w:rFonts w:hint="eastAsia" w:ascii="微軟正黑體" w:hAnsi="微軟正黑體" w:eastAsia="微軟正黑體" w:cs="微軟正黑體"/>
                                <w:b/>
                                <w:color w:val="D40511"/>
                                <w:sz w:val="32"/>
                                <w:lang w:val="en-US" w:eastAsia="zh-TW"/>
                              </w:rPr>
                              <w:t>(</w:t>
                            </w:r>
                            <w:r>
                              <w:rPr>
                                <w:rFonts w:ascii="微軟正黑體" w:hAnsi="微軟正黑體" w:eastAsia="微軟正黑體" w:cs="微軟正黑體"/>
                                <w:b/>
                                <w:color w:val="D40511"/>
                                <w:sz w:val="32"/>
                                <w:lang w:val="en-US" w:eastAsia="zh-TW"/>
                              </w:rPr>
                              <w:t>High Jump</w:t>
                            </w:r>
                            <w:r>
                              <w:rPr>
                                <w:rFonts w:hint="eastAsia" w:ascii="微軟正黑體" w:hAnsi="微軟正黑體" w:eastAsia="微軟正黑體" w:cs="微軟正黑體"/>
                                <w:b/>
                                <w:color w:val="D40511"/>
                                <w:sz w:val="32"/>
                                <w:lang w:val="en-US" w:eastAsia="zh-TW"/>
                              </w:rPr>
                              <w:t>)</w:t>
                            </w:r>
                          </w:p>
                          <w:p w:rsidRPr="00ED0812" w:rsidR="005B3C41" w:rsidP="00B5161A" w:rsidRDefault="005B3C41" w14:paraId="1BFA282B" w14:textId="5CB18D5A">
                            <w:pPr>
                              <w:rPr>
                                <w:rFonts w:ascii="微軟正黑體" w:hAnsi="微軟正黑體" w:eastAsia="微軟正黑體" w:cs="微軟正黑體"/>
                                <w:b/>
                                <w:color w:val="D40511"/>
                                <w:sz w:val="32"/>
                                <w:lang w:val="en-US" w:eastAsia="zh-TW"/>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EAEE1C">
              <v:shape id="Text Box 4" style="position:absolute;margin-left:144.9pt;margin-top:220.95pt;width:346.8pt;height: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" w14:anchorId="76321C61">
                <v:path arrowok="t"/>
                <v:textbox inset="0,0,0,0">
                  <w:txbxContent>
                    <w:p w:rsidRPr="008E324D" w:rsidR="005B3C41" w:rsidP="00ED0812" w:rsidRDefault="005B3C41" w14:paraId="793A09F6" w14:textId="3BFA5454">
                      <w:pPr>
                        <w:rPr>
                          <w:b/>
                          <w:color w:val="D40511"/>
                          <w:sz w:val="32"/>
                          <w:lang w:val="en-US"/>
                        </w:rPr>
                      </w:pPr>
                      <w:r w:rsidRPr="004C59E8">
                        <w:rPr>
                          <w:rFonts w:hint="eastAsia" w:ascii="微軟正黑體" w:hAnsi="微軟正黑體" w:eastAsia="微軟正黑體" w:cs="微軟正黑體"/>
                          <w:b/>
                          <w:color w:val="D40511"/>
                          <w:sz w:val="32"/>
                          <w:lang w:val="en-US" w:eastAsia="zh-TW"/>
                        </w:rPr>
                        <w:t>調撥單EX07</w:t>
                      </w:r>
                      <w:r>
                        <w:rPr>
                          <w:rFonts w:hint="eastAsia" w:ascii="微軟正黑體" w:hAnsi="微軟正黑體" w:eastAsia="微軟正黑體" w:cs="微軟正黑體"/>
                          <w:b/>
                          <w:color w:val="D40511"/>
                          <w:sz w:val="32"/>
                          <w:lang w:val="en-US" w:eastAsia="zh-TW"/>
                        </w:rPr>
                        <w:t>過</w:t>
                      </w:r>
                      <w:r>
                        <w:rPr>
                          <w:rFonts w:ascii="微軟正黑體" w:hAnsi="微軟正黑體" w:eastAsia="微軟正黑體" w:cs="微軟正黑體"/>
                          <w:b/>
                          <w:color w:val="D40511"/>
                          <w:sz w:val="32"/>
                          <w:lang w:val="en-US" w:eastAsia="zh-TW"/>
                        </w:rPr>
                        <w:t>帳</w:t>
                      </w:r>
                      <w:r w:rsidRPr="004C59E8">
                        <w:rPr>
                          <w:rFonts w:hint="eastAsia" w:ascii="微軟正黑體" w:hAnsi="微軟正黑體" w:eastAsia="微軟正黑體" w:cs="微軟正黑體"/>
                          <w:b/>
                          <w:color w:val="D40511"/>
                          <w:sz w:val="32"/>
                          <w:lang w:val="en-US" w:eastAsia="zh-TW"/>
                        </w:rPr>
                        <w:t>類型_修改</w:t>
                      </w:r>
                      <w:r>
                        <w:rPr>
                          <w:rFonts w:hint="eastAsia" w:ascii="微軟正黑體" w:hAnsi="微軟正黑體" w:eastAsia="微軟正黑體" w:cs="微軟正黑體"/>
                          <w:b/>
                          <w:color w:val="D40511"/>
                          <w:sz w:val="32"/>
                          <w:lang w:val="en-US" w:eastAsia="zh-TW"/>
                        </w:rPr>
                        <w:t>(</w:t>
                      </w:r>
                      <w:r>
                        <w:rPr>
                          <w:rFonts w:ascii="微軟正黑體" w:hAnsi="微軟正黑體" w:eastAsia="微軟正黑體" w:cs="微軟正黑體"/>
                          <w:b/>
                          <w:color w:val="D40511"/>
                          <w:sz w:val="32"/>
                          <w:lang w:val="en-US" w:eastAsia="zh-TW"/>
                        </w:rPr>
                        <w:t>High Jump</w:t>
                      </w:r>
                      <w:r>
                        <w:rPr>
                          <w:rFonts w:hint="eastAsia" w:ascii="微軟正黑體" w:hAnsi="微軟正黑體" w:eastAsia="微軟正黑體" w:cs="微軟正黑體"/>
                          <w:b/>
                          <w:color w:val="D40511"/>
                          <w:sz w:val="32"/>
                          <w:lang w:val="en-US" w:eastAsia="zh-TW"/>
                        </w:rPr>
                        <w:t>)</w:t>
                      </w:r>
                    </w:p>
                    <w:p w:rsidRPr="00ED0812" w:rsidR="005B3C41" w:rsidP="00B5161A" w:rsidRDefault="005B3C41" w14:paraId="5DAB6C7B" w14:textId="5CB18D5A">
                      <w:pPr>
                        <w:rPr>
                          <w:rFonts w:ascii="微軟正黑體" w:hAnsi="微軟正黑體" w:eastAsia="微軟正黑體" w:cs="微軟正黑體"/>
                          <w:b/>
                          <w:color w:val="D40511"/>
                          <w:sz w:val="32"/>
                          <w:lang w:val="en-US" w:eastAsia="zh-TW"/>
                        </w:rPr>
                      </w:pPr>
                    </w:p>
                  </w:txbxContent>
                </v:textbox>
                <w10:anchorlock/>
              </v:shape>
            </w:pict>
          </mc:Fallback>
        </mc:AlternateContent>
      </w:r>
      <w:r w:rsidRPr="001D13C1" w:rsidR="00EF652E">
        <w:rPr>
          <w:noProof/>
          <w:lang w:val="en-US" w:eastAsia="zh-TW"/>
        </w:rPr>
        <mc:AlternateContent>
          <mc:Choice Requires="wpg">
            <w:drawing>
              <wp:anchor distT="0" distB="0" distL="114300" distR="114300" simplePos="0" relativeHeight="251652608" behindDoc="0" locked="0" layoutInCell="1" allowOverlap="1" wp14:anchorId="7B77A0AF" wp14:editId="30A3E3F6">
                <wp:simplePos x="0" y="0"/>
                <wp:positionH relativeFrom="column">
                  <wp:posOffset>9902825</wp:posOffset>
                </wp:positionH>
                <wp:positionV relativeFrom="paragraph">
                  <wp:posOffset>8474710</wp:posOffset>
                </wp:positionV>
                <wp:extent cx="1801495" cy="422275"/>
                <wp:effectExtent l="7620" t="1270" r="635" b="508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22275"/>
                          <a:chOff x="0" y="0"/>
                          <a:chExt cx="2228851" cy="522288"/>
                        </a:xfrm>
                      </wpg:grpSpPr>
                      <wps:wsp>
                        <wps:cNvPr id="10" name="Freeform 771"/>
                        <wps:cNvSpPr>
                          <a:spLocks/>
                        </wps:cNvSpPr>
                        <wps:spPr bwMode="gray">
                          <a:xfrm>
                            <a:off x="0" y="506412"/>
                            <a:ext cx="2228850" cy="14288"/>
                          </a:xfrm>
                          <a:custGeom>
                            <a:avLst/>
                            <a:gdLst>
                              <a:gd name="T0" fmla="*/ 0 w 1404"/>
                              <a:gd name="T1" fmla="*/ 0 h 9"/>
                              <a:gd name="T2" fmla="*/ 2147483647 w 1404"/>
                              <a:gd name="T3" fmla="*/ 0 h 9"/>
                              <a:gd name="T4" fmla="*/ 2147483647 w 1404"/>
                              <a:gd name="T5" fmla="*/ 2147483647 h 9"/>
                              <a:gd name="T6" fmla="*/ 0 w 1404"/>
                              <a:gd name="T7" fmla="*/ 2147483647 h 9"/>
                              <a:gd name="T8" fmla="*/ 0 w 1404"/>
                              <a:gd name="T9" fmla="*/ 0 h 9"/>
                              <a:gd name="T10" fmla="*/ 0 w 1404"/>
                              <a:gd name="T11" fmla="*/ 0 h 9"/>
                              <a:gd name="T12" fmla="*/ 0 60000 65536"/>
                              <a:gd name="T13" fmla="*/ 0 60000 65536"/>
                              <a:gd name="T14" fmla="*/ 0 60000 65536"/>
                              <a:gd name="T15" fmla="*/ 0 60000 65536"/>
                              <a:gd name="T16" fmla="*/ 0 60000 65536"/>
                              <a:gd name="T17" fmla="*/ 0 60000 65536"/>
                              <a:gd name="T18" fmla="*/ 0 w 1404"/>
                              <a:gd name="T19" fmla="*/ 0 h 9"/>
                              <a:gd name="T20" fmla="*/ 1404 w 1404"/>
                              <a:gd name="T21" fmla="*/ 9 h 9"/>
                            </a:gdLst>
                            <a:ahLst/>
                            <a:cxnLst>
                              <a:cxn ang="T12">
                                <a:pos x="T0" y="T1"/>
                              </a:cxn>
                              <a:cxn ang="T13">
                                <a:pos x="T2" y="T3"/>
                              </a:cxn>
                              <a:cxn ang="T14">
                                <a:pos x="T4" y="T5"/>
                              </a:cxn>
                              <a:cxn ang="T15">
                                <a:pos x="T6" y="T7"/>
                              </a:cxn>
                              <a:cxn ang="T16">
                                <a:pos x="T8" y="T9"/>
                              </a:cxn>
                              <a:cxn ang="T17">
                                <a:pos x="T10" y="T11"/>
                              </a:cxn>
                            </a:cxnLst>
                            <a:rect l="T18" t="T19" r="T20" b="T21"/>
                            <a:pathLst>
                              <a:path w="1404" h="9">
                                <a:moveTo>
                                  <a:pt x="0" y="0"/>
                                </a:moveTo>
                                <a:lnTo>
                                  <a:pt x="1404" y="0"/>
                                </a:lnTo>
                                <a:lnTo>
                                  <a:pt x="1404" y="9"/>
                                </a:lnTo>
                                <a:lnTo>
                                  <a:pt x="0" y="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B3C41" w:rsidP="000F6A88" w:rsidRDefault="005B3C41" w14:paraId="7857DDA2" w14:textId="77777777">
                              <w:pPr>
                                <w:rPr>
                                  <w:rFonts w:eastAsia="Times New Roman"/>
                                </w:rPr>
                              </w:pPr>
                            </w:p>
                          </w:txbxContent>
                        </wps:txbx>
                        <wps:bodyPr rot="0" vert="horz" wrap="square" lIns="91440" tIns="45720" rIns="91440" bIns="45720" anchor="t" anchorCtr="0" upright="1">
                          <a:noAutofit/>
                        </wps:bodyPr>
                      </wps:wsp>
                      <wps:wsp>
                        <wps:cNvPr id="11" name="Freeform 772"/>
                        <wps:cNvSpPr>
                          <a:spLocks/>
                        </wps:cNvSpPr>
                        <wps:spPr bwMode="gray">
                          <a:xfrm>
                            <a:off x="0" y="4064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B3C41" w:rsidP="000F6A88" w:rsidRDefault="005B3C41" w14:paraId="3B833AB4" w14:textId="77777777">
                              <w:pPr>
                                <w:rPr>
                                  <w:rFonts w:eastAsia="Times New Roman"/>
                                </w:rPr>
                              </w:pPr>
                            </w:p>
                          </w:txbxContent>
                        </wps:txbx>
                        <wps:bodyPr rot="0" vert="horz" wrap="square" lIns="91440" tIns="45720" rIns="91440" bIns="45720" anchor="t" anchorCtr="0" upright="1">
                          <a:noAutofit/>
                        </wps:bodyPr>
                      </wps:wsp>
                      <wps:wsp>
                        <wps:cNvPr id="12" name="Freeform 773"/>
                        <wps:cNvSpPr>
                          <a:spLocks/>
                        </wps:cNvSpPr>
                        <wps:spPr bwMode="gray">
                          <a:xfrm>
                            <a:off x="0" y="4572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B3C41" w:rsidP="000F6A88" w:rsidRDefault="005B3C41" w14:paraId="40F999CA" w14:textId="77777777">
                              <w:pPr>
                                <w:rPr>
                                  <w:rFonts w:eastAsia="Times New Roman"/>
                                </w:rPr>
                              </w:pPr>
                            </w:p>
                          </w:txbxContent>
                        </wps:txbx>
                        <wps:bodyPr rot="0" vert="horz" wrap="square" lIns="91440" tIns="45720" rIns="91440" bIns="45720" anchor="t" anchorCtr="0" upright="1">
                          <a:noAutofit/>
                        </wps:bodyPr>
                      </wps:wsp>
                      <wps:wsp>
                        <wps:cNvPr id="13" name="Freeform 774"/>
                        <wps:cNvSpPr>
                          <a:spLocks/>
                        </wps:cNvSpPr>
                        <wps:spPr bwMode="gray">
                          <a:xfrm>
                            <a:off x="320675" y="0"/>
                            <a:ext cx="593725" cy="185737"/>
                          </a:xfrm>
                          <a:custGeom>
                            <a:avLst/>
                            <a:gdLst>
                              <a:gd name="T0" fmla="*/ 2147483647 w 604"/>
                              <a:gd name="T1" fmla="*/ 0 h 188"/>
                              <a:gd name="T2" fmla="*/ 0 w 604"/>
                              <a:gd name="T3" fmla="*/ 2147483647 h 188"/>
                              <a:gd name="T4" fmla="*/ 2147483647 w 604"/>
                              <a:gd name="T5" fmla="*/ 2147483647 h 188"/>
                              <a:gd name="T6" fmla="*/ 2147483647 w 604"/>
                              <a:gd name="T7" fmla="*/ 2147483647 h 188"/>
                              <a:gd name="T8" fmla="*/ 2147483647 w 604"/>
                              <a:gd name="T9" fmla="*/ 2147483647 h 188"/>
                              <a:gd name="T10" fmla="*/ 2147483647 w 604"/>
                              <a:gd name="T11" fmla="*/ 2147483647 h 188"/>
                              <a:gd name="T12" fmla="*/ 2147483647 w 604"/>
                              <a:gd name="T13" fmla="*/ 2147483647 h 188"/>
                              <a:gd name="T14" fmla="*/ 2147483647 w 604"/>
                              <a:gd name="T15" fmla="*/ 2147483647 h 188"/>
                              <a:gd name="T16" fmla="*/ 2147483647 w 604"/>
                              <a:gd name="T17" fmla="*/ 2147483647 h 188"/>
                              <a:gd name="T18" fmla="*/ 2147483647 w 604"/>
                              <a:gd name="T19" fmla="*/ 2147483647 h 188"/>
                              <a:gd name="T20" fmla="*/ 2147483647 w 604"/>
                              <a:gd name="T21" fmla="*/ 2147483647 h 188"/>
                              <a:gd name="T22" fmla="*/ 2147483647 w 604"/>
                              <a:gd name="T23" fmla="*/ 2147483647 h 188"/>
                              <a:gd name="T24" fmla="*/ 2147483647 w 604"/>
                              <a:gd name="T25" fmla="*/ 0 h 188"/>
                              <a:gd name="T26" fmla="*/ 2147483647 w 604"/>
                              <a:gd name="T27" fmla="*/ 0 h 18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604"/>
                              <a:gd name="T43" fmla="*/ 0 h 188"/>
                              <a:gd name="T44" fmla="*/ 604 w 604"/>
                              <a:gd name="T45" fmla="*/ 188 h 18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604" h="188">
                                <a:moveTo>
                                  <a:pt x="72" y="0"/>
                                </a:moveTo>
                                <a:cubicBezTo>
                                  <a:pt x="71" y="1"/>
                                  <a:pt x="2" y="94"/>
                                  <a:pt x="0" y="97"/>
                                </a:cubicBezTo>
                                <a:cubicBezTo>
                                  <a:pt x="4" y="97"/>
                                  <a:pt x="395" y="97"/>
                                  <a:pt x="395" y="97"/>
                                </a:cubicBezTo>
                                <a:cubicBezTo>
                                  <a:pt x="404" y="97"/>
                                  <a:pt x="409" y="99"/>
                                  <a:pt x="411" y="102"/>
                                </a:cubicBezTo>
                                <a:cubicBezTo>
                                  <a:pt x="413" y="106"/>
                                  <a:pt x="411" y="111"/>
                                  <a:pt x="405" y="119"/>
                                </a:cubicBezTo>
                                <a:cubicBezTo>
                                  <a:pt x="405" y="119"/>
                                  <a:pt x="368" y="169"/>
                                  <a:pt x="368" y="169"/>
                                </a:cubicBezTo>
                                <a:cubicBezTo>
                                  <a:pt x="366" y="173"/>
                                  <a:pt x="362" y="178"/>
                                  <a:pt x="364" y="182"/>
                                </a:cubicBezTo>
                                <a:cubicBezTo>
                                  <a:pt x="366" y="186"/>
                                  <a:pt x="372" y="188"/>
                                  <a:pt x="384" y="188"/>
                                </a:cubicBezTo>
                                <a:cubicBezTo>
                                  <a:pt x="384" y="188"/>
                                  <a:pt x="545" y="188"/>
                                  <a:pt x="546" y="188"/>
                                </a:cubicBezTo>
                                <a:cubicBezTo>
                                  <a:pt x="546" y="187"/>
                                  <a:pt x="593" y="123"/>
                                  <a:pt x="593" y="123"/>
                                </a:cubicBezTo>
                                <a:cubicBezTo>
                                  <a:pt x="601" y="113"/>
                                  <a:pt x="604" y="100"/>
                                  <a:pt x="604" y="87"/>
                                </a:cubicBezTo>
                                <a:cubicBezTo>
                                  <a:pt x="604" y="76"/>
                                  <a:pt x="602" y="64"/>
                                  <a:pt x="596" y="53"/>
                                </a:cubicBezTo>
                                <a:cubicBezTo>
                                  <a:pt x="579" y="19"/>
                                  <a:pt x="540" y="0"/>
                                  <a:pt x="490" y="0"/>
                                </a:cubicBezTo>
                                <a:cubicBezTo>
                                  <a:pt x="490" y="0"/>
                                  <a:pt x="73" y="0"/>
                                  <a:pt x="7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30B0C13" w14:textId="77777777">
                              <w:pPr>
                                <w:rPr>
                                  <w:rFonts w:eastAsia="Times New Roman"/>
                                </w:rPr>
                              </w:pPr>
                            </w:p>
                          </w:txbxContent>
                        </wps:txbx>
                        <wps:bodyPr rot="0" vert="horz" wrap="square" lIns="91440" tIns="45720" rIns="91440" bIns="45720" anchor="t" anchorCtr="0" upright="1">
                          <a:noAutofit/>
                        </wps:bodyPr>
                      </wps:wsp>
                      <wps:wsp>
                        <wps:cNvPr id="14" name="Freeform 775"/>
                        <wps:cNvSpPr>
                          <a:spLocks/>
                        </wps:cNvSpPr>
                        <wps:spPr bwMode="gray">
                          <a:xfrm>
                            <a:off x="292100" y="122237"/>
                            <a:ext cx="544513" cy="193675"/>
                          </a:xfrm>
                          <a:custGeom>
                            <a:avLst/>
                            <a:gdLst>
                              <a:gd name="T0" fmla="*/ 2147483647 w 555"/>
                              <a:gd name="T1" fmla="*/ 0 h 197"/>
                              <a:gd name="T2" fmla="*/ 2147483647 w 555"/>
                              <a:gd name="T3" fmla="*/ 0 h 197"/>
                              <a:gd name="T4" fmla="*/ 0 w 555"/>
                              <a:gd name="T5" fmla="*/ 2147483647 h 197"/>
                              <a:gd name="T6" fmla="*/ 2147483647 w 555"/>
                              <a:gd name="T7" fmla="*/ 2147483647 h 197"/>
                              <a:gd name="T8" fmla="*/ 2147483647 w 555"/>
                              <a:gd name="T9" fmla="*/ 2147483647 h 197"/>
                              <a:gd name="T10" fmla="*/ 2147483647 w 555"/>
                              <a:gd name="T11" fmla="*/ 2147483647 h 197"/>
                              <a:gd name="T12" fmla="*/ 2147483647 w 555"/>
                              <a:gd name="T13" fmla="*/ 2147483647 h 197"/>
                              <a:gd name="T14" fmla="*/ 2147483647 w 555"/>
                              <a:gd name="T15" fmla="*/ 2147483647 h 197"/>
                              <a:gd name="T16" fmla="*/ 2147483647 w 555"/>
                              <a:gd name="T17" fmla="*/ 2147483647 h 197"/>
                              <a:gd name="T18" fmla="*/ 2147483647 w 555"/>
                              <a:gd name="T19" fmla="*/ 2147483647 h 197"/>
                              <a:gd name="T20" fmla="*/ 2147483647 w 555"/>
                              <a:gd name="T21" fmla="*/ 2147483647 h 197"/>
                              <a:gd name="T22" fmla="*/ 2147483647 w 555"/>
                              <a:gd name="T23" fmla="*/ 0 h 19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55"/>
                              <a:gd name="T37" fmla="*/ 0 h 197"/>
                              <a:gd name="T38" fmla="*/ 555 w 555"/>
                              <a:gd name="T39" fmla="*/ 197 h 19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55" h="197">
                                <a:moveTo>
                                  <a:pt x="325" y="0"/>
                                </a:moveTo>
                                <a:cubicBezTo>
                                  <a:pt x="325" y="0"/>
                                  <a:pt x="146" y="0"/>
                                  <a:pt x="145" y="0"/>
                                </a:cubicBezTo>
                                <a:cubicBezTo>
                                  <a:pt x="144" y="1"/>
                                  <a:pt x="2" y="194"/>
                                  <a:pt x="0" y="197"/>
                                </a:cubicBezTo>
                                <a:cubicBezTo>
                                  <a:pt x="3" y="197"/>
                                  <a:pt x="354" y="197"/>
                                  <a:pt x="354" y="197"/>
                                </a:cubicBezTo>
                                <a:cubicBezTo>
                                  <a:pt x="461" y="197"/>
                                  <a:pt x="526" y="131"/>
                                  <a:pt x="555" y="91"/>
                                </a:cubicBezTo>
                                <a:cubicBezTo>
                                  <a:pt x="552" y="91"/>
                                  <a:pt x="315" y="91"/>
                                  <a:pt x="315" y="91"/>
                                </a:cubicBezTo>
                                <a:cubicBezTo>
                                  <a:pt x="302" y="91"/>
                                  <a:pt x="295" y="89"/>
                                  <a:pt x="293" y="84"/>
                                </a:cubicBezTo>
                                <a:cubicBezTo>
                                  <a:pt x="290" y="80"/>
                                  <a:pt x="295" y="74"/>
                                  <a:pt x="298" y="70"/>
                                </a:cubicBezTo>
                                <a:cubicBezTo>
                                  <a:pt x="319" y="41"/>
                                  <a:pt x="319" y="41"/>
                                  <a:pt x="319" y="41"/>
                                </a:cubicBezTo>
                                <a:cubicBezTo>
                                  <a:pt x="335" y="20"/>
                                  <a:pt x="335" y="20"/>
                                  <a:pt x="335" y="20"/>
                                </a:cubicBezTo>
                                <a:cubicBezTo>
                                  <a:pt x="340" y="12"/>
                                  <a:pt x="342" y="7"/>
                                  <a:pt x="340" y="4"/>
                                </a:cubicBezTo>
                                <a:cubicBezTo>
                                  <a:pt x="339" y="1"/>
                                  <a:pt x="334" y="0"/>
                                  <a:pt x="32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486788D" w14:textId="77777777">
                              <w:pPr>
                                <w:rPr>
                                  <w:rFonts w:eastAsia="Times New Roman"/>
                                </w:rPr>
                              </w:pPr>
                            </w:p>
                          </w:txbxContent>
                        </wps:txbx>
                        <wps:bodyPr rot="0" vert="horz" wrap="square" lIns="91440" tIns="45720" rIns="91440" bIns="45720" anchor="t" anchorCtr="0" upright="1">
                          <a:noAutofit/>
                        </wps:bodyPr>
                      </wps:wsp>
                      <wps:wsp>
                        <wps:cNvPr id="15" name="Freeform 776"/>
                        <wps:cNvSpPr>
                          <a:spLocks/>
                        </wps:cNvSpPr>
                        <wps:spPr bwMode="gray">
                          <a:xfrm>
                            <a:off x="828675" y="211137"/>
                            <a:ext cx="280988"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6" y="3"/>
                                  <a:pt x="9" y="94"/>
                                  <a:pt x="0" y="106"/>
                                </a:cubicBezTo>
                                <a:cubicBezTo>
                                  <a:pt x="4" y="106"/>
                                  <a:pt x="206" y="106"/>
                                  <a:pt x="207" y="106"/>
                                </a:cubicBezTo>
                                <a:cubicBezTo>
                                  <a:pt x="208" y="105"/>
                                  <a:pt x="283" y="2"/>
                                  <a:pt x="285" y="0"/>
                                </a:cubicBezTo>
                                <a:cubicBezTo>
                                  <a:pt x="282"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695AB215" w14:textId="77777777">
                              <w:pPr>
                                <w:rPr>
                                  <w:rFonts w:eastAsia="Times New Roman"/>
                                </w:rPr>
                              </w:pPr>
                            </w:p>
                          </w:txbxContent>
                        </wps:txbx>
                        <wps:bodyPr rot="0" vert="horz" wrap="square" lIns="91440" tIns="45720" rIns="91440" bIns="45720" anchor="t" anchorCtr="0" upright="1">
                          <a:noAutofit/>
                        </wps:bodyPr>
                      </wps:wsp>
                      <wps:wsp>
                        <wps:cNvPr id="16" name="Freeform 777"/>
                        <wps:cNvSpPr>
                          <a:spLocks/>
                        </wps:cNvSpPr>
                        <wps:spPr bwMode="gray">
                          <a:xfrm>
                            <a:off x="923925" y="0"/>
                            <a:ext cx="636588" cy="185737"/>
                          </a:xfrm>
                          <a:custGeom>
                            <a:avLst/>
                            <a:gdLst>
                              <a:gd name="T0" fmla="*/ 2147483647 w 647"/>
                              <a:gd name="T1" fmla="*/ 0 h 188"/>
                              <a:gd name="T2" fmla="*/ 2147483647 w 647"/>
                              <a:gd name="T3" fmla="*/ 2147483647 h 188"/>
                              <a:gd name="T4" fmla="*/ 2147483647 w 647"/>
                              <a:gd name="T5" fmla="*/ 2147483647 h 188"/>
                              <a:gd name="T6" fmla="*/ 2147483647 w 647"/>
                              <a:gd name="T7" fmla="*/ 0 h 188"/>
                              <a:gd name="T8" fmla="*/ 2147483647 w 647"/>
                              <a:gd name="T9" fmla="*/ 0 h 188"/>
                              <a:gd name="T10" fmla="*/ 0 w 647"/>
                              <a:gd name="T11" fmla="*/ 2147483647 h 188"/>
                              <a:gd name="T12" fmla="*/ 2147483647 w 647"/>
                              <a:gd name="T13" fmla="*/ 2147483647 h 188"/>
                              <a:gd name="T14" fmla="*/ 2147483647 w 647"/>
                              <a:gd name="T15" fmla="*/ 0 h 188"/>
                              <a:gd name="T16" fmla="*/ 2147483647 w 647"/>
                              <a:gd name="T17" fmla="*/ 0 h 1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47"/>
                              <a:gd name="T28" fmla="*/ 0 h 188"/>
                              <a:gd name="T29" fmla="*/ 647 w 647"/>
                              <a:gd name="T30" fmla="*/ 188 h 18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47" h="188">
                                <a:moveTo>
                                  <a:pt x="440" y="0"/>
                                </a:moveTo>
                                <a:cubicBezTo>
                                  <a:pt x="440" y="1"/>
                                  <a:pt x="360" y="109"/>
                                  <a:pt x="360" y="109"/>
                                </a:cubicBezTo>
                                <a:cubicBezTo>
                                  <a:pt x="265" y="109"/>
                                  <a:pt x="265" y="109"/>
                                  <a:pt x="265" y="109"/>
                                </a:cubicBezTo>
                                <a:cubicBezTo>
                                  <a:pt x="265" y="109"/>
                                  <a:pt x="343" y="2"/>
                                  <a:pt x="345" y="0"/>
                                </a:cubicBezTo>
                                <a:cubicBezTo>
                                  <a:pt x="342" y="0"/>
                                  <a:pt x="140" y="0"/>
                                  <a:pt x="139" y="0"/>
                                </a:cubicBezTo>
                                <a:cubicBezTo>
                                  <a:pt x="138" y="1"/>
                                  <a:pt x="2" y="185"/>
                                  <a:pt x="0" y="188"/>
                                </a:cubicBezTo>
                                <a:cubicBezTo>
                                  <a:pt x="4" y="188"/>
                                  <a:pt x="508" y="188"/>
                                  <a:pt x="509" y="188"/>
                                </a:cubicBezTo>
                                <a:cubicBezTo>
                                  <a:pt x="509" y="187"/>
                                  <a:pt x="645" y="2"/>
                                  <a:pt x="647" y="0"/>
                                </a:cubicBezTo>
                                <a:cubicBezTo>
                                  <a:pt x="644" y="0"/>
                                  <a:pt x="441" y="0"/>
                                  <a:pt x="44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04A9A02" w14:textId="77777777">
                              <w:pPr>
                                <w:rPr>
                                  <w:rFonts w:eastAsia="Times New Roman"/>
                                </w:rPr>
                              </w:pPr>
                            </w:p>
                          </w:txbxContent>
                        </wps:txbx>
                        <wps:bodyPr rot="0" vert="horz" wrap="square" lIns="91440" tIns="45720" rIns="91440" bIns="45720" anchor="t" anchorCtr="0" upright="1">
                          <a:noAutofit/>
                        </wps:bodyPr>
                      </wps:wsp>
                      <wps:wsp>
                        <wps:cNvPr id="17" name="Freeform 778"/>
                        <wps:cNvSpPr>
                          <a:spLocks/>
                        </wps:cNvSpPr>
                        <wps:spPr bwMode="gray">
                          <a:xfrm>
                            <a:off x="1125539" y="211137"/>
                            <a:ext cx="280987"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5" y="3"/>
                                  <a:pt x="9" y="94"/>
                                  <a:pt x="0" y="106"/>
                                </a:cubicBezTo>
                                <a:cubicBezTo>
                                  <a:pt x="3" y="106"/>
                                  <a:pt x="206" y="106"/>
                                  <a:pt x="207" y="106"/>
                                </a:cubicBezTo>
                                <a:cubicBezTo>
                                  <a:pt x="207" y="105"/>
                                  <a:pt x="283" y="2"/>
                                  <a:pt x="285" y="0"/>
                                </a:cubicBezTo>
                                <a:cubicBezTo>
                                  <a:pt x="281"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68509325" w14:textId="77777777">
                              <w:pPr>
                                <w:rPr>
                                  <w:rFonts w:eastAsia="Times New Roman"/>
                                </w:rPr>
                              </w:pPr>
                            </w:p>
                          </w:txbxContent>
                        </wps:txbx>
                        <wps:bodyPr rot="0" vert="horz" wrap="square" lIns="91440" tIns="45720" rIns="91440" bIns="45720" anchor="t" anchorCtr="0" upright="1">
                          <a:noAutofit/>
                        </wps:bodyPr>
                      </wps:wsp>
                      <wps:wsp>
                        <wps:cNvPr id="18" name="Freeform 779"/>
                        <wps:cNvSpPr>
                          <a:spLocks/>
                        </wps:cNvSpPr>
                        <wps:spPr bwMode="gray">
                          <a:xfrm>
                            <a:off x="0" y="252412"/>
                            <a:ext cx="298450" cy="20638"/>
                          </a:xfrm>
                          <a:custGeom>
                            <a:avLst/>
                            <a:gdLst>
                              <a:gd name="T0" fmla="*/ 0 w 303"/>
                              <a:gd name="T1" fmla="*/ 0 h 21"/>
                              <a:gd name="T2" fmla="*/ 0 w 303"/>
                              <a:gd name="T3" fmla="*/ 2147483647 h 21"/>
                              <a:gd name="T4" fmla="*/ 2147483647 w 303"/>
                              <a:gd name="T5" fmla="*/ 2147483647 h 21"/>
                              <a:gd name="T6" fmla="*/ 2147483647 w 303"/>
                              <a:gd name="T7" fmla="*/ 0 h 21"/>
                              <a:gd name="T8" fmla="*/ 0 w 303"/>
                              <a:gd name="T9" fmla="*/ 0 h 21"/>
                              <a:gd name="T10" fmla="*/ 0 60000 65536"/>
                              <a:gd name="T11" fmla="*/ 0 60000 65536"/>
                              <a:gd name="T12" fmla="*/ 0 60000 65536"/>
                              <a:gd name="T13" fmla="*/ 0 60000 65536"/>
                              <a:gd name="T14" fmla="*/ 0 60000 65536"/>
                              <a:gd name="T15" fmla="*/ 0 w 303"/>
                              <a:gd name="T16" fmla="*/ 0 h 21"/>
                              <a:gd name="T17" fmla="*/ 303 w 303"/>
                              <a:gd name="T18" fmla="*/ 21 h 21"/>
                            </a:gdLst>
                            <a:ahLst/>
                            <a:cxnLst>
                              <a:cxn ang="T10">
                                <a:pos x="T0" y="T1"/>
                              </a:cxn>
                              <a:cxn ang="T11">
                                <a:pos x="T2" y="T3"/>
                              </a:cxn>
                              <a:cxn ang="T12">
                                <a:pos x="T4" y="T5"/>
                              </a:cxn>
                              <a:cxn ang="T13">
                                <a:pos x="T6" y="T7"/>
                              </a:cxn>
                              <a:cxn ang="T14">
                                <a:pos x="T8" y="T9"/>
                              </a:cxn>
                            </a:cxnLst>
                            <a:rect l="T15" t="T16" r="T17" b="T18"/>
                            <a:pathLst>
                              <a:path w="303" h="21">
                                <a:moveTo>
                                  <a:pt x="0" y="0"/>
                                </a:moveTo>
                                <a:cubicBezTo>
                                  <a:pt x="0" y="1"/>
                                  <a:pt x="0" y="20"/>
                                  <a:pt x="0" y="21"/>
                                </a:cubicBezTo>
                                <a:cubicBezTo>
                                  <a:pt x="1" y="21"/>
                                  <a:pt x="286" y="21"/>
                                  <a:pt x="287" y="21"/>
                                </a:cubicBezTo>
                                <a:cubicBezTo>
                                  <a:pt x="287" y="21"/>
                                  <a:pt x="301" y="2"/>
                                  <a:pt x="303" y="0"/>
                                </a:cubicBezTo>
                                <a:cubicBezTo>
                                  <a:pt x="299"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096A967" w14:textId="77777777">
                              <w:pPr>
                                <w:rPr>
                                  <w:rFonts w:eastAsia="Times New Roman"/>
                                </w:rPr>
                              </w:pPr>
                            </w:p>
                          </w:txbxContent>
                        </wps:txbx>
                        <wps:bodyPr rot="0" vert="horz" wrap="square" lIns="91440" tIns="45720" rIns="91440" bIns="45720" anchor="t" anchorCtr="0" upright="1">
                          <a:noAutofit/>
                        </wps:bodyPr>
                      </wps:wsp>
                      <wps:wsp>
                        <wps:cNvPr id="19" name="Freeform 780"/>
                        <wps:cNvSpPr>
                          <a:spLocks/>
                        </wps:cNvSpPr>
                        <wps:spPr bwMode="gray">
                          <a:xfrm>
                            <a:off x="0" y="211137"/>
                            <a:ext cx="328613" cy="20638"/>
                          </a:xfrm>
                          <a:custGeom>
                            <a:avLst/>
                            <a:gdLst>
                              <a:gd name="T0" fmla="*/ 0 w 334"/>
                              <a:gd name="T1" fmla="*/ 0 h 21"/>
                              <a:gd name="T2" fmla="*/ 0 w 334"/>
                              <a:gd name="T3" fmla="*/ 2147483647 h 21"/>
                              <a:gd name="T4" fmla="*/ 2147483647 w 334"/>
                              <a:gd name="T5" fmla="*/ 2147483647 h 21"/>
                              <a:gd name="T6" fmla="*/ 2147483647 w 334"/>
                              <a:gd name="T7" fmla="*/ 0 h 21"/>
                              <a:gd name="T8" fmla="*/ 0 w 334"/>
                              <a:gd name="T9" fmla="*/ 0 h 21"/>
                              <a:gd name="T10" fmla="*/ 0 60000 65536"/>
                              <a:gd name="T11" fmla="*/ 0 60000 65536"/>
                              <a:gd name="T12" fmla="*/ 0 60000 65536"/>
                              <a:gd name="T13" fmla="*/ 0 60000 65536"/>
                              <a:gd name="T14" fmla="*/ 0 60000 65536"/>
                              <a:gd name="T15" fmla="*/ 0 w 334"/>
                              <a:gd name="T16" fmla="*/ 0 h 21"/>
                              <a:gd name="T17" fmla="*/ 334 w 334"/>
                              <a:gd name="T18" fmla="*/ 21 h 21"/>
                            </a:gdLst>
                            <a:ahLst/>
                            <a:cxnLst>
                              <a:cxn ang="T10">
                                <a:pos x="T0" y="T1"/>
                              </a:cxn>
                              <a:cxn ang="T11">
                                <a:pos x="T2" y="T3"/>
                              </a:cxn>
                              <a:cxn ang="T12">
                                <a:pos x="T4" y="T5"/>
                              </a:cxn>
                              <a:cxn ang="T13">
                                <a:pos x="T6" y="T7"/>
                              </a:cxn>
                              <a:cxn ang="T14">
                                <a:pos x="T8" y="T9"/>
                              </a:cxn>
                            </a:cxnLst>
                            <a:rect l="T15" t="T16" r="T17" b="T18"/>
                            <a:pathLst>
                              <a:path w="334" h="21">
                                <a:moveTo>
                                  <a:pt x="0" y="0"/>
                                </a:moveTo>
                                <a:cubicBezTo>
                                  <a:pt x="0" y="1"/>
                                  <a:pt x="0" y="19"/>
                                  <a:pt x="0" y="21"/>
                                </a:cubicBezTo>
                                <a:cubicBezTo>
                                  <a:pt x="1" y="21"/>
                                  <a:pt x="317" y="21"/>
                                  <a:pt x="318" y="21"/>
                                </a:cubicBezTo>
                                <a:cubicBezTo>
                                  <a:pt x="319" y="20"/>
                                  <a:pt x="332" y="2"/>
                                  <a:pt x="334" y="0"/>
                                </a:cubicBezTo>
                                <a:cubicBezTo>
                                  <a:pt x="331"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BF5D1AC" w14:textId="77777777">
                              <w:pPr>
                                <w:rPr>
                                  <w:rFonts w:eastAsia="Times New Roman"/>
                                </w:rPr>
                              </w:pPr>
                            </w:p>
                          </w:txbxContent>
                        </wps:txbx>
                        <wps:bodyPr rot="0" vert="horz" wrap="square" lIns="91440" tIns="45720" rIns="91440" bIns="45720" anchor="t" anchorCtr="0" upright="1">
                          <a:noAutofit/>
                        </wps:bodyPr>
                      </wps:wsp>
                      <wps:wsp>
                        <wps:cNvPr id="20" name="Freeform 781"/>
                        <wps:cNvSpPr>
                          <a:spLocks/>
                        </wps:cNvSpPr>
                        <wps:spPr bwMode="gray">
                          <a:xfrm>
                            <a:off x="0" y="293688"/>
                            <a:ext cx="266700" cy="22225"/>
                          </a:xfrm>
                          <a:custGeom>
                            <a:avLst/>
                            <a:gdLst>
                              <a:gd name="T0" fmla="*/ 0 w 271"/>
                              <a:gd name="T1" fmla="*/ 0 h 22"/>
                              <a:gd name="T2" fmla="*/ 0 w 271"/>
                              <a:gd name="T3" fmla="*/ 2147483647 h 22"/>
                              <a:gd name="T4" fmla="*/ 2147483647 w 271"/>
                              <a:gd name="T5" fmla="*/ 2147483647 h 22"/>
                              <a:gd name="T6" fmla="*/ 2147483647 w 271"/>
                              <a:gd name="T7" fmla="*/ 0 h 22"/>
                              <a:gd name="T8" fmla="*/ 0 w 271"/>
                              <a:gd name="T9" fmla="*/ 0 h 22"/>
                              <a:gd name="T10" fmla="*/ 0 60000 65536"/>
                              <a:gd name="T11" fmla="*/ 0 60000 65536"/>
                              <a:gd name="T12" fmla="*/ 0 60000 65536"/>
                              <a:gd name="T13" fmla="*/ 0 60000 65536"/>
                              <a:gd name="T14" fmla="*/ 0 60000 65536"/>
                              <a:gd name="T15" fmla="*/ 0 w 271"/>
                              <a:gd name="T16" fmla="*/ 0 h 22"/>
                              <a:gd name="T17" fmla="*/ 271 w 271"/>
                              <a:gd name="T18" fmla="*/ 22 h 22"/>
                            </a:gdLst>
                            <a:ahLst/>
                            <a:cxnLst>
                              <a:cxn ang="T10">
                                <a:pos x="T0" y="T1"/>
                              </a:cxn>
                              <a:cxn ang="T11">
                                <a:pos x="T2" y="T3"/>
                              </a:cxn>
                              <a:cxn ang="T12">
                                <a:pos x="T4" y="T5"/>
                              </a:cxn>
                              <a:cxn ang="T13">
                                <a:pos x="T6" y="T7"/>
                              </a:cxn>
                              <a:cxn ang="T14">
                                <a:pos x="T8" y="T9"/>
                              </a:cxn>
                            </a:cxnLst>
                            <a:rect l="T15" t="T16" r="T17" b="T18"/>
                            <a:pathLst>
                              <a:path w="271" h="22">
                                <a:moveTo>
                                  <a:pt x="0" y="0"/>
                                </a:moveTo>
                                <a:cubicBezTo>
                                  <a:pt x="0" y="2"/>
                                  <a:pt x="0" y="20"/>
                                  <a:pt x="0" y="22"/>
                                </a:cubicBezTo>
                                <a:cubicBezTo>
                                  <a:pt x="1" y="22"/>
                                  <a:pt x="255" y="22"/>
                                  <a:pt x="256" y="22"/>
                                </a:cubicBezTo>
                                <a:cubicBezTo>
                                  <a:pt x="256" y="21"/>
                                  <a:pt x="270" y="3"/>
                                  <a:pt x="271" y="0"/>
                                </a:cubicBezTo>
                                <a:cubicBezTo>
                                  <a:pt x="268"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FB71747" w14:textId="77777777">
                              <w:pPr>
                                <w:rPr>
                                  <w:rFonts w:eastAsia="Times New Roman"/>
                                </w:rPr>
                              </w:pPr>
                            </w:p>
                          </w:txbxContent>
                        </wps:txbx>
                        <wps:bodyPr rot="0" vert="horz" wrap="square" lIns="91440" tIns="45720" rIns="91440" bIns="45720" anchor="t" anchorCtr="0" upright="1">
                          <a:noAutofit/>
                        </wps:bodyPr>
                      </wps:wsp>
                      <wps:wsp>
                        <wps:cNvPr id="21" name="Freeform 782"/>
                        <wps:cNvSpPr>
                          <a:spLocks/>
                        </wps:cNvSpPr>
                        <wps:spPr bwMode="gray">
                          <a:xfrm>
                            <a:off x="1931989" y="252412"/>
                            <a:ext cx="296862" cy="20638"/>
                          </a:xfrm>
                          <a:custGeom>
                            <a:avLst/>
                            <a:gdLst>
                              <a:gd name="T0" fmla="*/ 2147483647 w 302"/>
                              <a:gd name="T1" fmla="*/ 0 h 21"/>
                              <a:gd name="T2" fmla="*/ 0 w 302"/>
                              <a:gd name="T3" fmla="*/ 2147483647 h 21"/>
                              <a:gd name="T4" fmla="*/ 2147483647 w 302"/>
                              <a:gd name="T5" fmla="*/ 2147483647 h 21"/>
                              <a:gd name="T6" fmla="*/ 2147483647 w 302"/>
                              <a:gd name="T7" fmla="*/ 0 h 21"/>
                              <a:gd name="T8" fmla="*/ 2147483647 w 302"/>
                              <a:gd name="T9" fmla="*/ 0 h 21"/>
                              <a:gd name="T10" fmla="*/ 0 60000 65536"/>
                              <a:gd name="T11" fmla="*/ 0 60000 65536"/>
                              <a:gd name="T12" fmla="*/ 0 60000 65536"/>
                              <a:gd name="T13" fmla="*/ 0 60000 65536"/>
                              <a:gd name="T14" fmla="*/ 0 60000 65536"/>
                              <a:gd name="T15" fmla="*/ 0 w 302"/>
                              <a:gd name="T16" fmla="*/ 0 h 21"/>
                              <a:gd name="T17" fmla="*/ 302 w 302"/>
                              <a:gd name="T18" fmla="*/ 21 h 21"/>
                            </a:gdLst>
                            <a:ahLst/>
                            <a:cxnLst>
                              <a:cxn ang="T10">
                                <a:pos x="T0" y="T1"/>
                              </a:cxn>
                              <a:cxn ang="T11">
                                <a:pos x="T2" y="T3"/>
                              </a:cxn>
                              <a:cxn ang="T12">
                                <a:pos x="T4" y="T5"/>
                              </a:cxn>
                              <a:cxn ang="T13">
                                <a:pos x="T6" y="T7"/>
                              </a:cxn>
                              <a:cxn ang="T14">
                                <a:pos x="T8" y="T9"/>
                              </a:cxn>
                            </a:cxnLst>
                            <a:rect l="T15" t="T16" r="T17" b="T18"/>
                            <a:pathLst>
                              <a:path w="302" h="21">
                                <a:moveTo>
                                  <a:pt x="16" y="0"/>
                                </a:moveTo>
                                <a:cubicBezTo>
                                  <a:pt x="16" y="1"/>
                                  <a:pt x="2" y="19"/>
                                  <a:pt x="0" y="21"/>
                                </a:cubicBezTo>
                                <a:cubicBezTo>
                                  <a:pt x="4" y="21"/>
                                  <a:pt x="300" y="21"/>
                                  <a:pt x="302" y="21"/>
                                </a:cubicBezTo>
                                <a:cubicBezTo>
                                  <a:pt x="302" y="20"/>
                                  <a:pt x="302" y="1"/>
                                  <a:pt x="302" y="0"/>
                                </a:cubicBezTo>
                                <a:cubicBezTo>
                                  <a:pt x="300"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8C9E99D" w14:textId="77777777">
                              <w:pPr>
                                <w:rPr>
                                  <w:rFonts w:eastAsia="Times New Roman"/>
                                </w:rPr>
                              </w:pPr>
                            </w:p>
                          </w:txbxContent>
                        </wps:txbx>
                        <wps:bodyPr rot="0" vert="horz" wrap="square" lIns="91440" tIns="45720" rIns="91440" bIns="45720" anchor="t" anchorCtr="0" upright="1">
                          <a:noAutofit/>
                        </wps:bodyPr>
                      </wps:wsp>
                      <wps:wsp>
                        <wps:cNvPr id="22" name="Freeform 783"/>
                        <wps:cNvSpPr>
                          <a:spLocks/>
                        </wps:cNvSpPr>
                        <wps:spPr bwMode="gray">
                          <a:xfrm>
                            <a:off x="1900239" y="293688"/>
                            <a:ext cx="328612" cy="22225"/>
                          </a:xfrm>
                          <a:custGeom>
                            <a:avLst/>
                            <a:gdLst>
                              <a:gd name="T0" fmla="*/ 2147483647 w 333"/>
                              <a:gd name="T1" fmla="*/ 0 h 22"/>
                              <a:gd name="T2" fmla="*/ 0 w 333"/>
                              <a:gd name="T3" fmla="*/ 2147483647 h 22"/>
                              <a:gd name="T4" fmla="*/ 2147483647 w 333"/>
                              <a:gd name="T5" fmla="*/ 2147483647 h 22"/>
                              <a:gd name="T6" fmla="*/ 2147483647 w 333"/>
                              <a:gd name="T7" fmla="*/ 0 h 22"/>
                              <a:gd name="T8" fmla="*/ 2147483647 w 333"/>
                              <a:gd name="T9" fmla="*/ 0 h 22"/>
                              <a:gd name="T10" fmla="*/ 0 60000 65536"/>
                              <a:gd name="T11" fmla="*/ 0 60000 65536"/>
                              <a:gd name="T12" fmla="*/ 0 60000 65536"/>
                              <a:gd name="T13" fmla="*/ 0 60000 65536"/>
                              <a:gd name="T14" fmla="*/ 0 60000 65536"/>
                              <a:gd name="T15" fmla="*/ 0 w 333"/>
                              <a:gd name="T16" fmla="*/ 0 h 22"/>
                              <a:gd name="T17" fmla="*/ 333 w 333"/>
                              <a:gd name="T18" fmla="*/ 22 h 22"/>
                            </a:gdLst>
                            <a:ahLst/>
                            <a:cxnLst>
                              <a:cxn ang="T10">
                                <a:pos x="T0" y="T1"/>
                              </a:cxn>
                              <a:cxn ang="T11">
                                <a:pos x="T2" y="T3"/>
                              </a:cxn>
                              <a:cxn ang="T12">
                                <a:pos x="T4" y="T5"/>
                              </a:cxn>
                              <a:cxn ang="T13">
                                <a:pos x="T6" y="T7"/>
                              </a:cxn>
                              <a:cxn ang="T14">
                                <a:pos x="T8" y="T9"/>
                              </a:cxn>
                            </a:cxnLst>
                            <a:rect l="T15" t="T16" r="T17" b="T18"/>
                            <a:pathLst>
                              <a:path w="333" h="22">
                                <a:moveTo>
                                  <a:pt x="16" y="0"/>
                                </a:moveTo>
                                <a:cubicBezTo>
                                  <a:pt x="15" y="1"/>
                                  <a:pt x="2" y="19"/>
                                  <a:pt x="0" y="22"/>
                                </a:cubicBezTo>
                                <a:cubicBezTo>
                                  <a:pt x="3" y="22"/>
                                  <a:pt x="331" y="22"/>
                                  <a:pt x="333" y="22"/>
                                </a:cubicBezTo>
                                <a:cubicBezTo>
                                  <a:pt x="333" y="20"/>
                                  <a:pt x="333" y="2"/>
                                  <a:pt x="333" y="0"/>
                                </a:cubicBezTo>
                                <a:cubicBezTo>
                                  <a:pt x="331"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B353F6D" w14:textId="77777777">
                              <w:pPr>
                                <w:rPr>
                                  <w:rFonts w:eastAsia="Times New Roman"/>
                                </w:rPr>
                              </w:pPr>
                            </w:p>
                          </w:txbxContent>
                        </wps:txbx>
                        <wps:bodyPr rot="0" vert="horz" wrap="square" lIns="91440" tIns="45720" rIns="91440" bIns="45720" anchor="t" anchorCtr="0" upright="1">
                          <a:noAutofit/>
                        </wps:bodyPr>
                      </wps:wsp>
                      <wps:wsp>
                        <wps:cNvPr id="23" name="Freeform 784"/>
                        <wps:cNvSpPr>
                          <a:spLocks/>
                        </wps:cNvSpPr>
                        <wps:spPr bwMode="gray">
                          <a:xfrm>
                            <a:off x="1962151" y="211137"/>
                            <a:ext cx="266700" cy="20638"/>
                          </a:xfrm>
                          <a:custGeom>
                            <a:avLst/>
                            <a:gdLst>
                              <a:gd name="T0" fmla="*/ 2147483647 w 270"/>
                              <a:gd name="T1" fmla="*/ 0 h 21"/>
                              <a:gd name="T2" fmla="*/ 0 w 270"/>
                              <a:gd name="T3" fmla="*/ 2147483647 h 21"/>
                              <a:gd name="T4" fmla="*/ 2147483647 w 270"/>
                              <a:gd name="T5" fmla="*/ 2147483647 h 21"/>
                              <a:gd name="T6" fmla="*/ 2147483647 w 270"/>
                              <a:gd name="T7" fmla="*/ 0 h 21"/>
                              <a:gd name="T8" fmla="*/ 2147483647 w 270"/>
                              <a:gd name="T9" fmla="*/ 0 h 21"/>
                              <a:gd name="T10" fmla="*/ 0 60000 65536"/>
                              <a:gd name="T11" fmla="*/ 0 60000 65536"/>
                              <a:gd name="T12" fmla="*/ 0 60000 65536"/>
                              <a:gd name="T13" fmla="*/ 0 60000 65536"/>
                              <a:gd name="T14" fmla="*/ 0 60000 65536"/>
                              <a:gd name="T15" fmla="*/ 0 w 270"/>
                              <a:gd name="T16" fmla="*/ 0 h 21"/>
                              <a:gd name="T17" fmla="*/ 270 w 270"/>
                              <a:gd name="T18" fmla="*/ 21 h 21"/>
                            </a:gdLst>
                            <a:ahLst/>
                            <a:cxnLst>
                              <a:cxn ang="T10">
                                <a:pos x="T0" y="T1"/>
                              </a:cxn>
                              <a:cxn ang="T11">
                                <a:pos x="T2" y="T3"/>
                              </a:cxn>
                              <a:cxn ang="T12">
                                <a:pos x="T4" y="T5"/>
                              </a:cxn>
                              <a:cxn ang="T13">
                                <a:pos x="T6" y="T7"/>
                              </a:cxn>
                              <a:cxn ang="T14">
                                <a:pos x="T8" y="T9"/>
                              </a:cxn>
                            </a:cxnLst>
                            <a:rect l="T15" t="T16" r="T17" b="T18"/>
                            <a:pathLst>
                              <a:path w="270" h="21">
                                <a:moveTo>
                                  <a:pt x="15" y="0"/>
                                </a:moveTo>
                                <a:cubicBezTo>
                                  <a:pt x="15" y="0"/>
                                  <a:pt x="1" y="19"/>
                                  <a:pt x="0" y="21"/>
                                </a:cubicBezTo>
                                <a:cubicBezTo>
                                  <a:pt x="3" y="21"/>
                                  <a:pt x="268" y="21"/>
                                  <a:pt x="270" y="21"/>
                                </a:cubicBezTo>
                                <a:cubicBezTo>
                                  <a:pt x="270" y="19"/>
                                  <a:pt x="270" y="1"/>
                                  <a:pt x="270" y="0"/>
                                </a:cubicBezTo>
                                <a:cubicBezTo>
                                  <a:pt x="268" y="0"/>
                                  <a:pt x="16" y="0"/>
                                  <a:pt x="1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98CC722" w14:textId="77777777">
                              <w:pPr>
                                <w:rPr>
                                  <w:rFonts w:eastAsia="Times New Roman"/>
                                </w:rPr>
                              </w:pPr>
                            </w:p>
                          </w:txbxContent>
                        </wps:txbx>
                        <wps:bodyPr rot="0" vert="horz" wrap="square" lIns="91440" tIns="45720" rIns="91440" bIns="45720" anchor="t" anchorCtr="0" upright="1">
                          <a:noAutofit/>
                        </wps:bodyPr>
                      </wps:wsp>
                      <wps:wsp>
                        <wps:cNvPr id="24" name="Freeform 785"/>
                        <wps:cNvSpPr>
                          <a:spLocks/>
                        </wps:cNvSpPr>
                        <wps:spPr bwMode="gray">
                          <a:xfrm>
                            <a:off x="1492251" y="0"/>
                            <a:ext cx="352425" cy="185737"/>
                          </a:xfrm>
                          <a:custGeom>
                            <a:avLst/>
                            <a:gdLst>
                              <a:gd name="T0" fmla="*/ 2147483647 w 358"/>
                              <a:gd name="T1" fmla="*/ 0 h 188"/>
                              <a:gd name="T2" fmla="*/ 0 w 358"/>
                              <a:gd name="T3" fmla="*/ 2147483647 h 188"/>
                              <a:gd name="T4" fmla="*/ 2147483647 w 358"/>
                              <a:gd name="T5" fmla="*/ 2147483647 h 188"/>
                              <a:gd name="T6" fmla="*/ 2147483647 w 358"/>
                              <a:gd name="T7" fmla="*/ 0 h 188"/>
                              <a:gd name="T8" fmla="*/ 2147483647 w 358"/>
                              <a:gd name="T9" fmla="*/ 0 h 188"/>
                              <a:gd name="T10" fmla="*/ 0 60000 65536"/>
                              <a:gd name="T11" fmla="*/ 0 60000 65536"/>
                              <a:gd name="T12" fmla="*/ 0 60000 65536"/>
                              <a:gd name="T13" fmla="*/ 0 60000 65536"/>
                              <a:gd name="T14" fmla="*/ 0 60000 65536"/>
                              <a:gd name="T15" fmla="*/ 0 w 358"/>
                              <a:gd name="T16" fmla="*/ 0 h 188"/>
                              <a:gd name="T17" fmla="*/ 358 w 358"/>
                              <a:gd name="T18" fmla="*/ 188 h 188"/>
                            </a:gdLst>
                            <a:ahLst/>
                            <a:cxnLst>
                              <a:cxn ang="T10">
                                <a:pos x="T0" y="T1"/>
                              </a:cxn>
                              <a:cxn ang="T11">
                                <a:pos x="T2" y="T3"/>
                              </a:cxn>
                              <a:cxn ang="T12">
                                <a:pos x="T4" y="T5"/>
                              </a:cxn>
                              <a:cxn ang="T13">
                                <a:pos x="T6" y="T7"/>
                              </a:cxn>
                              <a:cxn ang="T14">
                                <a:pos x="T8" y="T9"/>
                              </a:cxn>
                            </a:cxnLst>
                            <a:rect l="T15" t="T16" r="T17" b="T18"/>
                            <a:pathLst>
                              <a:path w="358" h="188">
                                <a:moveTo>
                                  <a:pt x="139" y="0"/>
                                </a:moveTo>
                                <a:cubicBezTo>
                                  <a:pt x="134" y="6"/>
                                  <a:pt x="12" y="172"/>
                                  <a:pt x="0" y="188"/>
                                </a:cubicBezTo>
                                <a:cubicBezTo>
                                  <a:pt x="4" y="188"/>
                                  <a:pt x="219" y="188"/>
                                  <a:pt x="219" y="188"/>
                                </a:cubicBezTo>
                                <a:cubicBezTo>
                                  <a:pt x="220" y="187"/>
                                  <a:pt x="356" y="2"/>
                                  <a:pt x="358" y="0"/>
                                </a:cubicBezTo>
                                <a:cubicBezTo>
                                  <a:pt x="355" y="0"/>
                                  <a:pt x="140" y="0"/>
                                  <a:pt x="139"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04EE59D" w14:textId="77777777">
                              <w:pPr>
                                <w:rPr>
                                  <w:rFonts w:eastAsia="Times New Roman"/>
                                </w:rPr>
                              </w:pPr>
                            </w:p>
                          </w:txbxContent>
                        </wps:txbx>
                        <wps:bodyPr rot="0" vert="horz" wrap="square" lIns="91440" tIns="45720" rIns="91440" bIns="45720" anchor="t" anchorCtr="0" upright="1">
                          <a:noAutofit/>
                        </wps:bodyPr>
                      </wps:wsp>
                      <wps:wsp>
                        <wps:cNvPr id="25" name="Freeform 786"/>
                        <wps:cNvSpPr>
                          <a:spLocks/>
                        </wps:cNvSpPr>
                        <wps:spPr bwMode="gray">
                          <a:xfrm>
                            <a:off x="1443039" y="211137"/>
                            <a:ext cx="495300" cy="104775"/>
                          </a:xfrm>
                          <a:custGeom>
                            <a:avLst/>
                            <a:gdLst>
                              <a:gd name="T0" fmla="*/ 2147483647 w 504"/>
                              <a:gd name="T1" fmla="*/ 0 h 106"/>
                              <a:gd name="T2" fmla="*/ 2147483647 w 504"/>
                              <a:gd name="T3" fmla="*/ 2147483647 h 106"/>
                              <a:gd name="T4" fmla="*/ 0 w 504"/>
                              <a:gd name="T5" fmla="*/ 2147483647 h 106"/>
                              <a:gd name="T6" fmla="*/ 2147483647 w 504"/>
                              <a:gd name="T7" fmla="*/ 2147483647 h 106"/>
                              <a:gd name="T8" fmla="*/ 2147483647 w 504"/>
                              <a:gd name="T9" fmla="*/ 2147483647 h 106"/>
                              <a:gd name="T10" fmla="*/ 2147483647 w 504"/>
                              <a:gd name="T11" fmla="*/ 2147483647 h 106"/>
                              <a:gd name="T12" fmla="*/ 2147483647 w 504"/>
                              <a:gd name="T13" fmla="*/ 0 h 106"/>
                              <a:gd name="T14" fmla="*/ 2147483647 w 504"/>
                              <a:gd name="T15" fmla="*/ 0 h 106"/>
                              <a:gd name="T16" fmla="*/ 0 60000 65536"/>
                              <a:gd name="T17" fmla="*/ 0 60000 65536"/>
                              <a:gd name="T18" fmla="*/ 0 60000 65536"/>
                              <a:gd name="T19" fmla="*/ 0 60000 65536"/>
                              <a:gd name="T20" fmla="*/ 0 60000 65536"/>
                              <a:gd name="T21" fmla="*/ 0 60000 65536"/>
                              <a:gd name="T22" fmla="*/ 0 60000 65536"/>
                              <a:gd name="T23" fmla="*/ 0 60000 65536"/>
                              <a:gd name="T24" fmla="*/ 0 w 504"/>
                              <a:gd name="T25" fmla="*/ 0 h 106"/>
                              <a:gd name="T26" fmla="*/ 504 w 504"/>
                              <a:gd name="T27" fmla="*/ 106 h 10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4" h="106">
                                <a:moveTo>
                                  <a:pt x="32" y="0"/>
                                </a:moveTo>
                                <a:cubicBezTo>
                                  <a:pt x="32" y="0"/>
                                  <a:pt x="10" y="30"/>
                                  <a:pt x="10" y="30"/>
                                </a:cubicBezTo>
                                <a:cubicBezTo>
                                  <a:pt x="3" y="39"/>
                                  <a:pt x="0" y="48"/>
                                  <a:pt x="0" y="57"/>
                                </a:cubicBezTo>
                                <a:cubicBezTo>
                                  <a:pt x="0" y="63"/>
                                  <a:pt x="1" y="68"/>
                                  <a:pt x="3" y="72"/>
                                </a:cubicBezTo>
                                <a:cubicBezTo>
                                  <a:pt x="14" y="93"/>
                                  <a:pt x="46" y="106"/>
                                  <a:pt x="92" y="106"/>
                                </a:cubicBezTo>
                                <a:cubicBezTo>
                                  <a:pt x="92" y="106"/>
                                  <a:pt x="425" y="106"/>
                                  <a:pt x="426" y="106"/>
                                </a:cubicBezTo>
                                <a:cubicBezTo>
                                  <a:pt x="427" y="105"/>
                                  <a:pt x="502" y="2"/>
                                  <a:pt x="504" y="0"/>
                                </a:cubicBezTo>
                                <a:cubicBezTo>
                                  <a:pt x="501" y="0"/>
                                  <a:pt x="33" y="0"/>
                                  <a:pt x="3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501578C" w14:textId="77777777">
                              <w:pPr>
                                <w:rPr>
                                  <w:rFonts w:eastAsia="Times New Roman"/>
                                </w:rPr>
                              </w:pPr>
                            </w:p>
                          </w:txbxContent>
                        </wps:txbx>
                        <wps:bodyPr rot="0" vert="horz" wrap="square" lIns="91440" tIns="45720" rIns="91440" bIns="45720" anchor="t" anchorCtr="0" upright="1">
                          <a:noAutofit/>
                        </wps:bodyPr>
                      </wps:wsp>
                      <wps:wsp>
                        <wps:cNvPr id="26" name="Freeform 787"/>
                        <wps:cNvSpPr>
                          <a:spLocks/>
                        </wps:cNvSpPr>
                        <wps:spPr bwMode="gray">
                          <a:xfrm>
                            <a:off x="290513" y="120650"/>
                            <a:ext cx="549275" cy="195262"/>
                          </a:xfrm>
                          <a:custGeom>
                            <a:avLst/>
                            <a:gdLst>
                              <a:gd name="T0" fmla="*/ 0 w 558"/>
                              <a:gd name="T1" fmla="*/ 2147483647 h 198"/>
                              <a:gd name="T2" fmla="*/ 2147483647 w 558"/>
                              <a:gd name="T3" fmla="*/ 0 h 198"/>
                              <a:gd name="T4" fmla="*/ 2147483647 w 558"/>
                              <a:gd name="T5" fmla="*/ 0 h 198"/>
                              <a:gd name="T6" fmla="*/ 2147483647 w 558"/>
                              <a:gd name="T7" fmla="*/ 2147483647 h 198"/>
                              <a:gd name="T8" fmla="*/ 2147483647 w 558"/>
                              <a:gd name="T9" fmla="*/ 2147483647 h 198"/>
                              <a:gd name="T10" fmla="*/ 2147483647 w 558"/>
                              <a:gd name="T11" fmla="*/ 2147483647 h 198"/>
                              <a:gd name="T12" fmla="*/ 2147483647 w 558"/>
                              <a:gd name="T13" fmla="*/ 2147483647 h 198"/>
                              <a:gd name="T14" fmla="*/ 2147483647 w 558"/>
                              <a:gd name="T15" fmla="*/ 2147483647 h 198"/>
                              <a:gd name="T16" fmla="*/ 0 w 558"/>
                              <a:gd name="T17" fmla="*/ 2147483647 h 1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58"/>
                              <a:gd name="T28" fmla="*/ 0 h 198"/>
                              <a:gd name="T29" fmla="*/ 558 w 558"/>
                              <a:gd name="T30" fmla="*/ 198 h 1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58" h="198">
                                <a:moveTo>
                                  <a:pt x="0" y="198"/>
                                </a:moveTo>
                                <a:cubicBezTo>
                                  <a:pt x="145" y="0"/>
                                  <a:pt x="145" y="0"/>
                                  <a:pt x="145" y="0"/>
                                </a:cubicBezTo>
                                <a:cubicBezTo>
                                  <a:pt x="145" y="0"/>
                                  <a:pt x="307" y="0"/>
                                  <a:pt x="326" y="0"/>
                                </a:cubicBezTo>
                                <a:cubicBezTo>
                                  <a:pt x="346" y="0"/>
                                  <a:pt x="346" y="8"/>
                                  <a:pt x="336" y="21"/>
                                </a:cubicBezTo>
                                <a:cubicBezTo>
                                  <a:pt x="326" y="35"/>
                                  <a:pt x="309" y="58"/>
                                  <a:pt x="299" y="71"/>
                                </a:cubicBezTo>
                                <a:cubicBezTo>
                                  <a:pt x="294" y="78"/>
                                  <a:pt x="285" y="91"/>
                                  <a:pt x="316" y="91"/>
                                </a:cubicBezTo>
                                <a:cubicBezTo>
                                  <a:pt x="558" y="91"/>
                                  <a:pt x="558" y="91"/>
                                  <a:pt x="558" y="91"/>
                                </a:cubicBezTo>
                                <a:cubicBezTo>
                                  <a:pt x="538" y="118"/>
                                  <a:pt x="472" y="198"/>
                                  <a:pt x="355" y="198"/>
                                </a:cubicBezTo>
                                <a:lnTo>
                                  <a:pt x="0" y="19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173E938" w14:textId="77777777">
                              <w:pPr>
                                <w:rPr>
                                  <w:rFonts w:eastAsia="Times New Roman"/>
                                </w:rPr>
                              </w:pPr>
                            </w:p>
                          </w:txbxContent>
                        </wps:txbx>
                        <wps:bodyPr rot="0" vert="horz" wrap="square" lIns="91440" tIns="45720" rIns="91440" bIns="45720" anchor="t" anchorCtr="0" upright="1">
                          <a:noAutofit/>
                        </wps:bodyPr>
                      </wps:wsp>
                      <wps:wsp>
                        <wps:cNvPr id="27" name="Freeform 788"/>
                        <wps:cNvSpPr>
                          <a:spLocks/>
                        </wps:cNvSpPr>
                        <wps:spPr bwMode="gray">
                          <a:xfrm>
                            <a:off x="828675"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10758CE" w14:textId="77777777">
                              <w:pPr>
                                <w:rPr>
                                  <w:rFonts w:eastAsia="Times New Roman"/>
                                </w:rPr>
                              </w:pPr>
                            </w:p>
                          </w:txbxContent>
                        </wps:txbx>
                        <wps:bodyPr rot="0" vert="horz" wrap="square" lIns="91440" tIns="45720" rIns="91440" bIns="45720" anchor="t" anchorCtr="0" upright="1">
                          <a:noAutofit/>
                        </wps:bodyPr>
                      </wps:wsp>
                      <wps:wsp>
                        <wps:cNvPr id="28" name="Freeform 789"/>
                        <wps:cNvSpPr>
                          <a:spLocks/>
                        </wps:cNvSpPr>
                        <wps:spPr bwMode="gray">
                          <a:xfrm>
                            <a:off x="923925" y="0"/>
                            <a:ext cx="638175" cy="185737"/>
                          </a:xfrm>
                          <a:custGeom>
                            <a:avLst/>
                            <a:gdLst>
                              <a:gd name="T0" fmla="*/ 2147483647 w 402"/>
                              <a:gd name="T1" fmla="*/ 2147483647 h 117"/>
                              <a:gd name="T2" fmla="*/ 0 w 402"/>
                              <a:gd name="T3" fmla="*/ 2147483647 h 117"/>
                              <a:gd name="T4" fmla="*/ 2147483647 w 402"/>
                              <a:gd name="T5" fmla="*/ 0 h 117"/>
                              <a:gd name="T6" fmla="*/ 2147483647 w 402"/>
                              <a:gd name="T7" fmla="*/ 0 h 117"/>
                              <a:gd name="T8" fmla="*/ 2147483647 w 402"/>
                              <a:gd name="T9" fmla="*/ 2147483647 h 117"/>
                              <a:gd name="T10" fmla="*/ 2147483647 w 402"/>
                              <a:gd name="T11" fmla="*/ 2147483647 h 117"/>
                              <a:gd name="T12" fmla="*/ 2147483647 w 402"/>
                              <a:gd name="T13" fmla="*/ 0 h 117"/>
                              <a:gd name="T14" fmla="*/ 2147483647 w 402"/>
                              <a:gd name="T15" fmla="*/ 0 h 117"/>
                              <a:gd name="T16" fmla="*/ 2147483647 w 402"/>
                              <a:gd name="T17" fmla="*/ 2147483647 h 1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402"/>
                              <a:gd name="T28" fmla="*/ 0 h 117"/>
                              <a:gd name="T29" fmla="*/ 402 w 402"/>
                              <a:gd name="T30" fmla="*/ 117 h 1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402" h="117">
                                <a:moveTo>
                                  <a:pt x="316" y="117"/>
                                </a:moveTo>
                                <a:lnTo>
                                  <a:pt x="0" y="117"/>
                                </a:lnTo>
                                <a:lnTo>
                                  <a:pt x="86" y="0"/>
                                </a:lnTo>
                                <a:lnTo>
                                  <a:pt x="215" y="0"/>
                                </a:lnTo>
                                <a:lnTo>
                                  <a:pt x="166" y="67"/>
                                </a:lnTo>
                                <a:lnTo>
                                  <a:pt x="223" y="67"/>
                                </a:lnTo>
                                <a:lnTo>
                                  <a:pt x="273" y="0"/>
                                </a:lnTo>
                                <a:lnTo>
                                  <a:pt x="402" y="0"/>
                                </a:lnTo>
                                <a:lnTo>
                                  <a:pt x="316" y="11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C1A173E" w14:textId="77777777">
                              <w:pPr>
                                <w:rPr>
                                  <w:rFonts w:eastAsia="Times New Roman"/>
                                </w:rPr>
                              </w:pPr>
                            </w:p>
                          </w:txbxContent>
                        </wps:txbx>
                        <wps:bodyPr rot="0" vert="horz" wrap="square" lIns="91440" tIns="45720" rIns="91440" bIns="45720" anchor="t" anchorCtr="0" upright="1">
                          <a:noAutofit/>
                        </wps:bodyPr>
                      </wps:wsp>
                      <wps:wsp>
                        <wps:cNvPr id="29" name="Freeform 790"/>
                        <wps:cNvSpPr>
                          <a:spLocks/>
                        </wps:cNvSpPr>
                        <wps:spPr bwMode="gray">
                          <a:xfrm>
                            <a:off x="0" y="250825"/>
                            <a:ext cx="300038" cy="23812"/>
                          </a:xfrm>
                          <a:custGeom>
                            <a:avLst/>
                            <a:gdLst>
                              <a:gd name="T0" fmla="*/ 0 w 189"/>
                              <a:gd name="T1" fmla="*/ 0 h 15"/>
                              <a:gd name="T2" fmla="*/ 2147483647 w 189"/>
                              <a:gd name="T3" fmla="*/ 0 h 15"/>
                              <a:gd name="T4" fmla="*/ 2147483647 w 189"/>
                              <a:gd name="T5" fmla="*/ 2147483647 h 15"/>
                              <a:gd name="T6" fmla="*/ 0 w 189"/>
                              <a:gd name="T7" fmla="*/ 2147483647 h 15"/>
                              <a:gd name="T8" fmla="*/ 0 w 189"/>
                              <a:gd name="T9" fmla="*/ 0 h 15"/>
                              <a:gd name="T10" fmla="*/ 0 60000 65536"/>
                              <a:gd name="T11" fmla="*/ 0 60000 65536"/>
                              <a:gd name="T12" fmla="*/ 0 60000 65536"/>
                              <a:gd name="T13" fmla="*/ 0 60000 65536"/>
                              <a:gd name="T14" fmla="*/ 0 60000 65536"/>
                              <a:gd name="T15" fmla="*/ 0 w 189"/>
                              <a:gd name="T16" fmla="*/ 0 h 15"/>
                              <a:gd name="T17" fmla="*/ 189 w 189"/>
                              <a:gd name="T18" fmla="*/ 15 h 15"/>
                            </a:gdLst>
                            <a:ahLst/>
                            <a:cxnLst>
                              <a:cxn ang="T10">
                                <a:pos x="T0" y="T1"/>
                              </a:cxn>
                              <a:cxn ang="T11">
                                <a:pos x="T2" y="T3"/>
                              </a:cxn>
                              <a:cxn ang="T12">
                                <a:pos x="T4" y="T5"/>
                              </a:cxn>
                              <a:cxn ang="T13">
                                <a:pos x="T6" y="T7"/>
                              </a:cxn>
                              <a:cxn ang="T14">
                                <a:pos x="T8" y="T9"/>
                              </a:cxn>
                            </a:cxnLst>
                            <a:rect l="T15" t="T16" r="T17" b="T18"/>
                            <a:pathLst>
                              <a:path w="189" h="15">
                                <a:moveTo>
                                  <a:pt x="0" y="0"/>
                                </a:moveTo>
                                <a:lnTo>
                                  <a:pt x="189" y="0"/>
                                </a:lnTo>
                                <a:lnTo>
                                  <a:pt x="17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35F53B7A" w14:textId="77777777">
                              <w:pPr>
                                <w:rPr>
                                  <w:rFonts w:eastAsia="Times New Roman"/>
                                </w:rPr>
                              </w:pPr>
                            </w:p>
                          </w:txbxContent>
                        </wps:txbx>
                        <wps:bodyPr rot="0" vert="horz" wrap="square" lIns="91440" tIns="45720" rIns="91440" bIns="45720" anchor="t" anchorCtr="0" upright="1">
                          <a:noAutofit/>
                        </wps:bodyPr>
                      </wps:wsp>
                      <wps:wsp>
                        <wps:cNvPr id="30" name="Freeform 791"/>
                        <wps:cNvSpPr>
                          <a:spLocks/>
                        </wps:cNvSpPr>
                        <wps:spPr bwMode="gray">
                          <a:xfrm>
                            <a:off x="0" y="209550"/>
                            <a:ext cx="330200" cy="23812"/>
                          </a:xfrm>
                          <a:custGeom>
                            <a:avLst/>
                            <a:gdLst>
                              <a:gd name="T0" fmla="*/ 0 w 208"/>
                              <a:gd name="T1" fmla="*/ 0 h 15"/>
                              <a:gd name="T2" fmla="*/ 2147483647 w 208"/>
                              <a:gd name="T3" fmla="*/ 0 h 15"/>
                              <a:gd name="T4" fmla="*/ 2147483647 w 208"/>
                              <a:gd name="T5" fmla="*/ 2147483647 h 15"/>
                              <a:gd name="T6" fmla="*/ 0 w 208"/>
                              <a:gd name="T7" fmla="*/ 2147483647 h 15"/>
                              <a:gd name="T8" fmla="*/ 0 w 208"/>
                              <a:gd name="T9" fmla="*/ 0 h 15"/>
                              <a:gd name="T10" fmla="*/ 0 60000 65536"/>
                              <a:gd name="T11" fmla="*/ 0 60000 65536"/>
                              <a:gd name="T12" fmla="*/ 0 60000 65536"/>
                              <a:gd name="T13" fmla="*/ 0 60000 65536"/>
                              <a:gd name="T14" fmla="*/ 0 60000 65536"/>
                              <a:gd name="T15" fmla="*/ 0 w 208"/>
                              <a:gd name="T16" fmla="*/ 0 h 15"/>
                              <a:gd name="T17" fmla="*/ 208 w 208"/>
                              <a:gd name="T18" fmla="*/ 15 h 15"/>
                            </a:gdLst>
                            <a:ahLst/>
                            <a:cxnLst>
                              <a:cxn ang="T10">
                                <a:pos x="T0" y="T1"/>
                              </a:cxn>
                              <a:cxn ang="T11">
                                <a:pos x="T2" y="T3"/>
                              </a:cxn>
                              <a:cxn ang="T12">
                                <a:pos x="T4" y="T5"/>
                              </a:cxn>
                              <a:cxn ang="T13">
                                <a:pos x="T6" y="T7"/>
                              </a:cxn>
                              <a:cxn ang="T14">
                                <a:pos x="T8" y="T9"/>
                              </a:cxn>
                            </a:cxnLst>
                            <a:rect l="T15" t="T16" r="T17" b="T18"/>
                            <a:pathLst>
                              <a:path w="208" h="15">
                                <a:moveTo>
                                  <a:pt x="0" y="0"/>
                                </a:moveTo>
                                <a:lnTo>
                                  <a:pt x="208" y="0"/>
                                </a:lnTo>
                                <a:lnTo>
                                  <a:pt x="19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04299C54" w14:textId="77777777">
                              <w:pPr>
                                <w:rPr>
                                  <w:rFonts w:eastAsia="Times New Roman"/>
                                </w:rPr>
                              </w:pPr>
                            </w:p>
                          </w:txbxContent>
                        </wps:txbx>
                        <wps:bodyPr rot="0" vert="horz" wrap="square" lIns="91440" tIns="45720" rIns="91440" bIns="45720" anchor="t" anchorCtr="0" upright="1">
                          <a:noAutofit/>
                        </wps:bodyPr>
                      </wps:wsp>
                      <wps:wsp>
                        <wps:cNvPr id="31" name="Freeform 792"/>
                        <wps:cNvSpPr>
                          <a:spLocks/>
                        </wps:cNvSpPr>
                        <wps:spPr bwMode="gray">
                          <a:xfrm>
                            <a:off x="0" y="293688"/>
                            <a:ext cx="268288" cy="22225"/>
                          </a:xfrm>
                          <a:custGeom>
                            <a:avLst/>
                            <a:gdLst>
                              <a:gd name="T0" fmla="*/ 0 w 169"/>
                              <a:gd name="T1" fmla="*/ 0 h 14"/>
                              <a:gd name="T2" fmla="*/ 2147483647 w 169"/>
                              <a:gd name="T3" fmla="*/ 0 h 14"/>
                              <a:gd name="T4" fmla="*/ 2147483647 w 169"/>
                              <a:gd name="T5" fmla="*/ 2147483647 h 14"/>
                              <a:gd name="T6" fmla="*/ 0 w 169"/>
                              <a:gd name="T7" fmla="*/ 2147483647 h 14"/>
                              <a:gd name="T8" fmla="*/ 0 w 169"/>
                              <a:gd name="T9" fmla="*/ 0 h 14"/>
                              <a:gd name="T10" fmla="*/ 0 60000 65536"/>
                              <a:gd name="T11" fmla="*/ 0 60000 65536"/>
                              <a:gd name="T12" fmla="*/ 0 60000 65536"/>
                              <a:gd name="T13" fmla="*/ 0 60000 65536"/>
                              <a:gd name="T14" fmla="*/ 0 60000 65536"/>
                              <a:gd name="T15" fmla="*/ 0 w 169"/>
                              <a:gd name="T16" fmla="*/ 0 h 14"/>
                              <a:gd name="T17" fmla="*/ 169 w 169"/>
                              <a:gd name="T18" fmla="*/ 14 h 14"/>
                            </a:gdLst>
                            <a:ahLst/>
                            <a:cxnLst>
                              <a:cxn ang="T10">
                                <a:pos x="T0" y="T1"/>
                              </a:cxn>
                              <a:cxn ang="T11">
                                <a:pos x="T2" y="T3"/>
                              </a:cxn>
                              <a:cxn ang="T12">
                                <a:pos x="T4" y="T5"/>
                              </a:cxn>
                              <a:cxn ang="T13">
                                <a:pos x="T6" y="T7"/>
                              </a:cxn>
                              <a:cxn ang="T14">
                                <a:pos x="T8" y="T9"/>
                              </a:cxn>
                            </a:cxnLst>
                            <a:rect l="T15" t="T16" r="T17" b="T18"/>
                            <a:pathLst>
                              <a:path w="169" h="14">
                                <a:moveTo>
                                  <a:pt x="0" y="0"/>
                                </a:moveTo>
                                <a:lnTo>
                                  <a:pt x="169" y="0"/>
                                </a:lnTo>
                                <a:lnTo>
                                  <a:pt x="159" y="14"/>
                                </a:lnTo>
                                <a:lnTo>
                                  <a:pt x="0" y="14"/>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4E7A4C2" w14:textId="77777777">
                              <w:pPr>
                                <w:rPr>
                                  <w:rFonts w:eastAsia="Times New Roman"/>
                                </w:rPr>
                              </w:pPr>
                            </w:p>
                          </w:txbxContent>
                        </wps:txbx>
                        <wps:bodyPr rot="0" vert="horz" wrap="square" lIns="91440" tIns="45720" rIns="91440" bIns="45720" anchor="t" anchorCtr="0" upright="1">
                          <a:noAutofit/>
                        </wps:bodyPr>
                      </wps:wsp>
                      <wps:wsp>
                        <wps:cNvPr id="32" name="Freeform 793"/>
                        <wps:cNvSpPr>
                          <a:spLocks/>
                        </wps:cNvSpPr>
                        <wps:spPr bwMode="gray">
                          <a:xfrm>
                            <a:off x="319088" y="0"/>
                            <a:ext cx="614362" cy="185737"/>
                          </a:xfrm>
                          <a:custGeom>
                            <a:avLst/>
                            <a:gdLst>
                              <a:gd name="T0" fmla="*/ 2147483647 w 625"/>
                              <a:gd name="T1" fmla="*/ 0 h 190"/>
                              <a:gd name="T2" fmla="*/ 0 w 625"/>
                              <a:gd name="T3" fmla="*/ 2147483647 h 190"/>
                              <a:gd name="T4" fmla="*/ 2147483647 w 625"/>
                              <a:gd name="T5" fmla="*/ 2147483647 h 190"/>
                              <a:gd name="T6" fmla="*/ 2147483647 w 625"/>
                              <a:gd name="T7" fmla="*/ 2147483647 h 190"/>
                              <a:gd name="T8" fmla="*/ 2147483647 w 625"/>
                              <a:gd name="T9" fmla="*/ 2147483647 h 190"/>
                              <a:gd name="T10" fmla="*/ 2147483647 w 625"/>
                              <a:gd name="T11" fmla="*/ 2147483647 h 190"/>
                              <a:gd name="T12" fmla="*/ 2147483647 w 625"/>
                              <a:gd name="T13" fmla="*/ 2147483647 h 190"/>
                              <a:gd name="T14" fmla="*/ 2147483647 w 625"/>
                              <a:gd name="T15" fmla="*/ 2147483647 h 190"/>
                              <a:gd name="T16" fmla="*/ 2147483647 w 625"/>
                              <a:gd name="T17" fmla="*/ 0 h 190"/>
                              <a:gd name="T18" fmla="*/ 2147483647 w 625"/>
                              <a:gd name="T19" fmla="*/ 0 h 1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25"/>
                              <a:gd name="T31" fmla="*/ 0 h 190"/>
                              <a:gd name="T32" fmla="*/ 625 w 625"/>
                              <a:gd name="T33" fmla="*/ 190 h 19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25" h="190">
                                <a:moveTo>
                                  <a:pt x="72" y="0"/>
                                </a:moveTo>
                                <a:cubicBezTo>
                                  <a:pt x="0" y="99"/>
                                  <a:pt x="0" y="99"/>
                                  <a:pt x="0" y="99"/>
                                </a:cubicBezTo>
                                <a:cubicBezTo>
                                  <a:pt x="396" y="99"/>
                                  <a:pt x="396" y="99"/>
                                  <a:pt x="396" y="99"/>
                                </a:cubicBezTo>
                                <a:cubicBezTo>
                                  <a:pt x="415" y="99"/>
                                  <a:pt x="415" y="106"/>
                                  <a:pt x="405" y="120"/>
                                </a:cubicBezTo>
                                <a:cubicBezTo>
                                  <a:pt x="396" y="133"/>
                                  <a:pt x="379" y="156"/>
                                  <a:pt x="369" y="170"/>
                                </a:cubicBezTo>
                                <a:cubicBezTo>
                                  <a:pt x="364" y="177"/>
                                  <a:pt x="354" y="190"/>
                                  <a:pt x="385" y="190"/>
                                </a:cubicBezTo>
                                <a:cubicBezTo>
                                  <a:pt x="547" y="190"/>
                                  <a:pt x="547" y="190"/>
                                  <a:pt x="547" y="190"/>
                                </a:cubicBezTo>
                                <a:cubicBezTo>
                                  <a:pt x="547" y="190"/>
                                  <a:pt x="573" y="154"/>
                                  <a:pt x="595" y="124"/>
                                </a:cubicBezTo>
                                <a:cubicBezTo>
                                  <a:pt x="625" y="84"/>
                                  <a:pt x="597" y="0"/>
                                  <a:pt x="491" y="0"/>
                                </a:cubicBezTo>
                                <a:lnTo>
                                  <a:pt x="72"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796416B8" w14:textId="77777777">
                              <w:pPr>
                                <w:rPr>
                                  <w:rFonts w:eastAsia="Times New Roman"/>
                                </w:rPr>
                              </w:pPr>
                            </w:p>
                          </w:txbxContent>
                        </wps:txbx>
                        <wps:bodyPr rot="0" vert="horz" wrap="square" lIns="91440" tIns="45720" rIns="91440" bIns="45720" anchor="t" anchorCtr="0" upright="1">
                          <a:noAutofit/>
                        </wps:bodyPr>
                      </wps:wsp>
                      <wps:wsp>
                        <wps:cNvPr id="33" name="Freeform 794"/>
                        <wps:cNvSpPr>
                          <a:spLocks/>
                        </wps:cNvSpPr>
                        <wps:spPr bwMode="gray">
                          <a:xfrm>
                            <a:off x="1125539"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BF8908A" w14:textId="77777777">
                              <w:pPr>
                                <w:rPr>
                                  <w:rFonts w:eastAsia="Times New Roman"/>
                                </w:rPr>
                              </w:pPr>
                            </w:p>
                          </w:txbxContent>
                        </wps:txbx>
                        <wps:bodyPr rot="0" vert="horz" wrap="square" lIns="91440" tIns="45720" rIns="91440" bIns="45720" anchor="t" anchorCtr="0" upright="1">
                          <a:noAutofit/>
                        </wps:bodyPr>
                      </wps:wsp>
                      <wps:wsp>
                        <wps:cNvPr id="34" name="Freeform 795"/>
                        <wps:cNvSpPr>
                          <a:spLocks/>
                        </wps:cNvSpPr>
                        <wps:spPr bwMode="gray">
                          <a:xfrm>
                            <a:off x="1492251" y="0"/>
                            <a:ext cx="354013" cy="185737"/>
                          </a:xfrm>
                          <a:custGeom>
                            <a:avLst/>
                            <a:gdLst>
                              <a:gd name="T0" fmla="*/ 2147483647 w 360"/>
                              <a:gd name="T1" fmla="*/ 0 h 190"/>
                              <a:gd name="T2" fmla="*/ 2147483647 w 360"/>
                              <a:gd name="T3" fmla="*/ 2147483647 h 190"/>
                              <a:gd name="T4" fmla="*/ 0 w 360"/>
                              <a:gd name="T5" fmla="*/ 2147483647 h 190"/>
                              <a:gd name="T6" fmla="*/ 2147483647 w 360"/>
                              <a:gd name="T7" fmla="*/ 0 h 190"/>
                              <a:gd name="T8" fmla="*/ 2147483647 w 360"/>
                              <a:gd name="T9" fmla="*/ 0 h 190"/>
                              <a:gd name="T10" fmla="*/ 0 60000 65536"/>
                              <a:gd name="T11" fmla="*/ 0 60000 65536"/>
                              <a:gd name="T12" fmla="*/ 0 60000 65536"/>
                              <a:gd name="T13" fmla="*/ 0 60000 65536"/>
                              <a:gd name="T14" fmla="*/ 0 60000 65536"/>
                              <a:gd name="T15" fmla="*/ 0 w 360"/>
                              <a:gd name="T16" fmla="*/ 0 h 190"/>
                              <a:gd name="T17" fmla="*/ 360 w 360"/>
                              <a:gd name="T18" fmla="*/ 190 h 190"/>
                            </a:gdLst>
                            <a:ahLst/>
                            <a:cxnLst>
                              <a:cxn ang="T10">
                                <a:pos x="T0" y="T1"/>
                              </a:cxn>
                              <a:cxn ang="T11">
                                <a:pos x="T2" y="T3"/>
                              </a:cxn>
                              <a:cxn ang="T12">
                                <a:pos x="T4" y="T5"/>
                              </a:cxn>
                              <a:cxn ang="T13">
                                <a:pos x="T6" y="T7"/>
                              </a:cxn>
                              <a:cxn ang="T14">
                                <a:pos x="T8" y="T9"/>
                              </a:cxn>
                            </a:cxnLst>
                            <a:rect l="T15" t="T16" r="T17" b="T18"/>
                            <a:pathLst>
                              <a:path w="360" h="190">
                                <a:moveTo>
                                  <a:pt x="360" y="0"/>
                                </a:moveTo>
                                <a:cubicBezTo>
                                  <a:pt x="221" y="190"/>
                                  <a:pt x="221" y="190"/>
                                  <a:pt x="221" y="190"/>
                                </a:cubicBezTo>
                                <a:cubicBezTo>
                                  <a:pt x="0" y="190"/>
                                  <a:pt x="0" y="190"/>
                                  <a:pt x="0" y="190"/>
                                </a:cubicBezTo>
                                <a:cubicBezTo>
                                  <a:pt x="0" y="190"/>
                                  <a:pt x="139" y="0"/>
                                  <a:pt x="139" y="0"/>
                                </a:cubicBezTo>
                                <a:lnTo>
                                  <a:pt x="36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70EB235" w14:textId="77777777">
                              <w:pPr>
                                <w:rPr>
                                  <w:rFonts w:eastAsia="Times New Roman"/>
                                </w:rPr>
                              </w:pPr>
                            </w:p>
                          </w:txbxContent>
                        </wps:txbx>
                        <wps:bodyPr rot="0" vert="horz" wrap="square" lIns="91440" tIns="45720" rIns="91440" bIns="45720" anchor="t" anchorCtr="0" upright="1">
                          <a:noAutofit/>
                        </wps:bodyPr>
                      </wps:wsp>
                      <wps:wsp>
                        <wps:cNvPr id="35" name="Freeform 796"/>
                        <wps:cNvSpPr>
                          <a:spLocks/>
                        </wps:cNvSpPr>
                        <wps:spPr bwMode="gray">
                          <a:xfrm>
                            <a:off x="1425576" y="209550"/>
                            <a:ext cx="514350" cy="106362"/>
                          </a:xfrm>
                          <a:custGeom>
                            <a:avLst/>
                            <a:gdLst>
                              <a:gd name="T0" fmla="*/ 2147483647 w 523"/>
                              <a:gd name="T1" fmla="*/ 0 h 107"/>
                              <a:gd name="T2" fmla="*/ 2147483647 w 523"/>
                              <a:gd name="T3" fmla="*/ 2147483647 h 107"/>
                              <a:gd name="T4" fmla="*/ 2147483647 w 523"/>
                              <a:gd name="T5" fmla="*/ 2147483647 h 107"/>
                              <a:gd name="T6" fmla="*/ 2147483647 w 523"/>
                              <a:gd name="T7" fmla="*/ 2147483647 h 107"/>
                              <a:gd name="T8" fmla="*/ 2147483647 w 523"/>
                              <a:gd name="T9" fmla="*/ 0 h 107"/>
                              <a:gd name="T10" fmla="*/ 2147483647 w 523"/>
                              <a:gd name="T11" fmla="*/ 0 h 107"/>
                              <a:gd name="T12" fmla="*/ 0 60000 65536"/>
                              <a:gd name="T13" fmla="*/ 0 60000 65536"/>
                              <a:gd name="T14" fmla="*/ 0 60000 65536"/>
                              <a:gd name="T15" fmla="*/ 0 60000 65536"/>
                              <a:gd name="T16" fmla="*/ 0 60000 65536"/>
                              <a:gd name="T17" fmla="*/ 0 60000 65536"/>
                              <a:gd name="T18" fmla="*/ 0 w 523"/>
                              <a:gd name="T19" fmla="*/ 0 h 107"/>
                              <a:gd name="T20" fmla="*/ 523 w 523"/>
                              <a:gd name="T21" fmla="*/ 107 h 107"/>
                            </a:gdLst>
                            <a:ahLst/>
                            <a:cxnLst>
                              <a:cxn ang="T12">
                                <a:pos x="T0" y="T1"/>
                              </a:cxn>
                              <a:cxn ang="T13">
                                <a:pos x="T2" y="T3"/>
                              </a:cxn>
                              <a:cxn ang="T14">
                                <a:pos x="T4" y="T5"/>
                              </a:cxn>
                              <a:cxn ang="T15">
                                <a:pos x="T6" y="T7"/>
                              </a:cxn>
                              <a:cxn ang="T16">
                                <a:pos x="T8" y="T9"/>
                              </a:cxn>
                              <a:cxn ang="T17">
                                <a:pos x="T10" y="T11"/>
                              </a:cxn>
                            </a:cxnLst>
                            <a:rect l="T18" t="T19" r="T20" b="T21"/>
                            <a:pathLst>
                              <a:path w="523" h="107">
                                <a:moveTo>
                                  <a:pt x="49" y="0"/>
                                </a:moveTo>
                                <a:cubicBezTo>
                                  <a:pt x="49" y="0"/>
                                  <a:pt x="34" y="21"/>
                                  <a:pt x="26" y="31"/>
                                </a:cubicBezTo>
                                <a:cubicBezTo>
                                  <a:pt x="0" y="66"/>
                                  <a:pt x="23" y="107"/>
                                  <a:pt x="109" y="107"/>
                                </a:cubicBezTo>
                                <a:cubicBezTo>
                                  <a:pt x="444" y="107"/>
                                  <a:pt x="444" y="107"/>
                                  <a:pt x="444" y="107"/>
                                </a:cubicBezTo>
                                <a:cubicBezTo>
                                  <a:pt x="523" y="0"/>
                                  <a:pt x="523" y="0"/>
                                  <a:pt x="523" y="0"/>
                                </a:cubicBezTo>
                                <a:lnTo>
                                  <a:pt x="49"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0C90EA6A" w14:textId="77777777">
                              <w:pPr>
                                <w:rPr>
                                  <w:rFonts w:eastAsia="Times New Roman"/>
                                </w:rPr>
                              </w:pPr>
                            </w:p>
                          </w:txbxContent>
                        </wps:txbx>
                        <wps:bodyPr rot="0" vert="horz" wrap="square" lIns="91440" tIns="45720" rIns="91440" bIns="45720" anchor="t" anchorCtr="0" upright="1">
                          <a:noAutofit/>
                        </wps:bodyPr>
                      </wps:wsp>
                      <wps:wsp>
                        <wps:cNvPr id="36" name="Freeform 797"/>
                        <wps:cNvSpPr>
                          <a:spLocks/>
                        </wps:cNvSpPr>
                        <wps:spPr bwMode="gray">
                          <a:xfrm>
                            <a:off x="1930401" y="250825"/>
                            <a:ext cx="298450" cy="23812"/>
                          </a:xfrm>
                          <a:custGeom>
                            <a:avLst/>
                            <a:gdLst>
                              <a:gd name="T0" fmla="*/ 2147483647 w 188"/>
                              <a:gd name="T1" fmla="*/ 2147483647 h 15"/>
                              <a:gd name="T2" fmla="*/ 0 w 188"/>
                              <a:gd name="T3" fmla="*/ 2147483647 h 15"/>
                              <a:gd name="T4" fmla="*/ 2147483647 w 188"/>
                              <a:gd name="T5" fmla="*/ 0 h 15"/>
                              <a:gd name="T6" fmla="*/ 2147483647 w 188"/>
                              <a:gd name="T7" fmla="*/ 0 h 15"/>
                              <a:gd name="T8" fmla="*/ 2147483647 w 188"/>
                              <a:gd name="T9" fmla="*/ 2147483647 h 15"/>
                              <a:gd name="T10" fmla="*/ 0 60000 65536"/>
                              <a:gd name="T11" fmla="*/ 0 60000 65536"/>
                              <a:gd name="T12" fmla="*/ 0 60000 65536"/>
                              <a:gd name="T13" fmla="*/ 0 60000 65536"/>
                              <a:gd name="T14" fmla="*/ 0 60000 65536"/>
                              <a:gd name="T15" fmla="*/ 0 w 188"/>
                              <a:gd name="T16" fmla="*/ 0 h 15"/>
                              <a:gd name="T17" fmla="*/ 188 w 188"/>
                              <a:gd name="T18" fmla="*/ 15 h 15"/>
                            </a:gdLst>
                            <a:ahLst/>
                            <a:cxnLst>
                              <a:cxn ang="T10">
                                <a:pos x="T0" y="T1"/>
                              </a:cxn>
                              <a:cxn ang="T11">
                                <a:pos x="T2" y="T3"/>
                              </a:cxn>
                              <a:cxn ang="T12">
                                <a:pos x="T4" y="T5"/>
                              </a:cxn>
                              <a:cxn ang="T13">
                                <a:pos x="T6" y="T7"/>
                              </a:cxn>
                              <a:cxn ang="T14">
                                <a:pos x="T8" y="T9"/>
                              </a:cxn>
                            </a:cxnLst>
                            <a:rect l="T15" t="T16" r="T17" b="T18"/>
                            <a:pathLst>
                              <a:path w="188" h="15">
                                <a:moveTo>
                                  <a:pt x="188" y="15"/>
                                </a:moveTo>
                                <a:lnTo>
                                  <a:pt x="0" y="15"/>
                                </a:lnTo>
                                <a:lnTo>
                                  <a:pt x="11" y="0"/>
                                </a:lnTo>
                                <a:lnTo>
                                  <a:pt x="188" y="0"/>
                                </a:lnTo>
                                <a:lnTo>
                                  <a:pt x="188" y="1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6A928C7" w14:textId="77777777">
                              <w:pPr>
                                <w:rPr>
                                  <w:rFonts w:eastAsia="Times New Roman"/>
                                </w:rPr>
                              </w:pPr>
                            </w:p>
                          </w:txbxContent>
                        </wps:txbx>
                        <wps:bodyPr rot="0" vert="horz" wrap="square" lIns="91440" tIns="45720" rIns="91440" bIns="45720" anchor="t" anchorCtr="0" upright="1">
                          <a:noAutofit/>
                        </wps:bodyPr>
                      </wps:wsp>
                      <wps:wsp>
                        <wps:cNvPr id="37" name="Freeform 798"/>
                        <wps:cNvSpPr>
                          <a:spLocks/>
                        </wps:cNvSpPr>
                        <wps:spPr bwMode="gray">
                          <a:xfrm>
                            <a:off x="1900239" y="293688"/>
                            <a:ext cx="328612" cy="22225"/>
                          </a:xfrm>
                          <a:custGeom>
                            <a:avLst/>
                            <a:gdLst>
                              <a:gd name="T0" fmla="*/ 2147483647 w 207"/>
                              <a:gd name="T1" fmla="*/ 2147483647 h 14"/>
                              <a:gd name="T2" fmla="*/ 0 w 207"/>
                              <a:gd name="T3" fmla="*/ 2147483647 h 14"/>
                              <a:gd name="T4" fmla="*/ 2147483647 w 207"/>
                              <a:gd name="T5" fmla="*/ 0 h 14"/>
                              <a:gd name="T6" fmla="*/ 2147483647 w 207"/>
                              <a:gd name="T7" fmla="*/ 0 h 14"/>
                              <a:gd name="T8" fmla="*/ 2147483647 w 207"/>
                              <a:gd name="T9" fmla="*/ 2147483647 h 14"/>
                              <a:gd name="T10" fmla="*/ 0 60000 65536"/>
                              <a:gd name="T11" fmla="*/ 0 60000 65536"/>
                              <a:gd name="T12" fmla="*/ 0 60000 65536"/>
                              <a:gd name="T13" fmla="*/ 0 60000 65536"/>
                              <a:gd name="T14" fmla="*/ 0 60000 65536"/>
                              <a:gd name="T15" fmla="*/ 0 w 207"/>
                              <a:gd name="T16" fmla="*/ 0 h 14"/>
                              <a:gd name="T17" fmla="*/ 207 w 207"/>
                              <a:gd name="T18" fmla="*/ 14 h 14"/>
                            </a:gdLst>
                            <a:ahLst/>
                            <a:cxnLst>
                              <a:cxn ang="T10">
                                <a:pos x="T0" y="T1"/>
                              </a:cxn>
                              <a:cxn ang="T11">
                                <a:pos x="T2" y="T3"/>
                              </a:cxn>
                              <a:cxn ang="T12">
                                <a:pos x="T4" y="T5"/>
                              </a:cxn>
                              <a:cxn ang="T13">
                                <a:pos x="T6" y="T7"/>
                              </a:cxn>
                              <a:cxn ang="T14">
                                <a:pos x="T8" y="T9"/>
                              </a:cxn>
                            </a:cxnLst>
                            <a:rect l="T15" t="T16" r="T17" b="T18"/>
                            <a:pathLst>
                              <a:path w="207" h="14">
                                <a:moveTo>
                                  <a:pt x="207" y="14"/>
                                </a:moveTo>
                                <a:lnTo>
                                  <a:pt x="0" y="14"/>
                                </a:lnTo>
                                <a:lnTo>
                                  <a:pt x="10" y="0"/>
                                </a:lnTo>
                                <a:lnTo>
                                  <a:pt x="207" y="0"/>
                                </a:lnTo>
                                <a:lnTo>
                                  <a:pt x="207" y="14"/>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FFDA15D" w14:textId="77777777">
                              <w:pPr>
                                <w:rPr>
                                  <w:rFonts w:eastAsia="Times New Roman"/>
                                </w:rPr>
                              </w:pPr>
                            </w:p>
                          </w:txbxContent>
                        </wps:txbx>
                        <wps:bodyPr rot="0" vert="horz" wrap="square" lIns="91440" tIns="45720" rIns="91440" bIns="45720" anchor="t" anchorCtr="0" upright="1">
                          <a:noAutofit/>
                        </wps:bodyPr>
                      </wps:wsp>
                      <wps:wsp>
                        <wps:cNvPr id="38" name="Freeform 799"/>
                        <wps:cNvSpPr>
                          <a:spLocks/>
                        </wps:cNvSpPr>
                        <wps:spPr bwMode="gray">
                          <a:xfrm>
                            <a:off x="1960564" y="209550"/>
                            <a:ext cx="268287" cy="23812"/>
                          </a:xfrm>
                          <a:custGeom>
                            <a:avLst/>
                            <a:gdLst>
                              <a:gd name="T0" fmla="*/ 2147483647 w 169"/>
                              <a:gd name="T1" fmla="*/ 0 h 15"/>
                              <a:gd name="T2" fmla="*/ 2147483647 w 169"/>
                              <a:gd name="T3" fmla="*/ 0 h 15"/>
                              <a:gd name="T4" fmla="*/ 2147483647 w 169"/>
                              <a:gd name="T5" fmla="*/ 2147483647 h 15"/>
                              <a:gd name="T6" fmla="*/ 0 w 169"/>
                              <a:gd name="T7" fmla="*/ 2147483647 h 15"/>
                              <a:gd name="T8" fmla="*/ 2147483647 w 169"/>
                              <a:gd name="T9" fmla="*/ 0 h 15"/>
                              <a:gd name="T10" fmla="*/ 0 60000 65536"/>
                              <a:gd name="T11" fmla="*/ 0 60000 65536"/>
                              <a:gd name="T12" fmla="*/ 0 60000 65536"/>
                              <a:gd name="T13" fmla="*/ 0 60000 65536"/>
                              <a:gd name="T14" fmla="*/ 0 60000 65536"/>
                              <a:gd name="T15" fmla="*/ 0 w 169"/>
                              <a:gd name="T16" fmla="*/ 0 h 15"/>
                              <a:gd name="T17" fmla="*/ 169 w 169"/>
                              <a:gd name="T18" fmla="*/ 15 h 15"/>
                            </a:gdLst>
                            <a:ahLst/>
                            <a:cxnLst>
                              <a:cxn ang="T10">
                                <a:pos x="T0" y="T1"/>
                              </a:cxn>
                              <a:cxn ang="T11">
                                <a:pos x="T2" y="T3"/>
                              </a:cxn>
                              <a:cxn ang="T12">
                                <a:pos x="T4" y="T5"/>
                              </a:cxn>
                              <a:cxn ang="T13">
                                <a:pos x="T6" y="T7"/>
                              </a:cxn>
                              <a:cxn ang="T14">
                                <a:pos x="T8" y="T9"/>
                              </a:cxn>
                            </a:cxnLst>
                            <a:rect l="T15" t="T16" r="T17" b="T18"/>
                            <a:pathLst>
                              <a:path w="169" h="15">
                                <a:moveTo>
                                  <a:pt x="11" y="0"/>
                                </a:moveTo>
                                <a:lnTo>
                                  <a:pt x="169" y="0"/>
                                </a:lnTo>
                                <a:lnTo>
                                  <a:pt x="169" y="15"/>
                                </a:lnTo>
                                <a:lnTo>
                                  <a:pt x="0" y="15"/>
                                </a:lnTo>
                                <a:lnTo>
                                  <a:pt x="11"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E5C6FC4" w14:textId="77777777">
                              <w:pPr>
                                <w:rPr>
                                  <w:rFonts w:eastAsia="Times New Roman"/>
                                </w:rPr>
                              </w:pPr>
                            </w:p>
                          </w:txbxContent>
                        </wps:txbx>
                        <wps:bodyPr rot="0" vert="horz" wrap="square" lIns="91440" tIns="45720" rIns="91440" bIns="45720" anchor="t" anchorCtr="0" upright="1">
                          <a:noAutofit/>
                        </wps:bodyPr>
                      </wps:wsp>
                      <wps:wsp>
                        <wps:cNvPr id="39" name="Freeform 800"/>
                        <wps:cNvSpPr>
                          <a:spLocks/>
                        </wps:cNvSpPr>
                        <wps:spPr bwMode="gray">
                          <a:xfrm>
                            <a:off x="517525" y="404813"/>
                            <a:ext cx="139700" cy="117475"/>
                          </a:xfrm>
                          <a:custGeom>
                            <a:avLst/>
                            <a:gdLst>
                              <a:gd name="T0" fmla="*/ 2147483647 w 142"/>
                              <a:gd name="T1" fmla="*/ 2147483647 h 119"/>
                              <a:gd name="T2" fmla="*/ 0 w 142"/>
                              <a:gd name="T3" fmla="*/ 2147483647 h 119"/>
                              <a:gd name="T4" fmla="*/ 2147483647 w 142"/>
                              <a:gd name="T5" fmla="*/ 2147483647 h 119"/>
                              <a:gd name="T6" fmla="*/ 2147483647 w 142"/>
                              <a:gd name="T7" fmla="*/ 2147483647 h 119"/>
                              <a:gd name="T8" fmla="*/ 2147483647 w 142"/>
                              <a:gd name="T9" fmla="*/ 2147483647 h 119"/>
                              <a:gd name="T10" fmla="*/ 2147483647 w 142"/>
                              <a:gd name="T11" fmla="*/ 2147483647 h 119"/>
                              <a:gd name="T12" fmla="*/ 2147483647 w 142"/>
                              <a:gd name="T13" fmla="*/ 2147483647 h 119"/>
                              <a:gd name="T14" fmla="*/ 2147483647 w 142"/>
                              <a:gd name="T15" fmla="*/ 2147483647 h 119"/>
                              <a:gd name="T16" fmla="*/ 2147483647 w 142"/>
                              <a:gd name="T17" fmla="*/ 2147483647 h 119"/>
                              <a:gd name="T18" fmla="*/ 2147483647 w 142"/>
                              <a:gd name="T19" fmla="*/ 0 h 119"/>
                              <a:gd name="T20" fmla="*/ 2147483647 w 142"/>
                              <a:gd name="T21" fmla="*/ 2147483647 h 119"/>
                              <a:gd name="T22" fmla="*/ 2147483647 w 142"/>
                              <a:gd name="T23" fmla="*/ 2147483647 h 119"/>
                              <a:gd name="T24" fmla="*/ 2147483647 w 142"/>
                              <a:gd name="T25" fmla="*/ 2147483647 h 119"/>
                              <a:gd name="T26" fmla="*/ 2147483647 w 142"/>
                              <a:gd name="T27" fmla="*/ 2147483647 h 119"/>
                              <a:gd name="T28" fmla="*/ 2147483647 w 142"/>
                              <a:gd name="T29" fmla="*/ 2147483647 h 119"/>
                              <a:gd name="T30" fmla="*/ 2147483647 w 142"/>
                              <a:gd name="T31" fmla="*/ 2147483647 h 119"/>
                              <a:gd name="T32" fmla="*/ 2147483647 w 142"/>
                              <a:gd name="T33" fmla="*/ 2147483647 h 119"/>
                              <a:gd name="T34" fmla="*/ 2147483647 w 142"/>
                              <a:gd name="T35" fmla="*/ 2147483647 h 119"/>
                              <a:gd name="T36" fmla="*/ 2147483647 w 142"/>
                              <a:gd name="T37" fmla="*/ 2147483647 h 11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42"/>
                              <a:gd name="T58" fmla="*/ 0 h 119"/>
                              <a:gd name="T59" fmla="*/ 142 w 142"/>
                              <a:gd name="T60" fmla="*/ 119 h 119"/>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42" h="119">
                                <a:moveTo>
                                  <a:pt x="19" y="119"/>
                                </a:moveTo>
                                <a:cubicBezTo>
                                  <a:pt x="11" y="119"/>
                                  <a:pt x="5" y="117"/>
                                  <a:pt x="0" y="115"/>
                                </a:cubicBezTo>
                                <a:cubicBezTo>
                                  <a:pt x="11" y="101"/>
                                  <a:pt x="11" y="101"/>
                                  <a:pt x="11" y="101"/>
                                </a:cubicBezTo>
                                <a:cubicBezTo>
                                  <a:pt x="15" y="103"/>
                                  <a:pt x="23" y="107"/>
                                  <a:pt x="32" y="107"/>
                                </a:cubicBezTo>
                                <a:cubicBezTo>
                                  <a:pt x="42" y="107"/>
                                  <a:pt x="61" y="101"/>
                                  <a:pt x="71" y="87"/>
                                </a:cubicBezTo>
                                <a:cubicBezTo>
                                  <a:pt x="75" y="82"/>
                                  <a:pt x="76" y="78"/>
                                  <a:pt x="75" y="75"/>
                                </a:cubicBezTo>
                                <a:cubicBezTo>
                                  <a:pt x="74" y="69"/>
                                  <a:pt x="69" y="66"/>
                                  <a:pt x="64" y="63"/>
                                </a:cubicBezTo>
                                <a:cubicBezTo>
                                  <a:pt x="59" y="59"/>
                                  <a:pt x="54" y="55"/>
                                  <a:pt x="53" y="50"/>
                                </a:cubicBezTo>
                                <a:cubicBezTo>
                                  <a:pt x="52" y="45"/>
                                  <a:pt x="54" y="39"/>
                                  <a:pt x="59" y="31"/>
                                </a:cubicBezTo>
                                <a:cubicBezTo>
                                  <a:pt x="73" y="12"/>
                                  <a:pt x="98" y="0"/>
                                  <a:pt x="121" y="0"/>
                                </a:cubicBezTo>
                                <a:cubicBezTo>
                                  <a:pt x="129" y="0"/>
                                  <a:pt x="136" y="1"/>
                                  <a:pt x="142" y="4"/>
                                </a:cubicBezTo>
                                <a:cubicBezTo>
                                  <a:pt x="130" y="17"/>
                                  <a:pt x="130" y="17"/>
                                  <a:pt x="130" y="17"/>
                                </a:cubicBezTo>
                                <a:cubicBezTo>
                                  <a:pt x="124" y="14"/>
                                  <a:pt x="120" y="12"/>
                                  <a:pt x="111" y="12"/>
                                </a:cubicBezTo>
                                <a:cubicBezTo>
                                  <a:pt x="104" y="12"/>
                                  <a:pt x="88" y="14"/>
                                  <a:pt x="77" y="28"/>
                                </a:cubicBezTo>
                                <a:cubicBezTo>
                                  <a:pt x="74" y="32"/>
                                  <a:pt x="73" y="35"/>
                                  <a:pt x="74" y="38"/>
                                </a:cubicBezTo>
                                <a:cubicBezTo>
                                  <a:pt x="75" y="43"/>
                                  <a:pt x="79" y="46"/>
                                  <a:pt x="84" y="50"/>
                                </a:cubicBezTo>
                                <a:cubicBezTo>
                                  <a:pt x="89" y="54"/>
                                  <a:pt x="95" y="57"/>
                                  <a:pt x="96" y="64"/>
                                </a:cubicBezTo>
                                <a:cubicBezTo>
                                  <a:pt x="97" y="69"/>
                                  <a:pt x="94" y="76"/>
                                  <a:pt x="88" y="84"/>
                                </a:cubicBezTo>
                                <a:cubicBezTo>
                                  <a:pt x="72" y="106"/>
                                  <a:pt x="47" y="119"/>
                                  <a:pt x="19"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33D16EA0" w14:textId="77777777">
                              <w:pPr>
                                <w:rPr>
                                  <w:rFonts w:eastAsia="Times New Roman"/>
                                </w:rPr>
                              </w:pPr>
                            </w:p>
                          </w:txbxContent>
                        </wps:txbx>
                        <wps:bodyPr rot="0" vert="horz" wrap="square" lIns="91440" tIns="45720" rIns="91440" bIns="45720" anchor="t" anchorCtr="0" upright="1">
                          <a:noAutofit/>
                        </wps:bodyPr>
                      </wps:wsp>
                      <wps:wsp>
                        <wps:cNvPr id="40" name="Freeform 801"/>
                        <wps:cNvSpPr>
                          <a:spLocks/>
                        </wps:cNvSpPr>
                        <wps:spPr bwMode="gray">
                          <a:xfrm>
                            <a:off x="622300" y="406401"/>
                            <a:ext cx="157163" cy="115887"/>
                          </a:xfrm>
                          <a:custGeom>
                            <a:avLst/>
                            <a:gdLst>
                              <a:gd name="T0" fmla="*/ 2147483647 w 159"/>
                              <a:gd name="T1" fmla="*/ 2147483647 h 117"/>
                              <a:gd name="T2" fmla="*/ 2147483647 w 159"/>
                              <a:gd name="T3" fmla="*/ 2147483647 h 117"/>
                              <a:gd name="T4" fmla="*/ 2147483647 w 159"/>
                              <a:gd name="T5" fmla="*/ 2147483647 h 117"/>
                              <a:gd name="T6" fmla="*/ 2147483647 w 159"/>
                              <a:gd name="T7" fmla="*/ 0 h 117"/>
                              <a:gd name="T8" fmla="*/ 2147483647 w 159"/>
                              <a:gd name="T9" fmla="*/ 0 h 117"/>
                              <a:gd name="T10" fmla="*/ 2147483647 w 159"/>
                              <a:gd name="T11" fmla="*/ 2147483647 h 117"/>
                              <a:gd name="T12" fmla="*/ 2147483647 w 159"/>
                              <a:gd name="T13" fmla="*/ 2147483647 h 117"/>
                              <a:gd name="T14" fmla="*/ 2147483647 w 159"/>
                              <a:gd name="T15" fmla="*/ 2147483647 h 117"/>
                              <a:gd name="T16" fmla="*/ 2147483647 w 159"/>
                              <a:gd name="T17" fmla="*/ 2147483647 h 117"/>
                              <a:gd name="T18" fmla="*/ 2147483647 w 159"/>
                              <a:gd name="T19" fmla="*/ 0 h 117"/>
                              <a:gd name="T20" fmla="*/ 2147483647 w 159"/>
                              <a:gd name="T21" fmla="*/ 0 h 117"/>
                              <a:gd name="T22" fmla="*/ 2147483647 w 159"/>
                              <a:gd name="T23" fmla="*/ 2147483647 h 117"/>
                              <a:gd name="T24" fmla="*/ 2147483647 w 159"/>
                              <a:gd name="T25" fmla="*/ 2147483647 h 1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59"/>
                              <a:gd name="T40" fmla="*/ 0 h 117"/>
                              <a:gd name="T41" fmla="*/ 159 w 159"/>
                              <a:gd name="T42" fmla="*/ 117 h 1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59" h="117">
                                <a:moveTo>
                                  <a:pt x="27" y="117"/>
                                </a:moveTo>
                                <a:cubicBezTo>
                                  <a:pt x="15" y="117"/>
                                  <a:pt x="7" y="114"/>
                                  <a:pt x="4" y="108"/>
                                </a:cubicBezTo>
                                <a:cubicBezTo>
                                  <a:pt x="0" y="100"/>
                                  <a:pt x="5" y="86"/>
                                  <a:pt x="18" y="68"/>
                                </a:cubicBezTo>
                                <a:cubicBezTo>
                                  <a:pt x="68" y="0"/>
                                  <a:pt x="68" y="0"/>
                                  <a:pt x="68" y="0"/>
                                </a:cubicBezTo>
                                <a:cubicBezTo>
                                  <a:pt x="82" y="0"/>
                                  <a:pt x="82" y="0"/>
                                  <a:pt x="82" y="0"/>
                                </a:cubicBezTo>
                                <a:cubicBezTo>
                                  <a:pt x="35" y="65"/>
                                  <a:pt x="35" y="65"/>
                                  <a:pt x="35" y="65"/>
                                </a:cubicBezTo>
                                <a:cubicBezTo>
                                  <a:pt x="23" y="81"/>
                                  <a:pt x="19" y="92"/>
                                  <a:pt x="22" y="98"/>
                                </a:cubicBezTo>
                                <a:cubicBezTo>
                                  <a:pt x="24" y="102"/>
                                  <a:pt x="29" y="105"/>
                                  <a:pt x="38" y="105"/>
                                </a:cubicBezTo>
                                <a:cubicBezTo>
                                  <a:pt x="58" y="105"/>
                                  <a:pt x="78" y="92"/>
                                  <a:pt x="97" y="66"/>
                                </a:cubicBezTo>
                                <a:cubicBezTo>
                                  <a:pt x="145" y="0"/>
                                  <a:pt x="145" y="0"/>
                                  <a:pt x="145" y="0"/>
                                </a:cubicBezTo>
                                <a:cubicBezTo>
                                  <a:pt x="159" y="0"/>
                                  <a:pt x="159" y="0"/>
                                  <a:pt x="159" y="0"/>
                                </a:cubicBezTo>
                                <a:cubicBezTo>
                                  <a:pt x="110" y="67"/>
                                  <a:pt x="110" y="67"/>
                                  <a:pt x="110" y="67"/>
                                </a:cubicBezTo>
                                <a:cubicBezTo>
                                  <a:pt x="87" y="99"/>
                                  <a:pt x="57" y="117"/>
                                  <a:pt x="27" y="117"/>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D61C7B9" w14:textId="77777777">
                              <w:pPr>
                                <w:rPr>
                                  <w:rFonts w:eastAsia="Times New Roman"/>
                                </w:rPr>
                              </w:pPr>
                            </w:p>
                          </w:txbxContent>
                        </wps:txbx>
                        <wps:bodyPr rot="0" vert="horz" wrap="square" lIns="91440" tIns="45720" rIns="91440" bIns="45720" anchor="t" anchorCtr="0" upright="1">
                          <a:noAutofit/>
                        </wps:bodyPr>
                      </wps:wsp>
                      <wps:wsp>
                        <wps:cNvPr id="41" name="Freeform 802"/>
                        <wps:cNvSpPr>
                          <a:spLocks noEditPoints="1"/>
                        </wps:cNvSpPr>
                        <wps:spPr bwMode="gray">
                          <a:xfrm>
                            <a:off x="728663" y="406401"/>
                            <a:ext cx="142875"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8" y="68"/>
                                  <a:pt x="48" y="68"/>
                                  <a:pt x="48"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6" y="50"/>
                                  <a:pt x="118" y="35"/>
                                </a:cubicBezTo>
                                <a:cubicBezTo>
                                  <a:pt x="122" y="29"/>
                                  <a:pt x="123" y="23"/>
                                  <a:pt x="121"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699BE08A" w14:textId="77777777">
                              <w:pPr>
                                <w:rPr>
                                  <w:rFonts w:eastAsia="Times New Roman"/>
                                </w:rPr>
                              </w:pPr>
                            </w:p>
                          </w:txbxContent>
                        </wps:txbx>
                        <wps:bodyPr rot="0" vert="horz" wrap="square" lIns="91440" tIns="45720" rIns="91440" bIns="45720" anchor="t" anchorCtr="0" upright="1">
                          <a:noAutofit/>
                        </wps:bodyPr>
                      </wps:wsp>
                      <wps:wsp>
                        <wps:cNvPr id="42" name="Freeform 803"/>
                        <wps:cNvSpPr>
                          <a:spLocks noEditPoints="1"/>
                        </wps:cNvSpPr>
                        <wps:spPr bwMode="gray">
                          <a:xfrm>
                            <a:off x="823913" y="406401"/>
                            <a:ext cx="141287"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9" y="68"/>
                                  <a:pt x="49" y="68"/>
                                  <a:pt x="49"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7" y="50"/>
                                  <a:pt x="118" y="35"/>
                                </a:cubicBezTo>
                                <a:cubicBezTo>
                                  <a:pt x="122" y="29"/>
                                  <a:pt x="124" y="23"/>
                                  <a:pt x="122"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10AE6750" w14:textId="77777777">
                              <w:pPr>
                                <w:rPr>
                                  <w:rFonts w:eastAsia="Times New Roman"/>
                                </w:rPr>
                              </w:pPr>
                            </w:p>
                          </w:txbxContent>
                        </wps:txbx>
                        <wps:bodyPr rot="0" vert="horz" wrap="square" lIns="91440" tIns="45720" rIns="91440" bIns="45720" anchor="t" anchorCtr="0" upright="1">
                          <a:noAutofit/>
                        </wps:bodyPr>
                      </wps:wsp>
                      <wps:wsp>
                        <wps:cNvPr id="43" name="Freeform 804"/>
                        <wps:cNvSpPr>
                          <a:spLocks/>
                        </wps:cNvSpPr>
                        <wps:spPr bwMode="gray">
                          <a:xfrm>
                            <a:off x="919163" y="406401"/>
                            <a:ext cx="95250" cy="112712"/>
                          </a:xfrm>
                          <a:custGeom>
                            <a:avLst/>
                            <a:gdLst>
                              <a:gd name="T0" fmla="*/ 2147483647 w 60"/>
                              <a:gd name="T1" fmla="*/ 2147483647 h 71"/>
                              <a:gd name="T2" fmla="*/ 0 w 60"/>
                              <a:gd name="T3" fmla="*/ 2147483647 h 71"/>
                              <a:gd name="T4" fmla="*/ 2147483647 w 60"/>
                              <a:gd name="T5" fmla="*/ 0 h 71"/>
                              <a:gd name="T6" fmla="*/ 2147483647 w 60"/>
                              <a:gd name="T7" fmla="*/ 0 h 71"/>
                              <a:gd name="T8" fmla="*/ 2147483647 w 60"/>
                              <a:gd name="T9" fmla="*/ 2147483647 h 71"/>
                              <a:gd name="T10" fmla="*/ 2147483647 w 60"/>
                              <a:gd name="T11" fmla="*/ 2147483647 h 71"/>
                              <a:gd name="T12" fmla="*/ 2147483647 w 60"/>
                              <a:gd name="T13" fmla="*/ 2147483647 h 71"/>
                              <a:gd name="T14" fmla="*/ 2147483647 w 60"/>
                              <a:gd name="T15" fmla="*/ 2147483647 h 71"/>
                              <a:gd name="T16" fmla="*/ 2147483647 w 60"/>
                              <a:gd name="T17" fmla="*/ 2147483647 h 71"/>
                              <a:gd name="T18" fmla="*/ 2147483647 w 60"/>
                              <a:gd name="T19" fmla="*/ 214748364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0"/>
                              <a:gd name="T31" fmla="*/ 0 h 71"/>
                              <a:gd name="T32" fmla="*/ 60 w 60"/>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0" h="71">
                                <a:moveTo>
                                  <a:pt x="40" y="71"/>
                                </a:moveTo>
                                <a:lnTo>
                                  <a:pt x="0" y="71"/>
                                </a:lnTo>
                                <a:lnTo>
                                  <a:pt x="52" y="0"/>
                                </a:lnTo>
                                <a:lnTo>
                                  <a:pt x="60" y="0"/>
                                </a:lnTo>
                                <a:lnTo>
                                  <a:pt x="15" y="62"/>
                                </a:lnTo>
                                <a:lnTo>
                                  <a:pt x="14" y="64"/>
                                </a:lnTo>
                                <a:lnTo>
                                  <a:pt x="16" y="64"/>
                                </a:lnTo>
                                <a:lnTo>
                                  <a:pt x="46" y="64"/>
                                </a:lnTo>
                                <a:lnTo>
                                  <a:pt x="40"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2166496" w14:textId="77777777">
                              <w:pPr>
                                <w:rPr>
                                  <w:rFonts w:eastAsia="Times New Roman"/>
                                </w:rPr>
                              </w:pPr>
                            </w:p>
                          </w:txbxContent>
                        </wps:txbx>
                        <wps:bodyPr rot="0" vert="horz" wrap="square" lIns="91440" tIns="45720" rIns="91440" bIns="45720" anchor="t" anchorCtr="0" upright="1">
                          <a:noAutofit/>
                        </wps:bodyPr>
                      </wps:wsp>
                      <wps:wsp>
                        <wps:cNvPr id="44" name="Freeform 805"/>
                        <wps:cNvSpPr>
                          <a:spLocks/>
                        </wps:cNvSpPr>
                        <wps:spPr bwMode="gray">
                          <a:xfrm>
                            <a:off x="1012825" y="406401"/>
                            <a:ext cx="142875" cy="112712"/>
                          </a:xfrm>
                          <a:custGeom>
                            <a:avLst/>
                            <a:gdLst>
                              <a:gd name="T0" fmla="*/ 2147483647 w 90"/>
                              <a:gd name="T1" fmla="*/ 2147483647 h 71"/>
                              <a:gd name="T2" fmla="*/ 0 w 90"/>
                              <a:gd name="T3" fmla="*/ 2147483647 h 71"/>
                              <a:gd name="T4" fmla="*/ 2147483647 w 90"/>
                              <a:gd name="T5" fmla="*/ 2147483647 h 71"/>
                              <a:gd name="T6" fmla="*/ 2147483647 w 90"/>
                              <a:gd name="T7" fmla="*/ 2147483647 h 71"/>
                              <a:gd name="T8" fmla="*/ 2147483647 w 90"/>
                              <a:gd name="T9" fmla="*/ 2147483647 h 71"/>
                              <a:gd name="T10" fmla="*/ 2147483647 w 90"/>
                              <a:gd name="T11" fmla="*/ 0 h 71"/>
                              <a:gd name="T12" fmla="*/ 2147483647 w 90"/>
                              <a:gd name="T13" fmla="*/ 0 h 71"/>
                              <a:gd name="T14" fmla="*/ 2147483647 w 90"/>
                              <a:gd name="T15" fmla="*/ 2147483647 h 71"/>
                              <a:gd name="T16" fmla="*/ 2147483647 w 90"/>
                              <a:gd name="T17" fmla="*/ 2147483647 h 71"/>
                              <a:gd name="T18" fmla="*/ 2147483647 w 90"/>
                              <a:gd name="T19" fmla="*/ 2147483647 h 71"/>
                              <a:gd name="T20" fmla="*/ 2147483647 w 90"/>
                              <a:gd name="T21" fmla="*/ 0 h 71"/>
                              <a:gd name="T22" fmla="*/ 2147483647 w 90"/>
                              <a:gd name="T23" fmla="*/ 0 h 71"/>
                              <a:gd name="T24" fmla="*/ 2147483647 w 90"/>
                              <a:gd name="T25" fmla="*/ 2147483647 h 71"/>
                              <a:gd name="T26" fmla="*/ 2147483647 w 90"/>
                              <a:gd name="T27" fmla="*/ 2147483647 h 71"/>
                              <a:gd name="T28" fmla="*/ 2147483647 w 90"/>
                              <a:gd name="T29" fmla="*/ 2147483647 h 71"/>
                              <a:gd name="T30" fmla="*/ 2147483647 w 90"/>
                              <a:gd name="T31" fmla="*/ 2147483647 h 71"/>
                              <a:gd name="T32" fmla="*/ 2147483647 w 90"/>
                              <a:gd name="T33" fmla="*/ 2147483647 h 7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90"/>
                              <a:gd name="T52" fmla="*/ 0 h 71"/>
                              <a:gd name="T53" fmla="*/ 90 w 90"/>
                              <a:gd name="T54" fmla="*/ 71 h 71"/>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90" h="71">
                                <a:moveTo>
                                  <a:pt x="9" y="71"/>
                                </a:moveTo>
                                <a:lnTo>
                                  <a:pt x="0" y="71"/>
                                </a:lnTo>
                                <a:lnTo>
                                  <a:pt x="22" y="42"/>
                                </a:lnTo>
                                <a:lnTo>
                                  <a:pt x="23" y="0"/>
                                </a:lnTo>
                                <a:lnTo>
                                  <a:pt x="34" y="0"/>
                                </a:lnTo>
                                <a:lnTo>
                                  <a:pt x="33" y="32"/>
                                </a:lnTo>
                                <a:lnTo>
                                  <a:pt x="33" y="34"/>
                                </a:lnTo>
                                <a:lnTo>
                                  <a:pt x="34" y="32"/>
                                </a:lnTo>
                                <a:lnTo>
                                  <a:pt x="80" y="0"/>
                                </a:lnTo>
                                <a:lnTo>
                                  <a:pt x="90" y="0"/>
                                </a:lnTo>
                                <a:lnTo>
                                  <a:pt x="31" y="41"/>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FB25550" w14:textId="77777777">
                              <w:pPr>
                                <w:rPr>
                                  <w:rFonts w:eastAsia="Times New Roman"/>
                                </w:rPr>
                              </w:pPr>
                            </w:p>
                          </w:txbxContent>
                        </wps:txbx>
                        <wps:bodyPr rot="0" vert="horz" wrap="square" lIns="91440" tIns="45720" rIns="91440" bIns="45720" anchor="t" anchorCtr="0" upright="1">
                          <a:noAutofit/>
                        </wps:bodyPr>
                      </wps:wsp>
                      <wps:wsp>
                        <wps:cNvPr id="45" name="Freeform 806"/>
                        <wps:cNvSpPr>
                          <a:spLocks/>
                        </wps:cNvSpPr>
                        <wps:spPr bwMode="gray">
                          <a:xfrm>
                            <a:off x="1157289" y="404813"/>
                            <a:ext cx="144462" cy="117475"/>
                          </a:xfrm>
                          <a:custGeom>
                            <a:avLst/>
                            <a:gdLst>
                              <a:gd name="T0" fmla="*/ 2147483647 w 148"/>
                              <a:gd name="T1" fmla="*/ 2147483647 h 119"/>
                              <a:gd name="T2" fmla="*/ 2147483647 w 148"/>
                              <a:gd name="T3" fmla="*/ 2147483647 h 119"/>
                              <a:gd name="T4" fmla="*/ 2147483647 w 148"/>
                              <a:gd name="T5" fmla="*/ 2147483647 h 119"/>
                              <a:gd name="T6" fmla="*/ 2147483647 w 148"/>
                              <a:gd name="T7" fmla="*/ 0 h 119"/>
                              <a:gd name="T8" fmla="*/ 2147483647 w 148"/>
                              <a:gd name="T9" fmla="*/ 2147483647 h 119"/>
                              <a:gd name="T10" fmla="*/ 2147483647 w 148"/>
                              <a:gd name="T11" fmla="*/ 2147483647 h 119"/>
                              <a:gd name="T12" fmla="*/ 2147483647 w 148"/>
                              <a:gd name="T13" fmla="*/ 2147483647 h 119"/>
                              <a:gd name="T14" fmla="*/ 2147483647 w 148"/>
                              <a:gd name="T15" fmla="*/ 2147483647 h 119"/>
                              <a:gd name="T16" fmla="*/ 2147483647 w 148"/>
                              <a:gd name="T17" fmla="*/ 2147483647 h 119"/>
                              <a:gd name="T18" fmla="*/ 2147483647 w 148"/>
                              <a:gd name="T19" fmla="*/ 2147483647 h 119"/>
                              <a:gd name="T20" fmla="*/ 2147483647 w 148"/>
                              <a:gd name="T21" fmla="*/ 2147483647 h 119"/>
                              <a:gd name="T22" fmla="*/ 2147483647 w 148"/>
                              <a:gd name="T23" fmla="*/ 2147483647 h 119"/>
                              <a:gd name="T24" fmla="*/ 2147483647 w 148"/>
                              <a:gd name="T25" fmla="*/ 2147483647 h 11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8"/>
                              <a:gd name="T40" fmla="*/ 0 h 119"/>
                              <a:gd name="T41" fmla="*/ 148 w 148"/>
                              <a:gd name="T42" fmla="*/ 119 h 11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8" h="119">
                                <a:moveTo>
                                  <a:pt x="37" y="119"/>
                                </a:moveTo>
                                <a:cubicBezTo>
                                  <a:pt x="21" y="119"/>
                                  <a:pt x="10" y="114"/>
                                  <a:pt x="5" y="106"/>
                                </a:cubicBezTo>
                                <a:cubicBezTo>
                                  <a:pt x="0" y="95"/>
                                  <a:pt x="5" y="79"/>
                                  <a:pt x="19" y="60"/>
                                </a:cubicBezTo>
                                <a:cubicBezTo>
                                  <a:pt x="45" y="25"/>
                                  <a:pt x="89" y="0"/>
                                  <a:pt x="127" y="0"/>
                                </a:cubicBezTo>
                                <a:cubicBezTo>
                                  <a:pt x="136" y="0"/>
                                  <a:pt x="143" y="1"/>
                                  <a:pt x="148" y="4"/>
                                </a:cubicBezTo>
                                <a:cubicBezTo>
                                  <a:pt x="137" y="18"/>
                                  <a:pt x="137" y="18"/>
                                  <a:pt x="137" y="18"/>
                                </a:cubicBezTo>
                                <a:cubicBezTo>
                                  <a:pt x="132" y="14"/>
                                  <a:pt x="125" y="12"/>
                                  <a:pt x="117" y="12"/>
                                </a:cubicBezTo>
                                <a:cubicBezTo>
                                  <a:pt x="89" y="12"/>
                                  <a:pt x="55" y="31"/>
                                  <a:pt x="35" y="59"/>
                                </a:cubicBezTo>
                                <a:cubicBezTo>
                                  <a:pt x="24" y="74"/>
                                  <a:pt x="20" y="87"/>
                                  <a:pt x="25" y="96"/>
                                </a:cubicBezTo>
                                <a:cubicBezTo>
                                  <a:pt x="29" y="103"/>
                                  <a:pt x="37" y="107"/>
                                  <a:pt x="48" y="107"/>
                                </a:cubicBezTo>
                                <a:cubicBezTo>
                                  <a:pt x="55" y="107"/>
                                  <a:pt x="67" y="105"/>
                                  <a:pt x="76" y="102"/>
                                </a:cubicBezTo>
                                <a:cubicBezTo>
                                  <a:pt x="67" y="115"/>
                                  <a:pt x="67" y="115"/>
                                  <a:pt x="67" y="115"/>
                                </a:cubicBezTo>
                                <a:cubicBezTo>
                                  <a:pt x="59" y="117"/>
                                  <a:pt x="48" y="119"/>
                                  <a:pt x="37"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BEF715F" w14:textId="77777777">
                              <w:pPr>
                                <w:rPr>
                                  <w:rFonts w:eastAsia="Times New Roman"/>
                                </w:rPr>
                              </w:pPr>
                            </w:p>
                          </w:txbxContent>
                        </wps:txbx>
                        <wps:bodyPr rot="0" vert="horz" wrap="square" lIns="91440" tIns="45720" rIns="91440" bIns="45720" anchor="t" anchorCtr="0" upright="1">
                          <a:noAutofit/>
                        </wps:bodyPr>
                      </wps:wsp>
                      <wps:wsp>
                        <wps:cNvPr id="46" name="Freeform 807"/>
                        <wps:cNvSpPr>
                          <a:spLocks/>
                        </wps:cNvSpPr>
                        <wps:spPr bwMode="gray">
                          <a:xfrm>
                            <a:off x="1244601" y="406401"/>
                            <a:ext cx="171450" cy="112712"/>
                          </a:xfrm>
                          <a:custGeom>
                            <a:avLst/>
                            <a:gdLst>
                              <a:gd name="T0" fmla="*/ 2147483647 w 108"/>
                              <a:gd name="T1" fmla="*/ 2147483647 h 71"/>
                              <a:gd name="T2" fmla="*/ 2147483647 w 108"/>
                              <a:gd name="T3" fmla="*/ 2147483647 h 71"/>
                              <a:gd name="T4" fmla="*/ 2147483647 w 108"/>
                              <a:gd name="T5" fmla="*/ 2147483647 h 71"/>
                              <a:gd name="T6" fmla="*/ 2147483647 w 108"/>
                              <a:gd name="T7" fmla="*/ 2147483647 h 71"/>
                              <a:gd name="T8" fmla="*/ 2147483647 w 108"/>
                              <a:gd name="T9" fmla="*/ 2147483647 h 71"/>
                              <a:gd name="T10" fmla="*/ 2147483647 w 108"/>
                              <a:gd name="T11" fmla="*/ 2147483647 h 71"/>
                              <a:gd name="T12" fmla="*/ 2147483647 w 108"/>
                              <a:gd name="T13" fmla="*/ 2147483647 h 71"/>
                              <a:gd name="T14" fmla="*/ 2147483647 w 108"/>
                              <a:gd name="T15" fmla="*/ 2147483647 h 71"/>
                              <a:gd name="T16" fmla="*/ 2147483647 w 108"/>
                              <a:gd name="T17" fmla="*/ 2147483647 h 71"/>
                              <a:gd name="T18" fmla="*/ 0 w 108"/>
                              <a:gd name="T19" fmla="*/ 2147483647 h 71"/>
                              <a:gd name="T20" fmla="*/ 2147483647 w 108"/>
                              <a:gd name="T21" fmla="*/ 0 h 71"/>
                              <a:gd name="T22" fmla="*/ 2147483647 w 108"/>
                              <a:gd name="T23" fmla="*/ 0 h 71"/>
                              <a:gd name="T24" fmla="*/ 2147483647 w 108"/>
                              <a:gd name="T25" fmla="*/ 2147483647 h 71"/>
                              <a:gd name="T26" fmla="*/ 2147483647 w 108"/>
                              <a:gd name="T27" fmla="*/ 2147483647 h 71"/>
                              <a:gd name="T28" fmla="*/ 2147483647 w 108"/>
                              <a:gd name="T29" fmla="*/ 2147483647 h 71"/>
                              <a:gd name="T30" fmla="*/ 2147483647 w 108"/>
                              <a:gd name="T31" fmla="*/ 2147483647 h 71"/>
                              <a:gd name="T32" fmla="*/ 2147483647 w 108"/>
                              <a:gd name="T33" fmla="*/ 2147483647 h 71"/>
                              <a:gd name="T34" fmla="*/ 2147483647 w 108"/>
                              <a:gd name="T35" fmla="*/ 2147483647 h 71"/>
                              <a:gd name="T36" fmla="*/ 2147483647 w 108"/>
                              <a:gd name="T37" fmla="*/ 0 h 71"/>
                              <a:gd name="T38" fmla="*/ 2147483647 w 108"/>
                              <a:gd name="T39" fmla="*/ 0 h 71"/>
                              <a:gd name="T40" fmla="*/ 2147483647 w 108"/>
                              <a:gd name="T41" fmla="*/ 2147483647 h 71"/>
                              <a:gd name="T42" fmla="*/ 2147483647 w 108"/>
                              <a:gd name="T43" fmla="*/ 2147483647 h 71"/>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08"/>
                              <a:gd name="T67" fmla="*/ 0 h 71"/>
                              <a:gd name="T68" fmla="*/ 108 w 108"/>
                              <a:gd name="T69" fmla="*/ 71 h 71"/>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08" h="71">
                                <a:moveTo>
                                  <a:pt x="56" y="71"/>
                                </a:moveTo>
                                <a:lnTo>
                                  <a:pt x="47" y="71"/>
                                </a:lnTo>
                                <a:lnTo>
                                  <a:pt x="71" y="39"/>
                                </a:lnTo>
                                <a:lnTo>
                                  <a:pt x="72" y="38"/>
                                </a:lnTo>
                                <a:lnTo>
                                  <a:pt x="70" y="38"/>
                                </a:lnTo>
                                <a:lnTo>
                                  <a:pt x="34" y="38"/>
                                </a:lnTo>
                                <a:lnTo>
                                  <a:pt x="33" y="39"/>
                                </a:lnTo>
                                <a:lnTo>
                                  <a:pt x="9" y="71"/>
                                </a:lnTo>
                                <a:lnTo>
                                  <a:pt x="0" y="71"/>
                                </a:lnTo>
                                <a:lnTo>
                                  <a:pt x="52" y="0"/>
                                </a:lnTo>
                                <a:lnTo>
                                  <a:pt x="62" y="0"/>
                                </a:lnTo>
                                <a:lnTo>
                                  <a:pt x="40" y="29"/>
                                </a:lnTo>
                                <a:lnTo>
                                  <a:pt x="39" y="31"/>
                                </a:lnTo>
                                <a:lnTo>
                                  <a:pt x="41" y="31"/>
                                </a:lnTo>
                                <a:lnTo>
                                  <a:pt x="77" y="31"/>
                                </a:lnTo>
                                <a:lnTo>
                                  <a:pt x="99" y="0"/>
                                </a:lnTo>
                                <a:lnTo>
                                  <a:pt x="108" y="0"/>
                                </a:lnTo>
                                <a:lnTo>
                                  <a:pt x="56"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2DDE62A7" w14:textId="77777777">
                              <w:pPr>
                                <w:rPr>
                                  <w:rFonts w:eastAsia="Times New Roman"/>
                                </w:rPr>
                              </w:pPr>
                            </w:p>
                          </w:txbxContent>
                        </wps:txbx>
                        <wps:bodyPr rot="0" vert="horz" wrap="square" lIns="91440" tIns="45720" rIns="91440" bIns="45720" anchor="t" anchorCtr="0" upright="1">
                          <a:noAutofit/>
                        </wps:bodyPr>
                      </wps:wsp>
                      <wps:wsp>
                        <wps:cNvPr id="47" name="Freeform 808"/>
                        <wps:cNvSpPr>
                          <a:spLocks noEditPoints="1"/>
                        </wps:cNvSpPr>
                        <wps:spPr bwMode="gray">
                          <a:xfrm>
                            <a:off x="1355726" y="406401"/>
                            <a:ext cx="147638" cy="112712"/>
                          </a:xfrm>
                          <a:custGeom>
                            <a:avLst/>
                            <a:gdLst>
                              <a:gd name="T0" fmla="*/ 2147483647 w 93"/>
                              <a:gd name="T1" fmla="*/ 2147483647 h 71"/>
                              <a:gd name="T2" fmla="*/ 2147483647 w 93"/>
                              <a:gd name="T3" fmla="*/ 2147483647 h 71"/>
                              <a:gd name="T4" fmla="*/ 2147483647 w 93"/>
                              <a:gd name="T5" fmla="*/ 2147483647 h 71"/>
                              <a:gd name="T6" fmla="*/ 2147483647 w 93"/>
                              <a:gd name="T7" fmla="*/ 2147483647 h 71"/>
                              <a:gd name="T8" fmla="*/ 2147483647 w 93"/>
                              <a:gd name="T9" fmla="*/ 2147483647 h 71"/>
                              <a:gd name="T10" fmla="*/ 2147483647 w 93"/>
                              <a:gd name="T11" fmla="*/ 2147483647 h 71"/>
                              <a:gd name="T12" fmla="*/ 2147483647 w 93"/>
                              <a:gd name="T13" fmla="*/ 2147483647 h 71"/>
                              <a:gd name="T14" fmla="*/ 2147483647 w 93"/>
                              <a:gd name="T15" fmla="*/ 2147483647 h 71"/>
                              <a:gd name="T16" fmla="*/ 2147483647 w 93"/>
                              <a:gd name="T17" fmla="*/ 2147483647 h 71"/>
                              <a:gd name="T18" fmla="*/ 0 w 93"/>
                              <a:gd name="T19" fmla="*/ 2147483647 h 71"/>
                              <a:gd name="T20" fmla="*/ 2147483647 w 93"/>
                              <a:gd name="T21" fmla="*/ 0 h 71"/>
                              <a:gd name="T22" fmla="*/ 2147483647 w 93"/>
                              <a:gd name="T23" fmla="*/ 0 h 71"/>
                              <a:gd name="T24" fmla="*/ 2147483647 w 93"/>
                              <a:gd name="T25" fmla="*/ 2147483647 h 71"/>
                              <a:gd name="T26" fmla="*/ 2147483647 w 93"/>
                              <a:gd name="T27" fmla="*/ 2147483647 h 71"/>
                              <a:gd name="T28" fmla="*/ 2147483647 w 93"/>
                              <a:gd name="T29" fmla="*/ 2147483647 h 71"/>
                              <a:gd name="T30" fmla="*/ 2147483647 w 93"/>
                              <a:gd name="T31" fmla="*/ 2147483647 h 71"/>
                              <a:gd name="T32" fmla="*/ 2147483647 w 93"/>
                              <a:gd name="T33" fmla="*/ 2147483647 h 71"/>
                              <a:gd name="T34" fmla="*/ 2147483647 w 93"/>
                              <a:gd name="T35" fmla="*/ 2147483647 h 71"/>
                              <a:gd name="T36" fmla="*/ 2147483647 w 93"/>
                              <a:gd name="T37" fmla="*/ 2147483647 h 71"/>
                              <a:gd name="T38" fmla="*/ 2147483647 w 93"/>
                              <a:gd name="T39" fmla="*/ 2147483647 h 71"/>
                              <a:gd name="T40" fmla="*/ 2147483647 w 93"/>
                              <a:gd name="T41" fmla="*/ 2147483647 h 71"/>
                              <a:gd name="T42" fmla="*/ 2147483647 w 93"/>
                              <a:gd name="T43" fmla="*/ 2147483647 h 71"/>
                              <a:gd name="T44" fmla="*/ 2147483647 w 93"/>
                              <a:gd name="T45" fmla="*/ 2147483647 h 71"/>
                              <a:gd name="T46" fmla="*/ 2147483647 w 93"/>
                              <a:gd name="T47" fmla="*/ 2147483647 h 71"/>
                              <a:gd name="T48" fmla="*/ 2147483647 w 93"/>
                              <a:gd name="T49" fmla="*/ 2147483647 h 71"/>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3"/>
                              <a:gd name="T76" fmla="*/ 0 h 71"/>
                              <a:gd name="T77" fmla="*/ 93 w 93"/>
                              <a:gd name="T78" fmla="*/ 71 h 71"/>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3" h="71">
                                <a:moveTo>
                                  <a:pt x="72" y="71"/>
                                </a:moveTo>
                                <a:lnTo>
                                  <a:pt x="62" y="71"/>
                                </a:lnTo>
                                <a:lnTo>
                                  <a:pt x="68" y="54"/>
                                </a:lnTo>
                                <a:lnTo>
                                  <a:pt x="68" y="53"/>
                                </a:lnTo>
                                <a:lnTo>
                                  <a:pt x="67" y="53"/>
                                </a:lnTo>
                                <a:lnTo>
                                  <a:pt x="30" y="53"/>
                                </a:lnTo>
                                <a:lnTo>
                                  <a:pt x="29" y="53"/>
                                </a:lnTo>
                                <a:lnTo>
                                  <a:pt x="8" y="71"/>
                                </a:lnTo>
                                <a:lnTo>
                                  <a:pt x="0" y="71"/>
                                </a:lnTo>
                                <a:lnTo>
                                  <a:pt x="83" y="0"/>
                                </a:lnTo>
                                <a:lnTo>
                                  <a:pt x="93" y="0"/>
                                </a:lnTo>
                                <a:lnTo>
                                  <a:pt x="72" y="71"/>
                                </a:lnTo>
                                <a:close/>
                                <a:moveTo>
                                  <a:pt x="83" y="7"/>
                                </a:moveTo>
                                <a:lnTo>
                                  <a:pt x="81" y="9"/>
                                </a:lnTo>
                                <a:lnTo>
                                  <a:pt x="39" y="45"/>
                                </a:lnTo>
                                <a:lnTo>
                                  <a:pt x="38" y="46"/>
                                </a:lnTo>
                                <a:lnTo>
                                  <a:pt x="40" y="46"/>
                                </a:lnTo>
                                <a:lnTo>
                                  <a:pt x="70" y="46"/>
                                </a:lnTo>
                                <a:lnTo>
                                  <a:pt x="70" y="45"/>
                                </a:lnTo>
                                <a:lnTo>
                                  <a:pt x="82" y="10"/>
                                </a:lnTo>
                                <a:lnTo>
                                  <a:pt x="83" y="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658DD09D" w14:textId="77777777">
                              <w:pPr>
                                <w:rPr>
                                  <w:rFonts w:eastAsia="Times New Roman"/>
                                </w:rPr>
                              </w:pPr>
                            </w:p>
                          </w:txbxContent>
                        </wps:txbx>
                        <wps:bodyPr rot="0" vert="horz" wrap="square" lIns="91440" tIns="45720" rIns="91440" bIns="45720" anchor="t" anchorCtr="0" upright="1">
                          <a:noAutofit/>
                        </wps:bodyPr>
                      </wps:wsp>
                      <wps:wsp>
                        <wps:cNvPr id="48" name="Freeform 809"/>
                        <wps:cNvSpPr>
                          <a:spLocks/>
                        </wps:cNvSpPr>
                        <wps:spPr bwMode="gray">
                          <a:xfrm>
                            <a:off x="1490664" y="406401"/>
                            <a:ext cx="96837" cy="112712"/>
                          </a:xfrm>
                          <a:custGeom>
                            <a:avLst/>
                            <a:gdLst>
                              <a:gd name="T0" fmla="*/ 2147483647 w 61"/>
                              <a:gd name="T1" fmla="*/ 2147483647 h 71"/>
                              <a:gd name="T2" fmla="*/ 0 w 61"/>
                              <a:gd name="T3" fmla="*/ 2147483647 h 71"/>
                              <a:gd name="T4" fmla="*/ 2147483647 w 61"/>
                              <a:gd name="T5" fmla="*/ 0 h 71"/>
                              <a:gd name="T6" fmla="*/ 2147483647 w 61"/>
                              <a:gd name="T7" fmla="*/ 0 h 71"/>
                              <a:gd name="T8" fmla="*/ 2147483647 w 61"/>
                              <a:gd name="T9" fmla="*/ 2147483647 h 71"/>
                              <a:gd name="T10" fmla="*/ 2147483647 w 61"/>
                              <a:gd name="T11" fmla="*/ 2147483647 h 71"/>
                              <a:gd name="T12" fmla="*/ 0 60000 65536"/>
                              <a:gd name="T13" fmla="*/ 0 60000 65536"/>
                              <a:gd name="T14" fmla="*/ 0 60000 65536"/>
                              <a:gd name="T15" fmla="*/ 0 60000 65536"/>
                              <a:gd name="T16" fmla="*/ 0 60000 65536"/>
                              <a:gd name="T17" fmla="*/ 0 60000 65536"/>
                              <a:gd name="T18" fmla="*/ 0 w 61"/>
                              <a:gd name="T19" fmla="*/ 0 h 71"/>
                              <a:gd name="T20" fmla="*/ 61 w 61"/>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61" h="71">
                                <a:moveTo>
                                  <a:pt x="9" y="71"/>
                                </a:moveTo>
                                <a:lnTo>
                                  <a:pt x="0" y="71"/>
                                </a:lnTo>
                                <a:lnTo>
                                  <a:pt x="52" y="0"/>
                                </a:lnTo>
                                <a:lnTo>
                                  <a:pt x="61" y="0"/>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009B445D" w14:textId="77777777">
                              <w:pPr>
                                <w:rPr>
                                  <w:rFonts w:eastAsia="Times New Roman"/>
                                </w:rPr>
                              </w:pPr>
                            </w:p>
                          </w:txbxContent>
                        </wps:txbx>
                        <wps:bodyPr rot="0" vert="horz" wrap="square" lIns="91440" tIns="45720" rIns="91440" bIns="45720" anchor="t" anchorCtr="0" upright="1">
                          <a:noAutofit/>
                        </wps:bodyPr>
                      </wps:wsp>
                      <wps:wsp>
                        <wps:cNvPr id="49" name="Freeform 810"/>
                        <wps:cNvSpPr>
                          <a:spLocks/>
                        </wps:cNvSpPr>
                        <wps:spPr bwMode="gray">
                          <a:xfrm>
                            <a:off x="1536701" y="406401"/>
                            <a:ext cx="173038" cy="112712"/>
                          </a:xfrm>
                          <a:custGeom>
                            <a:avLst/>
                            <a:gdLst>
                              <a:gd name="T0" fmla="*/ 2147483647 w 109"/>
                              <a:gd name="T1" fmla="*/ 2147483647 h 71"/>
                              <a:gd name="T2" fmla="*/ 2147483647 w 109"/>
                              <a:gd name="T3" fmla="*/ 2147483647 h 71"/>
                              <a:gd name="T4" fmla="*/ 2147483647 w 109"/>
                              <a:gd name="T5" fmla="*/ 2147483647 h 71"/>
                              <a:gd name="T6" fmla="*/ 2147483647 w 109"/>
                              <a:gd name="T7" fmla="*/ 2147483647 h 71"/>
                              <a:gd name="T8" fmla="*/ 2147483647 w 109"/>
                              <a:gd name="T9" fmla="*/ 2147483647 h 71"/>
                              <a:gd name="T10" fmla="*/ 0 w 109"/>
                              <a:gd name="T11" fmla="*/ 2147483647 h 71"/>
                              <a:gd name="T12" fmla="*/ 2147483647 w 109"/>
                              <a:gd name="T13" fmla="*/ 0 h 71"/>
                              <a:gd name="T14" fmla="*/ 2147483647 w 109"/>
                              <a:gd name="T15" fmla="*/ 0 h 71"/>
                              <a:gd name="T16" fmla="*/ 2147483647 w 109"/>
                              <a:gd name="T17" fmla="*/ 2147483647 h 71"/>
                              <a:gd name="T18" fmla="*/ 2147483647 w 109"/>
                              <a:gd name="T19" fmla="*/ 2147483647 h 71"/>
                              <a:gd name="T20" fmla="*/ 2147483647 w 109"/>
                              <a:gd name="T21" fmla="*/ 0 h 71"/>
                              <a:gd name="T22" fmla="*/ 2147483647 w 109"/>
                              <a:gd name="T23" fmla="*/ 0 h 71"/>
                              <a:gd name="T24" fmla="*/ 2147483647 w 109"/>
                              <a:gd name="T25" fmla="*/ 2147483647 h 71"/>
                              <a:gd name="T26" fmla="*/ 2147483647 w 109"/>
                              <a:gd name="T27" fmla="*/ 2147483647 h 7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09"/>
                              <a:gd name="T43" fmla="*/ 0 h 71"/>
                              <a:gd name="T44" fmla="*/ 109 w 109"/>
                              <a:gd name="T45" fmla="*/ 71 h 71"/>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09" h="71">
                                <a:moveTo>
                                  <a:pt x="57" y="71"/>
                                </a:moveTo>
                                <a:lnTo>
                                  <a:pt x="45" y="71"/>
                                </a:lnTo>
                                <a:lnTo>
                                  <a:pt x="54" y="13"/>
                                </a:lnTo>
                                <a:lnTo>
                                  <a:pt x="53" y="12"/>
                                </a:lnTo>
                                <a:lnTo>
                                  <a:pt x="9" y="71"/>
                                </a:lnTo>
                                <a:lnTo>
                                  <a:pt x="0" y="71"/>
                                </a:lnTo>
                                <a:lnTo>
                                  <a:pt x="52" y="0"/>
                                </a:lnTo>
                                <a:lnTo>
                                  <a:pt x="66" y="0"/>
                                </a:lnTo>
                                <a:lnTo>
                                  <a:pt x="57" y="58"/>
                                </a:lnTo>
                                <a:lnTo>
                                  <a:pt x="58" y="58"/>
                                </a:lnTo>
                                <a:lnTo>
                                  <a:pt x="101" y="0"/>
                                </a:lnTo>
                                <a:lnTo>
                                  <a:pt x="109" y="0"/>
                                </a:lnTo>
                                <a:lnTo>
                                  <a:pt x="57"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046092D" w14:textId="77777777">
                              <w:pPr>
                                <w:rPr>
                                  <w:rFonts w:eastAsia="Times New Roman"/>
                                </w:rPr>
                              </w:pPr>
                            </w:p>
                          </w:txbxContent>
                        </wps:txbx>
                        <wps:bodyPr rot="0" vert="horz" wrap="square" lIns="91440" tIns="45720" rIns="91440" bIns="45720" anchor="t" anchorCtr="0" upright="1">
                          <a:noAutofit/>
                        </wps:bodyPr>
                      </wps:wsp>
                      <wps:wsp>
                        <wps:cNvPr id="50" name="Freeform 811"/>
                        <wps:cNvSpPr>
                          <a:spLocks/>
                        </wps:cNvSpPr>
                        <wps:spPr bwMode="gray">
                          <a:xfrm>
                            <a:off x="515938" y="403226"/>
                            <a:ext cx="142875" cy="119062"/>
                          </a:xfrm>
                          <a:custGeom>
                            <a:avLst/>
                            <a:gdLst>
                              <a:gd name="T0" fmla="*/ 2147483647 w 146"/>
                              <a:gd name="T1" fmla="*/ 2147483647 h 121"/>
                              <a:gd name="T2" fmla="*/ 2147483647 w 146"/>
                              <a:gd name="T3" fmla="*/ 2147483647 h 121"/>
                              <a:gd name="T4" fmla="*/ 2147483647 w 146"/>
                              <a:gd name="T5" fmla="*/ 2147483647 h 121"/>
                              <a:gd name="T6" fmla="*/ 2147483647 w 146"/>
                              <a:gd name="T7" fmla="*/ 2147483647 h 121"/>
                              <a:gd name="T8" fmla="*/ 2147483647 w 146"/>
                              <a:gd name="T9" fmla="*/ 2147483647 h 121"/>
                              <a:gd name="T10" fmla="*/ 0 w 146"/>
                              <a:gd name="T11" fmla="*/ 2147483647 h 121"/>
                              <a:gd name="T12" fmla="*/ 2147483647 w 146"/>
                              <a:gd name="T13" fmla="*/ 2147483647 h 121"/>
                              <a:gd name="T14" fmla="*/ 2147483647 w 146"/>
                              <a:gd name="T15" fmla="*/ 2147483647 h 121"/>
                              <a:gd name="T16" fmla="*/ 2147483647 w 146"/>
                              <a:gd name="T17" fmla="*/ 2147483647 h 121"/>
                              <a:gd name="T18" fmla="*/ 2147483647 w 146"/>
                              <a:gd name="T19" fmla="*/ 2147483647 h 121"/>
                              <a:gd name="T20" fmla="*/ 2147483647 w 146"/>
                              <a:gd name="T21" fmla="*/ 0 h 121"/>
                              <a:gd name="T22" fmla="*/ 2147483647 w 146"/>
                              <a:gd name="T23" fmla="*/ 2147483647 h 121"/>
                              <a:gd name="T24" fmla="*/ 2147483647 w 146"/>
                              <a:gd name="T25" fmla="*/ 2147483647 h 12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6"/>
                              <a:gd name="T40" fmla="*/ 0 h 121"/>
                              <a:gd name="T41" fmla="*/ 146 w 146"/>
                              <a:gd name="T42" fmla="*/ 121 h 12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6" h="121">
                                <a:moveTo>
                                  <a:pt x="132" y="19"/>
                                </a:moveTo>
                                <a:cubicBezTo>
                                  <a:pt x="126" y="16"/>
                                  <a:pt x="122" y="15"/>
                                  <a:pt x="113" y="15"/>
                                </a:cubicBezTo>
                                <a:cubicBezTo>
                                  <a:pt x="103" y="15"/>
                                  <a:pt x="89" y="18"/>
                                  <a:pt x="80" y="30"/>
                                </a:cubicBezTo>
                                <a:cubicBezTo>
                                  <a:pt x="63" y="53"/>
                                  <a:pt x="120" y="47"/>
                                  <a:pt x="91" y="86"/>
                                </a:cubicBezTo>
                                <a:cubicBezTo>
                                  <a:pt x="73" y="111"/>
                                  <a:pt x="46" y="121"/>
                                  <a:pt x="21" y="121"/>
                                </a:cubicBezTo>
                                <a:cubicBezTo>
                                  <a:pt x="13" y="121"/>
                                  <a:pt x="6" y="119"/>
                                  <a:pt x="0" y="116"/>
                                </a:cubicBezTo>
                                <a:cubicBezTo>
                                  <a:pt x="13" y="101"/>
                                  <a:pt x="13" y="101"/>
                                  <a:pt x="13" y="101"/>
                                </a:cubicBezTo>
                                <a:cubicBezTo>
                                  <a:pt x="17" y="103"/>
                                  <a:pt x="25" y="106"/>
                                  <a:pt x="34" y="106"/>
                                </a:cubicBezTo>
                                <a:cubicBezTo>
                                  <a:pt x="44" y="106"/>
                                  <a:pt x="62" y="101"/>
                                  <a:pt x="72" y="87"/>
                                </a:cubicBezTo>
                                <a:cubicBezTo>
                                  <a:pt x="91" y="61"/>
                                  <a:pt x="34" y="68"/>
                                  <a:pt x="60" y="32"/>
                                </a:cubicBezTo>
                                <a:cubicBezTo>
                                  <a:pt x="76" y="11"/>
                                  <a:pt x="101" y="0"/>
                                  <a:pt x="123" y="0"/>
                                </a:cubicBezTo>
                                <a:cubicBezTo>
                                  <a:pt x="131" y="0"/>
                                  <a:pt x="140" y="1"/>
                                  <a:pt x="146" y="4"/>
                                </a:cubicBezTo>
                                <a:lnTo>
                                  <a:pt x="132" y="19"/>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3B3399D2" w14:textId="77777777">
                              <w:pPr>
                                <w:rPr>
                                  <w:rFonts w:eastAsia="Times New Roman"/>
                                </w:rPr>
                              </w:pPr>
                            </w:p>
                          </w:txbxContent>
                        </wps:txbx>
                        <wps:bodyPr rot="0" vert="horz" wrap="square" lIns="91440" tIns="45720" rIns="91440" bIns="45720" anchor="t" anchorCtr="0" upright="1">
                          <a:noAutofit/>
                        </wps:bodyPr>
                      </wps:wsp>
                      <wps:wsp>
                        <wps:cNvPr id="51" name="Freeform 812"/>
                        <wps:cNvSpPr>
                          <a:spLocks/>
                        </wps:cNvSpPr>
                        <wps:spPr bwMode="gray">
                          <a:xfrm>
                            <a:off x="615950" y="406401"/>
                            <a:ext cx="166688" cy="115887"/>
                          </a:xfrm>
                          <a:custGeom>
                            <a:avLst/>
                            <a:gdLst>
                              <a:gd name="T0" fmla="*/ 2147483647 w 169"/>
                              <a:gd name="T1" fmla="*/ 2147483647 h 119"/>
                              <a:gd name="T2" fmla="*/ 2147483647 w 169"/>
                              <a:gd name="T3" fmla="*/ 2147483647 h 119"/>
                              <a:gd name="T4" fmla="*/ 2147483647 w 169"/>
                              <a:gd name="T5" fmla="*/ 2147483647 h 119"/>
                              <a:gd name="T6" fmla="*/ 2147483647 w 169"/>
                              <a:gd name="T7" fmla="*/ 0 h 119"/>
                              <a:gd name="T8" fmla="*/ 2147483647 w 169"/>
                              <a:gd name="T9" fmla="*/ 0 h 119"/>
                              <a:gd name="T10" fmla="*/ 2147483647 w 169"/>
                              <a:gd name="T11" fmla="*/ 2147483647 h 119"/>
                              <a:gd name="T12" fmla="*/ 2147483647 w 169"/>
                              <a:gd name="T13" fmla="*/ 2147483647 h 119"/>
                              <a:gd name="T14" fmla="*/ 2147483647 w 169"/>
                              <a:gd name="T15" fmla="*/ 2147483647 h 119"/>
                              <a:gd name="T16" fmla="*/ 2147483647 w 169"/>
                              <a:gd name="T17" fmla="*/ 0 h 119"/>
                              <a:gd name="T18" fmla="*/ 2147483647 w 169"/>
                              <a:gd name="T19" fmla="*/ 0 h 119"/>
                              <a:gd name="T20" fmla="*/ 2147483647 w 169"/>
                              <a:gd name="T21" fmla="*/ 2147483647 h 1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69"/>
                              <a:gd name="T34" fmla="*/ 0 h 119"/>
                              <a:gd name="T35" fmla="*/ 169 w 169"/>
                              <a:gd name="T36" fmla="*/ 119 h 11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69" h="119">
                                <a:moveTo>
                                  <a:pt x="118" y="68"/>
                                </a:moveTo>
                                <a:cubicBezTo>
                                  <a:pt x="94" y="101"/>
                                  <a:pt x="64" y="119"/>
                                  <a:pt x="34" y="119"/>
                                </a:cubicBezTo>
                                <a:cubicBezTo>
                                  <a:pt x="4" y="119"/>
                                  <a:pt x="0" y="101"/>
                                  <a:pt x="24" y="68"/>
                                </a:cubicBezTo>
                                <a:cubicBezTo>
                                  <a:pt x="74" y="0"/>
                                  <a:pt x="74" y="0"/>
                                  <a:pt x="74" y="0"/>
                                </a:cubicBezTo>
                                <a:cubicBezTo>
                                  <a:pt x="92" y="0"/>
                                  <a:pt x="92" y="0"/>
                                  <a:pt x="92" y="0"/>
                                </a:cubicBezTo>
                                <a:cubicBezTo>
                                  <a:pt x="43" y="66"/>
                                  <a:pt x="43" y="66"/>
                                  <a:pt x="43" y="66"/>
                                </a:cubicBezTo>
                                <a:cubicBezTo>
                                  <a:pt x="26" y="89"/>
                                  <a:pt x="22" y="104"/>
                                  <a:pt x="45" y="104"/>
                                </a:cubicBezTo>
                                <a:cubicBezTo>
                                  <a:pt x="67" y="104"/>
                                  <a:pt x="86" y="89"/>
                                  <a:pt x="103" y="66"/>
                                </a:cubicBezTo>
                                <a:cubicBezTo>
                                  <a:pt x="152" y="0"/>
                                  <a:pt x="152" y="0"/>
                                  <a:pt x="152" y="0"/>
                                </a:cubicBezTo>
                                <a:cubicBezTo>
                                  <a:pt x="169" y="0"/>
                                  <a:pt x="169" y="0"/>
                                  <a:pt x="169" y="0"/>
                                </a:cubicBezTo>
                                <a:lnTo>
                                  <a:pt x="118" y="6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537D80B" w14:textId="77777777">
                              <w:pPr>
                                <w:rPr>
                                  <w:rFonts w:eastAsia="Times New Roman"/>
                                </w:rPr>
                              </w:pPr>
                            </w:p>
                          </w:txbxContent>
                        </wps:txbx>
                        <wps:bodyPr rot="0" vert="horz" wrap="square" lIns="91440" tIns="45720" rIns="91440" bIns="45720" anchor="t" anchorCtr="0" upright="1">
                          <a:noAutofit/>
                        </wps:bodyPr>
                      </wps:wsp>
                      <wps:wsp>
                        <wps:cNvPr id="52" name="Freeform 813"/>
                        <wps:cNvSpPr>
                          <a:spLocks noEditPoints="1"/>
                        </wps:cNvSpPr>
                        <wps:spPr bwMode="gray">
                          <a:xfrm>
                            <a:off x="72548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6"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6" y="0"/>
                                </a:lnTo>
                                <a:close/>
                                <a:moveTo>
                                  <a:pt x="63" y="55"/>
                                </a:moveTo>
                                <a:cubicBezTo>
                                  <a:pt x="80" y="55"/>
                                  <a:pt x="80" y="55"/>
                                  <a:pt x="80" y="55"/>
                                </a:cubicBezTo>
                                <a:cubicBezTo>
                                  <a:pt x="91" y="55"/>
                                  <a:pt x="108"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3B2465C" w14:textId="77777777">
                              <w:pPr>
                                <w:rPr>
                                  <w:rFonts w:eastAsia="Times New Roman"/>
                                </w:rPr>
                              </w:pPr>
                            </w:p>
                          </w:txbxContent>
                        </wps:txbx>
                        <wps:bodyPr rot="0" vert="horz" wrap="square" lIns="91440" tIns="45720" rIns="91440" bIns="45720" anchor="t" anchorCtr="0" upright="1">
                          <a:noAutofit/>
                        </wps:bodyPr>
                      </wps:wsp>
                      <wps:wsp>
                        <wps:cNvPr id="53" name="Freeform 814"/>
                        <wps:cNvSpPr>
                          <a:spLocks noEditPoints="1"/>
                        </wps:cNvSpPr>
                        <wps:spPr bwMode="gray">
                          <a:xfrm>
                            <a:off x="82073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7"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7" y="0"/>
                                </a:lnTo>
                                <a:close/>
                                <a:moveTo>
                                  <a:pt x="63" y="55"/>
                                </a:moveTo>
                                <a:cubicBezTo>
                                  <a:pt x="80" y="55"/>
                                  <a:pt x="80" y="55"/>
                                  <a:pt x="80" y="55"/>
                                </a:cubicBezTo>
                                <a:cubicBezTo>
                                  <a:pt x="91" y="55"/>
                                  <a:pt x="109"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76A8887E" w14:textId="77777777">
                              <w:pPr>
                                <w:rPr>
                                  <w:rFonts w:eastAsia="Times New Roman"/>
                                </w:rPr>
                              </w:pPr>
                            </w:p>
                          </w:txbxContent>
                        </wps:txbx>
                        <wps:bodyPr rot="0" vert="horz" wrap="square" lIns="91440" tIns="45720" rIns="91440" bIns="45720" anchor="t" anchorCtr="0" upright="1">
                          <a:noAutofit/>
                        </wps:bodyPr>
                      </wps:wsp>
                      <wps:wsp>
                        <wps:cNvPr id="54" name="Freeform 815"/>
                        <wps:cNvSpPr>
                          <a:spLocks/>
                        </wps:cNvSpPr>
                        <wps:spPr bwMode="gray">
                          <a:xfrm>
                            <a:off x="915988" y="406401"/>
                            <a:ext cx="101600" cy="114300"/>
                          </a:xfrm>
                          <a:custGeom>
                            <a:avLst/>
                            <a:gdLst>
                              <a:gd name="T0" fmla="*/ 2147483647 w 64"/>
                              <a:gd name="T1" fmla="*/ 0 h 72"/>
                              <a:gd name="T2" fmla="*/ 2147483647 w 64"/>
                              <a:gd name="T3" fmla="*/ 0 h 72"/>
                              <a:gd name="T4" fmla="*/ 2147483647 w 64"/>
                              <a:gd name="T5" fmla="*/ 2147483647 h 72"/>
                              <a:gd name="T6" fmla="*/ 2147483647 w 64"/>
                              <a:gd name="T7" fmla="*/ 2147483647 h 72"/>
                              <a:gd name="T8" fmla="*/ 2147483647 w 64"/>
                              <a:gd name="T9" fmla="*/ 2147483647 h 72"/>
                              <a:gd name="T10" fmla="*/ 0 w 64"/>
                              <a:gd name="T11" fmla="*/ 2147483647 h 72"/>
                              <a:gd name="T12" fmla="*/ 2147483647 w 64"/>
                              <a:gd name="T13" fmla="*/ 0 h 72"/>
                              <a:gd name="T14" fmla="*/ 0 60000 65536"/>
                              <a:gd name="T15" fmla="*/ 0 60000 65536"/>
                              <a:gd name="T16" fmla="*/ 0 60000 65536"/>
                              <a:gd name="T17" fmla="*/ 0 60000 65536"/>
                              <a:gd name="T18" fmla="*/ 0 60000 65536"/>
                              <a:gd name="T19" fmla="*/ 0 60000 65536"/>
                              <a:gd name="T20" fmla="*/ 0 60000 65536"/>
                              <a:gd name="T21" fmla="*/ 0 w 64"/>
                              <a:gd name="T22" fmla="*/ 0 h 72"/>
                              <a:gd name="T23" fmla="*/ 64 w 64"/>
                              <a:gd name="T24" fmla="*/ 72 h 7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4" h="72">
                                <a:moveTo>
                                  <a:pt x="54" y="0"/>
                                </a:moveTo>
                                <a:lnTo>
                                  <a:pt x="64" y="0"/>
                                </a:lnTo>
                                <a:lnTo>
                                  <a:pt x="18" y="63"/>
                                </a:lnTo>
                                <a:lnTo>
                                  <a:pt x="49" y="63"/>
                                </a:lnTo>
                                <a:lnTo>
                                  <a:pt x="43"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3D63EA89" w14:textId="77777777">
                              <w:pPr>
                                <w:rPr>
                                  <w:rFonts w:eastAsia="Times New Roman"/>
                                </w:rPr>
                              </w:pPr>
                            </w:p>
                          </w:txbxContent>
                        </wps:txbx>
                        <wps:bodyPr rot="0" vert="horz" wrap="square" lIns="91440" tIns="45720" rIns="91440" bIns="45720" anchor="t" anchorCtr="0" upright="1">
                          <a:noAutofit/>
                        </wps:bodyPr>
                      </wps:wsp>
                      <wps:wsp>
                        <wps:cNvPr id="55" name="Freeform 816"/>
                        <wps:cNvSpPr>
                          <a:spLocks/>
                        </wps:cNvSpPr>
                        <wps:spPr bwMode="gray">
                          <a:xfrm>
                            <a:off x="1011238" y="406401"/>
                            <a:ext cx="147637" cy="114300"/>
                          </a:xfrm>
                          <a:custGeom>
                            <a:avLst/>
                            <a:gdLst>
                              <a:gd name="T0" fmla="*/ 2147483647 w 93"/>
                              <a:gd name="T1" fmla="*/ 2147483647 h 72"/>
                              <a:gd name="T2" fmla="*/ 2147483647 w 93"/>
                              <a:gd name="T3" fmla="*/ 0 h 72"/>
                              <a:gd name="T4" fmla="*/ 2147483647 w 93"/>
                              <a:gd name="T5" fmla="*/ 0 h 72"/>
                              <a:gd name="T6" fmla="*/ 2147483647 w 93"/>
                              <a:gd name="T7" fmla="*/ 2147483647 h 72"/>
                              <a:gd name="T8" fmla="*/ 2147483647 w 93"/>
                              <a:gd name="T9" fmla="*/ 0 h 72"/>
                              <a:gd name="T10" fmla="*/ 2147483647 w 93"/>
                              <a:gd name="T11" fmla="*/ 0 h 72"/>
                              <a:gd name="T12" fmla="*/ 2147483647 w 93"/>
                              <a:gd name="T13" fmla="*/ 2147483647 h 72"/>
                              <a:gd name="T14" fmla="*/ 2147483647 w 93"/>
                              <a:gd name="T15" fmla="*/ 2147483647 h 72"/>
                              <a:gd name="T16" fmla="*/ 0 w 93"/>
                              <a:gd name="T17" fmla="*/ 2147483647 h 72"/>
                              <a:gd name="T18" fmla="*/ 2147483647 w 93"/>
                              <a:gd name="T19" fmla="*/ 2147483647 h 7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3"/>
                              <a:gd name="T31" fmla="*/ 0 h 72"/>
                              <a:gd name="T32" fmla="*/ 93 w 93"/>
                              <a:gd name="T33" fmla="*/ 72 h 7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3" h="72">
                                <a:moveTo>
                                  <a:pt x="22" y="42"/>
                                </a:moveTo>
                                <a:lnTo>
                                  <a:pt x="24" y="0"/>
                                </a:lnTo>
                                <a:lnTo>
                                  <a:pt x="37" y="0"/>
                                </a:lnTo>
                                <a:lnTo>
                                  <a:pt x="35" y="32"/>
                                </a:lnTo>
                                <a:lnTo>
                                  <a:pt x="80" y="0"/>
                                </a:lnTo>
                                <a:lnTo>
                                  <a:pt x="93" y="0"/>
                                </a:lnTo>
                                <a:lnTo>
                                  <a:pt x="33" y="42"/>
                                </a:lnTo>
                                <a:lnTo>
                                  <a:pt x="11" y="72"/>
                                </a:lnTo>
                                <a:lnTo>
                                  <a:pt x="0" y="72"/>
                                </a:lnTo>
                                <a:lnTo>
                                  <a:pt x="22" y="42"/>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793539F3" w14:textId="77777777">
                              <w:pPr>
                                <w:rPr>
                                  <w:rFonts w:eastAsia="Times New Roman"/>
                                </w:rPr>
                              </w:pPr>
                            </w:p>
                          </w:txbxContent>
                        </wps:txbx>
                        <wps:bodyPr rot="0" vert="horz" wrap="square" lIns="91440" tIns="45720" rIns="91440" bIns="45720" anchor="t" anchorCtr="0" upright="1">
                          <a:noAutofit/>
                        </wps:bodyPr>
                      </wps:wsp>
                      <wps:wsp>
                        <wps:cNvPr id="56" name="Freeform 817"/>
                        <wps:cNvSpPr>
                          <a:spLocks/>
                        </wps:cNvSpPr>
                        <wps:spPr bwMode="gray">
                          <a:xfrm>
                            <a:off x="1147764" y="403226"/>
                            <a:ext cx="157162" cy="119062"/>
                          </a:xfrm>
                          <a:custGeom>
                            <a:avLst/>
                            <a:gdLst>
                              <a:gd name="T0" fmla="*/ 2147483647 w 159"/>
                              <a:gd name="T1" fmla="*/ 2147483647 h 121"/>
                              <a:gd name="T2" fmla="*/ 2147483647 w 159"/>
                              <a:gd name="T3" fmla="*/ 2147483647 h 121"/>
                              <a:gd name="T4" fmla="*/ 2147483647 w 159"/>
                              <a:gd name="T5" fmla="*/ 2147483647 h 121"/>
                              <a:gd name="T6" fmla="*/ 2147483647 w 159"/>
                              <a:gd name="T7" fmla="*/ 2147483647 h 121"/>
                              <a:gd name="T8" fmla="*/ 2147483647 w 159"/>
                              <a:gd name="T9" fmla="*/ 2147483647 h 121"/>
                              <a:gd name="T10" fmla="*/ 2147483647 w 159"/>
                              <a:gd name="T11" fmla="*/ 2147483647 h 121"/>
                              <a:gd name="T12" fmla="*/ 2147483647 w 159"/>
                              <a:gd name="T13" fmla="*/ 2147483647 h 121"/>
                              <a:gd name="T14" fmla="*/ 2147483647 w 159"/>
                              <a:gd name="T15" fmla="*/ 2147483647 h 121"/>
                              <a:gd name="T16" fmla="*/ 2147483647 w 159"/>
                              <a:gd name="T17" fmla="*/ 0 h 121"/>
                              <a:gd name="T18" fmla="*/ 2147483647 w 159"/>
                              <a:gd name="T19" fmla="*/ 2147483647 h 121"/>
                              <a:gd name="T20" fmla="*/ 2147483647 w 159"/>
                              <a:gd name="T21" fmla="*/ 2147483647 h 12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9"/>
                              <a:gd name="T34" fmla="*/ 0 h 121"/>
                              <a:gd name="T35" fmla="*/ 159 w 159"/>
                              <a:gd name="T36" fmla="*/ 121 h 12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9" h="121">
                                <a:moveTo>
                                  <a:pt x="146" y="21"/>
                                </a:moveTo>
                                <a:cubicBezTo>
                                  <a:pt x="141" y="17"/>
                                  <a:pt x="135" y="15"/>
                                  <a:pt x="126" y="15"/>
                                </a:cubicBezTo>
                                <a:cubicBezTo>
                                  <a:pt x="98" y="15"/>
                                  <a:pt x="65" y="34"/>
                                  <a:pt x="45" y="60"/>
                                </a:cubicBezTo>
                                <a:cubicBezTo>
                                  <a:pt x="25" y="88"/>
                                  <a:pt x="32" y="106"/>
                                  <a:pt x="57" y="106"/>
                                </a:cubicBezTo>
                                <a:cubicBezTo>
                                  <a:pt x="66" y="106"/>
                                  <a:pt x="79" y="104"/>
                                  <a:pt x="88" y="101"/>
                                </a:cubicBezTo>
                                <a:cubicBezTo>
                                  <a:pt x="77" y="117"/>
                                  <a:pt x="77" y="117"/>
                                  <a:pt x="77" y="117"/>
                                </a:cubicBezTo>
                                <a:cubicBezTo>
                                  <a:pt x="65" y="120"/>
                                  <a:pt x="53" y="121"/>
                                  <a:pt x="46" y="121"/>
                                </a:cubicBezTo>
                                <a:cubicBezTo>
                                  <a:pt x="8" y="121"/>
                                  <a:pt x="0" y="97"/>
                                  <a:pt x="27" y="60"/>
                                </a:cubicBezTo>
                                <a:cubicBezTo>
                                  <a:pt x="54" y="24"/>
                                  <a:pt x="98" y="0"/>
                                  <a:pt x="136" y="0"/>
                                </a:cubicBezTo>
                                <a:cubicBezTo>
                                  <a:pt x="145" y="0"/>
                                  <a:pt x="153" y="1"/>
                                  <a:pt x="159" y="5"/>
                                </a:cubicBezTo>
                                <a:lnTo>
                                  <a:pt x="146" y="2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4FDB55C7" w14:textId="77777777">
                              <w:pPr>
                                <w:rPr>
                                  <w:rFonts w:eastAsia="Times New Roman"/>
                                </w:rPr>
                              </w:pPr>
                            </w:p>
                          </w:txbxContent>
                        </wps:txbx>
                        <wps:bodyPr rot="0" vert="horz" wrap="square" lIns="91440" tIns="45720" rIns="91440" bIns="45720" anchor="t" anchorCtr="0" upright="1">
                          <a:noAutofit/>
                        </wps:bodyPr>
                      </wps:wsp>
                      <wps:wsp>
                        <wps:cNvPr id="57" name="Freeform 818"/>
                        <wps:cNvSpPr>
                          <a:spLocks/>
                        </wps:cNvSpPr>
                        <wps:spPr bwMode="gray">
                          <a:xfrm>
                            <a:off x="1243014" y="406401"/>
                            <a:ext cx="176212" cy="114300"/>
                          </a:xfrm>
                          <a:custGeom>
                            <a:avLst/>
                            <a:gdLst>
                              <a:gd name="T0" fmla="*/ 2147483647 w 111"/>
                              <a:gd name="T1" fmla="*/ 0 h 72"/>
                              <a:gd name="T2" fmla="*/ 2147483647 w 111"/>
                              <a:gd name="T3" fmla="*/ 0 h 72"/>
                              <a:gd name="T4" fmla="*/ 2147483647 w 111"/>
                              <a:gd name="T5" fmla="*/ 2147483647 h 72"/>
                              <a:gd name="T6" fmla="*/ 2147483647 w 111"/>
                              <a:gd name="T7" fmla="*/ 2147483647 h 72"/>
                              <a:gd name="T8" fmla="*/ 2147483647 w 111"/>
                              <a:gd name="T9" fmla="*/ 0 h 72"/>
                              <a:gd name="T10" fmla="*/ 2147483647 w 111"/>
                              <a:gd name="T11" fmla="*/ 0 h 72"/>
                              <a:gd name="T12" fmla="*/ 2147483647 w 111"/>
                              <a:gd name="T13" fmla="*/ 2147483647 h 72"/>
                              <a:gd name="T14" fmla="*/ 2147483647 w 111"/>
                              <a:gd name="T15" fmla="*/ 2147483647 h 72"/>
                              <a:gd name="T16" fmla="*/ 2147483647 w 111"/>
                              <a:gd name="T17" fmla="*/ 2147483647 h 72"/>
                              <a:gd name="T18" fmla="*/ 2147483647 w 111"/>
                              <a:gd name="T19" fmla="*/ 2147483647 h 72"/>
                              <a:gd name="T20" fmla="*/ 2147483647 w 111"/>
                              <a:gd name="T21" fmla="*/ 2147483647 h 72"/>
                              <a:gd name="T22" fmla="*/ 0 w 111"/>
                              <a:gd name="T23" fmla="*/ 2147483647 h 72"/>
                              <a:gd name="T24" fmla="*/ 2147483647 w 111"/>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1"/>
                              <a:gd name="T40" fmla="*/ 0 h 72"/>
                              <a:gd name="T41" fmla="*/ 111 w 111"/>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1" h="72">
                                <a:moveTo>
                                  <a:pt x="53" y="0"/>
                                </a:moveTo>
                                <a:lnTo>
                                  <a:pt x="64" y="0"/>
                                </a:lnTo>
                                <a:lnTo>
                                  <a:pt x="42" y="30"/>
                                </a:lnTo>
                                <a:lnTo>
                                  <a:pt x="78" y="30"/>
                                </a:lnTo>
                                <a:lnTo>
                                  <a:pt x="100" y="0"/>
                                </a:lnTo>
                                <a:lnTo>
                                  <a:pt x="111" y="0"/>
                                </a:lnTo>
                                <a:lnTo>
                                  <a:pt x="58" y="72"/>
                                </a:lnTo>
                                <a:lnTo>
                                  <a:pt x="47" y="72"/>
                                </a:lnTo>
                                <a:lnTo>
                                  <a:pt x="71" y="39"/>
                                </a:lnTo>
                                <a:lnTo>
                                  <a:pt x="35" y="39"/>
                                </a:lnTo>
                                <a:lnTo>
                                  <a:pt x="11" y="72"/>
                                </a:lnTo>
                                <a:lnTo>
                                  <a:pt x="0" y="72"/>
                                </a:lnTo>
                                <a:lnTo>
                                  <a:pt x="53"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964D64B" w14:textId="77777777">
                              <w:pPr>
                                <w:rPr>
                                  <w:rFonts w:eastAsia="Times New Roman"/>
                                </w:rPr>
                              </w:pPr>
                            </w:p>
                          </w:txbxContent>
                        </wps:txbx>
                        <wps:bodyPr rot="0" vert="horz" wrap="square" lIns="91440" tIns="45720" rIns="91440" bIns="45720" anchor="t" anchorCtr="0" upright="1">
                          <a:noAutofit/>
                        </wps:bodyPr>
                      </wps:wsp>
                      <wps:wsp>
                        <wps:cNvPr id="58" name="Freeform 819"/>
                        <wps:cNvSpPr>
                          <a:spLocks noEditPoints="1"/>
                        </wps:cNvSpPr>
                        <wps:spPr bwMode="gray">
                          <a:xfrm>
                            <a:off x="1350964" y="406401"/>
                            <a:ext cx="153987" cy="114300"/>
                          </a:xfrm>
                          <a:custGeom>
                            <a:avLst/>
                            <a:gdLst>
                              <a:gd name="T0" fmla="*/ 2147483647 w 97"/>
                              <a:gd name="T1" fmla="*/ 0 h 72"/>
                              <a:gd name="T2" fmla="*/ 2147483647 w 97"/>
                              <a:gd name="T3" fmla="*/ 0 h 72"/>
                              <a:gd name="T4" fmla="*/ 2147483647 w 97"/>
                              <a:gd name="T5" fmla="*/ 2147483647 h 72"/>
                              <a:gd name="T6" fmla="*/ 2147483647 w 97"/>
                              <a:gd name="T7" fmla="*/ 2147483647 h 72"/>
                              <a:gd name="T8" fmla="*/ 2147483647 w 97"/>
                              <a:gd name="T9" fmla="*/ 2147483647 h 72"/>
                              <a:gd name="T10" fmla="*/ 2147483647 w 97"/>
                              <a:gd name="T11" fmla="*/ 2147483647 h 72"/>
                              <a:gd name="T12" fmla="*/ 2147483647 w 97"/>
                              <a:gd name="T13" fmla="*/ 2147483647 h 72"/>
                              <a:gd name="T14" fmla="*/ 0 w 97"/>
                              <a:gd name="T15" fmla="*/ 2147483647 h 72"/>
                              <a:gd name="T16" fmla="*/ 2147483647 w 97"/>
                              <a:gd name="T17" fmla="*/ 0 h 72"/>
                              <a:gd name="T18" fmla="*/ 2147483647 w 97"/>
                              <a:gd name="T19" fmla="*/ 2147483647 h 72"/>
                              <a:gd name="T20" fmla="*/ 2147483647 w 97"/>
                              <a:gd name="T21" fmla="*/ 2147483647 h 72"/>
                              <a:gd name="T22" fmla="*/ 2147483647 w 97"/>
                              <a:gd name="T23" fmla="*/ 2147483647 h 72"/>
                              <a:gd name="T24" fmla="*/ 2147483647 w 97"/>
                              <a:gd name="T25" fmla="*/ 2147483647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7"/>
                              <a:gd name="T40" fmla="*/ 0 h 72"/>
                              <a:gd name="T41" fmla="*/ 97 w 97"/>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7" h="72">
                                <a:moveTo>
                                  <a:pt x="86" y="0"/>
                                </a:moveTo>
                                <a:lnTo>
                                  <a:pt x="97" y="0"/>
                                </a:lnTo>
                                <a:lnTo>
                                  <a:pt x="76" y="72"/>
                                </a:lnTo>
                                <a:lnTo>
                                  <a:pt x="64" y="72"/>
                                </a:lnTo>
                                <a:lnTo>
                                  <a:pt x="70" y="54"/>
                                </a:lnTo>
                                <a:lnTo>
                                  <a:pt x="33" y="54"/>
                                </a:lnTo>
                                <a:lnTo>
                                  <a:pt x="12" y="72"/>
                                </a:lnTo>
                                <a:lnTo>
                                  <a:pt x="0" y="72"/>
                                </a:lnTo>
                                <a:lnTo>
                                  <a:pt x="86" y="0"/>
                                </a:lnTo>
                                <a:close/>
                                <a:moveTo>
                                  <a:pt x="84" y="10"/>
                                </a:moveTo>
                                <a:lnTo>
                                  <a:pt x="43" y="45"/>
                                </a:lnTo>
                                <a:lnTo>
                                  <a:pt x="73" y="45"/>
                                </a:lnTo>
                                <a:lnTo>
                                  <a:pt x="84" y="1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525BDF0D" w14:textId="77777777">
                              <w:pPr>
                                <w:rPr>
                                  <w:rFonts w:eastAsia="Times New Roman"/>
                                </w:rPr>
                              </w:pPr>
                            </w:p>
                          </w:txbxContent>
                        </wps:txbx>
                        <wps:bodyPr rot="0" vert="horz" wrap="square" lIns="91440" tIns="45720" rIns="91440" bIns="45720" anchor="t" anchorCtr="0" upright="1">
                          <a:noAutofit/>
                        </wps:bodyPr>
                      </wps:wsp>
                      <wps:wsp>
                        <wps:cNvPr id="59" name="Freeform 820"/>
                        <wps:cNvSpPr>
                          <a:spLocks/>
                        </wps:cNvSpPr>
                        <wps:spPr bwMode="gray">
                          <a:xfrm>
                            <a:off x="1487489" y="406401"/>
                            <a:ext cx="103187" cy="114300"/>
                          </a:xfrm>
                          <a:custGeom>
                            <a:avLst/>
                            <a:gdLst>
                              <a:gd name="T0" fmla="*/ 2147483647 w 65"/>
                              <a:gd name="T1" fmla="*/ 0 h 72"/>
                              <a:gd name="T2" fmla="*/ 2147483647 w 65"/>
                              <a:gd name="T3" fmla="*/ 0 h 72"/>
                              <a:gd name="T4" fmla="*/ 2147483647 w 65"/>
                              <a:gd name="T5" fmla="*/ 2147483647 h 72"/>
                              <a:gd name="T6" fmla="*/ 0 w 65"/>
                              <a:gd name="T7" fmla="*/ 2147483647 h 72"/>
                              <a:gd name="T8" fmla="*/ 2147483647 w 65"/>
                              <a:gd name="T9" fmla="*/ 0 h 72"/>
                              <a:gd name="T10" fmla="*/ 0 60000 65536"/>
                              <a:gd name="T11" fmla="*/ 0 60000 65536"/>
                              <a:gd name="T12" fmla="*/ 0 60000 65536"/>
                              <a:gd name="T13" fmla="*/ 0 60000 65536"/>
                              <a:gd name="T14" fmla="*/ 0 60000 65536"/>
                              <a:gd name="T15" fmla="*/ 0 w 65"/>
                              <a:gd name="T16" fmla="*/ 0 h 72"/>
                              <a:gd name="T17" fmla="*/ 65 w 65"/>
                              <a:gd name="T18" fmla="*/ 72 h 72"/>
                            </a:gdLst>
                            <a:ahLst/>
                            <a:cxnLst>
                              <a:cxn ang="T10">
                                <a:pos x="T0" y="T1"/>
                              </a:cxn>
                              <a:cxn ang="T11">
                                <a:pos x="T2" y="T3"/>
                              </a:cxn>
                              <a:cxn ang="T12">
                                <a:pos x="T4" y="T5"/>
                              </a:cxn>
                              <a:cxn ang="T13">
                                <a:pos x="T6" y="T7"/>
                              </a:cxn>
                              <a:cxn ang="T14">
                                <a:pos x="T8" y="T9"/>
                              </a:cxn>
                            </a:cxnLst>
                            <a:rect l="T15" t="T16" r="T17" b="T18"/>
                            <a:pathLst>
                              <a:path w="65" h="72">
                                <a:moveTo>
                                  <a:pt x="54" y="0"/>
                                </a:moveTo>
                                <a:lnTo>
                                  <a:pt x="65" y="0"/>
                                </a:lnTo>
                                <a:lnTo>
                                  <a:pt x="11"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0258A46D" w14:textId="77777777">
                              <w:pPr>
                                <w:rPr>
                                  <w:rFonts w:eastAsia="Times New Roman"/>
                                </w:rPr>
                              </w:pPr>
                            </w:p>
                          </w:txbxContent>
                        </wps:txbx>
                        <wps:bodyPr rot="0" vert="horz" wrap="square" lIns="91440" tIns="45720" rIns="91440" bIns="45720" anchor="t" anchorCtr="0" upright="1">
                          <a:noAutofit/>
                        </wps:bodyPr>
                      </wps:wsp>
                      <wps:wsp>
                        <wps:cNvPr id="60" name="Freeform 821"/>
                        <wps:cNvSpPr>
                          <a:spLocks/>
                        </wps:cNvSpPr>
                        <wps:spPr bwMode="gray">
                          <a:xfrm>
                            <a:off x="1533526" y="406401"/>
                            <a:ext cx="179388" cy="114300"/>
                          </a:xfrm>
                          <a:custGeom>
                            <a:avLst/>
                            <a:gdLst>
                              <a:gd name="T0" fmla="*/ 2147483647 w 113"/>
                              <a:gd name="T1" fmla="*/ 0 h 72"/>
                              <a:gd name="T2" fmla="*/ 2147483647 w 113"/>
                              <a:gd name="T3" fmla="*/ 0 h 72"/>
                              <a:gd name="T4" fmla="*/ 2147483647 w 113"/>
                              <a:gd name="T5" fmla="*/ 2147483647 h 72"/>
                              <a:gd name="T6" fmla="*/ 2147483647 w 113"/>
                              <a:gd name="T7" fmla="*/ 2147483647 h 72"/>
                              <a:gd name="T8" fmla="*/ 2147483647 w 113"/>
                              <a:gd name="T9" fmla="*/ 0 h 72"/>
                              <a:gd name="T10" fmla="*/ 2147483647 w 113"/>
                              <a:gd name="T11" fmla="*/ 0 h 72"/>
                              <a:gd name="T12" fmla="*/ 2147483647 w 113"/>
                              <a:gd name="T13" fmla="*/ 2147483647 h 72"/>
                              <a:gd name="T14" fmla="*/ 2147483647 w 113"/>
                              <a:gd name="T15" fmla="*/ 2147483647 h 72"/>
                              <a:gd name="T16" fmla="*/ 2147483647 w 113"/>
                              <a:gd name="T17" fmla="*/ 2147483647 h 72"/>
                              <a:gd name="T18" fmla="*/ 2147483647 w 113"/>
                              <a:gd name="T19" fmla="*/ 2147483647 h 72"/>
                              <a:gd name="T20" fmla="*/ 2147483647 w 113"/>
                              <a:gd name="T21" fmla="*/ 2147483647 h 72"/>
                              <a:gd name="T22" fmla="*/ 0 w 113"/>
                              <a:gd name="T23" fmla="*/ 2147483647 h 72"/>
                              <a:gd name="T24" fmla="*/ 2147483647 w 113"/>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3"/>
                              <a:gd name="T40" fmla="*/ 0 h 72"/>
                              <a:gd name="T41" fmla="*/ 113 w 113"/>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3" h="72">
                                <a:moveTo>
                                  <a:pt x="54" y="0"/>
                                </a:moveTo>
                                <a:lnTo>
                                  <a:pt x="69" y="0"/>
                                </a:lnTo>
                                <a:lnTo>
                                  <a:pt x="59" y="58"/>
                                </a:lnTo>
                                <a:lnTo>
                                  <a:pt x="103" y="0"/>
                                </a:lnTo>
                                <a:lnTo>
                                  <a:pt x="113" y="0"/>
                                </a:lnTo>
                                <a:lnTo>
                                  <a:pt x="60" y="72"/>
                                </a:lnTo>
                                <a:lnTo>
                                  <a:pt x="46" y="72"/>
                                </a:lnTo>
                                <a:lnTo>
                                  <a:pt x="56" y="13"/>
                                </a:lnTo>
                                <a:lnTo>
                                  <a:pt x="12"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C41" w:rsidP="000F6A88" w:rsidRDefault="005B3C41" w14:paraId="681799A7" w14:textId="77777777">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BA4C01C">
              <v:group id="Gruppieren 9" style="position:absolute;margin-left:779.75pt;margin-top:667.3pt;width:141.85pt;height:33.25pt;z-index:251652608" coordsize="22288,5222" o:spid="_x0000_s1033" w14:anchorId="7B77A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">
                <v:shape id="Freeform 771" style="position:absolute;top:5064;width:22288;height:143;visibility:visible;mso-wrap-style:square;v-text-anchor:top" coordsize="1404,9" o:spid="_x0000_s1034" stroked="f" o:spt="100" o:bwmode="grayScale" adj="-11796480,,5400" path="m,l1404,r,9l,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">
                  <v:stroke joinstyle="round"/>
                  <v:formulas/>
                  <v:path textboxrect="0,0,1404,9" arrowok="t" o:connecttype="custom" o:connectlocs="0,0;2147483646,0;2147483646,2147483646;0,2147483646;0,0;0,0" o:connectangles="0,0,0,0,0,0"/>
                  <v:textbox>
                    <w:txbxContent>
                      <w:p w:rsidR="005B3C41" w:rsidP="000F6A88" w:rsidRDefault="005B3C41" w14:paraId="02EB378F" w14:textId="77777777">
                        <w:pPr>
                          <w:rPr>
                            <w:rFonts w:eastAsia="Times New Roman"/>
                          </w:rPr>
                        </w:pPr>
                      </w:p>
                    </w:txbxContent>
                  </v:textbox>
                </v:shape>
                <v:shape id="Freeform 772" style="position:absolute;top:4064;width:22288;height:127;visibility:visible;mso-wrap-style:square;v-text-anchor:top" coordsize="1404,8" o:spid="_x0000_s1035" stroked="f" o:spt="100" o:bwmode="grayScale" adj="-11796480,,5400" path="m,l1404,r,8l,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">
                  <v:stroke joinstyle="round"/>
                  <v:formulas/>
                  <v:path textboxrect="0,0,1404,8" arrowok="t" o:connecttype="custom" o:connectlocs="0,0;2147483646,0;2147483646,2147483646;0,2147483646;0,0;0,0" o:connectangles="0,0,0,0,0,0"/>
                  <v:textbox>
                    <w:txbxContent>
                      <w:p w:rsidR="005B3C41" w:rsidP="000F6A88" w:rsidRDefault="005B3C41" w14:paraId="6A05A809" w14:textId="77777777">
                        <w:pPr>
                          <w:rPr>
                            <w:rFonts w:eastAsia="Times New Roman"/>
                          </w:rPr>
                        </w:pPr>
                      </w:p>
                    </w:txbxContent>
                  </v:textbox>
                </v:shape>
                <v:shape id="Freeform 773" style="position:absolute;top:4572;width:22288;height:127;visibility:visible;mso-wrap-style:square;v-text-anchor:top" coordsize="1404,8" o:spid="_x0000_s1036" stroked="f" o:spt="100" o:bwmode="grayScale" adj="-11796480,,5400" path="m,l1404,r,8l,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">
                  <v:stroke joinstyle="round"/>
                  <v:formulas/>
                  <v:path textboxrect="0,0,1404,8" arrowok="t" o:connecttype="custom" o:connectlocs="0,0;2147483646,0;2147483646,2147483646;0,2147483646;0,0;0,0" o:connectangles="0,0,0,0,0,0"/>
                  <v:textbox>
                    <w:txbxContent>
                      <w:p w:rsidR="005B3C41" w:rsidP="000F6A88" w:rsidRDefault="005B3C41" w14:paraId="5A39BBE3" w14:textId="77777777">
                        <w:pPr>
                          <w:rPr>
                            <w:rFonts w:eastAsia="Times New Roman"/>
                          </w:rPr>
                        </w:pPr>
                      </w:p>
                    </w:txbxContent>
                  </v:textbox>
                </v:shape>
                <v:shape id="Freeform 774" style="position:absolute;left:3206;width:5938;height:1857;visibility:visible;mso-wrap-style:square;v-text-anchor:top" coordsize="604,188" o:spid="_x0000_s1037" fillcolor="#d40511" stroked="f" o:spt="100" o:bwmode="grayScale" adj="-11796480,,5400" path="m72,c71,1,2,94,,97v4,,395,,395,c404,97,409,99,411,102v2,4,,9,-6,17c405,119,368,169,368,169v-2,4,-6,9,-4,13c366,186,372,188,384,188v,,161,,162,c546,187,593,123,593,123v8,-10,11,-23,11,-36c604,76,602,64,596,53,579,19,540,,490,,490,,7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">
                  <v:stroke joinstyle="miter"/>
                  <v:formulas/>
                  <v:path textboxrect="0,0,604,188" arrowok="t" o:connecttype="custom" o:connectlocs="2147483646,0;0,2147483646;2147483646,2147483646;2147483646,2147483646;2147483646,2147483646;2147483646,2147483646;2147483646,2147483646;2147483646,2147483646;2147483646,2147483646;2147483646,2147483646;2147483646,2147483646;2147483646,2147483646;2147483646,0;2147483646,0" o:connectangles="0,0,0,0,0,0,0,0,0,0,0,0,0,0"/>
                  <v:textbox>
                    <w:txbxContent>
                      <w:p w:rsidR="005B3C41" w:rsidP="000F6A88" w:rsidRDefault="005B3C41" w14:paraId="41C8F396" w14:textId="77777777">
                        <w:pPr>
                          <w:rPr>
                            <w:rFonts w:eastAsia="Times New Roman"/>
                          </w:rPr>
                        </w:pPr>
                      </w:p>
                    </w:txbxContent>
                  </v:textbox>
                </v:shape>
                <v:shape id="Freeform 775" style="position:absolute;left:2921;top:1222;width:5445;height:1937;visibility:visible;mso-wrap-style:square;v-text-anchor:top" coordsize="555,197" o:spid="_x0000_s1038" fillcolor="#d40511" stroked="f" o:spt="100" o:bwmode="grayScale" adj="-11796480,,5400" path="m325,v,,-179,,-180,c144,1,2,194,,197v3,,354,,354,c461,197,526,131,555,91v-3,,-240,,-240,c302,91,295,89,293,84v-3,-4,2,-10,5,-14c319,41,319,41,319,41,335,20,335,20,335,20v5,-8,7,-13,5,-16c339,1,33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">
                  <v:stroke joinstyle="miter"/>
                  <v:formulas/>
                  <v:path textboxrect="0,0,555,197" arrowok="t" o:connecttype="custom" o:connectlocs="2147483646,0;2147483646,0;0,2147483646;2147483646,2147483646;2147483646,2147483646;2147483646,2147483646;2147483646,2147483646;2147483646,2147483646;2147483646,2147483646;2147483646,2147483646;2147483646,2147483646;2147483646,0" o:connectangles="0,0,0,0,0,0,0,0,0,0,0,0"/>
                  <v:textbox>
                    <w:txbxContent>
                      <w:p w:rsidR="005B3C41" w:rsidP="000F6A88" w:rsidRDefault="005B3C41" w14:paraId="72A3D3EC" w14:textId="77777777">
                        <w:pPr>
                          <w:rPr>
                            <w:rFonts w:eastAsia="Times New Roman"/>
                          </w:rPr>
                        </w:pPr>
                      </w:p>
                    </w:txbxContent>
                  </v:textbox>
                </v:shape>
                <v:shape id="Freeform 776" style="position:absolute;left:8286;top:2111;width:2810;height:1048;visibility:visible;mso-wrap-style:square;v-text-anchor:top" coordsize="285,106" o:spid="_x0000_s1039" fillcolor="#d40511" stroked="f" o:spt="100" o:bwmode="grayScale" adj="-11796480,,5400" path="m78,c76,3,9,94,,106v4,,206,,207,c208,105,283,2,285,,282,,79,,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">
                  <v:stroke joinstyle="miter"/>
                  <v:formulas/>
                  <v:path textboxrect="0,0,285,106" arrowok="t" o:connecttype="custom" o:connectlocs="2147483646,0;0,2147483646;2147483646,2147483646;2147483646,0;2147483646,0" o:connectangles="0,0,0,0,0"/>
                  <v:textbox>
                    <w:txbxContent>
                      <w:p w:rsidR="005B3C41" w:rsidP="000F6A88" w:rsidRDefault="005B3C41" w14:paraId="0D0B940D" w14:textId="77777777">
                        <w:pPr>
                          <w:rPr>
                            <w:rFonts w:eastAsia="Times New Roman"/>
                          </w:rPr>
                        </w:pPr>
                      </w:p>
                    </w:txbxContent>
                  </v:textbox>
                </v:shape>
                <v:shape id="Freeform 777" style="position:absolute;left:9239;width:6366;height:1857;visibility:visible;mso-wrap-style:square;v-text-anchor:top" coordsize="647,188" o:spid="_x0000_s1040" fillcolor="#d40511" stroked="f" o:spt="100" o:bwmode="grayScale" adj="-11796480,,5400" path="m440,v,1,-80,109,-80,109c265,109,265,109,265,109v,,78,-107,80,-109c342,,140,,139,,138,1,2,185,,188v4,,508,,509,c509,187,645,2,647,,644,,441,,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">
                  <v:stroke joinstyle="miter"/>
                  <v:formulas/>
                  <v:path textboxrect="0,0,647,188" arrowok="t" o:connecttype="custom" o:connectlocs="2147483646,0;2147483646,2147483646;2147483646,2147483646;2147483646,0;2147483646,0;0,2147483646;2147483646,2147483646;2147483646,0;2147483646,0" o:connectangles="0,0,0,0,0,0,0,0,0"/>
                  <v:textbox>
                    <w:txbxContent>
                      <w:p w:rsidR="005B3C41" w:rsidP="000F6A88" w:rsidRDefault="005B3C41" w14:paraId="0E27B00A" w14:textId="77777777">
                        <w:pPr>
                          <w:rPr>
                            <w:rFonts w:eastAsia="Times New Roman"/>
                          </w:rPr>
                        </w:pPr>
                      </w:p>
                    </w:txbxContent>
                  </v:textbox>
                </v:shape>
                <v:shape id="Freeform 778" style="position:absolute;left:11255;top:2111;width:2810;height:1048;visibility:visible;mso-wrap-style:square;v-text-anchor:top" coordsize="285,106" o:spid="_x0000_s1041" fillcolor="#d40511" stroked="f" o:spt="100" o:bwmode="grayScale" adj="-11796480,,5400" path="m78,c75,3,9,94,,106v3,,206,,207,c207,105,283,2,285,,281,,79,,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">
                  <v:stroke joinstyle="miter"/>
                  <v:formulas/>
                  <v:path textboxrect="0,0,285,106" arrowok="t" o:connecttype="custom" o:connectlocs="2147483646,0;0,2147483646;2147483646,2147483646;2147483646,0;2147483646,0" o:connectangles="0,0,0,0,0"/>
                  <v:textbox>
                    <w:txbxContent>
                      <w:p w:rsidR="005B3C41" w:rsidP="000F6A88" w:rsidRDefault="005B3C41" w14:paraId="60061E4C" w14:textId="77777777">
                        <w:pPr>
                          <w:rPr>
                            <w:rFonts w:eastAsia="Times New Roman"/>
                          </w:rPr>
                        </w:pPr>
                      </w:p>
                    </w:txbxContent>
                  </v:textbox>
                </v:shape>
                <v:shape id="Freeform 779" style="position:absolute;top:2524;width:2984;height:206;visibility:visible;mso-wrap-style:square;v-text-anchor:top" coordsize="303,21" o:spid="_x0000_s1042" fillcolor="#d40511" stroked="f" o:spt="100" o:bwmode="grayScale" adj="-11796480,,5400" path="m,c,1,,20,,21v1,,286,,287,c287,21,301,2,303,,29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">
                  <v:stroke joinstyle="miter"/>
                  <v:formulas/>
                  <v:path textboxrect="0,0,303,21" arrowok="t" o:connecttype="custom" o:connectlocs="0,0;0,2147483646;2147483646,2147483646;2147483646,0;0,0" o:connectangles="0,0,0,0,0"/>
                  <v:textbox>
                    <w:txbxContent>
                      <w:p w:rsidR="005B3C41" w:rsidP="000F6A88" w:rsidRDefault="005B3C41" w14:paraId="44EAFD9C" w14:textId="77777777">
                        <w:pPr>
                          <w:rPr>
                            <w:rFonts w:eastAsia="Times New Roman"/>
                          </w:rPr>
                        </w:pPr>
                      </w:p>
                    </w:txbxContent>
                  </v:textbox>
                </v:shape>
                <v:shape id="Freeform 780" style="position:absolute;top:2111;width:3286;height:206;visibility:visible;mso-wrap-style:square;v-text-anchor:top" coordsize="334,21" o:spid="_x0000_s1043" fillcolor="#d40511" stroked="f" o:spt="100" o:bwmode="grayScale" adj="-11796480,,5400" path="m,c,1,,19,,21v1,,317,,318,c319,20,332,2,334,,3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">
                  <v:stroke joinstyle="miter"/>
                  <v:formulas/>
                  <v:path textboxrect="0,0,334,21" arrowok="t" o:connecttype="custom" o:connectlocs="0,0;0,2147483646;2147483646,2147483646;2147483646,0;0,0" o:connectangles="0,0,0,0,0"/>
                  <v:textbox>
                    <w:txbxContent>
                      <w:p w:rsidR="005B3C41" w:rsidP="000F6A88" w:rsidRDefault="005B3C41" w14:paraId="4B94D5A5" w14:textId="77777777">
                        <w:pPr>
                          <w:rPr>
                            <w:rFonts w:eastAsia="Times New Roman"/>
                          </w:rPr>
                        </w:pPr>
                      </w:p>
                    </w:txbxContent>
                  </v:textbox>
                </v:shape>
                <v:shape id="Freeform 781" style="position:absolute;top:2936;width:2667;height:223;visibility:visible;mso-wrap-style:square;v-text-anchor:top" coordsize="271,22" o:spid="_x0000_s1044" fillcolor="#d40511" stroked="f" o:spt="100" o:bwmode="grayScale" adj="-11796480,,5400" path="m,c,2,,20,,22v1,,255,,256,c256,21,270,3,271,,26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">
                  <v:stroke joinstyle="miter"/>
                  <v:formulas/>
                  <v:path textboxrect="0,0,271,22" arrowok="t" o:connecttype="custom" o:connectlocs="0,0;0,2147483646;2147483646,2147483646;2147483646,0;0,0" o:connectangles="0,0,0,0,0"/>
                  <v:textbox>
                    <w:txbxContent>
                      <w:p w:rsidR="005B3C41" w:rsidP="000F6A88" w:rsidRDefault="005B3C41" w14:paraId="3DEEC669" w14:textId="77777777">
                        <w:pPr>
                          <w:rPr>
                            <w:rFonts w:eastAsia="Times New Roman"/>
                          </w:rPr>
                        </w:pPr>
                      </w:p>
                    </w:txbxContent>
                  </v:textbox>
                </v:shape>
                <v:shape id="Freeform 782" style="position:absolute;left:19319;top:2524;width:2969;height:206;visibility:visible;mso-wrap-style:square;v-text-anchor:top" coordsize="302,21" o:spid="_x0000_s1045" fillcolor="#d40511" stroked="f" o:spt="100" o:bwmode="grayScale" adj="-11796480,,5400" path="m16,c16,1,2,19,,21v4,,300,,302,c302,20,302,1,302,,300,,1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">
                  <v:stroke joinstyle="miter"/>
                  <v:formulas/>
                  <v:path textboxrect="0,0,302,21" arrowok="t" o:connecttype="custom" o:connectlocs="2147483646,0;0,2147483646;2147483646,2147483646;2147483646,0;2147483646,0" o:connectangles="0,0,0,0,0"/>
                  <v:textbox>
                    <w:txbxContent>
                      <w:p w:rsidR="005B3C41" w:rsidP="000F6A88" w:rsidRDefault="005B3C41" w14:paraId="3656B9AB" w14:textId="77777777">
                        <w:pPr>
                          <w:rPr>
                            <w:rFonts w:eastAsia="Times New Roman"/>
                          </w:rPr>
                        </w:pPr>
                      </w:p>
                    </w:txbxContent>
                  </v:textbox>
                </v:shape>
                <v:shape id="Freeform 783" style="position:absolute;left:19002;top:2936;width:3286;height:223;visibility:visible;mso-wrap-style:square;v-text-anchor:top" coordsize="333,22" o:spid="_x0000_s1046" fillcolor="#d40511" stroked="f" o:spt="100" o:bwmode="grayScale" adj="-11796480,,5400" path="m16,c15,1,2,19,,22v3,,331,,333,c333,20,333,2,333,,331,,1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">
                  <v:stroke joinstyle="miter"/>
                  <v:formulas/>
                  <v:path textboxrect="0,0,333,22" arrowok="t" o:connecttype="custom" o:connectlocs="2147483646,0;0,2147483646;2147483646,2147483646;2147483646,0;2147483646,0" o:connectangles="0,0,0,0,0"/>
                  <v:textbox>
                    <w:txbxContent>
                      <w:p w:rsidR="005B3C41" w:rsidP="000F6A88" w:rsidRDefault="005B3C41" w14:paraId="45FB0818" w14:textId="77777777">
                        <w:pPr>
                          <w:rPr>
                            <w:rFonts w:eastAsia="Times New Roman"/>
                          </w:rPr>
                        </w:pPr>
                      </w:p>
                    </w:txbxContent>
                  </v:textbox>
                </v:shape>
                <v:shape id="Freeform 784" style="position:absolute;left:19621;top:2111;width:2667;height:206;visibility:visible;mso-wrap-style:square;v-text-anchor:top" coordsize="270,21" o:spid="_x0000_s1047" fillcolor="#d40511" stroked="f" o:spt="100" o:bwmode="grayScale" adj="-11796480,,5400" path="m15,c15,,1,19,,21v3,,268,,270,c270,19,270,1,270,,268,,16,,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">
                  <v:stroke joinstyle="miter"/>
                  <v:formulas/>
                  <v:path textboxrect="0,0,270,21" arrowok="t" o:connecttype="custom" o:connectlocs="2147483646,0;0,2147483646;2147483646,2147483646;2147483646,0;2147483646,0" o:connectangles="0,0,0,0,0"/>
                  <v:textbox>
                    <w:txbxContent>
                      <w:p w:rsidR="005B3C41" w:rsidP="000F6A88" w:rsidRDefault="005B3C41" w14:paraId="049F31CB" w14:textId="77777777">
                        <w:pPr>
                          <w:rPr>
                            <w:rFonts w:eastAsia="Times New Roman"/>
                          </w:rPr>
                        </w:pPr>
                      </w:p>
                    </w:txbxContent>
                  </v:textbox>
                </v:shape>
                <v:shape id="Freeform 785" style="position:absolute;left:14922;width:3524;height:1857;visibility:visible;mso-wrap-style:square;v-text-anchor:top" coordsize="358,188" o:spid="_x0000_s1048" fillcolor="#d40511" stroked="f" o:spt="100" o:bwmode="grayScale" adj="-11796480,,5400" path="m139,c134,6,12,172,,188v4,,219,,219,c220,187,356,2,358,,355,,140,,1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">
                  <v:stroke joinstyle="miter"/>
                  <v:formulas/>
                  <v:path textboxrect="0,0,358,188" arrowok="t" o:connecttype="custom" o:connectlocs="2147483646,0;0,2147483646;2147483646,2147483646;2147483646,0;2147483646,0" o:connectangles="0,0,0,0,0"/>
                  <v:textbox>
                    <w:txbxContent>
                      <w:p w:rsidR="005B3C41" w:rsidP="000F6A88" w:rsidRDefault="005B3C41" w14:paraId="53128261" w14:textId="77777777">
                        <w:pPr>
                          <w:rPr>
                            <w:rFonts w:eastAsia="Times New Roman"/>
                          </w:rPr>
                        </w:pPr>
                      </w:p>
                    </w:txbxContent>
                  </v:textbox>
                </v:shape>
                <v:shape id="Freeform 786" style="position:absolute;left:14430;top:2111;width:4953;height:1048;visibility:visible;mso-wrap-style:square;v-text-anchor:top" coordsize="504,106" o:spid="_x0000_s1049" fillcolor="#d40511" stroked="f" o:spt="100" o:bwmode="grayScale" adj="-11796480,,5400" path="m32,c32,,10,30,10,30,3,39,,48,,57v,6,1,11,3,15c14,93,46,106,92,106v,,333,,334,c427,105,502,2,504,,501,,33,,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">
                  <v:stroke joinstyle="miter"/>
                  <v:formulas/>
                  <v:path textboxrect="0,0,504,106" arrowok="t" o:connecttype="custom" o:connectlocs="2147483646,0;2147483646,2147483646;0,2147483646;2147483646,2147483646;2147483646,2147483646;2147483646,2147483646;2147483646,0;2147483646,0" o:connectangles="0,0,0,0,0,0,0,0"/>
                  <v:textbox>
                    <w:txbxContent>
                      <w:p w:rsidR="005B3C41" w:rsidP="000F6A88" w:rsidRDefault="005B3C41" w14:paraId="62486C05" w14:textId="77777777">
                        <w:pPr>
                          <w:rPr>
                            <w:rFonts w:eastAsia="Times New Roman"/>
                          </w:rPr>
                        </w:pPr>
                      </w:p>
                    </w:txbxContent>
                  </v:textbox>
                </v:shape>
                <v:shape id="Freeform 787" style="position:absolute;left:2905;top:1206;width:5492;height:1953;visibility:visible;mso-wrap-style:square;v-text-anchor:top" coordsize="558,198" o:spid="_x0000_s1050" fillcolor="#d40511" stroked="f" o:spt="100" o:bwmode="grayScale" adj="-11796480,,5400" path="m,198c145,,145,,145,v,,162,,181,c346,,346,8,336,21,326,35,309,58,299,71v-5,7,-14,20,17,20c558,91,558,91,558,91,538,118,472,198,355,198l,1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">
                  <v:stroke joinstyle="miter"/>
                  <v:formulas/>
                  <v:path textboxrect="0,0,558,198" arrowok="t" o:connecttype="custom" o:connectlocs="0,2147483646;2147483646,0;2147483646,0;2147483646,2147483646;2147483646,2147483646;2147483646,2147483646;2147483646,2147483646;2147483646,2147483646;0,2147483646" o:connectangles="0,0,0,0,0,0,0,0,0"/>
                  <v:textbox>
                    <w:txbxContent>
                      <w:p w:rsidR="005B3C41" w:rsidP="000F6A88" w:rsidRDefault="005B3C41" w14:paraId="4101652C" w14:textId="77777777">
                        <w:pPr>
                          <w:rPr>
                            <w:rFonts w:eastAsia="Times New Roman"/>
                          </w:rPr>
                        </w:pPr>
                      </w:p>
                    </w:txbxContent>
                  </v:textbox>
                </v:shape>
                <v:shape id="Freeform 788" style="position:absolute;left:8286;top:2095;width:2826;height:1064;visibility:visible;mso-wrap-style:square;v-text-anchor:top" coordsize="287,107" o:spid="_x0000_s1051" fillcolor="#d40511" stroked="f" o:spt="100" o:bwmode="grayScale" adj="-11796480,,5400" path="m287,c208,107,208,107,208,107,,107,,107,,107,,107,79,,79,l2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">
                  <v:stroke joinstyle="miter"/>
                  <v:formulas/>
                  <v:path textboxrect="0,0,287,107" arrowok="t" o:connecttype="custom" o:connectlocs="2147483646,0;2147483646,2147483646;0,2147483646;2147483646,0;2147483646,0" o:connectangles="0,0,0,0,0"/>
                  <v:textbox>
                    <w:txbxContent>
                      <w:p w:rsidR="005B3C41" w:rsidP="000F6A88" w:rsidRDefault="005B3C41" w14:paraId="4B99056E" w14:textId="77777777">
                        <w:pPr>
                          <w:rPr>
                            <w:rFonts w:eastAsia="Times New Roman"/>
                          </w:rPr>
                        </w:pPr>
                      </w:p>
                    </w:txbxContent>
                  </v:textbox>
                </v:shape>
                <v:shape id="Freeform 789" style="position:absolute;left:9239;width:6382;height:1857;visibility:visible;mso-wrap-style:square;v-text-anchor:top" coordsize="402,117" o:spid="_x0000_s1052" fillcolor="#d40511" stroked="f" o:spt="100" o:bwmode="grayScale" adj="-11796480,,5400" path="m316,117l,117,86,,215,,166,67r57,l273,,402,,316,1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">
                  <v:stroke joinstyle="miter"/>
                  <v:formulas/>
                  <v:path textboxrect="0,0,402,117" arrowok="t" o:connecttype="custom" o:connectlocs="2147483646,2147483646;0,2147483646;2147483646,0;2147483646,0;2147483646,2147483646;2147483646,2147483646;2147483646,0;2147483646,0;2147483646,2147483646" o:connectangles="0,0,0,0,0,0,0,0,0"/>
                  <v:textbox>
                    <w:txbxContent>
                      <w:p w:rsidR="005B3C41" w:rsidP="000F6A88" w:rsidRDefault="005B3C41" w14:paraId="1299C43A" w14:textId="77777777">
                        <w:pPr>
                          <w:rPr>
                            <w:rFonts w:eastAsia="Times New Roman"/>
                          </w:rPr>
                        </w:pPr>
                      </w:p>
                    </w:txbxContent>
                  </v:textbox>
                </v:shape>
                <v:shape id="Freeform 790" style="position:absolute;top:2508;width:3000;height:238;visibility:visible;mso-wrap-style:square;v-text-anchor:top" coordsize="189,15" o:spid="_x0000_s1053" fillcolor="#d40511" stroked="f" o:spt="100" o:bwmode="grayScale" adj="-11796480,,5400" path="m,l189,,178,15,,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">
                  <v:stroke joinstyle="miter"/>
                  <v:formulas/>
                  <v:path textboxrect="0,0,189,15" arrowok="t" o:connecttype="custom" o:connectlocs="0,0;2147483646,0;2147483646,2147483646;0,2147483646;0,0" o:connectangles="0,0,0,0,0"/>
                  <v:textbox>
                    <w:txbxContent>
                      <w:p w:rsidR="005B3C41" w:rsidP="000F6A88" w:rsidRDefault="005B3C41" w14:paraId="4DDBEF00" w14:textId="77777777">
                        <w:pPr>
                          <w:rPr>
                            <w:rFonts w:eastAsia="Times New Roman"/>
                          </w:rPr>
                        </w:pPr>
                      </w:p>
                    </w:txbxContent>
                  </v:textbox>
                </v:shape>
                <v:shape id="Freeform 791" style="position:absolute;top:2095;width:3302;height:238;visibility:visible;mso-wrap-style:square;v-text-anchor:top" coordsize="208,15" o:spid="_x0000_s1054" fillcolor="#d40511" stroked="f" o:spt="100" o:bwmode="grayScale" adj="-11796480,,5400" path="m,l208,,198,15,,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">
                  <v:stroke joinstyle="miter"/>
                  <v:formulas/>
                  <v:path textboxrect="0,0,208,15" arrowok="t" o:connecttype="custom" o:connectlocs="0,0;2147483646,0;2147483646,2147483646;0,2147483646;0,0" o:connectangles="0,0,0,0,0"/>
                  <v:textbox>
                    <w:txbxContent>
                      <w:p w:rsidR="005B3C41" w:rsidP="000F6A88" w:rsidRDefault="005B3C41" w14:paraId="3461D779" w14:textId="77777777">
                        <w:pPr>
                          <w:rPr>
                            <w:rFonts w:eastAsia="Times New Roman"/>
                          </w:rPr>
                        </w:pPr>
                      </w:p>
                    </w:txbxContent>
                  </v:textbox>
                </v:shape>
                <v:shape id="Freeform 792" style="position:absolute;top:2936;width:2682;height:223;visibility:visible;mso-wrap-style:square;v-text-anchor:top" coordsize="169,14" o:spid="_x0000_s1055" fillcolor="#d40511" stroked="f" o:spt="100" o:bwmode="grayScale" adj="-11796480,,5400" path="m,l169,,159,14,,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">
                  <v:stroke joinstyle="miter"/>
                  <v:formulas/>
                  <v:path textboxrect="0,0,169,14" arrowok="t" o:connecttype="custom" o:connectlocs="0,0;2147483646,0;2147483646,2147483646;0,2147483646;0,0" o:connectangles="0,0,0,0,0"/>
                  <v:textbox>
                    <w:txbxContent>
                      <w:p w:rsidR="005B3C41" w:rsidP="000F6A88" w:rsidRDefault="005B3C41" w14:paraId="3CF2D8B6" w14:textId="77777777">
                        <w:pPr>
                          <w:rPr>
                            <w:rFonts w:eastAsia="Times New Roman"/>
                          </w:rPr>
                        </w:pPr>
                      </w:p>
                    </w:txbxContent>
                  </v:textbox>
                </v:shape>
                <v:shape id="Freeform 793" style="position:absolute;left:3190;width:6144;height:1857;visibility:visible;mso-wrap-style:square;v-text-anchor:top" coordsize="625,190" o:spid="_x0000_s1056" fillcolor="#d40511" stroked="f" o:spt="100" o:bwmode="grayScale" adj="-11796480,,5400" path="m72,c,99,,99,,99v396,,396,,396,c415,99,415,106,405,120v-9,13,-26,36,-36,50c364,177,354,190,385,190v162,,162,,162,c547,190,573,154,595,124,625,84,597,,491,l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">
                  <v:stroke joinstyle="miter"/>
                  <v:formulas/>
                  <v:path textboxrect="0,0,625,190" arrowok="t" o:connecttype="custom" o:connectlocs="2147483646,0;0,2147483646;2147483646,2147483646;2147483646,2147483646;2147483646,2147483646;2147483646,2147483646;2147483646,2147483646;2147483646,2147483646;2147483646,0;2147483646,0" o:connectangles="0,0,0,0,0,0,0,0,0,0"/>
                  <v:textbox>
                    <w:txbxContent>
                      <w:p w:rsidR="005B3C41" w:rsidP="000F6A88" w:rsidRDefault="005B3C41" w14:paraId="0FB78278" w14:textId="77777777">
                        <w:pPr>
                          <w:rPr>
                            <w:rFonts w:eastAsia="Times New Roman"/>
                          </w:rPr>
                        </w:pPr>
                      </w:p>
                    </w:txbxContent>
                  </v:textbox>
                </v:shape>
                <v:shape id="Freeform 794" style="position:absolute;left:11255;top:2095;width:2826;height:1064;visibility:visible;mso-wrap-style:square;v-text-anchor:top" coordsize="287,107" o:spid="_x0000_s1057" fillcolor="#d40511" stroked="f" o:spt="100" o:bwmode="grayScale" adj="-11796480,,5400" path="m287,c208,107,208,107,208,107,,107,,107,,107,,107,79,,79,l2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">
                  <v:stroke joinstyle="miter"/>
                  <v:formulas/>
                  <v:path textboxrect="0,0,287,107" arrowok="t" o:connecttype="custom" o:connectlocs="2147483646,0;2147483646,2147483646;0,2147483646;2147483646,0;2147483646,0" o:connectangles="0,0,0,0,0"/>
                  <v:textbox>
                    <w:txbxContent>
                      <w:p w:rsidR="005B3C41" w:rsidP="000F6A88" w:rsidRDefault="005B3C41" w14:paraId="1FC39945" w14:textId="77777777">
                        <w:pPr>
                          <w:rPr>
                            <w:rFonts w:eastAsia="Times New Roman"/>
                          </w:rPr>
                        </w:pPr>
                      </w:p>
                    </w:txbxContent>
                  </v:textbox>
                </v:shape>
                <v:shape id="Freeform 795" style="position:absolute;left:14922;width:3540;height:1857;visibility:visible;mso-wrap-style:square;v-text-anchor:top" coordsize="360,190" o:spid="_x0000_s1058" fillcolor="#d40511" stroked="f" o:spt="100" o:bwmode="grayScale" adj="-11796480,,5400" path="m360,c221,190,221,190,221,190,,190,,190,,190,,190,139,,139,l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">
                  <v:stroke joinstyle="miter"/>
                  <v:formulas/>
                  <v:path textboxrect="0,0,360,190" arrowok="t" o:connecttype="custom" o:connectlocs="2147483646,0;2147483646,2147483646;0,2147483646;2147483646,0;2147483646,0" o:connectangles="0,0,0,0,0"/>
                  <v:textbox>
                    <w:txbxContent>
                      <w:p w:rsidR="005B3C41" w:rsidP="000F6A88" w:rsidRDefault="005B3C41" w14:paraId="0562CB0E" w14:textId="77777777">
                        <w:pPr>
                          <w:rPr>
                            <w:rFonts w:eastAsia="Times New Roman"/>
                          </w:rPr>
                        </w:pPr>
                      </w:p>
                    </w:txbxContent>
                  </v:textbox>
                </v:shape>
                <v:shape id="Freeform 796" style="position:absolute;left:14255;top:2095;width:5144;height:1064;visibility:visible;mso-wrap-style:square;v-text-anchor:top" coordsize="523,107" o:spid="_x0000_s1059" fillcolor="#d40511" stroked="f" o:spt="100" o:bwmode="grayScale" adj="-11796480,,5400" path="m49,c49,,34,21,26,31,,66,23,107,109,107v335,,335,,335,c523,,523,,523,l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">
                  <v:stroke joinstyle="miter"/>
                  <v:formulas/>
                  <v:path textboxrect="0,0,523,107" arrowok="t" o:connecttype="custom" o:connectlocs="2147483646,0;2147483646,2147483646;2147483646,2147483646;2147483646,2147483646;2147483646,0;2147483646,0" o:connectangles="0,0,0,0,0,0"/>
                  <v:textbox>
                    <w:txbxContent>
                      <w:p w:rsidR="005B3C41" w:rsidP="000F6A88" w:rsidRDefault="005B3C41" w14:paraId="34CE0A41" w14:textId="77777777">
                        <w:pPr>
                          <w:rPr>
                            <w:rFonts w:eastAsia="Times New Roman"/>
                          </w:rPr>
                        </w:pPr>
                      </w:p>
                    </w:txbxContent>
                  </v:textbox>
                </v:shape>
                <v:shape id="Freeform 797" style="position:absolute;left:19304;top:2508;width:2984;height:238;visibility:visible;mso-wrap-style:square;v-text-anchor:top" coordsize="188,15" o:spid="_x0000_s1060" fillcolor="#d40511" stroked="f" o:spt="100" o:bwmode="grayScale" adj="-11796480,,5400" path="m188,15l,15,11,,188,r,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">
                  <v:stroke joinstyle="miter"/>
                  <v:formulas/>
                  <v:path textboxrect="0,0,188,15" arrowok="t" o:connecttype="custom" o:connectlocs="2147483646,2147483646;0,2147483646;2147483646,0;2147483646,0;2147483646,2147483646" o:connectangles="0,0,0,0,0"/>
                  <v:textbox>
                    <w:txbxContent>
                      <w:p w:rsidR="005B3C41" w:rsidP="000F6A88" w:rsidRDefault="005B3C41" w14:paraId="62EBF3C5" w14:textId="77777777">
                        <w:pPr>
                          <w:rPr>
                            <w:rFonts w:eastAsia="Times New Roman"/>
                          </w:rPr>
                        </w:pPr>
                      </w:p>
                    </w:txbxContent>
                  </v:textbox>
                </v:shape>
                <v:shape id="Freeform 798" style="position:absolute;left:19002;top:2936;width:3286;height:223;visibility:visible;mso-wrap-style:square;v-text-anchor:top" coordsize="207,14" o:spid="_x0000_s1061" fillcolor="#d40511" stroked="f" o:spt="100" o:bwmode="grayScale" adj="-11796480,,5400" path="m207,14l,14,10,,207,r,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">
                  <v:stroke joinstyle="miter"/>
                  <v:formulas/>
                  <v:path textboxrect="0,0,207,14" arrowok="t" o:connecttype="custom" o:connectlocs="2147483646,2147483646;0,2147483646;2147483646,0;2147483646,0;2147483646,2147483646" o:connectangles="0,0,0,0,0"/>
                  <v:textbox>
                    <w:txbxContent>
                      <w:p w:rsidR="005B3C41" w:rsidP="000F6A88" w:rsidRDefault="005B3C41" w14:paraId="6D98A12B" w14:textId="77777777">
                        <w:pPr>
                          <w:rPr>
                            <w:rFonts w:eastAsia="Times New Roman"/>
                          </w:rPr>
                        </w:pPr>
                      </w:p>
                    </w:txbxContent>
                  </v:textbox>
                </v:shape>
                <v:shape id="Freeform 799" style="position:absolute;left:19605;top:2095;width:2683;height:238;visibility:visible;mso-wrap-style:square;v-text-anchor:top" coordsize="169,15" o:spid="_x0000_s1062" fillcolor="#d40511" stroked="f" o:spt="100" o:bwmode="grayScale" adj="-11796480,,5400" path="m11,l169,r,15l,15,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">
                  <v:stroke joinstyle="miter"/>
                  <v:formulas/>
                  <v:path textboxrect="0,0,169,15" arrowok="t" o:connecttype="custom" o:connectlocs="2147483646,0;2147483646,0;2147483646,2147483646;0,2147483646;2147483646,0" o:connectangles="0,0,0,0,0"/>
                  <v:textbox>
                    <w:txbxContent>
                      <w:p w:rsidR="005B3C41" w:rsidP="000F6A88" w:rsidRDefault="005B3C41" w14:paraId="2946DB82" w14:textId="77777777">
                        <w:pPr>
                          <w:rPr>
                            <w:rFonts w:eastAsia="Times New Roman"/>
                          </w:rPr>
                        </w:pPr>
                      </w:p>
                    </w:txbxContent>
                  </v:textbox>
                </v:shape>
                <v:shape id="Freeform 800" style="position:absolute;left:5175;top:4048;width:1397;height:1174;visibility:visible;mso-wrap-style:square;v-text-anchor:top" coordsize="142,119" o:spid="_x0000_s1063" fillcolor="#d40511" stroked="f" o:spt="100" o:bwmode="grayScale" adj="-11796480,,5400" path="m19,119c11,119,5,117,,115,11,101,11,101,11,101v4,2,12,6,21,6c42,107,61,101,71,87v4,-5,5,-9,4,-12c74,69,69,66,64,63,59,59,54,55,53,50,52,45,54,39,59,31,73,12,98,,121,v8,,15,1,21,4c130,17,130,17,130,17v-6,-3,-10,-5,-19,-5c104,12,88,14,77,28v-3,4,-4,7,-3,10c75,43,79,46,84,50v5,4,11,7,12,14c97,69,94,76,88,84,72,106,47,119,19,1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">
                  <v:stroke joinstyle="miter"/>
                  <v:formulas/>
                  <v:path textboxrect="0,0,142,119" arrowok="t" o:connecttype="custom" o:connectlocs="2147483646,2147483646;0,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 o:connectangles="0,0,0,0,0,0,0,0,0,0,0,0,0,0,0,0,0,0,0"/>
                  <v:textbox>
                    <w:txbxContent>
                      <w:p w:rsidR="005B3C41" w:rsidP="000F6A88" w:rsidRDefault="005B3C41" w14:paraId="5997CC1D" w14:textId="77777777">
                        <w:pPr>
                          <w:rPr>
                            <w:rFonts w:eastAsia="Times New Roman"/>
                          </w:rPr>
                        </w:pPr>
                      </w:p>
                    </w:txbxContent>
                  </v:textbox>
                </v:shape>
                <v:shape id="Freeform 801" style="position:absolute;left:6223;top:4064;width:1571;height:1158;visibility:visible;mso-wrap-style:square;v-text-anchor:top" coordsize="159,117" o:spid="_x0000_s1064" fillcolor="#d40511" stroked="f" o:spt="100" o:bwmode="grayScale" adj="-11796480,,5400" path="m27,117c15,117,7,114,4,108,,100,5,86,18,68,68,,68,,68,,82,,82,,82,,35,65,35,65,35,65,23,81,19,92,22,98v2,4,7,7,16,7c58,105,78,92,97,66,145,,145,,145,v14,,14,,14,c110,67,110,67,110,67,87,99,57,117,27,1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">
                  <v:stroke joinstyle="miter"/>
                  <v:formulas/>
                  <v:path textboxrect="0,0,159,117" arrowok="t" o:connecttype="custom" o:connectlocs="2147483646,2147483646;2147483646,2147483646;2147483646,2147483646;2147483646,0;2147483646,0;2147483646,2147483646;2147483646,2147483646;2147483646,2147483646;2147483646,2147483646;2147483646,0;2147483646,0;2147483646,2147483646;2147483646,2147483646" o:connectangles="0,0,0,0,0,0,0,0,0,0,0,0,0"/>
                  <v:textbox>
                    <w:txbxContent>
                      <w:p w:rsidR="005B3C41" w:rsidP="000F6A88" w:rsidRDefault="005B3C41" w14:paraId="110FFD37" w14:textId="77777777">
                        <w:pPr>
                          <w:rPr>
                            <w:rFonts w:eastAsia="Times New Roman"/>
                          </w:rPr>
                        </w:pPr>
                      </w:p>
                    </w:txbxContent>
                  </v:textbox>
                </v:shape>
                <v:shape id="Freeform 802" style="position:absolute;left:7286;top:4064;width:1429;height:1127;visibility:visible;mso-wrap-style:square;v-text-anchor:top" coordsize="145,115" o:spid="_x0000_s1065" fillcolor="#d40511" stroked="f" o:spt="100" o:bwmode="grayScale" adj="-11796480,,5400" path="m14,115c,115,,115,,115,84,,84,,84,v31,,31,,31,c130,,139,3,142,9v3,5,,13,-8,24c118,55,93,68,66,68v-17,,-17,,-17,c48,68,48,68,48,68v,,,,,c14,115,14,115,14,115xm89,12v,1,,1,,1c59,54,59,54,59,54v-2,2,-2,2,-2,2c60,56,60,56,60,56v17,,17,,17,c89,56,106,50,118,35v4,-6,5,-12,3,-16c119,15,113,12,105,12v-15,,-15,,-15,c89,12,89,12,89,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">
                  <v:stroke joinstyle="miter"/>
                  <v:formulas/>
                  <v:path textboxrect="0,0,145,115"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o:lock v:ext="edit" verticies="t"/>
                  <v:textbox>
                    <w:txbxContent>
                      <w:p w:rsidR="005B3C41" w:rsidP="000F6A88" w:rsidRDefault="005B3C41" w14:paraId="6B699379" w14:textId="77777777">
                        <w:pPr>
                          <w:rPr>
                            <w:rFonts w:eastAsia="Times New Roman"/>
                          </w:rPr>
                        </w:pPr>
                      </w:p>
                    </w:txbxContent>
                  </v:textbox>
                </v:shape>
                <v:shape id="Freeform 803" style="position:absolute;left:8239;top:4064;width:1413;height:1127;visibility:visible;mso-wrap-style:square;v-text-anchor:top" coordsize="145,115" o:spid="_x0000_s1066" fillcolor="#d40511" stroked="f" o:spt="100" o:bwmode="grayScale" adj="-11796480,,5400" path="m14,115c,115,,115,,115,84,,84,,84,v31,,31,,31,c130,,139,3,142,9v3,5,,13,-8,24c118,55,93,68,66,68v-17,,-17,,-17,c49,68,49,68,49,68v-1,,-1,,-1,c14,115,14,115,14,115xm89,12v,1,,1,,1c59,54,59,54,59,54v-2,2,-2,2,-2,2c60,56,60,56,60,56v17,,17,,17,c89,56,107,50,118,35v4,-6,6,-12,4,-16c119,15,113,12,105,12v-15,,-15,,-15,c89,12,89,12,89,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">
                  <v:stroke joinstyle="miter"/>
                  <v:formulas/>
                  <v:path textboxrect="0,0,145,115"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o:lock v:ext="edit" verticies="t"/>
                  <v:textbox>
                    <w:txbxContent>
                      <w:p w:rsidR="005B3C41" w:rsidP="000F6A88" w:rsidRDefault="005B3C41" w14:paraId="3FE9F23F" w14:textId="77777777">
                        <w:pPr>
                          <w:rPr>
                            <w:rFonts w:eastAsia="Times New Roman"/>
                          </w:rPr>
                        </w:pPr>
                      </w:p>
                    </w:txbxContent>
                  </v:textbox>
                </v:shape>
                <v:shape id="Freeform 804" style="position:absolute;left:9191;top:4064;width:953;height:1127;visibility:visible;mso-wrap-style:square;v-text-anchor:top" coordsize="60,71" o:spid="_x0000_s1067" fillcolor="#d40511" stroked="f" o:spt="100" o:bwmode="grayScale" adj="-11796480,,5400" path="m40,71l,71,52,r8,l15,62r-1,2l16,64r30,l4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">
                  <v:stroke joinstyle="miter"/>
                  <v:formulas/>
                  <v:path textboxrect="0,0,60,71" arrowok="t" o:connecttype="custom" o:connectlocs="2147483646,2147483646;0,2147483646;2147483646,0;2147483646,0;2147483646,2147483646;2147483646,2147483646;2147483646,2147483646;2147483646,2147483646;2147483646,2147483646;2147483646,2147483646" o:connectangles="0,0,0,0,0,0,0,0,0,0"/>
                  <v:textbox>
                    <w:txbxContent>
                      <w:p w:rsidR="005B3C41" w:rsidP="000F6A88" w:rsidRDefault="005B3C41" w14:paraId="1F72F646" w14:textId="77777777">
                        <w:pPr>
                          <w:rPr>
                            <w:rFonts w:eastAsia="Times New Roman"/>
                          </w:rPr>
                        </w:pPr>
                      </w:p>
                    </w:txbxContent>
                  </v:textbox>
                </v:shape>
                <v:shape id="Freeform 805" style="position:absolute;left:10128;top:4064;width:1429;height:1127;visibility:visible;mso-wrap-style:square;v-text-anchor:top" coordsize="90,71" o:spid="_x0000_s1068" fillcolor="#d40511" stroked="f" o:spt="100" o:bwmode="grayScale" adj="-11796480,,5400" path="m9,71l,71,22,42,23,,34,,33,32r,2l34,32,80,,90,,31,41,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">
                  <v:stroke joinstyle="miter"/>
                  <v:formulas/>
                  <v:path textboxrect="0,0,90,71" arrowok="t" o:connecttype="custom" o:connectlocs="2147483646,2147483646;0,2147483646;2147483646,2147483646;2147483646,2147483646;2147483646,2147483646;2147483646,0;2147483646,0;2147483646,2147483646;2147483646,2147483646;2147483646,2147483646;2147483646,0;2147483646,0;2147483646,2147483646;2147483646,2147483646;2147483646,2147483646;2147483646,2147483646;2147483646,2147483646" o:connectangles="0,0,0,0,0,0,0,0,0,0,0,0,0,0,0,0,0"/>
                  <v:textbox>
                    <w:txbxContent>
                      <w:p w:rsidR="005B3C41" w:rsidP="000F6A88" w:rsidRDefault="005B3C41" w14:paraId="08CE6F91" w14:textId="77777777">
                        <w:pPr>
                          <w:rPr>
                            <w:rFonts w:eastAsia="Times New Roman"/>
                          </w:rPr>
                        </w:pPr>
                      </w:p>
                    </w:txbxContent>
                  </v:textbox>
                </v:shape>
                <v:shape id="Freeform 806" style="position:absolute;left:11572;top:4048;width:1445;height:1174;visibility:visible;mso-wrap-style:square;v-text-anchor:top" coordsize="148,119" o:spid="_x0000_s1069" fillcolor="#d40511" stroked="f" o:spt="100" o:bwmode="grayScale" adj="-11796480,,5400" path="m37,119c21,119,10,114,5,106,,95,5,79,19,60,45,25,89,,127,v9,,16,1,21,4c137,18,137,18,137,18v-5,-4,-12,-6,-20,-6c89,12,55,31,35,59,24,74,20,87,25,96v4,7,12,11,23,11c55,107,67,105,76,102v-9,13,-9,13,-9,13c59,117,48,119,37,1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">
                  <v:stroke joinstyle="miter"/>
                  <v:formulas/>
                  <v:path textboxrect="0,0,148,119"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 o:connectangles="0,0,0,0,0,0,0,0,0,0,0,0,0"/>
                  <v:textbox>
                    <w:txbxContent>
                      <w:p w:rsidR="005B3C41" w:rsidP="000F6A88" w:rsidRDefault="005B3C41" w14:paraId="61CDCEAD" w14:textId="77777777">
                        <w:pPr>
                          <w:rPr>
                            <w:rFonts w:eastAsia="Times New Roman"/>
                          </w:rPr>
                        </w:pPr>
                      </w:p>
                    </w:txbxContent>
                  </v:textbox>
                </v:shape>
                <v:shape id="Freeform 807" style="position:absolute;left:12446;top:4064;width:1714;height:1127;visibility:visible;mso-wrap-style:square;v-text-anchor:top" coordsize="108,71" o:spid="_x0000_s1070" fillcolor="#d40511" stroked="f" o:spt="100" o:bwmode="grayScale" adj="-11796480,,5400" path="m56,71r-9,l71,39r1,-1l70,38r-36,l33,39,9,71,,71,52,,62,,40,29r-1,2l41,31r36,l99,r9,l5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">
                  <v:stroke joinstyle="miter"/>
                  <v:formulas/>
                  <v:path textboxrect="0,0,108,71"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0;2147483646,0;2147483646,2147483646;2147483646,2147483646" o:connectangles="0,0,0,0,0,0,0,0,0,0,0,0,0,0,0,0,0,0,0,0,0,0"/>
                  <v:textbox>
                    <w:txbxContent>
                      <w:p w:rsidR="005B3C41" w:rsidP="000F6A88" w:rsidRDefault="005B3C41" w14:paraId="6BB9E253" w14:textId="77777777">
                        <w:pPr>
                          <w:rPr>
                            <w:rFonts w:eastAsia="Times New Roman"/>
                          </w:rPr>
                        </w:pPr>
                      </w:p>
                    </w:txbxContent>
                  </v:textbox>
                </v:shape>
                <v:shape id="Freeform 808" style="position:absolute;left:13557;top:4064;width:1476;height:1127;visibility:visible;mso-wrap-style:square;v-text-anchor:top" coordsize="93,71" o:spid="_x0000_s1071" fillcolor="#d40511" stroked="f" o:spt="100" o:bwmode="grayScale" adj="-11796480,,5400" path="m72,71r-10,l68,54r,-1l67,53r-37,l29,53,8,71,,71,83,,93,,72,71xm83,7l81,9,39,45r-1,1l40,46r30,l70,45,82,10,8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">
                  <v:stroke joinstyle="miter"/>
                  <v:formulas/>
                  <v:path textboxrect="0,0,93,71"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o:lock v:ext="edit" verticies="t"/>
                  <v:textbox>
                    <w:txbxContent>
                      <w:p w:rsidR="005B3C41" w:rsidP="000F6A88" w:rsidRDefault="005B3C41" w14:paraId="23DE523C" w14:textId="77777777">
                        <w:pPr>
                          <w:rPr>
                            <w:rFonts w:eastAsia="Times New Roman"/>
                          </w:rPr>
                        </w:pPr>
                      </w:p>
                    </w:txbxContent>
                  </v:textbox>
                </v:shape>
                <v:shape id="Freeform 809" style="position:absolute;left:14906;top:4064;width:969;height:1127;visibility:visible;mso-wrap-style:square;v-text-anchor:top" coordsize="61,71" o:spid="_x0000_s1072" fillcolor="#d40511" stroked="f" o:spt="100" o:bwmode="grayScale" adj="-11796480,,5400" path="m9,71l,71,52,r9,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">
                  <v:stroke joinstyle="miter"/>
                  <v:formulas/>
                  <v:path textboxrect="0,0,61,71" arrowok="t" o:connecttype="custom" o:connectlocs="2147483646,2147483646;0,2147483646;2147483646,0;2147483646,0;2147483646,2147483646;2147483646,2147483646" o:connectangles="0,0,0,0,0,0"/>
                  <v:textbox>
                    <w:txbxContent>
                      <w:p w:rsidR="005B3C41" w:rsidP="000F6A88" w:rsidRDefault="005B3C41" w14:paraId="52E56223" w14:textId="77777777">
                        <w:pPr>
                          <w:rPr>
                            <w:rFonts w:eastAsia="Times New Roman"/>
                          </w:rPr>
                        </w:pPr>
                      </w:p>
                    </w:txbxContent>
                  </v:textbox>
                </v:shape>
                <v:shape id="Freeform 810" style="position:absolute;left:15367;top:4064;width:1730;height:1127;visibility:visible;mso-wrap-style:square;v-text-anchor:top" coordsize="109,71" o:spid="_x0000_s1073" fillcolor="#d40511" stroked="f" o:spt="100" o:bwmode="grayScale" adj="-11796480,,5400" path="m57,71r-12,l54,13,53,12,9,71,,71,52,,66,,57,58r1,l101,r8,l57,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">
                  <v:stroke joinstyle="miter"/>
                  <v:formulas/>
                  <v:path textboxrect="0,0,109,71" arrowok="t" o:connecttype="custom" o:connectlocs="2147483646,2147483646;2147483646,2147483646;2147483646,2147483646;2147483646,2147483646;2147483646,2147483646;0,2147483646;2147483646,0;2147483646,0;2147483646,2147483646;2147483646,2147483646;2147483646,0;2147483646,0;2147483646,2147483646;2147483646,2147483646" o:connectangles="0,0,0,0,0,0,0,0,0,0,0,0,0,0"/>
                  <v:textbox>
                    <w:txbxContent>
                      <w:p w:rsidR="005B3C41" w:rsidP="000F6A88" w:rsidRDefault="005B3C41" w14:paraId="07547A01" w14:textId="77777777">
                        <w:pPr>
                          <w:rPr>
                            <w:rFonts w:eastAsia="Times New Roman"/>
                          </w:rPr>
                        </w:pPr>
                      </w:p>
                    </w:txbxContent>
                  </v:textbox>
                </v:shape>
                <v:shape id="Freeform 811" style="position:absolute;left:5159;top:4032;width:1429;height:1190;visibility:visible;mso-wrap-style:square;v-text-anchor:top" coordsize="146,121" o:spid="_x0000_s1074" fillcolor="#d40511" stroked="f" o:spt="100" o:bwmode="grayScale" adj="-11796480,,5400" path="m132,19v-6,-3,-10,-4,-19,-4c103,15,89,18,80,30,63,53,120,47,91,86,73,111,46,121,21,121,13,121,6,119,,116,13,101,13,101,13,101v4,2,12,5,21,5c44,106,62,101,72,87,91,61,34,68,60,32,76,11,101,,123,v8,,17,1,23,4l132,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">
                  <v:stroke joinstyle="miter"/>
                  <v:formulas/>
                  <v:path textboxrect="0,0,146,121" arrowok="t" o:connecttype="custom" o:connectlocs="2147483646,2147483646;2147483646,2147483646;2147483646,2147483646;2147483646,2147483646;2147483646,2147483646;0,2147483646;2147483646,2147483646;2147483646,2147483646;2147483646,2147483646;2147483646,2147483646;2147483646,0;2147483646,2147483646;2147483646,2147483646" o:connectangles="0,0,0,0,0,0,0,0,0,0,0,0,0"/>
                  <v:textbox>
                    <w:txbxContent>
                      <w:p w:rsidR="005B3C41" w:rsidP="000F6A88" w:rsidRDefault="005B3C41" w14:paraId="5043CB0F" w14:textId="77777777">
                        <w:pPr>
                          <w:rPr>
                            <w:rFonts w:eastAsia="Times New Roman"/>
                          </w:rPr>
                        </w:pPr>
                      </w:p>
                    </w:txbxContent>
                  </v:textbox>
                </v:shape>
                <v:shape id="Freeform 812" style="position:absolute;left:6159;top:4064;width:1667;height:1158;visibility:visible;mso-wrap-style:square;v-text-anchor:top" coordsize="169,119" o:spid="_x0000_s1075" fillcolor="#d40511" stroked="f" o:spt="100" o:bwmode="grayScale" adj="-11796480,,5400" path="m118,68c94,101,64,119,34,119,4,119,,101,24,68,74,,74,,74,,92,,92,,92,,43,66,43,66,43,66v-17,23,-21,38,2,38c67,104,86,89,103,66,152,,152,,152,v17,,17,,17,l118,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">
                  <v:stroke joinstyle="miter"/>
                  <v:formulas/>
                  <v:path textboxrect="0,0,169,119" arrowok="t" o:connecttype="custom" o:connectlocs="2147483646,2147483646;2147483646,2147483646;2147483646,2147483646;2147483646,0;2147483646,0;2147483646,2147483646;2147483646,2147483646;2147483646,2147483646;2147483646,0;2147483646,0;2147483646,2147483646" o:connectangles="0,0,0,0,0,0,0,0,0,0,0"/>
                  <v:textbox>
                    <w:txbxContent>
                      <w:p w:rsidR="005B3C41" w:rsidP="000F6A88" w:rsidRDefault="005B3C41" w14:paraId="07459315" w14:textId="77777777">
                        <w:pPr>
                          <w:rPr>
                            <w:rFonts w:eastAsia="Times New Roman"/>
                          </w:rPr>
                        </w:pPr>
                      </w:p>
                    </w:txbxContent>
                  </v:textbox>
                </v:shape>
                <v:shape id="Freeform 813" style="position:absolute;left:7254;top:4064;width:1556;height:1143;visibility:visible;mso-wrap-style:square;v-text-anchor:top" coordsize="158,117" o:spid="_x0000_s1076" fillcolor="#d40511" stroked="f" o:spt="100" o:bwmode="grayScale" adj="-11796480,,5400" path="m86,v32,,32,,32,c143,,158,8,138,35,119,61,91,70,69,70v-17,,-17,,-17,c18,117,18,117,18,117,,117,,117,,117l86,xm63,55v17,,17,,17,c91,55,108,50,120,35,131,20,119,15,108,15v-15,,-15,,-15,l63,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">
                  <v:stroke joinstyle="miter"/>
                  <v:formulas/>
                  <v:path textboxrect="0,0,158,117"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o:lock v:ext="edit" verticies="t"/>
                  <v:textbox>
                    <w:txbxContent>
                      <w:p w:rsidR="005B3C41" w:rsidP="000F6A88" w:rsidRDefault="005B3C41" w14:paraId="6537F28F" w14:textId="77777777">
                        <w:pPr>
                          <w:rPr>
                            <w:rFonts w:eastAsia="Times New Roman"/>
                          </w:rPr>
                        </w:pPr>
                      </w:p>
                    </w:txbxContent>
                  </v:textbox>
                </v:shape>
                <v:shape id="Freeform 814" style="position:absolute;left:8207;top:4064;width:1556;height:1143;visibility:visible;mso-wrap-style:square;v-text-anchor:top" coordsize="158,117" o:spid="_x0000_s1077" fillcolor="#d40511" stroked="f" o:spt="100" o:bwmode="grayScale" adj="-11796480,,5400" path="m87,v31,,31,,31,c143,,158,8,138,35,119,61,91,70,69,70v-17,,-17,,-17,c18,117,18,117,18,117,,117,,117,,117l87,xm63,55v17,,17,,17,c91,55,109,50,120,35,131,20,119,15,108,15v-15,,-15,,-15,l63,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">
                  <v:stroke joinstyle="miter"/>
                  <v:formulas/>
                  <v:path textboxrect="0,0,158,117"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o:lock v:ext="edit" verticies="t"/>
                  <v:textbox>
                    <w:txbxContent>
                      <w:p w:rsidR="005B3C41" w:rsidP="000F6A88" w:rsidRDefault="005B3C41" w14:paraId="6DFB9E20" w14:textId="77777777">
                        <w:pPr>
                          <w:rPr>
                            <w:rFonts w:eastAsia="Times New Roman"/>
                          </w:rPr>
                        </w:pPr>
                      </w:p>
                    </w:txbxContent>
                  </v:textbox>
                </v:shape>
                <v:shape id="Freeform 815" style="position:absolute;left:9159;top:4064;width:1016;height:1143;visibility:visible;mso-wrap-style:square;v-text-anchor:top" coordsize="64,72" o:spid="_x0000_s1078" fillcolor="#d40511" stroked="f" o:spt="100" o:bwmode="grayScale" adj="-11796480,,5400" path="m54,l64,,18,63r31,l43,72,,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">
                  <v:stroke joinstyle="miter"/>
                  <v:formulas/>
                  <v:path textboxrect="0,0,64,72" arrowok="t" o:connecttype="custom" o:connectlocs="2147483646,0;2147483646,0;2147483646,2147483646;2147483646,2147483646;2147483646,2147483646;0,2147483646;2147483646,0" o:connectangles="0,0,0,0,0,0,0"/>
                  <v:textbox>
                    <w:txbxContent>
                      <w:p w:rsidR="005B3C41" w:rsidP="000F6A88" w:rsidRDefault="005B3C41" w14:paraId="70DF9E56" w14:textId="77777777">
                        <w:pPr>
                          <w:rPr>
                            <w:rFonts w:eastAsia="Times New Roman"/>
                          </w:rPr>
                        </w:pPr>
                      </w:p>
                    </w:txbxContent>
                  </v:textbox>
                </v:shape>
                <v:shape id="Freeform 816" style="position:absolute;left:10112;top:4064;width:1476;height:1143;visibility:visible;mso-wrap-style:square;v-text-anchor:top" coordsize="93,72" o:spid="_x0000_s1079" fillcolor="#d40511" stroked="f" o:spt="100" o:bwmode="grayScale" adj="-11796480,,5400" path="m22,42l24,,37,,35,32,80,,93,,33,42,11,72,,72,22,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">
                  <v:stroke joinstyle="miter"/>
                  <v:formulas/>
                  <v:path textboxrect="0,0,93,72" arrowok="t" o:connecttype="custom" o:connectlocs="2147483646,2147483646;2147483646,0;2147483646,0;2147483646,2147483646;2147483646,0;2147483646,0;2147483646,2147483646;2147483646,2147483646;0,2147483646;2147483646,2147483646" o:connectangles="0,0,0,0,0,0,0,0,0,0"/>
                  <v:textbox>
                    <w:txbxContent>
                      <w:p w:rsidR="005B3C41" w:rsidP="000F6A88" w:rsidRDefault="005B3C41" w14:paraId="44E871BC" w14:textId="77777777">
                        <w:pPr>
                          <w:rPr>
                            <w:rFonts w:eastAsia="Times New Roman"/>
                          </w:rPr>
                        </w:pPr>
                      </w:p>
                    </w:txbxContent>
                  </v:textbox>
                </v:shape>
                <v:shape id="Freeform 817" style="position:absolute;left:11477;top:4032;width:1572;height:1190;visibility:visible;mso-wrap-style:square;v-text-anchor:top" coordsize="159,121" o:spid="_x0000_s1080" fillcolor="#d40511" stroked="f" o:spt="100" o:bwmode="grayScale" adj="-11796480,,5400" path="m146,21v-5,-4,-11,-6,-20,-6c98,15,65,34,45,60,25,88,32,106,57,106v9,,22,-2,31,-5c77,117,77,117,77,117v-12,3,-24,4,-31,4c8,121,,97,27,60,54,24,98,,136,v9,,17,1,23,5l14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">
                  <v:stroke joinstyle="miter"/>
                  <v:formulas/>
                  <v:path textboxrect="0,0,159,121" arrowok="t" o:connecttype="custom" o:connectlocs="2147483646,2147483646;2147483646,2147483646;2147483646,2147483646;2147483646,2147483646;2147483646,2147483646;2147483646,2147483646;2147483646,2147483646;2147483646,2147483646;2147483646,0;2147483646,2147483646;2147483646,2147483646" o:connectangles="0,0,0,0,0,0,0,0,0,0,0"/>
                  <v:textbox>
                    <w:txbxContent>
                      <w:p w:rsidR="005B3C41" w:rsidP="000F6A88" w:rsidRDefault="005B3C41" w14:paraId="144A5D23" w14:textId="77777777">
                        <w:pPr>
                          <w:rPr>
                            <w:rFonts w:eastAsia="Times New Roman"/>
                          </w:rPr>
                        </w:pPr>
                      </w:p>
                    </w:txbxContent>
                  </v:textbox>
                </v:shape>
                <v:shape id="Freeform 818" style="position:absolute;left:12430;top:4064;width:1762;height:1143;visibility:visible;mso-wrap-style:square;v-text-anchor:top" coordsize="111,72" o:spid="_x0000_s1081" fillcolor="#d40511" stroked="f" o:spt="100" o:bwmode="grayScale" adj="-11796480,,5400" path="m53,l64,,42,30r36,l100,r11,l58,72r-11,l71,39r-36,l11,72,,7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">
                  <v:stroke joinstyle="miter"/>
                  <v:formulas/>
                  <v:path textboxrect="0,0,111,72" arrowok="t" o:connecttype="custom" o:connectlocs="2147483646,0;2147483646,0;2147483646,2147483646;2147483646,2147483646;2147483646,0;2147483646,0;2147483646,2147483646;2147483646,2147483646;2147483646,2147483646;2147483646,2147483646;2147483646,2147483646;0,2147483646;2147483646,0" o:connectangles="0,0,0,0,0,0,0,0,0,0,0,0,0"/>
                  <v:textbox>
                    <w:txbxContent>
                      <w:p w:rsidR="005B3C41" w:rsidP="000F6A88" w:rsidRDefault="005B3C41" w14:paraId="738610EB" w14:textId="77777777">
                        <w:pPr>
                          <w:rPr>
                            <w:rFonts w:eastAsia="Times New Roman"/>
                          </w:rPr>
                        </w:pPr>
                      </w:p>
                    </w:txbxContent>
                  </v:textbox>
                </v:shape>
                <v:shape id="Freeform 819" style="position:absolute;left:13509;top:4064;width:1540;height:1143;visibility:visible;mso-wrap-style:square;v-text-anchor:top" coordsize="97,72" o:spid="_x0000_s1082" fillcolor="#d40511" stroked="f" o:spt="100" o:bwmode="grayScale" adj="-11796480,,5400" path="m86,l97,,76,72r-12,l70,54r-37,l12,72,,72,86,xm84,10l43,45r30,l84,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">
                  <v:stroke joinstyle="miter"/>
                  <v:formulas/>
                  <v:path textboxrect="0,0,97,72" arrowok="t" o:connecttype="custom" o:connectlocs="2147483646,0;2147483646,0;2147483646,2147483646;2147483646,2147483646;2147483646,2147483646;2147483646,2147483646;2147483646,2147483646;0,2147483646;2147483646,0;2147483646,2147483646;2147483646,2147483646;2147483646,2147483646;2147483646,2147483646" o:connectangles="0,0,0,0,0,0,0,0,0,0,0,0,0"/>
                  <o:lock v:ext="edit" verticies="t"/>
                  <v:textbox>
                    <w:txbxContent>
                      <w:p w:rsidR="005B3C41" w:rsidP="000F6A88" w:rsidRDefault="005B3C41" w14:paraId="637805D2" w14:textId="77777777">
                        <w:pPr>
                          <w:rPr>
                            <w:rFonts w:eastAsia="Times New Roman"/>
                          </w:rPr>
                        </w:pPr>
                      </w:p>
                    </w:txbxContent>
                  </v:textbox>
                </v:shape>
                <v:shape id="Freeform 820" style="position:absolute;left:14874;top:4064;width:1032;height:1143;visibility:visible;mso-wrap-style:square;v-text-anchor:top" coordsize="65,72" o:spid="_x0000_s1083" fillcolor="#d40511" stroked="f" o:spt="100" o:bwmode="grayScale" adj="-11796480,,5400" path="m54,l65,,11,72,,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">
                  <v:stroke joinstyle="miter"/>
                  <v:formulas/>
                  <v:path textboxrect="0,0,65,72" arrowok="t" o:connecttype="custom" o:connectlocs="2147483646,0;2147483646,0;2147483646,2147483646;0,2147483646;2147483646,0" o:connectangles="0,0,0,0,0"/>
                  <v:textbox>
                    <w:txbxContent>
                      <w:p w:rsidR="005B3C41" w:rsidP="000F6A88" w:rsidRDefault="005B3C41" w14:paraId="463F29E8" w14:textId="77777777">
                        <w:pPr>
                          <w:rPr>
                            <w:rFonts w:eastAsia="Times New Roman"/>
                          </w:rPr>
                        </w:pPr>
                      </w:p>
                    </w:txbxContent>
                  </v:textbox>
                </v:shape>
                <v:shape id="Freeform 821" style="position:absolute;left:15335;top:4064;width:1794;height:1143;visibility:visible;mso-wrap-style:square;v-text-anchor:top" coordsize="113,72" o:spid="_x0000_s1084" fillcolor="#d40511" stroked="f" o:spt="100" o:bwmode="grayScale" adj="-11796480,,5400" path="m54,l69,,59,58,103,r10,l60,72r-14,l56,13,12,72,,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">
                  <v:stroke joinstyle="miter"/>
                  <v:formulas/>
                  <v:path textboxrect="0,0,113,72" arrowok="t" o:connecttype="custom" o:connectlocs="2147483646,0;2147483646,0;2147483646,2147483646;2147483646,2147483646;2147483646,0;2147483646,0;2147483646,2147483646;2147483646,2147483646;2147483646,2147483646;2147483646,2147483646;2147483646,2147483646;0,2147483646;2147483646,0" o:connectangles="0,0,0,0,0,0,0,0,0,0,0,0,0"/>
                  <v:textbox>
                    <w:txbxContent>
                      <w:p w:rsidR="005B3C41" w:rsidP="000F6A88" w:rsidRDefault="005B3C41" w14:paraId="3B7B4B86" w14:textId="77777777">
                        <w:pPr>
                          <w:rPr>
                            <w:rFonts w:eastAsia="Times New Roman"/>
                          </w:rPr>
                        </w:pPr>
                      </w:p>
                    </w:txbxContent>
                  </v:textbox>
                </v:shape>
              </v:group>
            </w:pict>
          </mc:Fallback>
        </mc:AlternateContent>
      </w:r>
      <w:r w:rsidRPr="001D13C1" w:rsidR="00B154C4">
        <w:br w:type="page"/>
      </w:r>
      <w:bookmarkStart w:name="_Toc383432725" w:id="0"/>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2746"/>
        <w:gridCol w:w="7307"/>
      </w:tblGrid>
      <w:tr w:rsidRPr="001D13C1" w:rsidR="00D8220B" w:rsidTr="00E92976" w14:paraId="25F2B727" w14:textId="77777777">
        <w:tc>
          <w:tcPr>
            <w:tcW w:w="1366" w:type="pct"/>
            <w:shd w:val="clear" w:color="auto" w:fill="E0E0E0"/>
          </w:tcPr>
          <w:p w:rsidRPr="001D13C1" w:rsidR="00D8220B" w:rsidP="00D8220B" w:rsidRDefault="00D8220B" w14:paraId="0272583C" w14:textId="11D46D65">
            <w:pPr>
              <w:spacing w:after="0"/>
            </w:pPr>
            <w:r w:rsidRPr="001D13C1">
              <w:t xml:space="preserve">Customer Name </w:t>
            </w:r>
            <w:r w:rsidRPr="001D13C1">
              <w:br/>
            </w:r>
            <w:r w:rsidRPr="001D13C1">
              <w:t>(if applicable)</w:t>
            </w:r>
          </w:p>
        </w:tc>
        <w:tc>
          <w:tcPr>
            <w:tcW w:w="3634" w:type="pct"/>
          </w:tcPr>
          <w:p w:rsidRPr="001D13C1" w:rsidR="00D8220B" w:rsidP="00D8220B" w:rsidRDefault="00ED0812" w14:paraId="77AF94F7" w14:textId="7D9A3A12">
            <w:pPr>
              <w:spacing w:after="0"/>
            </w:pPr>
            <w:r w:rsidRPr="00894328">
              <w:rPr>
                <w:rFonts w:hint="eastAsia" w:ascii="微軟正黑體" w:hAnsi="微軟正黑體" w:eastAsia="微軟正黑體"/>
                <w:color w:val="404040" w:themeColor="text1" w:themeTint="BF"/>
                <w:lang w:val="en-US" w:eastAsia="zh-TW"/>
              </w:rPr>
              <w:t>趙秀娟</w:t>
            </w:r>
          </w:p>
        </w:tc>
      </w:tr>
      <w:tr w:rsidRPr="001D13C1" w:rsidR="00D8220B" w:rsidTr="00E92976" w14:paraId="19C5AA49" w14:textId="77777777">
        <w:tc>
          <w:tcPr>
            <w:tcW w:w="1366" w:type="pct"/>
            <w:shd w:val="clear" w:color="auto" w:fill="E0E0E0"/>
          </w:tcPr>
          <w:p w:rsidRPr="001D13C1" w:rsidR="00D8220B" w:rsidP="00D8220B" w:rsidRDefault="00D8220B" w14:paraId="6B692177" w14:textId="77777777">
            <w:pPr>
              <w:spacing w:after="0"/>
            </w:pPr>
            <w:r w:rsidRPr="001D13C1">
              <w:t>Project Sponsor</w:t>
            </w:r>
          </w:p>
        </w:tc>
        <w:tc>
          <w:tcPr>
            <w:tcW w:w="3634" w:type="pct"/>
          </w:tcPr>
          <w:p w:rsidRPr="00E77CF7" w:rsidR="00D8220B" w:rsidP="00D8220B" w:rsidRDefault="00E77CF7" w14:paraId="3B35CB51" w14:textId="42F15F36">
            <w:pPr>
              <w:spacing w:after="0"/>
              <w:rPr>
                <w:rFonts w:eastAsiaTheme="minorEastAsia"/>
                <w:lang w:eastAsia="zh-TW"/>
              </w:rPr>
            </w:pPr>
            <w:r w:rsidRPr="00E77CF7">
              <w:rPr>
                <w:rFonts w:eastAsia="微軟正黑體"/>
                <w:lang w:val="en-US"/>
              </w:rPr>
              <w:t>Kevin</w:t>
            </w:r>
          </w:p>
        </w:tc>
      </w:tr>
      <w:tr w:rsidRPr="001D13C1" w:rsidR="00D8220B" w:rsidTr="00E92976" w14:paraId="169FD844" w14:textId="77777777">
        <w:tc>
          <w:tcPr>
            <w:tcW w:w="1366" w:type="pct"/>
            <w:shd w:val="clear" w:color="auto" w:fill="E0E0E0"/>
          </w:tcPr>
          <w:p w:rsidRPr="001D13C1" w:rsidR="00D8220B" w:rsidP="00D8220B" w:rsidRDefault="00D8220B" w14:paraId="4F226D6A" w14:textId="77777777">
            <w:pPr>
              <w:spacing w:after="0"/>
            </w:pPr>
            <w:r w:rsidRPr="001D13C1">
              <w:t>Approval auth:</w:t>
            </w:r>
          </w:p>
        </w:tc>
        <w:tc>
          <w:tcPr>
            <w:tcW w:w="3634" w:type="pct"/>
          </w:tcPr>
          <w:p w:rsidRPr="00E77CF7" w:rsidR="00D8220B" w:rsidP="00D8220B" w:rsidRDefault="002D33F6" w14:paraId="76CC4C81" w14:textId="3ABFDA60">
            <w:pPr>
              <w:spacing w:after="0"/>
              <w:rPr>
                <w:lang w:eastAsia="zh-TW"/>
              </w:rPr>
            </w:pPr>
            <w:r>
              <w:rPr>
                <w:rFonts w:eastAsiaTheme="minorEastAsia"/>
                <w:lang w:eastAsia="zh-TW"/>
              </w:rPr>
              <w:t>Jacky</w:t>
            </w:r>
          </w:p>
        </w:tc>
      </w:tr>
      <w:tr w:rsidRPr="001D13C1" w:rsidR="00D8220B" w:rsidTr="00E92976" w14:paraId="74F985D0" w14:textId="77777777">
        <w:tc>
          <w:tcPr>
            <w:tcW w:w="1366" w:type="pct"/>
            <w:shd w:val="clear" w:color="auto" w:fill="E0E0E0"/>
          </w:tcPr>
          <w:p w:rsidRPr="001D13C1" w:rsidR="00D8220B" w:rsidP="00D8220B" w:rsidRDefault="00D8220B" w14:paraId="0D3875A8" w14:textId="77777777">
            <w:pPr>
              <w:spacing w:after="0"/>
            </w:pPr>
            <w:r w:rsidRPr="001D13C1">
              <w:t>Author Name &amp; Tel. No.</w:t>
            </w:r>
          </w:p>
        </w:tc>
        <w:tc>
          <w:tcPr>
            <w:tcW w:w="3634" w:type="pct"/>
          </w:tcPr>
          <w:p w:rsidRPr="00E77CF7" w:rsidR="00D8220B" w:rsidP="00D8220B" w:rsidRDefault="00533DFB" w14:paraId="4A067669" w14:textId="3CD284B7">
            <w:pPr>
              <w:spacing w:after="0"/>
            </w:pPr>
            <w:r w:rsidRPr="00E77CF7">
              <w:rPr>
                <w:rFonts w:eastAsiaTheme="minorEastAsia" w:cstheme="minorHAnsi"/>
                <w:lang w:val="en-US" w:eastAsia="zh-TW"/>
              </w:rPr>
              <w:t>B</w:t>
            </w:r>
            <w:r w:rsidRPr="00E77CF7" w:rsidR="00D8220B">
              <w:rPr>
                <w:rFonts w:eastAsiaTheme="minorEastAsia" w:cstheme="minorHAnsi"/>
                <w:lang w:val="en-US" w:eastAsia="zh-TW"/>
              </w:rPr>
              <w:t>en</w:t>
            </w:r>
          </w:p>
        </w:tc>
      </w:tr>
      <w:tr w:rsidRPr="001D13C1" w:rsidR="00D8220B" w:rsidTr="00E92976" w14:paraId="7B4FEFC7" w14:textId="77777777">
        <w:tc>
          <w:tcPr>
            <w:tcW w:w="1366" w:type="pct"/>
            <w:shd w:val="clear" w:color="auto" w:fill="E0E0E0"/>
          </w:tcPr>
          <w:p w:rsidRPr="001D13C1" w:rsidR="00D8220B" w:rsidP="00D8220B" w:rsidRDefault="00D8220B" w14:paraId="238F7D71" w14:textId="428C6384">
            <w:pPr>
              <w:spacing w:after="0"/>
            </w:pPr>
            <w:r>
              <w:t>Project</w:t>
            </w:r>
            <w:r w:rsidRPr="001D13C1">
              <w:t xml:space="preserve"> ID </w:t>
            </w:r>
            <w:r w:rsidRPr="001D13C1">
              <w:br/>
            </w:r>
            <w:r w:rsidRPr="001D13C1">
              <w:t>(if applicable)</w:t>
            </w:r>
          </w:p>
        </w:tc>
        <w:tc>
          <w:tcPr>
            <w:tcW w:w="3634" w:type="pct"/>
          </w:tcPr>
          <w:p w:rsidRPr="001D13C1" w:rsidR="00D8220B" w:rsidP="00D8220B" w:rsidRDefault="00D8220B" w14:paraId="52CC1BB6" w14:textId="6F6274EC">
            <w:pPr>
              <w:spacing w:after="0"/>
            </w:pPr>
          </w:p>
        </w:tc>
      </w:tr>
    </w:tbl>
    <w:p w:rsidRPr="001D13C1" w:rsidR="0028583A" w:rsidP="003413B5" w:rsidRDefault="0028583A" w14:paraId="44AE9D41" w14:textId="77777777">
      <w:pPr>
        <w:pStyle w:val="space"/>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1196"/>
        <w:gridCol w:w="1293"/>
        <w:gridCol w:w="1293"/>
        <w:gridCol w:w="6271"/>
      </w:tblGrid>
      <w:tr w:rsidRPr="001D13C1" w:rsidR="00867F9E" w:rsidTr="00E92976" w14:paraId="45A5A07D" w14:textId="77777777">
        <w:tc>
          <w:tcPr>
            <w:tcW w:w="5000" w:type="pct"/>
            <w:gridSpan w:val="4"/>
            <w:shd w:val="clear" w:color="auto" w:fill="E0E0E0"/>
          </w:tcPr>
          <w:p w:rsidRPr="001D13C1" w:rsidR="00867F9E" w:rsidP="003413B5" w:rsidRDefault="00867F9E" w14:paraId="79D3991B" w14:textId="77777777">
            <w:pPr>
              <w:spacing w:after="0"/>
            </w:pPr>
            <w:r w:rsidRPr="001D13C1">
              <w:t>Document History</w:t>
            </w:r>
          </w:p>
        </w:tc>
      </w:tr>
      <w:tr w:rsidRPr="001D13C1" w:rsidR="002C38C1" w:rsidTr="008107FC" w14:paraId="0EBE1818" w14:textId="77777777">
        <w:tc>
          <w:tcPr>
            <w:tcW w:w="595" w:type="pct"/>
            <w:shd w:val="clear" w:color="auto" w:fill="E0E0E0"/>
          </w:tcPr>
          <w:p w:rsidRPr="001D13C1" w:rsidR="00867F9E" w:rsidP="00F2658B" w:rsidRDefault="00867F9E" w14:paraId="7E0AA2AA" w14:textId="77777777">
            <w:pPr>
              <w:spacing w:after="0"/>
            </w:pPr>
            <w:r w:rsidRPr="001D13C1">
              <w:t>Date</w:t>
            </w:r>
          </w:p>
        </w:tc>
        <w:tc>
          <w:tcPr>
            <w:tcW w:w="643" w:type="pct"/>
            <w:shd w:val="clear" w:color="auto" w:fill="E0E0E0"/>
          </w:tcPr>
          <w:p w:rsidRPr="001D13C1" w:rsidR="00867F9E" w:rsidP="003413B5" w:rsidRDefault="00867F9E" w14:paraId="790F49FE" w14:textId="77777777">
            <w:pPr>
              <w:spacing w:after="0"/>
              <w:jc w:val="center"/>
            </w:pPr>
            <w:r w:rsidRPr="001D13C1">
              <w:t>Version</w:t>
            </w:r>
          </w:p>
        </w:tc>
        <w:tc>
          <w:tcPr>
            <w:tcW w:w="643" w:type="pct"/>
            <w:shd w:val="clear" w:color="auto" w:fill="E0E0E0"/>
          </w:tcPr>
          <w:p w:rsidRPr="001D13C1" w:rsidR="00867F9E" w:rsidP="003413B5" w:rsidRDefault="00867F9E" w14:paraId="5A968763" w14:textId="77777777">
            <w:pPr>
              <w:spacing w:after="0"/>
              <w:jc w:val="center"/>
            </w:pPr>
            <w:r w:rsidRPr="001D13C1">
              <w:t>Authors</w:t>
            </w:r>
          </w:p>
        </w:tc>
        <w:tc>
          <w:tcPr>
            <w:tcW w:w="3120" w:type="pct"/>
            <w:shd w:val="clear" w:color="auto" w:fill="E0E0E0"/>
          </w:tcPr>
          <w:p w:rsidRPr="001D13C1" w:rsidR="00867F9E" w:rsidP="003413B5" w:rsidRDefault="00867F9E" w14:paraId="5BD4D361" w14:textId="77777777">
            <w:pPr>
              <w:spacing w:after="0"/>
              <w:jc w:val="center"/>
            </w:pPr>
            <w:r w:rsidRPr="001D13C1">
              <w:t>Comments/Description of Change</w:t>
            </w:r>
          </w:p>
        </w:tc>
      </w:tr>
      <w:tr w:rsidRPr="001D13C1" w:rsidR="00850ED4" w:rsidTr="008107FC" w14:paraId="62FCD906" w14:textId="77777777">
        <w:tc>
          <w:tcPr>
            <w:tcW w:w="595" w:type="pct"/>
          </w:tcPr>
          <w:p w:rsidRPr="001D13C1" w:rsidR="00850ED4" w:rsidP="00E77CF7" w:rsidRDefault="00850ED4" w14:paraId="2DAEFAC1" w14:textId="4EAA81B0">
            <w:pPr>
              <w:spacing w:after="0"/>
              <w:rPr>
                <w:rFonts w:eastAsia="新細明體" w:cs="Arial"/>
                <w:lang w:eastAsia="zh-TW"/>
              </w:rPr>
            </w:pPr>
            <w:r>
              <w:rPr>
                <w:rFonts w:eastAsia="新細明體" w:asciiTheme="minorHAnsi" w:hAnsiTheme="minorHAnsi" w:cstheme="minorHAnsi"/>
                <w:lang w:val="en-US" w:eastAsia="zh-TW"/>
              </w:rPr>
              <w:t>202</w:t>
            </w:r>
            <w:r w:rsidR="00ED0812">
              <w:rPr>
                <w:rFonts w:hint="eastAsia" w:eastAsia="新細明體" w:asciiTheme="minorHAnsi" w:hAnsiTheme="minorHAnsi" w:cstheme="minorHAnsi"/>
                <w:lang w:val="en-US" w:eastAsia="zh-TW"/>
              </w:rPr>
              <w:t>3/0</w:t>
            </w:r>
            <w:r w:rsidR="004C59E8">
              <w:rPr>
                <w:rFonts w:hint="eastAsia" w:eastAsia="新細明體" w:asciiTheme="minorHAnsi" w:hAnsiTheme="minorHAnsi" w:cstheme="minorHAnsi"/>
                <w:lang w:val="en-US" w:eastAsia="zh-TW"/>
              </w:rPr>
              <w:t>9/0</w:t>
            </w:r>
            <w:r w:rsidR="002D33F6">
              <w:rPr>
                <w:rFonts w:eastAsia="新細明體" w:asciiTheme="minorHAnsi" w:hAnsiTheme="minorHAnsi" w:cstheme="minorHAnsi"/>
                <w:lang w:val="en-US" w:eastAsia="zh-TW"/>
              </w:rPr>
              <w:t>6</w:t>
            </w:r>
          </w:p>
        </w:tc>
        <w:tc>
          <w:tcPr>
            <w:tcW w:w="643" w:type="pct"/>
          </w:tcPr>
          <w:p w:rsidRPr="001D13C1" w:rsidR="00850ED4" w:rsidP="00850ED4" w:rsidRDefault="00850ED4" w14:paraId="2CD69422" w14:textId="0CF67A5B">
            <w:pPr>
              <w:spacing w:after="0"/>
              <w:jc w:val="right"/>
              <w:rPr>
                <w:rFonts w:eastAsia="新細明體" w:cs="Arial"/>
                <w:lang w:eastAsia="zh-TW"/>
              </w:rPr>
            </w:pPr>
            <w:r>
              <w:rPr>
                <w:rFonts w:eastAsia="新細明體" w:asciiTheme="minorHAnsi" w:hAnsiTheme="minorHAnsi" w:cstheme="minorHAnsi"/>
                <w:lang w:val="en-US" w:eastAsia="zh-TW"/>
              </w:rPr>
              <w:t>1.0</w:t>
            </w:r>
          </w:p>
        </w:tc>
        <w:tc>
          <w:tcPr>
            <w:tcW w:w="643" w:type="pct"/>
          </w:tcPr>
          <w:p w:rsidRPr="001D13C1" w:rsidR="00850ED4" w:rsidP="00850ED4" w:rsidRDefault="00850ED4" w14:paraId="3EFDA3E9" w14:textId="66C09E31">
            <w:pPr>
              <w:spacing w:after="0"/>
              <w:rPr>
                <w:rFonts w:eastAsia="新細明體" w:cs="Arial"/>
                <w:lang w:eastAsia="zh-TW"/>
              </w:rPr>
            </w:pPr>
            <w:r>
              <w:rPr>
                <w:rFonts w:hint="eastAsia" w:eastAsia="新細明體" w:asciiTheme="minorHAnsi" w:hAnsiTheme="minorHAnsi" w:cstheme="minorHAnsi"/>
                <w:lang w:val="en-US" w:eastAsia="zh-TW"/>
              </w:rPr>
              <w:t>ben</w:t>
            </w:r>
          </w:p>
        </w:tc>
        <w:tc>
          <w:tcPr>
            <w:tcW w:w="3120" w:type="pct"/>
          </w:tcPr>
          <w:p w:rsidRPr="001D13C1" w:rsidR="00850ED4" w:rsidP="00850ED4" w:rsidRDefault="00850ED4" w14:paraId="2385E708" w14:textId="0681B34B">
            <w:pPr>
              <w:spacing w:after="0"/>
              <w:rPr>
                <w:rFonts w:eastAsia="新細明體" w:cs="Arial"/>
                <w:lang w:eastAsia="zh-TW"/>
              </w:rPr>
            </w:pPr>
            <w:r>
              <w:t xml:space="preserve">First </w:t>
            </w:r>
            <w:r w:rsidRPr="00BD3B7E">
              <w:rPr>
                <w:rFonts w:eastAsia="新細明體" w:asciiTheme="minorHAnsi" w:hAnsiTheme="minorHAnsi" w:cstheme="minorHAnsi"/>
                <w:lang w:val="en-US" w:eastAsia="zh-TW"/>
              </w:rPr>
              <w:t>version</w:t>
            </w:r>
          </w:p>
        </w:tc>
      </w:tr>
      <w:tr w:rsidRPr="001D13C1" w:rsidR="008107FC" w:rsidTr="008107FC" w14:paraId="36886D30" w14:textId="77777777">
        <w:tc>
          <w:tcPr>
            <w:tcW w:w="595" w:type="pct"/>
          </w:tcPr>
          <w:p w:rsidRPr="001D13C1" w:rsidR="008107FC" w:rsidP="008107FC" w:rsidRDefault="008107FC" w14:paraId="191EA116" w14:textId="4E3E62A5">
            <w:pPr>
              <w:spacing w:after="0"/>
            </w:pPr>
          </w:p>
        </w:tc>
        <w:tc>
          <w:tcPr>
            <w:tcW w:w="643" w:type="pct"/>
          </w:tcPr>
          <w:p w:rsidRPr="001D13C1" w:rsidR="008107FC" w:rsidP="008107FC" w:rsidRDefault="008107FC" w14:paraId="47167DAB" w14:textId="6B8AFDFA">
            <w:pPr>
              <w:spacing w:after="0"/>
              <w:jc w:val="right"/>
            </w:pPr>
          </w:p>
        </w:tc>
        <w:tc>
          <w:tcPr>
            <w:tcW w:w="643" w:type="pct"/>
          </w:tcPr>
          <w:p w:rsidRPr="001D13C1" w:rsidR="008107FC" w:rsidP="008107FC" w:rsidRDefault="008107FC" w14:paraId="44DFD732" w14:textId="252730E1">
            <w:pPr>
              <w:spacing w:after="0"/>
            </w:pPr>
          </w:p>
        </w:tc>
        <w:tc>
          <w:tcPr>
            <w:tcW w:w="3120" w:type="pct"/>
          </w:tcPr>
          <w:p w:rsidRPr="001D13C1" w:rsidR="008107FC" w:rsidP="008107FC" w:rsidRDefault="008107FC" w14:paraId="5A4F7D58" w14:textId="07215785">
            <w:pPr>
              <w:spacing w:after="0"/>
            </w:pPr>
          </w:p>
        </w:tc>
      </w:tr>
      <w:tr w:rsidRPr="001D13C1" w:rsidR="008107FC" w:rsidTr="008107FC" w14:paraId="6FBAA8A8" w14:textId="77777777">
        <w:tc>
          <w:tcPr>
            <w:tcW w:w="595" w:type="pct"/>
          </w:tcPr>
          <w:p w:rsidRPr="001D13C1" w:rsidR="008107FC" w:rsidP="008107FC" w:rsidRDefault="008107FC" w14:paraId="2AD1AA92" w14:textId="77777777">
            <w:pPr>
              <w:spacing w:after="0"/>
            </w:pPr>
          </w:p>
        </w:tc>
        <w:tc>
          <w:tcPr>
            <w:tcW w:w="643" w:type="pct"/>
          </w:tcPr>
          <w:p w:rsidRPr="001D13C1" w:rsidR="008107FC" w:rsidP="008107FC" w:rsidRDefault="008107FC" w14:paraId="48897E9A" w14:textId="77777777">
            <w:pPr>
              <w:spacing w:after="0"/>
              <w:jc w:val="right"/>
            </w:pPr>
          </w:p>
        </w:tc>
        <w:tc>
          <w:tcPr>
            <w:tcW w:w="643" w:type="pct"/>
          </w:tcPr>
          <w:p w:rsidRPr="001D13C1" w:rsidR="008107FC" w:rsidP="008107FC" w:rsidRDefault="008107FC" w14:paraId="5DCAB26F" w14:textId="77777777">
            <w:pPr>
              <w:spacing w:after="0"/>
            </w:pPr>
          </w:p>
        </w:tc>
        <w:tc>
          <w:tcPr>
            <w:tcW w:w="3120" w:type="pct"/>
          </w:tcPr>
          <w:p w:rsidRPr="001D13C1" w:rsidR="008107FC" w:rsidP="008107FC" w:rsidRDefault="008107FC" w14:paraId="442C3A05" w14:textId="77777777">
            <w:pPr>
              <w:spacing w:after="0"/>
            </w:pPr>
          </w:p>
        </w:tc>
      </w:tr>
      <w:tr w:rsidRPr="001D13C1" w:rsidR="008107FC" w:rsidTr="008107FC" w14:paraId="6E102B6C" w14:textId="77777777">
        <w:tc>
          <w:tcPr>
            <w:tcW w:w="595" w:type="pct"/>
          </w:tcPr>
          <w:p w:rsidRPr="001D13C1" w:rsidR="008107FC" w:rsidP="008107FC" w:rsidRDefault="008107FC" w14:paraId="66E522E0" w14:textId="77777777">
            <w:pPr>
              <w:spacing w:after="0"/>
            </w:pPr>
          </w:p>
        </w:tc>
        <w:tc>
          <w:tcPr>
            <w:tcW w:w="643" w:type="pct"/>
          </w:tcPr>
          <w:p w:rsidRPr="001D13C1" w:rsidR="008107FC" w:rsidP="008107FC" w:rsidRDefault="008107FC" w14:paraId="7F77D04D" w14:textId="77777777">
            <w:pPr>
              <w:spacing w:after="0"/>
              <w:jc w:val="right"/>
            </w:pPr>
          </w:p>
        </w:tc>
        <w:tc>
          <w:tcPr>
            <w:tcW w:w="643" w:type="pct"/>
          </w:tcPr>
          <w:p w:rsidRPr="001D13C1" w:rsidR="008107FC" w:rsidP="008107FC" w:rsidRDefault="008107FC" w14:paraId="327F0D83" w14:textId="77777777">
            <w:pPr>
              <w:spacing w:after="0"/>
            </w:pPr>
          </w:p>
        </w:tc>
        <w:tc>
          <w:tcPr>
            <w:tcW w:w="3120" w:type="pct"/>
          </w:tcPr>
          <w:p w:rsidRPr="001D13C1" w:rsidR="008107FC" w:rsidP="008107FC" w:rsidRDefault="008107FC" w14:paraId="4F363806" w14:textId="77777777">
            <w:pPr>
              <w:spacing w:after="0"/>
            </w:pPr>
          </w:p>
        </w:tc>
      </w:tr>
    </w:tbl>
    <w:p w:rsidRPr="001D13C1" w:rsidR="00867F9E" w:rsidP="003413B5" w:rsidRDefault="00867F9E" w14:paraId="7D5EC7FD" w14:textId="77777777">
      <w:pPr>
        <w:pStyle w:val="space"/>
      </w:pPr>
    </w:p>
    <w:p w:rsidRPr="001D13C1" w:rsidR="00867F9E" w:rsidP="006B09A2" w:rsidRDefault="006B09A2" w14:paraId="382B3B8F" w14:textId="77777777">
      <w:pPr>
        <w:pStyle w:val="BodyHeading"/>
      </w:pPr>
      <w:r w:rsidRPr="001D13C1">
        <w:t>DOCUMENT CONTROL</w:t>
      </w:r>
    </w:p>
    <w:p w:rsidRPr="001D13C1" w:rsidR="006B09A2" w:rsidP="006B09A2" w:rsidRDefault="006B09A2" w14:paraId="6D98A028" w14:textId="77777777">
      <w:pPr>
        <w:pStyle w:val="a0"/>
        <w:rPr>
          <w:noProof/>
          <w:lang w:val="en-US" w:eastAsia="en-US"/>
        </w:rPr>
      </w:pPr>
      <w:r w:rsidRPr="001D13C1">
        <w:rPr>
          <w:noProof/>
          <w:lang w:val="en-US" w:eastAsia="en-US"/>
        </w:rPr>
        <w:t>For Review By:</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1196"/>
        <w:gridCol w:w="1876"/>
        <w:gridCol w:w="1878"/>
        <w:gridCol w:w="5103"/>
      </w:tblGrid>
      <w:tr w:rsidRPr="001D13C1" w:rsidR="00155B5B" w:rsidTr="00516E0D" w14:paraId="18A29845" w14:textId="77777777">
        <w:tc>
          <w:tcPr>
            <w:tcW w:w="595" w:type="pct"/>
            <w:shd w:val="clear" w:color="auto" w:fill="E0E0E0"/>
          </w:tcPr>
          <w:p w:rsidRPr="001D13C1" w:rsidR="00155B5B" w:rsidP="00F2658B" w:rsidRDefault="00155B5B" w14:paraId="13451C1D" w14:textId="77777777">
            <w:pPr>
              <w:spacing w:after="0"/>
            </w:pPr>
            <w:r w:rsidRPr="001D13C1">
              <w:t>Date</w:t>
            </w:r>
          </w:p>
        </w:tc>
        <w:tc>
          <w:tcPr>
            <w:tcW w:w="933" w:type="pct"/>
            <w:shd w:val="clear" w:color="auto" w:fill="E0E0E0"/>
          </w:tcPr>
          <w:p w:rsidRPr="001D13C1" w:rsidR="00155B5B" w:rsidP="003413B5" w:rsidRDefault="00155B5B" w14:paraId="5D54487E" w14:textId="77777777">
            <w:pPr>
              <w:spacing w:after="0"/>
              <w:jc w:val="center"/>
            </w:pPr>
            <w:r w:rsidRPr="001D13C1">
              <w:t>Organisation</w:t>
            </w:r>
          </w:p>
        </w:tc>
        <w:tc>
          <w:tcPr>
            <w:tcW w:w="934" w:type="pct"/>
            <w:shd w:val="clear" w:color="auto" w:fill="E0E0E0"/>
          </w:tcPr>
          <w:p w:rsidRPr="001D13C1" w:rsidR="00155B5B" w:rsidP="003413B5" w:rsidRDefault="00155B5B" w14:paraId="056E0050" w14:textId="77777777">
            <w:pPr>
              <w:spacing w:after="0"/>
              <w:jc w:val="center"/>
            </w:pPr>
            <w:r w:rsidRPr="001D13C1">
              <w:t>Project Role</w:t>
            </w:r>
          </w:p>
        </w:tc>
        <w:tc>
          <w:tcPr>
            <w:tcW w:w="2539" w:type="pct"/>
            <w:shd w:val="clear" w:color="auto" w:fill="E0E0E0"/>
          </w:tcPr>
          <w:p w:rsidRPr="001D13C1" w:rsidR="00155B5B" w:rsidP="003413B5" w:rsidRDefault="00155B5B" w14:paraId="680EBE2C" w14:textId="77777777">
            <w:pPr>
              <w:spacing w:after="0"/>
              <w:jc w:val="center"/>
            </w:pPr>
            <w:r w:rsidRPr="001D13C1">
              <w:t>Name</w:t>
            </w:r>
          </w:p>
        </w:tc>
      </w:tr>
      <w:tr w:rsidRPr="001D13C1" w:rsidR="00D8220B" w:rsidTr="00516E0D" w14:paraId="752501D5" w14:textId="77777777">
        <w:tc>
          <w:tcPr>
            <w:tcW w:w="595" w:type="pct"/>
          </w:tcPr>
          <w:p w:rsidRPr="001D13C1" w:rsidR="00D8220B" w:rsidP="00D8220B" w:rsidRDefault="00D8220B" w14:paraId="30B85354" w14:textId="0A25E7FB">
            <w:pPr>
              <w:spacing w:after="0"/>
            </w:pPr>
          </w:p>
        </w:tc>
        <w:tc>
          <w:tcPr>
            <w:tcW w:w="933" w:type="pct"/>
          </w:tcPr>
          <w:p w:rsidRPr="001D13C1" w:rsidR="00D8220B" w:rsidP="00D8220B" w:rsidRDefault="002017E2" w14:paraId="2A618333" w14:textId="7799030A">
            <w:pPr>
              <w:spacing w:after="0"/>
              <w:jc w:val="center"/>
            </w:pPr>
            <w:r w:rsidRPr="00BD3B7E">
              <w:rPr>
                <w:rFonts w:eastAsia="微軟正黑體" w:asciiTheme="minorHAnsi" w:hAnsiTheme="minorHAnsi" w:cstheme="minorHAnsi"/>
                <w:color w:val="000000" w:themeColor="text1"/>
              </w:rPr>
              <w:t>IT &amp; AUTO</w:t>
            </w:r>
          </w:p>
        </w:tc>
        <w:tc>
          <w:tcPr>
            <w:tcW w:w="934" w:type="pct"/>
          </w:tcPr>
          <w:p w:rsidRPr="001D13C1" w:rsidR="00D8220B" w:rsidP="00D8220B" w:rsidRDefault="002017E2" w14:paraId="79F31284" w14:textId="6798E4D6">
            <w:pPr>
              <w:spacing w:after="0"/>
              <w:jc w:val="center"/>
            </w:pPr>
            <w:r>
              <w:rPr>
                <w:rFonts w:ascii="微軟正黑體" w:hAnsi="微軟正黑體" w:eastAsia="微軟正黑體"/>
                <w:lang w:eastAsia="zh-TW"/>
              </w:rPr>
              <w:t>S</w:t>
            </w:r>
            <w:r w:rsidRPr="00314CF7">
              <w:rPr>
                <w:rFonts w:ascii="微軟正黑體" w:hAnsi="微軟正黑體" w:eastAsia="微軟正黑體"/>
                <w:lang w:eastAsia="zh-TW"/>
              </w:rPr>
              <w:t>olution design</w:t>
            </w:r>
          </w:p>
        </w:tc>
        <w:tc>
          <w:tcPr>
            <w:tcW w:w="2539" w:type="pct"/>
          </w:tcPr>
          <w:p w:rsidRPr="00533DFB" w:rsidR="00D8220B" w:rsidP="00D8220B" w:rsidRDefault="00533DFB" w14:paraId="7D1A4DBB" w14:textId="33212EF1">
            <w:pPr>
              <w:spacing w:after="0"/>
              <w:jc w:val="center"/>
              <w:rPr>
                <w:rFonts w:eastAsiaTheme="minorEastAsia"/>
                <w:lang w:eastAsia="zh-TW"/>
              </w:rPr>
            </w:pPr>
            <w:r>
              <w:rPr>
                <w:rFonts w:hint="eastAsia" w:eastAsiaTheme="minorEastAsia"/>
                <w:lang w:eastAsia="zh-TW"/>
              </w:rPr>
              <w:t>Be</w:t>
            </w:r>
            <w:r>
              <w:rPr>
                <w:rFonts w:eastAsiaTheme="minorEastAsia"/>
                <w:lang w:eastAsia="zh-TW"/>
              </w:rPr>
              <w:t>n</w:t>
            </w:r>
          </w:p>
        </w:tc>
      </w:tr>
      <w:tr w:rsidRPr="001D13C1" w:rsidR="00D8220B" w:rsidTr="00516E0D" w14:paraId="01126C9D" w14:textId="77777777">
        <w:trPr>
          <w:trHeight w:val="257"/>
        </w:trPr>
        <w:tc>
          <w:tcPr>
            <w:tcW w:w="595" w:type="pct"/>
          </w:tcPr>
          <w:p w:rsidRPr="00516E0D" w:rsidR="00D8220B" w:rsidP="00D8220B" w:rsidRDefault="00D8220B" w14:paraId="27C42ECF" w14:textId="0B07CA7D">
            <w:pPr>
              <w:spacing w:after="0"/>
              <w:rPr>
                <w:rFonts w:asciiTheme="minorHAnsi" w:hAnsiTheme="minorHAnsi" w:cstheme="minorHAnsi"/>
              </w:rPr>
            </w:pPr>
          </w:p>
        </w:tc>
        <w:tc>
          <w:tcPr>
            <w:tcW w:w="933" w:type="pct"/>
          </w:tcPr>
          <w:p w:rsidRPr="00516E0D" w:rsidR="00D8220B" w:rsidP="00D8220B" w:rsidRDefault="002017E2" w14:paraId="2C447A5E" w14:textId="0226C3CF">
            <w:pPr>
              <w:spacing w:after="0"/>
              <w:jc w:val="center"/>
              <w:rPr>
                <w:rFonts w:asciiTheme="minorHAnsi" w:hAnsiTheme="minorHAnsi" w:cstheme="minorHAnsi"/>
              </w:rPr>
            </w:pPr>
            <w:r w:rsidRPr="00516E0D">
              <w:rPr>
                <w:rFonts w:eastAsia="微軟正黑體" w:asciiTheme="minorHAnsi" w:hAnsiTheme="minorHAnsi" w:cstheme="minorHAnsi"/>
                <w:color w:val="000000" w:themeColor="text1"/>
              </w:rPr>
              <w:t>IT &amp; AUTO</w:t>
            </w:r>
          </w:p>
        </w:tc>
        <w:tc>
          <w:tcPr>
            <w:tcW w:w="934" w:type="pct"/>
          </w:tcPr>
          <w:p w:rsidRPr="00516E0D" w:rsidR="00D8220B" w:rsidP="00516E0D" w:rsidRDefault="00516E0D" w14:paraId="5A172058" w14:textId="5B260D74">
            <w:pPr>
              <w:pStyle w:val="TableText"/>
              <w:jc w:val="center"/>
            </w:pPr>
            <w:r w:rsidRPr="00516E0D">
              <w:rPr>
                <w:color w:val="auto"/>
              </w:rPr>
              <w:t>Developer</w:t>
            </w:r>
          </w:p>
        </w:tc>
        <w:tc>
          <w:tcPr>
            <w:tcW w:w="2539" w:type="pct"/>
          </w:tcPr>
          <w:p w:rsidRPr="006E3A0B" w:rsidR="00D8220B" w:rsidP="008D42A4" w:rsidRDefault="00516E0D" w14:paraId="4440B2A6" w14:textId="67EC9ECA">
            <w:pPr>
              <w:spacing w:after="0"/>
              <w:jc w:val="center"/>
              <w:rPr>
                <w:rFonts w:ascii="微軟正黑體" w:hAnsi="微軟正黑體" w:eastAsia="微軟正黑體" w:cstheme="minorHAnsi"/>
              </w:rPr>
            </w:pPr>
            <w:r w:rsidRPr="006E3A0B">
              <w:rPr>
                <w:rFonts w:hint="eastAsia" w:ascii="微軟正黑體" w:hAnsi="微軟正黑體" w:eastAsia="微軟正黑體" w:cstheme="minorHAnsi"/>
                <w:lang w:eastAsia="zh-TW"/>
              </w:rPr>
              <w:t xml:space="preserve"> </w:t>
            </w:r>
            <w:r w:rsidR="002D33F6">
              <w:rPr>
                <w:rFonts w:eastAsiaTheme="minorEastAsia"/>
                <w:lang w:eastAsia="zh-TW"/>
              </w:rPr>
              <w:t>Jacky</w:t>
            </w:r>
          </w:p>
        </w:tc>
      </w:tr>
      <w:tr w:rsidRPr="001D13C1" w:rsidR="00D8220B" w:rsidTr="00516E0D" w14:paraId="1DA462ED" w14:textId="77777777">
        <w:tc>
          <w:tcPr>
            <w:tcW w:w="595" w:type="pct"/>
          </w:tcPr>
          <w:p w:rsidRPr="00516E0D" w:rsidR="00D8220B" w:rsidP="00D8220B" w:rsidRDefault="00D8220B" w14:paraId="07FD8036" w14:textId="2509A05F">
            <w:pPr>
              <w:spacing w:after="0"/>
              <w:rPr>
                <w:rFonts w:asciiTheme="minorHAnsi" w:hAnsiTheme="minorHAnsi" w:cstheme="minorHAnsi"/>
              </w:rPr>
            </w:pPr>
          </w:p>
        </w:tc>
        <w:tc>
          <w:tcPr>
            <w:tcW w:w="933" w:type="pct"/>
          </w:tcPr>
          <w:p w:rsidRPr="00516E0D" w:rsidR="00D8220B" w:rsidP="00D8220B" w:rsidRDefault="002E0395" w14:paraId="232C451A" w14:textId="276EBFB6">
            <w:pPr>
              <w:spacing w:after="0"/>
              <w:jc w:val="center"/>
              <w:rPr>
                <w:rFonts w:asciiTheme="minorHAnsi" w:hAnsiTheme="minorHAnsi" w:cstheme="minorHAnsi"/>
              </w:rPr>
            </w:pPr>
            <w:r w:rsidRPr="00516E0D">
              <w:rPr>
                <w:rFonts w:asciiTheme="minorHAnsi" w:hAnsiTheme="minorHAnsi" w:eastAsiaTheme="minorEastAsia" w:cstheme="minorHAnsi"/>
                <w:lang w:val="en-US" w:eastAsia="zh-TW"/>
              </w:rPr>
              <w:t>Operation</w:t>
            </w:r>
          </w:p>
        </w:tc>
        <w:tc>
          <w:tcPr>
            <w:tcW w:w="934" w:type="pct"/>
          </w:tcPr>
          <w:p w:rsidRPr="00516E0D" w:rsidR="00D8220B" w:rsidP="00D8220B" w:rsidRDefault="002017E2" w14:paraId="7463B3BC" w14:textId="3037C137">
            <w:pPr>
              <w:spacing w:after="0"/>
              <w:jc w:val="center"/>
              <w:rPr>
                <w:rFonts w:asciiTheme="minorHAnsi" w:hAnsiTheme="minorHAnsi" w:cstheme="minorHAnsi"/>
              </w:rPr>
            </w:pPr>
            <w:r w:rsidRPr="00516E0D">
              <w:rPr>
                <w:rFonts w:eastAsia="微軟正黑體" w:asciiTheme="minorHAnsi" w:hAnsiTheme="minorHAnsi" w:cstheme="minorHAnsi"/>
                <w:lang w:eastAsia="zh-TW"/>
              </w:rPr>
              <w:t>Customer</w:t>
            </w:r>
          </w:p>
        </w:tc>
        <w:tc>
          <w:tcPr>
            <w:tcW w:w="2539" w:type="pct"/>
          </w:tcPr>
          <w:p w:rsidRPr="00516E0D" w:rsidR="00D8220B" w:rsidP="00D8220B" w:rsidRDefault="00ED0812" w14:paraId="2FF32377" w14:textId="3E45040F">
            <w:pPr>
              <w:spacing w:after="0"/>
              <w:jc w:val="center"/>
              <w:rPr>
                <w:rFonts w:asciiTheme="minorHAnsi" w:hAnsiTheme="minorHAnsi" w:cstheme="minorHAnsi"/>
              </w:rPr>
            </w:pPr>
            <w:r w:rsidRPr="00894328">
              <w:rPr>
                <w:rFonts w:hint="eastAsia" w:ascii="微軟正黑體" w:hAnsi="微軟正黑體" w:eastAsia="微軟正黑體"/>
                <w:color w:val="404040" w:themeColor="text1" w:themeTint="BF"/>
                <w:lang w:val="en-US" w:eastAsia="zh-TW"/>
              </w:rPr>
              <w:t>趙秀娟</w:t>
            </w:r>
          </w:p>
        </w:tc>
      </w:tr>
    </w:tbl>
    <w:p w:rsidRPr="001D13C1" w:rsidR="00155B5B" w:rsidP="006B09A2" w:rsidRDefault="00155B5B" w14:paraId="4673D7A4" w14:textId="77777777">
      <w:pPr>
        <w:pStyle w:val="a0"/>
        <w:rPr>
          <w:rStyle w:val="Style9ptBold"/>
          <w:rFonts w:ascii="Verdana" w:hAnsi="Verdana"/>
        </w:rPr>
      </w:pPr>
    </w:p>
    <w:p w:rsidRPr="001D13C1" w:rsidR="00155B5B" w:rsidP="006B09A2" w:rsidRDefault="00155B5B" w14:paraId="65249B99" w14:textId="77777777">
      <w:pPr>
        <w:pStyle w:val="a0"/>
        <w:rPr>
          <w:noProof/>
          <w:lang w:val="en-US" w:eastAsia="en-US"/>
        </w:rPr>
      </w:pPr>
      <w:r w:rsidRPr="001D13C1">
        <w:rPr>
          <w:noProof/>
          <w:lang w:val="en-US" w:eastAsia="en-US"/>
        </w:rPr>
        <w:t>Owners and Approvers: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1292"/>
        <w:gridCol w:w="1860"/>
        <w:gridCol w:w="2244"/>
        <w:gridCol w:w="4657"/>
      </w:tblGrid>
      <w:tr w:rsidRPr="001D13C1" w:rsidR="00E92976" w:rsidTr="004753B5" w14:paraId="1E59BC1D" w14:textId="77777777">
        <w:tc>
          <w:tcPr>
            <w:tcW w:w="643" w:type="pct"/>
            <w:shd w:val="clear" w:color="auto" w:fill="E0E0E0"/>
            <w:vAlign w:val="center"/>
          </w:tcPr>
          <w:p w:rsidRPr="001D13C1" w:rsidR="00155B5B" w:rsidP="00F2658B" w:rsidRDefault="00155B5B" w14:paraId="4872216F" w14:textId="77777777">
            <w:pPr>
              <w:spacing w:after="0"/>
            </w:pPr>
            <w:r w:rsidRPr="001D13C1">
              <w:t>Date</w:t>
            </w:r>
          </w:p>
        </w:tc>
        <w:tc>
          <w:tcPr>
            <w:tcW w:w="925" w:type="pct"/>
            <w:shd w:val="clear" w:color="auto" w:fill="E0E0E0"/>
            <w:vAlign w:val="center"/>
          </w:tcPr>
          <w:p w:rsidRPr="001D13C1" w:rsidR="00155B5B" w:rsidP="002F7CBF" w:rsidRDefault="00155B5B" w14:paraId="5D798BE5" w14:textId="77777777">
            <w:pPr>
              <w:spacing w:after="0"/>
            </w:pPr>
            <w:r w:rsidRPr="001D13C1">
              <w:t>Name</w:t>
            </w:r>
          </w:p>
        </w:tc>
        <w:tc>
          <w:tcPr>
            <w:tcW w:w="1116" w:type="pct"/>
            <w:shd w:val="clear" w:color="auto" w:fill="E0E0E0"/>
            <w:vAlign w:val="center"/>
          </w:tcPr>
          <w:p w:rsidRPr="001D13C1" w:rsidR="00155B5B" w:rsidP="002F7CBF" w:rsidRDefault="00155B5B" w14:paraId="1AF8B19A" w14:textId="77777777">
            <w:pPr>
              <w:spacing w:after="0"/>
            </w:pPr>
            <w:r w:rsidRPr="001D13C1">
              <w:t>Position</w:t>
            </w:r>
          </w:p>
        </w:tc>
        <w:tc>
          <w:tcPr>
            <w:tcW w:w="2316" w:type="pct"/>
            <w:shd w:val="clear" w:color="auto" w:fill="E0E0E0"/>
            <w:vAlign w:val="center"/>
          </w:tcPr>
          <w:p w:rsidRPr="001D13C1" w:rsidR="00155B5B" w:rsidP="003413B5" w:rsidRDefault="00155B5B" w14:paraId="51C21984" w14:textId="77777777">
            <w:pPr>
              <w:spacing w:after="0"/>
              <w:jc w:val="center"/>
            </w:pPr>
            <w:r w:rsidRPr="001D13C1">
              <w:t>Signature</w:t>
            </w:r>
          </w:p>
        </w:tc>
      </w:tr>
      <w:tr w:rsidRPr="001D13C1" w:rsidR="008E324D" w:rsidTr="004753B5" w14:paraId="7CB7A488" w14:textId="77777777">
        <w:tc>
          <w:tcPr>
            <w:tcW w:w="643" w:type="pct"/>
            <w:vAlign w:val="center"/>
          </w:tcPr>
          <w:p w:rsidRPr="001D13C1" w:rsidR="008E324D" w:rsidP="008E324D" w:rsidRDefault="008E324D" w14:paraId="65531D09" w14:textId="77777777">
            <w:pPr>
              <w:spacing w:after="0"/>
            </w:pPr>
          </w:p>
        </w:tc>
        <w:tc>
          <w:tcPr>
            <w:tcW w:w="925" w:type="pct"/>
          </w:tcPr>
          <w:p w:rsidRPr="00E226EC" w:rsidR="008E324D" w:rsidP="008E324D" w:rsidRDefault="000A1973" w14:paraId="408DC699" w14:textId="52AFF243">
            <w:pPr>
              <w:spacing w:after="0"/>
              <w:jc w:val="center"/>
              <w:rPr>
                <w:color w:val="808080" w:themeColor="background1" w:themeShade="80"/>
              </w:rPr>
            </w:pPr>
            <w:r w:rsidRPr="00E226EC">
              <w:rPr>
                <w:rFonts w:ascii="微軟正黑體" w:hAnsi="微軟正黑體" w:eastAsia="微軟正黑體"/>
                <w:color w:val="808080" w:themeColor="background1" w:themeShade="80"/>
                <w:lang w:val="en-US" w:eastAsia="zh-TW"/>
              </w:rPr>
              <w:t>Ben</w:t>
            </w:r>
          </w:p>
        </w:tc>
        <w:tc>
          <w:tcPr>
            <w:tcW w:w="1116" w:type="pct"/>
          </w:tcPr>
          <w:p w:rsidRPr="00E226EC" w:rsidR="008E324D" w:rsidP="002F7CBF" w:rsidRDefault="00E226EC" w14:paraId="1A08BDBE" w14:textId="32662D32">
            <w:pPr>
              <w:spacing w:after="0"/>
              <w:rPr>
                <w:color w:val="808080" w:themeColor="background1" w:themeShade="80"/>
              </w:rPr>
            </w:pPr>
            <w:r w:rsidRPr="00E226EC">
              <w:rPr>
                <w:rFonts w:eastAsiaTheme="minorEastAsia"/>
                <w:color w:val="808080" w:themeColor="background1" w:themeShade="80"/>
                <w:lang w:eastAsia="zh-TW"/>
              </w:rPr>
              <w:t>BPO</w:t>
            </w:r>
          </w:p>
        </w:tc>
        <w:tc>
          <w:tcPr>
            <w:tcW w:w="2316" w:type="pct"/>
          </w:tcPr>
          <w:p w:rsidRPr="001D13C1" w:rsidR="008E324D" w:rsidP="008E324D" w:rsidRDefault="008E324D" w14:paraId="5C63D38D" w14:textId="2EDF8DB4">
            <w:pPr>
              <w:spacing w:after="0"/>
              <w:jc w:val="center"/>
            </w:pPr>
          </w:p>
        </w:tc>
      </w:tr>
      <w:tr w:rsidRPr="001D13C1" w:rsidR="00020982" w:rsidTr="00020982" w14:paraId="44F3CD71" w14:textId="77777777">
        <w:tc>
          <w:tcPr>
            <w:tcW w:w="643" w:type="pct"/>
            <w:vAlign w:val="center"/>
          </w:tcPr>
          <w:p w:rsidRPr="001D13C1" w:rsidR="00020982" w:rsidP="00020982" w:rsidRDefault="00020982" w14:paraId="63CE107B" w14:textId="77777777">
            <w:pPr>
              <w:spacing w:after="0"/>
            </w:pPr>
          </w:p>
        </w:tc>
        <w:tc>
          <w:tcPr>
            <w:tcW w:w="925" w:type="pct"/>
          </w:tcPr>
          <w:p w:rsidRPr="00E226EC" w:rsidR="00020982" w:rsidP="00020982" w:rsidRDefault="00020982" w14:paraId="735B2CFA" w14:textId="77777777">
            <w:pPr>
              <w:spacing w:after="0"/>
              <w:jc w:val="center"/>
              <w:rPr>
                <w:rFonts w:ascii="微軟正黑體" w:hAnsi="微軟正黑體" w:eastAsia="微軟正黑體" w:cstheme="minorHAnsi"/>
                <w:color w:val="808080" w:themeColor="background1" w:themeShade="80"/>
                <w:lang w:eastAsia="zh-TW"/>
              </w:rPr>
            </w:pPr>
            <w:r w:rsidRPr="00E226EC">
              <w:rPr>
                <w:rFonts w:hint="eastAsia" w:ascii="微軟正黑體" w:hAnsi="微軟正黑體" w:eastAsia="微軟正黑體" w:cstheme="minorHAnsi"/>
                <w:color w:val="808080" w:themeColor="background1" w:themeShade="80"/>
                <w:lang w:eastAsia="zh-TW"/>
              </w:rPr>
              <w:t>Ken</w:t>
            </w:r>
          </w:p>
        </w:tc>
        <w:tc>
          <w:tcPr>
            <w:tcW w:w="1116" w:type="pct"/>
          </w:tcPr>
          <w:p w:rsidRPr="00E226EC" w:rsidR="00020982" w:rsidP="00020982" w:rsidRDefault="00E226EC" w14:paraId="0BD95B0D" w14:textId="22AD8562">
            <w:pPr>
              <w:spacing w:after="0"/>
              <w:rPr>
                <w:rFonts w:eastAsiaTheme="minorEastAsia"/>
                <w:color w:val="808080" w:themeColor="background1" w:themeShade="80"/>
                <w:lang w:eastAsia="zh-TW"/>
              </w:rPr>
            </w:pPr>
            <w:r w:rsidRPr="00E226EC">
              <w:rPr>
                <w:rFonts w:eastAsia="微軟正黑體"/>
                <w:color w:val="808080" w:themeColor="background1" w:themeShade="80"/>
                <w:lang w:eastAsia="zh-TW"/>
              </w:rPr>
              <w:t xml:space="preserve">Solution </w:t>
            </w:r>
            <w:r w:rsidRPr="00E226EC">
              <w:rPr>
                <w:color w:val="808080" w:themeColor="background1" w:themeShade="80"/>
              </w:rPr>
              <w:t>leader</w:t>
            </w:r>
          </w:p>
        </w:tc>
        <w:tc>
          <w:tcPr>
            <w:tcW w:w="2316" w:type="pct"/>
          </w:tcPr>
          <w:p w:rsidRPr="001D13C1" w:rsidR="00020982" w:rsidP="00020982" w:rsidRDefault="00020982" w14:paraId="2C86A850" w14:textId="77777777">
            <w:pPr>
              <w:spacing w:after="0"/>
              <w:jc w:val="center"/>
            </w:pPr>
          </w:p>
        </w:tc>
      </w:tr>
      <w:tr w:rsidRPr="001D13C1" w:rsidR="00050AF3" w:rsidTr="004753B5" w14:paraId="3DBBAE02" w14:textId="77777777">
        <w:tc>
          <w:tcPr>
            <w:tcW w:w="643" w:type="pct"/>
            <w:vAlign w:val="center"/>
          </w:tcPr>
          <w:p w:rsidRPr="001D13C1" w:rsidR="00050AF3" w:rsidP="00050AF3" w:rsidRDefault="00050AF3" w14:paraId="2C2FED38" w14:textId="77777777">
            <w:pPr>
              <w:spacing w:after="0"/>
            </w:pPr>
          </w:p>
        </w:tc>
        <w:tc>
          <w:tcPr>
            <w:tcW w:w="925" w:type="pct"/>
          </w:tcPr>
          <w:p w:rsidRPr="00E226EC" w:rsidR="00050AF3" w:rsidP="00050AF3" w:rsidRDefault="00ED0812" w14:paraId="45AC41E7" w14:textId="3004714D">
            <w:pPr>
              <w:spacing w:after="0"/>
              <w:jc w:val="center"/>
              <w:rPr>
                <w:color w:val="808080" w:themeColor="background1" w:themeShade="80"/>
                <w:lang w:eastAsia="zh-TW"/>
              </w:rPr>
            </w:pPr>
            <w:r w:rsidRPr="00E226EC">
              <w:rPr>
                <w:rFonts w:hint="eastAsia" w:ascii="微軟正黑體" w:hAnsi="微軟正黑體" w:eastAsia="微軟正黑體"/>
                <w:color w:val="808080" w:themeColor="background1" w:themeShade="80"/>
                <w:lang w:val="en-US" w:eastAsia="zh-TW"/>
              </w:rPr>
              <w:t>趙秀娟</w:t>
            </w:r>
          </w:p>
        </w:tc>
        <w:tc>
          <w:tcPr>
            <w:tcW w:w="1116" w:type="pct"/>
          </w:tcPr>
          <w:p w:rsidRPr="00E226EC" w:rsidR="00050AF3" w:rsidP="00050AF3" w:rsidRDefault="00050AF3" w14:paraId="7C691C79" w14:textId="35AD9249">
            <w:pPr>
              <w:spacing w:after="0"/>
              <w:rPr>
                <w:color w:val="808080" w:themeColor="background1" w:themeShade="80"/>
                <w:lang w:val="en-US"/>
              </w:rPr>
            </w:pPr>
            <w:r w:rsidRPr="00E226EC">
              <w:rPr>
                <w:color w:val="808080" w:themeColor="background1" w:themeShade="80"/>
              </w:rPr>
              <w:t>User</w:t>
            </w:r>
          </w:p>
        </w:tc>
        <w:tc>
          <w:tcPr>
            <w:tcW w:w="2316" w:type="pct"/>
          </w:tcPr>
          <w:p w:rsidRPr="001D13C1" w:rsidR="00050AF3" w:rsidP="00050AF3" w:rsidRDefault="00050AF3" w14:paraId="67763AD3" w14:textId="0AEF239B">
            <w:pPr>
              <w:spacing w:after="0"/>
              <w:jc w:val="center"/>
            </w:pPr>
          </w:p>
        </w:tc>
      </w:tr>
      <w:tr w:rsidRPr="001D13C1" w:rsidR="00050AF3" w:rsidTr="004753B5" w14:paraId="3A33141E" w14:textId="77777777">
        <w:tc>
          <w:tcPr>
            <w:tcW w:w="643" w:type="pct"/>
            <w:vAlign w:val="center"/>
          </w:tcPr>
          <w:p w:rsidRPr="001D13C1" w:rsidR="00050AF3" w:rsidP="00050AF3" w:rsidRDefault="00050AF3" w14:paraId="3E5C02D3" w14:textId="77777777">
            <w:pPr>
              <w:spacing w:after="0"/>
            </w:pPr>
          </w:p>
        </w:tc>
        <w:tc>
          <w:tcPr>
            <w:tcW w:w="925" w:type="pct"/>
          </w:tcPr>
          <w:p w:rsidRPr="00E226EC" w:rsidR="00050AF3" w:rsidP="00020982" w:rsidRDefault="008D5936" w14:paraId="6AE5253A" w14:textId="222AC468">
            <w:pPr>
              <w:spacing w:after="0"/>
              <w:jc w:val="center"/>
              <w:rPr>
                <w:rFonts w:ascii="微軟正黑體" w:hAnsi="微軟正黑體" w:eastAsia="微軟正黑體"/>
                <w:color w:val="808080" w:themeColor="background1" w:themeShade="80"/>
                <w:lang w:val="en-US" w:eastAsia="zh-TW"/>
              </w:rPr>
            </w:pPr>
            <w:r w:rsidRPr="00E226EC">
              <w:rPr>
                <w:rFonts w:hint="eastAsia" w:ascii="微軟正黑體" w:hAnsi="微軟正黑體" w:eastAsia="微軟正黑體"/>
                <w:color w:val="808080" w:themeColor="background1" w:themeShade="80"/>
                <w:lang w:val="en-US" w:eastAsia="zh-TW"/>
              </w:rPr>
              <w:t xml:space="preserve"> </w:t>
            </w:r>
            <w:r w:rsidR="002D33F6">
              <w:rPr>
                <w:rFonts w:eastAsiaTheme="minorEastAsia"/>
                <w:lang w:eastAsia="zh-TW"/>
              </w:rPr>
              <w:t>Jacky</w:t>
            </w:r>
          </w:p>
        </w:tc>
        <w:tc>
          <w:tcPr>
            <w:tcW w:w="1116" w:type="pct"/>
          </w:tcPr>
          <w:p w:rsidRPr="00E226EC" w:rsidR="00050AF3" w:rsidP="00050AF3" w:rsidRDefault="00050AF3" w14:paraId="73D21455" w14:textId="6C303415">
            <w:pPr>
              <w:spacing w:after="0"/>
              <w:rPr>
                <w:color w:val="808080" w:themeColor="background1" w:themeShade="80"/>
              </w:rPr>
            </w:pPr>
            <w:r w:rsidRPr="00E226EC">
              <w:rPr>
                <w:color w:val="808080" w:themeColor="background1" w:themeShade="80"/>
              </w:rPr>
              <w:t>Developer</w:t>
            </w:r>
          </w:p>
        </w:tc>
        <w:tc>
          <w:tcPr>
            <w:tcW w:w="2316" w:type="pct"/>
          </w:tcPr>
          <w:p w:rsidRPr="001D13C1" w:rsidR="00050AF3" w:rsidP="00050AF3" w:rsidRDefault="00050AF3" w14:paraId="5D63013B" w14:textId="77777777">
            <w:pPr>
              <w:spacing w:after="0"/>
              <w:jc w:val="center"/>
            </w:pPr>
          </w:p>
        </w:tc>
      </w:tr>
      <w:tr w:rsidRPr="001D13C1" w:rsidR="00020982" w:rsidTr="004753B5" w14:paraId="4819269F" w14:textId="77777777">
        <w:tc>
          <w:tcPr>
            <w:tcW w:w="643" w:type="pct"/>
            <w:vAlign w:val="center"/>
          </w:tcPr>
          <w:p w:rsidRPr="001D13C1" w:rsidR="00020982" w:rsidP="00020982" w:rsidRDefault="00020982" w14:paraId="0085329D" w14:textId="77777777">
            <w:pPr>
              <w:spacing w:after="0"/>
            </w:pPr>
          </w:p>
        </w:tc>
        <w:tc>
          <w:tcPr>
            <w:tcW w:w="925" w:type="pct"/>
          </w:tcPr>
          <w:p w:rsidRPr="00E226EC" w:rsidR="00020982" w:rsidP="00020982" w:rsidRDefault="00020982" w14:paraId="10F352E8" w14:textId="08F7E940">
            <w:pPr>
              <w:spacing w:after="0"/>
              <w:jc w:val="center"/>
              <w:rPr>
                <w:rFonts w:ascii="微軟正黑體" w:hAnsi="微軟正黑體" w:eastAsia="微軟正黑體" w:cstheme="minorHAnsi"/>
                <w:color w:val="808080" w:themeColor="background1" w:themeShade="80"/>
                <w:lang w:eastAsia="zh-TW"/>
              </w:rPr>
            </w:pPr>
            <w:r w:rsidRPr="00E226EC">
              <w:rPr>
                <w:rFonts w:ascii="微軟正黑體" w:hAnsi="微軟正黑體" w:eastAsia="微軟正黑體" w:cstheme="minorHAnsi"/>
                <w:color w:val="808080" w:themeColor="background1" w:themeShade="80"/>
                <w:lang w:eastAsia="zh-TW"/>
              </w:rPr>
              <w:t>Kevin</w:t>
            </w:r>
          </w:p>
        </w:tc>
        <w:tc>
          <w:tcPr>
            <w:tcW w:w="1116" w:type="pct"/>
          </w:tcPr>
          <w:p w:rsidRPr="00E226EC" w:rsidR="00020982" w:rsidP="00020982" w:rsidRDefault="00020982" w14:paraId="61C045A7" w14:textId="29BBDECB">
            <w:pPr>
              <w:spacing w:after="0"/>
              <w:rPr>
                <w:rFonts w:eastAsiaTheme="minorEastAsia"/>
                <w:color w:val="808080" w:themeColor="background1" w:themeShade="80"/>
                <w:lang w:eastAsia="zh-TW"/>
              </w:rPr>
            </w:pPr>
            <w:r w:rsidRPr="00E226EC">
              <w:rPr>
                <w:color w:val="808080" w:themeColor="background1" w:themeShade="80"/>
              </w:rPr>
              <w:t>Develop leader</w:t>
            </w:r>
          </w:p>
        </w:tc>
        <w:tc>
          <w:tcPr>
            <w:tcW w:w="2316" w:type="pct"/>
          </w:tcPr>
          <w:p w:rsidRPr="001D13C1" w:rsidR="00020982" w:rsidP="00020982" w:rsidRDefault="00020982" w14:paraId="283D05ED" w14:textId="77777777">
            <w:pPr>
              <w:spacing w:after="0"/>
              <w:jc w:val="center"/>
            </w:pPr>
          </w:p>
        </w:tc>
      </w:tr>
      <w:tr w:rsidRPr="001D13C1" w:rsidR="00020982" w:rsidTr="004753B5" w14:paraId="3F087493" w14:textId="77777777">
        <w:tc>
          <w:tcPr>
            <w:tcW w:w="643" w:type="pct"/>
            <w:vAlign w:val="center"/>
          </w:tcPr>
          <w:p w:rsidRPr="001D13C1" w:rsidR="00020982" w:rsidP="00020982" w:rsidRDefault="00020982" w14:paraId="5FA914A5" w14:textId="77777777">
            <w:pPr>
              <w:spacing w:after="0"/>
            </w:pPr>
          </w:p>
        </w:tc>
        <w:tc>
          <w:tcPr>
            <w:tcW w:w="925" w:type="pct"/>
          </w:tcPr>
          <w:p w:rsidRPr="00E226EC" w:rsidR="00020982" w:rsidP="00020982" w:rsidRDefault="00020982" w14:paraId="7489F620" w14:textId="78728C00">
            <w:pPr>
              <w:spacing w:after="0"/>
              <w:jc w:val="center"/>
              <w:rPr>
                <w:color w:val="808080" w:themeColor="background1" w:themeShade="80"/>
              </w:rPr>
            </w:pPr>
            <w:r w:rsidRPr="00E226EC">
              <w:rPr>
                <w:rFonts w:ascii="微軟正黑體" w:hAnsi="微軟正黑體" w:eastAsia="微軟正黑體" w:cstheme="minorHAnsi"/>
                <w:color w:val="808080" w:themeColor="background1" w:themeShade="80"/>
                <w:lang w:eastAsia="zh-TW"/>
              </w:rPr>
              <w:t>Kevin</w:t>
            </w:r>
          </w:p>
        </w:tc>
        <w:tc>
          <w:tcPr>
            <w:tcW w:w="1116" w:type="pct"/>
          </w:tcPr>
          <w:p w:rsidRPr="00E226EC" w:rsidR="00020982" w:rsidP="00020982" w:rsidRDefault="00020982" w14:paraId="6BB410F3" w14:textId="3734B917">
            <w:pPr>
              <w:spacing w:after="0"/>
              <w:rPr>
                <w:color w:val="808080" w:themeColor="background1" w:themeShade="80"/>
              </w:rPr>
            </w:pPr>
            <w:r w:rsidRPr="00E226EC">
              <w:rPr>
                <w:color w:val="808080" w:themeColor="background1" w:themeShade="80"/>
              </w:rPr>
              <w:t>IT manager</w:t>
            </w:r>
          </w:p>
        </w:tc>
        <w:tc>
          <w:tcPr>
            <w:tcW w:w="2316" w:type="pct"/>
          </w:tcPr>
          <w:p w:rsidRPr="001D13C1" w:rsidR="00020982" w:rsidP="00020982" w:rsidRDefault="00020982" w14:paraId="75FB26B2" w14:textId="77777777">
            <w:pPr>
              <w:spacing w:after="0"/>
              <w:jc w:val="center"/>
            </w:pPr>
          </w:p>
        </w:tc>
      </w:tr>
    </w:tbl>
    <w:p w:rsidR="00047D1F" w:rsidP="003413B5" w:rsidRDefault="00047D1F" w14:paraId="1BE7C1ED" w14:textId="22D02203">
      <w:pPr>
        <w:pStyle w:val="space"/>
      </w:pPr>
    </w:p>
    <w:p w:rsidR="00FD2734" w:rsidRDefault="00FD2734" w14:paraId="68A454B8" w14:textId="0CCEEBB8">
      <w:pPr>
        <w:spacing w:after="0"/>
        <w:rPr>
          <w:noProof/>
          <w:lang w:val="en-US" w:eastAsia="en-US"/>
        </w:rPr>
      </w:pPr>
    </w:p>
    <w:p w:rsidR="00DC3878" w:rsidP="00DC3878" w:rsidRDefault="00DC3878" w14:paraId="6904D424" w14:textId="77777777">
      <w:pPr>
        <w:pStyle w:val="a0"/>
        <w:rPr>
          <w:noProof/>
          <w:lang w:val="en-US" w:eastAsia="en-US"/>
        </w:rPr>
      </w:pPr>
      <w:r>
        <w:rPr>
          <w:noProof/>
          <w:lang w:val="en-US" w:eastAsia="en-US"/>
        </w:rPr>
        <w:t>ECR</w:t>
      </w:r>
      <w:r w:rsidRPr="00381CF4">
        <w:rPr>
          <w:noProof/>
          <w:lang w:val="en-US" w:eastAsia="en-US"/>
        </w:rPr>
        <w:t xml:space="preserve"> sign off table</w:t>
      </w:r>
      <w:r w:rsidRPr="001D13C1">
        <w:rPr>
          <w:noProof/>
          <w:lang w:val="en-US" w:eastAsia="en-US"/>
        </w:rPr>
        <w:t>:</w:t>
      </w:r>
    </w:p>
    <w:p w:rsidRPr="006A08EF" w:rsidR="00DC3878" w:rsidP="2DF89561" w:rsidRDefault="00DC3878" w14:paraId="794B4516" w14:textId="77777777">
      <w:pPr>
        <w:pStyle w:val="a0"/>
        <w:rPr>
          <w:rFonts w:eastAsia="新細明體" w:eastAsiaTheme="minorEastAsia"/>
          <w:noProof/>
          <w:lang w:val="en-US" w:eastAsia="zh-TW"/>
        </w:rPr>
      </w:pPr>
      <w:r w:rsidRPr="00D04D98">
        <w:rPr>
          <w:noProof/>
          <w:lang w:val="en-US" w:eastAsia="zh-TW"/>
        </w:rPr>
        <w:drawing>
          <wp:inline distT="0" distB="0" distL="0" distR="0" wp14:anchorId="57A65F4B" wp14:editId="24A2954B">
            <wp:extent cx="4635795" cy="1269093"/>
            <wp:effectExtent l="0" t="0" r="0" b="7620"/>
            <wp:docPr id="1012087083" name="圖片 101208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866" cy="1273766"/>
                    </a:xfrm>
                    <a:prstGeom prst="rect">
                      <a:avLst/>
                    </a:prstGeom>
                    <a:noFill/>
                    <a:ln>
                      <a:noFill/>
                    </a:ln>
                  </pic:spPr>
                </pic:pic>
              </a:graphicData>
            </a:graphic>
          </wp:inline>
        </w:drawing>
      </w:r>
    </w:p>
    <w:p w:rsidR="00456590" w:rsidP="003413B5" w:rsidRDefault="00456590" w14:paraId="7CE9FDE3" w14:textId="77777777">
      <w:pPr>
        <w:pStyle w:val="space"/>
      </w:pPr>
    </w:p>
    <w:p w:rsidRPr="001D13C1" w:rsidR="00381CF4" w:rsidP="003413B5" w:rsidRDefault="00381CF4" w14:paraId="7A2423B8" w14:textId="77777777">
      <w:pPr>
        <w:pStyle w:val="space"/>
      </w:pPr>
    </w:p>
    <w:p w:rsidRPr="001D13C1" w:rsidR="00155B5B" w:rsidP="00155B5B" w:rsidRDefault="00155B5B" w14:paraId="3215994B" w14:textId="77777777">
      <w:pPr>
        <w:pStyle w:val="BodyHeading"/>
        <w:rPr>
          <w:noProof/>
          <w:lang w:val="en-US" w:eastAsia="en-US"/>
        </w:rPr>
      </w:pPr>
      <w:r w:rsidRPr="001D13C1">
        <w:rPr>
          <w:noProof/>
          <w:lang w:val="en-US" w:eastAsia="en-US"/>
        </w:rPr>
        <w:t>Document Version Numbering</w:t>
      </w:r>
    </w:p>
    <w:p w:rsidRPr="001D13C1" w:rsidR="006B09A2" w:rsidP="0028583A" w:rsidRDefault="00155B5B" w14:paraId="01A6A9D7" w14:textId="77777777">
      <w:pPr>
        <w:rPr>
          <w:noProof/>
          <w:lang w:val="en-US" w:eastAsia="en-US"/>
        </w:rPr>
      </w:pPr>
      <w:r w:rsidRPr="001D13C1">
        <w:rPr>
          <w:noProof/>
          <w:lang w:val="en-US" w:eastAsia="en-US"/>
        </w:rPr>
        <w:t>Document versions numbered ‘0.01, 0.02 etc’ are draft status and therefore can be changed without formal change control.</w:t>
      </w:r>
      <w:r w:rsidRPr="001D13C1" w:rsidR="00F2658B">
        <w:rPr>
          <w:noProof/>
          <w:lang w:val="en-US" w:eastAsia="en-US"/>
        </w:rPr>
        <w:t xml:space="preserve"> </w:t>
      </w:r>
      <w:r w:rsidRPr="001D13C1">
        <w:rPr>
          <w:noProof/>
          <w:lang w:val="en-US" w:eastAsia="en-US"/>
        </w:rPr>
        <w:t>Once a document has been formally approved and issued it is version numbered ‘Version 1.0’ and subsequent releases will be consecutively numbered, following formal change control.</w:t>
      </w:r>
      <w:r w:rsidRPr="001D13C1" w:rsidR="00F2658B">
        <w:rPr>
          <w:noProof/>
          <w:lang w:val="en-US" w:eastAsia="en-US"/>
        </w:rPr>
        <w:t xml:space="preserve"> </w:t>
      </w:r>
      <w:r w:rsidRPr="001D13C1">
        <w:rPr>
          <w:noProof/>
          <w:lang w:val="en-US" w:eastAsia="en-US"/>
        </w:rPr>
        <w:t>The version number appears in the footer of every page.</w:t>
      </w:r>
    </w:p>
    <w:p w:rsidRPr="001D13C1" w:rsidR="00155B5B" w:rsidP="003413B5" w:rsidRDefault="00155B5B" w14:paraId="71CE5D8B" w14:textId="77777777">
      <w:pPr>
        <w:pStyle w:val="3"/>
        <w:pageBreakBefore/>
        <w:rPr>
          <w:i/>
          <w:szCs w:val="20"/>
        </w:rPr>
      </w:pPr>
      <w:r w:rsidRPr="001D13C1">
        <w:rPr>
          <w:i/>
          <w:szCs w:val="20"/>
        </w:rPr>
        <w:t>Definitions and Requirements</w:t>
      </w:r>
    </w:p>
    <w:p w:rsidRPr="001D13C1" w:rsidR="003413B5" w:rsidP="003413B5" w:rsidRDefault="003413B5" w14:paraId="6147F58B" w14:textId="77777777">
      <w:pPr>
        <w:pStyle w:val="Partheader"/>
      </w:pPr>
      <w:r w:rsidRPr="001D13C1">
        <w:t>Part 1 – The Business Case</w:t>
      </w:r>
    </w:p>
    <w:p w:rsidRPr="001D13C1" w:rsidR="003413B5" w:rsidP="003413B5" w:rsidRDefault="003413B5" w14:paraId="20A3B33C" w14:textId="77777777">
      <w:pPr>
        <w:pStyle w:val="Level1"/>
        <w:rPr>
          <w:lang w:eastAsia="en-GB"/>
        </w:rPr>
      </w:pPr>
      <w:r w:rsidRPr="001D13C1">
        <w:rPr>
          <w:lang w:eastAsia="en-GB"/>
        </w:rPr>
        <w:t>What is the problem/opportunity we are addressing?</w:t>
      </w:r>
    </w:p>
    <w:p w:rsidR="00020982" w:rsidP="00020982" w:rsidRDefault="003413B5" w14:paraId="6E69F5EF" w14:textId="77777777">
      <w:pPr>
        <w:pStyle w:val="Level2"/>
        <w:rPr>
          <w:lang w:eastAsia="en-GB"/>
        </w:rPr>
      </w:pPr>
      <w:r w:rsidRPr="001D13C1">
        <w:rPr>
          <w:lang w:eastAsia="en-GB"/>
        </w:rPr>
        <w:t>Pursuit Summary</w:t>
      </w:r>
      <w:r w:rsidRPr="001D13C1" w:rsidR="0002328E">
        <w:rPr>
          <w:lang w:eastAsia="en-GB"/>
        </w:rPr>
        <w:t xml:space="preserve"> </w:t>
      </w:r>
    </w:p>
    <w:p w:rsidR="007E65B1" w:rsidP="00ED0812" w:rsidRDefault="00CB22C2" w14:paraId="58AA5CB4" w14:textId="44EDFE68">
      <w:pPr>
        <w:pStyle w:val="BodyTextIndent2"/>
        <w:ind w:left="1207" w:leftChars="575"/>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重新檢視及調整</w:t>
      </w:r>
      <w:r w:rsidR="00A65D4E">
        <w:rPr>
          <w:rFonts w:hint="eastAsia" w:ascii="微軟正黑體" w:hAnsi="微軟正黑體" w:eastAsia="微軟正黑體" w:cs="微軟正黑體"/>
          <w:color w:val="000000" w:themeColor="text1"/>
          <w:lang w:eastAsia="zh-TW"/>
        </w:rPr>
        <w:t>High</w:t>
      </w:r>
      <w:r w:rsidR="00A65D4E">
        <w:rPr>
          <w:rFonts w:ascii="微軟正黑體" w:hAnsi="微軟正黑體" w:eastAsia="微軟正黑體" w:cs="微軟正黑體"/>
          <w:color w:val="000000" w:themeColor="text1"/>
          <w:lang w:eastAsia="zh-TW"/>
        </w:rPr>
        <w:t xml:space="preserve"> </w:t>
      </w:r>
      <w:r w:rsidR="00A65D4E">
        <w:rPr>
          <w:rFonts w:hint="eastAsia" w:ascii="微軟正黑體" w:hAnsi="微軟正黑體" w:eastAsia="微軟正黑體" w:cs="微軟正黑體"/>
          <w:color w:val="000000" w:themeColor="text1"/>
          <w:lang w:eastAsia="zh-TW"/>
        </w:rPr>
        <w:t>Jump</w:t>
      </w:r>
      <w:r w:rsidR="0095728E">
        <w:rPr>
          <w:rFonts w:hint="eastAsia" w:ascii="微軟正黑體" w:hAnsi="微軟正黑體" w:eastAsia="微軟正黑體" w:cs="微軟正黑體"/>
          <w:color w:val="000000" w:themeColor="text1"/>
          <w:lang w:eastAsia="zh-TW"/>
        </w:rPr>
        <w:t>在庫出貨單</w:t>
      </w:r>
      <w:r>
        <w:rPr>
          <w:rFonts w:hint="eastAsia" w:ascii="微軟正黑體" w:hAnsi="微軟正黑體" w:eastAsia="微軟正黑體" w:cs="微軟正黑體"/>
          <w:color w:val="000000" w:themeColor="text1"/>
          <w:lang w:eastAsia="zh-TW"/>
        </w:rPr>
        <w:t>即</w:t>
      </w:r>
      <w:r w:rsidR="007E65B1">
        <w:rPr>
          <w:rFonts w:hint="eastAsia" w:ascii="微軟正黑體" w:hAnsi="微軟正黑體" w:eastAsia="微軟正黑體" w:cs="微軟正黑體"/>
          <w:color w:val="000000" w:themeColor="text1"/>
          <w:lang w:eastAsia="zh-TW"/>
        </w:rPr>
        <w:t xml:space="preserve">ERP </w:t>
      </w:r>
      <w:r>
        <w:rPr>
          <w:rFonts w:hint="eastAsia" w:ascii="微軟正黑體" w:hAnsi="微軟正黑體" w:eastAsia="微軟正黑體" w:cs="微軟正黑體"/>
          <w:color w:val="000000" w:themeColor="text1"/>
          <w:lang w:eastAsia="zh-TW"/>
        </w:rPr>
        <w:t>系統</w:t>
      </w:r>
      <w:r w:rsidR="007E65B1">
        <w:rPr>
          <w:rFonts w:hint="eastAsia" w:ascii="微軟正黑體" w:hAnsi="微軟正黑體" w:eastAsia="微軟正黑體" w:cs="微軟正黑體"/>
          <w:color w:val="000000" w:themeColor="text1"/>
          <w:lang w:eastAsia="zh-TW"/>
        </w:rPr>
        <w:t>504調撥單</w:t>
      </w:r>
      <w:r>
        <w:rPr>
          <w:rFonts w:hint="eastAsia" w:ascii="微軟正黑體" w:hAnsi="微軟正黑體" w:eastAsia="微軟正黑體" w:cs="微軟正黑體"/>
          <w:color w:val="000000" w:themeColor="text1"/>
          <w:lang w:eastAsia="zh-TW"/>
        </w:rPr>
        <w:t>的</w:t>
      </w:r>
      <w:r w:rsidR="004565E0">
        <w:rPr>
          <w:rFonts w:hint="eastAsia" w:ascii="微軟正黑體" w:hAnsi="微軟正黑體" w:eastAsia="微軟正黑體" w:cs="微軟正黑體"/>
          <w:color w:val="000000" w:themeColor="text1"/>
          <w:lang w:eastAsia="zh-TW"/>
        </w:rPr>
        <w:t>過帳</w:t>
      </w:r>
      <w:r>
        <w:rPr>
          <w:rFonts w:hint="eastAsia" w:ascii="微軟正黑體" w:hAnsi="微軟正黑體" w:eastAsia="微軟正黑體" w:cs="微軟正黑體"/>
          <w:color w:val="000000" w:themeColor="text1"/>
          <w:lang w:eastAsia="zh-TW"/>
        </w:rPr>
        <w:t>類型為351</w:t>
      </w:r>
      <w:r w:rsidR="007E65B1">
        <w:rPr>
          <w:rFonts w:hint="eastAsia" w:ascii="微軟正黑體" w:hAnsi="微軟正黑體" w:eastAsia="微軟正黑體" w:cs="微軟正黑體"/>
          <w:color w:val="000000" w:themeColor="text1"/>
          <w:lang w:eastAsia="zh-TW"/>
        </w:rPr>
        <w:t>。</w:t>
      </w:r>
    </w:p>
    <w:p w:rsidRPr="0095728E" w:rsidR="00035875" w:rsidP="00020982" w:rsidRDefault="00F168F2" w14:paraId="6AC15DDE" w14:textId="73210BFB">
      <w:pPr>
        <w:pStyle w:val="BodyTextIndent2"/>
        <w:ind w:left="1207" w:leftChars="575"/>
        <w:rPr>
          <w:rFonts w:ascii="Malgun Gothic Semilight" w:hAnsi="Malgun Gothic Semilight" w:cs="Malgun Gothic Semilight" w:eastAsiaTheme="minorEastAsia"/>
          <w:color w:val="000000" w:themeColor="text1"/>
          <w:lang w:eastAsia="zh-TW"/>
        </w:rPr>
      </w:pPr>
      <w:r>
        <w:rPr>
          <w:rFonts w:hint="eastAsia" w:ascii="Malgun Gothic Semilight" w:hAnsi="Malgun Gothic Semilight" w:cs="Malgun Gothic Semilight" w:eastAsiaTheme="minorEastAsia"/>
          <w:color w:val="000000" w:themeColor="text1"/>
          <w:lang w:eastAsia="zh-TW"/>
        </w:rPr>
        <w:t xml:space="preserve"> </w:t>
      </w:r>
    </w:p>
    <w:p w:rsidR="00214AEA" w:rsidP="00406B21" w:rsidRDefault="003413B5" w14:paraId="3AA83977" w14:textId="45004154">
      <w:pPr>
        <w:pStyle w:val="Level2"/>
        <w:ind w:left="1560" w:hanging="567"/>
        <w:rPr>
          <w:lang w:eastAsia="en-GB"/>
        </w:rPr>
      </w:pPr>
      <w:r w:rsidRPr="005537C6">
        <w:rPr>
          <w:lang w:eastAsia="en-GB"/>
        </w:rPr>
        <w:t>Summary of Business Requirements</w:t>
      </w:r>
    </w:p>
    <w:p w:rsidR="00735DFD" w:rsidP="00A65D4E" w:rsidRDefault="007E65B1" w14:paraId="0F7A0F16" w14:textId="77777777">
      <w:pPr>
        <w:pStyle w:val="Level2"/>
        <w:numPr>
          <w:ilvl w:val="0"/>
          <w:numId w:val="0"/>
        </w:numPr>
        <w:ind w:left="1140" w:leftChars="543"/>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 xml:space="preserve">ERP </w:t>
      </w:r>
      <w:r w:rsidR="00A65D4E">
        <w:rPr>
          <w:rFonts w:hint="eastAsia" w:ascii="微軟正黑體" w:hAnsi="微軟正黑體" w:eastAsia="微軟正黑體" w:cs="微軟正黑體"/>
          <w:color w:val="000000" w:themeColor="text1"/>
          <w:lang w:eastAsia="zh-TW"/>
        </w:rPr>
        <w:t>系統504調撥單過帳異動類型調整</w:t>
      </w:r>
      <w:r w:rsidR="00735DFD">
        <w:rPr>
          <w:rFonts w:hint="eastAsia" w:ascii="微軟正黑體" w:hAnsi="微軟正黑體" w:eastAsia="微軟正黑體" w:cs="微軟正黑體"/>
          <w:color w:val="000000" w:themeColor="text1"/>
          <w:lang w:eastAsia="zh-TW"/>
        </w:rPr>
        <w:t>。</w:t>
      </w:r>
    </w:p>
    <w:p w:rsidR="00A65D4E" w:rsidP="00735DFD" w:rsidRDefault="00A65D4E" w14:paraId="06BA6D6F" w14:textId="5BD78BDA">
      <w:pPr>
        <w:pStyle w:val="Level3"/>
        <w:rPr>
          <w:lang w:eastAsia="zh-TW"/>
        </w:rPr>
      </w:pPr>
      <w:r>
        <w:rPr>
          <w:rFonts w:hint="eastAsia"/>
          <w:lang w:eastAsia="zh-TW"/>
        </w:rPr>
        <w:t>504</w:t>
      </w:r>
      <w:r>
        <w:rPr>
          <w:rFonts w:hint="eastAsia" w:ascii="微軟正黑體" w:hAnsi="微軟正黑體" w:eastAsia="微軟正黑體" w:cs="微軟正黑體"/>
          <w:lang w:eastAsia="zh-TW"/>
        </w:rPr>
        <w:t>調撥過帳失敗案例</w:t>
      </w:r>
      <w:r w:rsidR="00735DFD">
        <w:rPr>
          <w:lang w:eastAsia="zh-TW"/>
        </w:rPr>
        <w:t xml:space="preserve"> </w:t>
      </w:r>
      <w:r>
        <w:rPr>
          <w:rFonts w:hint="eastAsia"/>
          <w:lang w:eastAsia="zh-TW"/>
        </w:rPr>
        <w:t xml:space="preserve"> :</w:t>
      </w:r>
    </w:p>
    <w:p w:rsidR="00A65D4E" w:rsidP="00735DFD" w:rsidRDefault="00A65D4E" w14:paraId="3904E4C3" w14:textId="3F918038">
      <w:pPr>
        <w:pStyle w:val="Level2"/>
        <w:numPr>
          <w:ilvl w:val="0"/>
          <w:numId w:val="0"/>
        </w:numPr>
        <w:ind w:left="1770" w:leftChars="843"/>
        <w:rPr>
          <w:rFonts w:ascii="微軟正黑體" w:hAnsi="微軟正黑體" w:eastAsia="微軟正黑體" w:cs="微軟正黑體"/>
          <w:color w:val="000000" w:themeColor="text1"/>
          <w:lang w:eastAsia="zh-TW"/>
        </w:rPr>
      </w:pPr>
      <w:r w:rsidRPr="0044658B">
        <w:rPr>
          <w:rFonts w:hint="eastAsia" w:ascii="微軟正黑體" w:hAnsi="微軟正黑體" w:eastAsia="微軟正黑體" w:cs="微軟正黑體"/>
          <w:b/>
          <w:lang w:eastAsia="zh-TW"/>
        </w:rPr>
        <w:t>1110</w:t>
      </w:r>
      <w:r>
        <w:rPr>
          <w:rFonts w:hint="eastAsia" w:ascii="微軟正黑體" w:hAnsi="微軟正黑體" w:eastAsia="微軟正黑體" w:cs="微軟正黑體"/>
          <w:b/>
          <w:lang w:eastAsia="zh-TW"/>
        </w:rPr>
        <w:t xml:space="preserve"> </w:t>
      </w:r>
      <w:r>
        <w:rPr>
          <w:rFonts w:hint="eastAsia" w:ascii="微軟正黑體" w:hAnsi="微軟正黑體" w:eastAsia="微軟正黑體" w:cs="微軟正黑體"/>
          <w:lang w:eastAsia="zh-TW"/>
        </w:rPr>
        <w:t>(禮品採購組)</w:t>
      </w:r>
      <w:r w:rsidRPr="00B9429F">
        <w:rPr>
          <w:rFonts w:hint="eastAsia" w:ascii="微軟正黑體" w:hAnsi="微軟正黑體" w:eastAsia="微軟正黑體" w:cs="微軟正黑體"/>
          <w:color w:val="000000" w:themeColor="text1"/>
          <w:lang w:eastAsia="zh-TW"/>
        </w:rPr>
        <w:t>發貨給</w:t>
      </w:r>
      <w:r w:rsidRPr="00B9429F">
        <w:rPr>
          <w:rFonts w:hint="eastAsia" w:ascii="微軟正黑體" w:hAnsi="微軟正黑體" w:eastAsia="微軟正黑體" w:cs="微軟正黑體"/>
          <w:b/>
          <w:color w:val="000000" w:themeColor="text1"/>
          <w:lang w:eastAsia="zh-TW"/>
        </w:rPr>
        <w:t>F001</w:t>
      </w:r>
      <w:r>
        <w:rPr>
          <w:rFonts w:hint="eastAsia" w:ascii="微軟正黑體" w:hAnsi="微軟正黑體" w:eastAsia="微軟正黑體" w:cs="微軟正黑體"/>
          <w:b/>
          <w:color w:val="000000" w:themeColor="text1"/>
          <w:lang w:eastAsia="zh-TW"/>
        </w:rPr>
        <w:t>(</w:t>
      </w:r>
      <w:r w:rsidRPr="0044658B">
        <w:rPr>
          <w:rFonts w:hint="eastAsia" w:ascii="微軟正黑體" w:hAnsi="微軟正黑體" w:eastAsia="微軟正黑體" w:cs="微軟正黑體"/>
          <w:color w:val="000000" w:themeColor="text1"/>
          <w:lang w:eastAsia="zh-TW"/>
        </w:rPr>
        <w:t>誠品物流中心</w:t>
      </w:r>
      <w:r>
        <w:rPr>
          <w:rFonts w:hint="eastAsia" w:ascii="微軟正黑體" w:hAnsi="微軟正黑體" w:eastAsia="微軟正黑體" w:cs="微軟正黑體"/>
          <w:color w:val="000000" w:themeColor="text1"/>
          <w:lang w:eastAsia="zh-TW"/>
        </w:rPr>
        <w:t>)</w:t>
      </w:r>
      <w:r w:rsidR="009B1375">
        <w:rPr>
          <w:rFonts w:hint="eastAsia" w:ascii="微軟正黑體" w:hAnsi="微軟正黑體" w:eastAsia="微軟正黑體" w:cs="微軟正黑體"/>
          <w:color w:val="000000" w:themeColor="text1"/>
          <w:lang w:eastAsia="zh-TW"/>
        </w:rPr>
        <w:t>；</w:t>
      </w:r>
      <w:r>
        <w:rPr>
          <w:rFonts w:hint="eastAsia" w:ascii="微軟正黑體" w:hAnsi="微軟正黑體" w:eastAsia="微軟正黑體" w:cs="微軟正黑體"/>
          <w:color w:val="000000" w:themeColor="text1"/>
          <w:lang w:eastAsia="zh-TW"/>
        </w:rPr>
        <w:t>原</w:t>
      </w:r>
      <w:r w:rsidR="009B1375">
        <w:rPr>
          <w:rFonts w:hint="eastAsia" w:ascii="微軟正黑體" w:hAnsi="微軟正黑體" w:eastAsia="微軟正黑體" w:cs="微軟正黑體"/>
          <w:color w:val="000000" w:themeColor="text1"/>
          <w:lang w:eastAsia="zh-TW"/>
        </w:rPr>
        <w:t>EX</w:t>
      </w:r>
      <w:r w:rsidR="009B1375">
        <w:rPr>
          <w:rFonts w:ascii="微軟正黑體" w:hAnsi="微軟正黑體" w:eastAsia="微軟正黑體" w:cs="微軟正黑體"/>
          <w:color w:val="000000" w:themeColor="text1"/>
          <w:lang w:eastAsia="zh-TW"/>
        </w:rPr>
        <w:t>07</w:t>
      </w:r>
      <w:r>
        <w:rPr>
          <w:rFonts w:hint="eastAsia" w:ascii="微軟正黑體" w:hAnsi="微軟正黑體" w:eastAsia="微軟正黑體" w:cs="微軟正黑體"/>
          <w:color w:val="000000" w:themeColor="text1"/>
          <w:lang w:eastAsia="zh-TW"/>
        </w:rPr>
        <w:t>移動類型為951過帳失敗。</w:t>
      </w:r>
    </w:p>
    <w:p w:rsidRPr="0057597F" w:rsidR="00735DFD" w:rsidP="00735DFD" w:rsidRDefault="00735DFD" w14:paraId="141C4F9E" w14:textId="33554DCE">
      <w:pPr>
        <w:pStyle w:val="Level2"/>
        <w:numPr>
          <w:ilvl w:val="0"/>
          <w:numId w:val="0"/>
        </w:numPr>
        <w:ind w:left="1770" w:leftChars="843"/>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調整出貨單(</w:t>
      </w:r>
      <w:r w:rsidR="00B40422">
        <w:rPr>
          <w:rFonts w:hint="eastAsia" w:ascii="微軟正黑體" w:hAnsi="微軟正黑體" w:eastAsia="微軟正黑體" w:cs="微軟正黑體"/>
          <w:color w:val="000000" w:themeColor="text1"/>
          <w:lang w:eastAsia="zh-TW"/>
        </w:rPr>
        <w:t>504</w:t>
      </w:r>
      <w:r>
        <w:rPr>
          <w:rFonts w:hint="eastAsia" w:ascii="微軟正黑體" w:hAnsi="微軟正黑體" w:eastAsia="微軟正黑體" w:cs="微軟正黑體"/>
          <w:color w:val="000000" w:themeColor="text1"/>
          <w:lang w:eastAsia="zh-TW"/>
        </w:rPr>
        <w:t>調整單</w:t>
      </w:r>
      <w:r w:rsidR="009B1375">
        <w:rPr>
          <w:rFonts w:hint="eastAsia" w:ascii="微軟正黑體" w:hAnsi="微軟正黑體" w:eastAsia="微軟正黑體" w:cs="微軟正黑體"/>
          <w:color w:val="000000" w:themeColor="text1"/>
          <w:lang w:eastAsia="zh-TW"/>
        </w:rPr>
        <w:t>)</w:t>
      </w:r>
      <w:r w:rsidR="00B40422">
        <w:rPr>
          <w:rFonts w:hint="eastAsia" w:ascii="微軟正黑體" w:hAnsi="微軟正黑體" w:eastAsia="微軟正黑體" w:cs="微軟正黑體"/>
          <w:color w:val="000000" w:themeColor="text1"/>
          <w:lang w:eastAsia="zh-TW"/>
        </w:rPr>
        <w:t>若</w:t>
      </w:r>
      <w:r w:rsidRPr="00B9429F" w:rsidR="00B40422">
        <w:rPr>
          <w:rFonts w:hint="eastAsia" w:ascii="微軟正黑體" w:hAnsi="微軟正黑體" w:eastAsia="微軟正黑體" w:cs="微軟正黑體"/>
          <w:color w:val="000000" w:themeColor="text1"/>
          <w:lang w:eastAsia="zh-TW"/>
        </w:rPr>
        <w:t>發貨給</w:t>
      </w:r>
      <w:r w:rsidRPr="00B9429F" w:rsidR="00B40422">
        <w:rPr>
          <w:rFonts w:hint="eastAsia" w:ascii="微軟正黑體" w:hAnsi="微軟正黑體" w:eastAsia="微軟正黑體" w:cs="微軟正黑體"/>
          <w:b/>
          <w:color w:val="000000" w:themeColor="text1"/>
          <w:lang w:eastAsia="zh-TW"/>
        </w:rPr>
        <w:t>F001</w:t>
      </w:r>
      <w:r>
        <w:rPr>
          <w:rFonts w:hint="eastAsia" w:ascii="微軟正黑體" w:hAnsi="微軟正黑體" w:eastAsia="微軟正黑體" w:cs="微軟正黑體"/>
          <w:color w:val="000000" w:themeColor="text1"/>
          <w:lang w:eastAsia="zh-TW"/>
        </w:rPr>
        <w:t xml:space="preserve"> </w:t>
      </w:r>
      <w:r w:rsidR="00B40422">
        <w:rPr>
          <w:rFonts w:hint="eastAsia" w:ascii="微軟正黑體" w:hAnsi="微軟正黑體" w:eastAsia="微軟正黑體" w:cs="微軟正黑體"/>
          <w:color w:val="000000" w:themeColor="text1"/>
          <w:lang w:eastAsia="zh-TW"/>
        </w:rPr>
        <w:t>移動</w:t>
      </w:r>
      <w:r>
        <w:rPr>
          <w:rFonts w:hint="eastAsia" w:ascii="微軟正黑體" w:hAnsi="微軟正黑體" w:eastAsia="微軟正黑體" w:cs="微軟正黑體"/>
          <w:color w:val="000000" w:themeColor="text1"/>
          <w:lang w:eastAsia="zh-TW"/>
        </w:rPr>
        <w:t>類型調整為</w:t>
      </w:r>
      <w:r w:rsidR="00B40422">
        <w:rPr>
          <w:rFonts w:hint="eastAsia" w:ascii="微軟正黑體" w:hAnsi="微軟正黑體" w:eastAsia="微軟正黑體" w:cs="微軟正黑體"/>
          <w:color w:val="000000" w:themeColor="text1"/>
          <w:lang w:eastAsia="zh-TW"/>
        </w:rPr>
        <w:t>351。</w:t>
      </w:r>
    </w:p>
    <w:p w:rsidR="00A65D4E" w:rsidP="00A65D4E" w:rsidRDefault="00A65D4E" w14:paraId="0BC8D17A" w14:textId="77777777">
      <w:pPr>
        <w:pStyle w:val="Level3"/>
        <w:numPr>
          <w:ilvl w:val="0"/>
          <w:numId w:val="0"/>
        </w:numPr>
        <w:ind w:left="1098" w:leftChars="523"/>
      </w:pPr>
      <w:r>
        <w:rPr>
          <w:rFonts w:hint="eastAsia" w:ascii="微軟正黑體" w:hAnsi="微軟正黑體" w:eastAsia="微軟正黑體" w:cs="微軟正黑體"/>
          <w:lang w:eastAsia="zh-TW"/>
        </w:rPr>
        <w:t xml:space="preserve">專用名詞 </w:t>
      </w:r>
      <w:r>
        <w:rPr>
          <w:rFonts w:hint="eastAsia"/>
        </w:rPr>
        <w:t>:</w:t>
      </w:r>
    </w:p>
    <w:tbl>
      <w:tblPr>
        <w:tblStyle w:val="4-5"/>
        <w:tblW w:w="7875" w:type="dxa"/>
        <w:tblInd w:w="1759" w:type="dxa"/>
        <w:tblLayout w:type="fixed"/>
        <w:tblLook w:val="04A0" w:firstRow="1" w:lastRow="0" w:firstColumn="1" w:lastColumn="0" w:noHBand="0" w:noVBand="1"/>
      </w:tblPr>
      <w:tblGrid>
        <w:gridCol w:w="1701"/>
        <w:gridCol w:w="6174"/>
      </w:tblGrid>
      <w:tr w:rsidRPr="00541293" w:rsidR="00A65D4E" w:rsidTr="00A65D4E" w14:paraId="295F03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5" w:themeFillTint="99"/>
          </w:tcPr>
          <w:p w:rsidRPr="00541293" w:rsidR="00A65D4E" w:rsidP="00A65D4E" w:rsidRDefault="00A65D4E" w14:paraId="3218F77C" w14:textId="77777777">
            <w:pPr>
              <w:pStyle w:val="Level3"/>
              <w:numPr>
                <w:ilvl w:val="0"/>
                <w:numId w:val="0"/>
              </w:numPr>
              <w:jc w:val="cente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代碼/編號/簡稱</w:t>
            </w:r>
          </w:p>
        </w:tc>
        <w:tc>
          <w:tcPr>
            <w:tcW w:w="6174" w:type="dxa"/>
            <w:shd w:val="clear" w:color="auto" w:fill="8EAADB" w:themeFill="accent5" w:themeFillTint="99"/>
          </w:tcPr>
          <w:p w:rsidRPr="00541293" w:rsidR="00A65D4E" w:rsidP="00A65D4E" w:rsidRDefault="00A65D4E" w14:paraId="02DB1270" w14:textId="77777777">
            <w:pPr>
              <w:pStyle w:val="Level3"/>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sidRPr="004B502C">
              <w:rPr>
                <w:rFonts w:hint="eastAsia" w:ascii="微軟正黑體" w:hAnsi="微軟正黑體" w:eastAsia="微軟正黑體" w:cs="微軟正黑體"/>
                <w:color w:val="auto"/>
                <w:lang w:eastAsia="zh-TW"/>
              </w:rPr>
              <w:t>說明</w:t>
            </w:r>
          </w:p>
        </w:tc>
      </w:tr>
      <w:tr w:rsidRPr="003175A7" w:rsidR="00A65D4E" w:rsidTr="00A65D4E" w14:paraId="3EA262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65D4E" w:rsidP="00A65D4E" w:rsidRDefault="00A65D4E" w14:paraId="3D1A8F54" w14:textId="0F81AD97">
            <w:pPr>
              <w:pStyle w:val="Level3"/>
              <w:numPr>
                <w:ilvl w:val="0"/>
                <w:numId w:val="0"/>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調撥單/ STO</w:t>
            </w:r>
            <w:r w:rsidR="00376D87">
              <w:rPr>
                <w:rFonts w:hint="eastAsia" w:ascii="微軟正黑體" w:hAnsi="微軟正黑體" w:eastAsia="微軟正黑體" w:cs="微軟正黑體"/>
                <w:color w:val="000000" w:themeColor="text1"/>
                <w:lang w:eastAsia="zh-TW"/>
              </w:rPr>
              <w:t>單</w:t>
            </w:r>
          </w:p>
          <w:p w:rsidRPr="00B76CCE" w:rsidR="00A65D4E" w:rsidP="00A65D4E" w:rsidRDefault="00A65D4E" w14:paraId="3EF96C92" w14:textId="77777777">
            <w:pPr>
              <w:pStyle w:val="Level3"/>
              <w:numPr>
                <w:ilvl w:val="0"/>
                <w:numId w:val="0"/>
              </w:numPr>
              <w:rPr>
                <w:rFonts w:ascii="微軟正黑體" w:hAnsi="微軟正黑體" w:eastAsia="微軟正黑體" w:cs="微軟正黑體"/>
                <w:b w:val="0"/>
                <w:color w:val="000000" w:themeColor="text1"/>
                <w:lang w:eastAsia="zh-TW"/>
              </w:rPr>
            </w:pPr>
          </w:p>
        </w:tc>
        <w:tc>
          <w:tcPr>
            <w:tcW w:w="6174" w:type="dxa"/>
          </w:tcPr>
          <w:p w:rsidR="00A65D4E" w:rsidP="00A65D4E" w:rsidRDefault="00A65D4E" w14:paraId="01C6FBD4" w14:textId="3B1C14C5">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B76CCE">
              <w:rPr>
                <w:rFonts w:hint="eastAsia" w:ascii="微軟正黑體" w:hAnsi="微軟正黑體" w:eastAsia="微軟正黑體" w:cs="微軟正黑體"/>
                <w:lang w:eastAsia="zh-TW"/>
              </w:rPr>
              <w:t>ERP</w:t>
            </w:r>
            <w:r w:rsidR="00E56B9B">
              <w:rPr>
                <w:rFonts w:hint="eastAsia" w:ascii="微軟正黑體" w:hAnsi="微軟正黑體" w:eastAsia="微軟正黑體" w:cs="微軟正黑體"/>
                <w:lang w:eastAsia="zh-TW"/>
              </w:rPr>
              <w:t>系統在</w:t>
            </w:r>
            <w:r>
              <w:rPr>
                <w:rFonts w:hint="eastAsia" w:ascii="微軟正黑體" w:hAnsi="微軟正黑體" w:eastAsia="微軟正黑體" w:cs="微軟正黑體"/>
                <w:lang w:eastAsia="zh-TW"/>
              </w:rPr>
              <w:t>同組織</w:t>
            </w:r>
            <w:r w:rsidR="00E56B9B">
              <w:rPr>
                <w:rFonts w:hint="eastAsia" w:ascii="微軟正黑體" w:hAnsi="微軟正黑體" w:eastAsia="微軟正黑體" w:cs="微軟正黑體"/>
                <w:lang w:eastAsia="zh-TW"/>
              </w:rPr>
              <w:t>下</w:t>
            </w:r>
            <w:r>
              <w:rPr>
                <w:rFonts w:hint="eastAsia" w:ascii="微軟正黑體" w:hAnsi="微軟正黑體" w:eastAsia="微軟正黑體" w:cs="微軟正黑體"/>
                <w:lang w:eastAsia="zh-TW"/>
              </w:rPr>
              <w:t>，</w:t>
            </w:r>
            <w:r w:rsidR="00E56B9B">
              <w:rPr>
                <w:rFonts w:hint="eastAsia" w:ascii="微軟正黑體" w:hAnsi="微軟正黑體" w:eastAsia="微軟正黑體" w:cs="微軟正黑體"/>
                <w:color w:val="000000" w:themeColor="text1"/>
                <w:lang w:eastAsia="zh-TW"/>
              </w:rPr>
              <w:t>門市與門市</w:t>
            </w:r>
            <w:r>
              <w:rPr>
                <w:rFonts w:hint="eastAsia" w:ascii="微軟正黑體" w:hAnsi="微軟正黑體" w:eastAsia="微軟正黑體" w:cs="微軟正黑體"/>
                <w:color w:val="000000" w:themeColor="text1"/>
                <w:lang w:eastAsia="zh-TW"/>
              </w:rPr>
              <w:t>的庫存轉調</w:t>
            </w:r>
            <w:r w:rsidR="00E56B9B">
              <w:rPr>
                <w:rFonts w:hint="eastAsia" w:ascii="微軟正黑體" w:hAnsi="微軟正黑體" w:eastAsia="微軟正黑體" w:cs="微軟正黑體"/>
                <w:color w:val="000000" w:themeColor="text1"/>
                <w:lang w:eastAsia="zh-TW"/>
              </w:rPr>
              <w:t>單據</w:t>
            </w:r>
            <w:r>
              <w:rPr>
                <w:rFonts w:hint="eastAsia" w:ascii="微軟正黑體" w:hAnsi="微軟正黑體" w:eastAsia="微軟正黑體" w:cs="微軟正黑體"/>
                <w:color w:val="000000" w:themeColor="text1"/>
                <w:lang w:eastAsia="zh-TW"/>
              </w:rPr>
              <w:t>稱</w:t>
            </w:r>
            <w:r w:rsidRPr="00E56B9B">
              <w:rPr>
                <w:rFonts w:hint="eastAsia" w:ascii="微軟正黑體" w:hAnsi="微軟正黑體" w:eastAsia="微軟正黑體" w:cs="微軟正黑體"/>
                <w:b/>
                <w:color w:val="000000" w:themeColor="text1"/>
                <w:lang w:eastAsia="zh-TW"/>
              </w:rPr>
              <w:t>STO/調撥單</w:t>
            </w:r>
            <w:r>
              <w:rPr>
                <w:rFonts w:hint="eastAsia" w:ascii="微軟正黑體" w:hAnsi="微軟正黑體" w:eastAsia="微軟正黑體" w:cs="微軟正黑體"/>
                <w:color w:val="000000" w:themeColor="text1"/>
                <w:lang w:eastAsia="zh-TW"/>
              </w:rPr>
              <w:t>。</w:t>
            </w:r>
          </w:p>
          <w:p w:rsidR="00A65D4E" w:rsidP="00A65D4E" w:rsidRDefault="00A65D4E" w14:paraId="49B79EE0" w14:textId="77777777">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B76CCE">
              <w:rPr>
                <w:rFonts w:hint="eastAsia" w:ascii="微軟正黑體" w:hAnsi="微軟正黑體" w:eastAsia="微軟正黑體" w:cs="微軟正黑體"/>
                <w:lang w:eastAsia="zh-TW"/>
              </w:rPr>
              <w:t>ERP</w:t>
            </w:r>
            <w:r>
              <w:rPr>
                <w:rFonts w:ascii="微軟正黑體" w:hAnsi="微軟正黑體" w:eastAsia="微軟正黑體" w:cs="微軟正黑體"/>
                <w:lang w:eastAsia="zh-TW"/>
              </w:rPr>
              <w:t xml:space="preserve"> </w:t>
            </w:r>
            <w:r>
              <w:rPr>
                <w:rFonts w:hint="eastAsia" w:ascii="微軟正黑體" w:hAnsi="微軟正黑體" w:eastAsia="微軟正黑體" w:cs="微軟正黑體"/>
                <w:color w:val="000000" w:themeColor="text1"/>
                <w:lang w:eastAsia="zh-TW"/>
              </w:rPr>
              <w:t>2段帳 GI</w:t>
            </w:r>
            <w:r>
              <w:rPr>
                <w:rFonts w:ascii="微軟正黑體" w:hAnsi="微軟正黑體" w:eastAsia="微軟正黑體" w:cs="微軟正黑體"/>
                <w:color w:val="000000" w:themeColor="text1"/>
                <w:lang w:eastAsia="zh-TW"/>
              </w:rPr>
              <w:t>/</w:t>
            </w:r>
            <w:r>
              <w:rPr>
                <w:rFonts w:hint="eastAsia" w:ascii="微軟正黑體" w:hAnsi="微軟正黑體" w:eastAsia="微軟正黑體" w:cs="微軟正黑體"/>
                <w:color w:val="000000" w:themeColor="text1"/>
                <w:lang w:eastAsia="zh-TW"/>
              </w:rPr>
              <w:t>GR</w:t>
            </w:r>
            <w:r>
              <w:rPr>
                <w:rFonts w:ascii="微軟正黑體" w:hAnsi="微軟正黑體" w:eastAsia="微軟正黑體" w:cs="微軟正黑體"/>
                <w:color w:val="000000" w:themeColor="text1"/>
                <w:lang w:eastAsia="zh-TW"/>
              </w:rPr>
              <w:t xml:space="preserve"> </w:t>
            </w:r>
            <w:r>
              <w:rPr>
                <w:rFonts w:hint="eastAsia" w:ascii="微軟正黑體" w:hAnsi="微軟正黑體" w:eastAsia="微軟正黑體" w:cs="微軟正黑體"/>
                <w:color w:val="000000" w:themeColor="text1"/>
                <w:lang w:eastAsia="zh-TW"/>
              </w:rPr>
              <w:t xml:space="preserve">說明: </w:t>
            </w:r>
          </w:p>
          <w:p w:rsidR="00A65D4E" w:rsidP="00A65D4E" w:rsidRDefault="00A65D4E" w14:paraId="2456CD52" w14:textId="6BCAD1D9">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由</w:t>
            </w:r>
            <w:r w:rsidRPr="00C01A5B">
              <w:rPr>
                <w:rFonts w:hint="eastAsia" w:ascii="微軟正黑體" w:hAnsi="微軟正黑體" w:eastAsia="微軟正黑體" w:cs="微軟正黑體"/>
                <w:b/>
                <w:color w:val="000000" w:themeColor="text1"/>
                <w:lang w:eastAsia="zh-TW"/>
              </w:rPr>
              <w:t>發貨端門市</w:t>
            </w:r>
            <w:r>
              <w:rPr>
                <w:rFonts w:hint="eastAsia" w:ascii="微軟正黑體" w:hAnsi="微軟正黑體" w:eastAsia="微軟正黑體" w:cs="微軟正黑體"/>
                <w:color w:val="000000" w:themeColor="text1"/>
                <w:lang w:eastAsia="zh-TW"/>
              </w:rPr>
              <w:t>開立STO單並發貨至在途庫存此為</w:t>
            </w:r>
            <w:r w:rsidRPr="00C01A5B">
              <w:rPr>
                <w:rFonts w:hint="eastAsia" w:ascii="微軟正黑體" w:hAnsi="微軟正黑體" w:eastAsia="微軟正黑體" w:cs="微軟正黑體"/>
                <w:b/>
                <w:color w:val="000000" w:themeColor="text1"/>
                <w:lang w:eastAsia="zh-TW"/>
              </w:rPr>
              <w:t>發貨端GI</w:t>
            </w:r>
            <w:r w:rsidR="00E56B9B">
              <w:rPr>
                <w:rFonts w:hint="eastAsia" w:ascii="微軟正黑體" w:hAnsi="微軟正黑體" w:eastAsia="微軟正黑體" w:cs="微軟正黑體"/>
                <w:b/>
                <w:color w:val="000000" w:themeColor="text1"/>
                <w:lang w:eastAsia="zh-TW"/>
              </w:rPr>
              <w:t>過帳</w:t>
            </w:r>
            <w:r>
              <w:rPr>
                <w:rFonts w:hint="eastAsia" w:ascii="微軟正黑體" w:hAnsi="微軟正黑體" w:eastAsia="微軟正黑體" w:cs="微軟正黑體"/>
                <w:color w:val="000000" w:themeColor="text1"/>
                <w:lang w:eastAsia="zh-TW"/>
              </w:rPr>
              <w:t>，移動類型=951/351。</w:t>
            </w:r>
          </w:p>
          <w:p w:rsidR="00376D87" w:rsidP="00A65D4E" w:rsidRDefault="00A65D4E" w14:paraId="1B2061F8" w14:textId="2591BC6E">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C01A5B">
              <w:rPr>
                <w:rFonts w:hint="eastAsia" w:ascii="微軟正黑體" w:hAnsi="微軟正黑體" w:eastAsia="微軟正黑體" w:cs="微軟正黑體"/>
                <w:b/>
                <w:color w:val="000000" w:themeColor="text1"/>
                <w:lang w:eastAsia="zh-TW"/>
              </w:rPr>
              <w:t>收貨端門市</w:t>
            </w:r>
            <w:r>
              <w:rPr>
                <w:rFonts w:hint="eastAsia" w:ascii="微軟正黑體" w:hAnsi="微軟正黑體" w:eastAsia="微軟正黑體" w:cs="微軟正黑體"/>
                <w:color w:val="000000" w:themeColor="text1"/>
                <w:lang w:eastAsia="zh-TW"/>
              </w:rPr>
              <w:t>到貨: 依此STO</w:t>
            </w:r>
            <w:r w:rsidR="00F10631">
              <w:rPr>
                <w:rFonts w:hint="eastAsia" w:ascii="微軟正黑體" w:hAnsi="微軟正黑體" w:eastAsia="微軟正黑體" w:cs="微軟正黑體"/>
                <w:color w:val="000000" w:themeColor="text1"/>
                <w:lang w:eastAsia="zh-TW"/>
              </w:rPr>
              <w:t>實體從在途庫存轉入</w:t>
            </w:r>
            <w:r>
              <w:rPr>
                <w:rFonts w:hint="eastAsia" w:ascii="微軟正黑體" w:hAnsi="微軟正黑體" w:eastAsia="微軟正黑體" w:cs="微軟正黑體"/>
                <w:color w:val="000000" w:themeColor="text1"/>
                <w:lang w:eastAsia="zh-TW"/>
              </w:rPr>
              <w:t>庫存此為</w:t>
            </w:r>
            <w:r w:rsidR="00F10631">
              <w:rPr>
                <w:rFonts w:hint="eastAsia" w:ascii="微軟正黑體" w:hAnsi="微軟正黑體" w:eastAsia="微軟正黑體" w:cs="微軟正黑體"/>
                <w:b/>
                <w:color w:val="000000" w:themeColor="text1"/>
                <w:lang w:eastAsia="zh-TW"/>
              </w:rPr>
              <w:t>收貨</w:t>
            </w:r>
            <w:r w:rsidRPr="00C01A5B" w:rsidR="00F10631">
              <w:rPr>
                <w:rFonts w:hint="eastAsia" w:ascii="微軟正黑體" w:hAnsi="微軟正黑體" w:eastAsia="微軟正黑體" w:cs="微軟正黑體"/>
                <w:b/>
                <w:color w:val="000000" w:themeColor="text1"/>
                <w:lang w:eastAsia="zh-TW"/>
              </w:rPr>
              <w:t>端</w:t>
            </w:r>
            <w:r w:rsidRPr="00C01A5B">
              <w:rPr>
                <w:rFonts w:hint="eastAsia" w:ascii="微軟正黑體" w:hAnsi="微軟正黑體" w:eastAsia="微軟正黑體" w:cs="微軟正黑體"/>
                <w:b/>
                <w:color w:val="000000" w:themeColor="text1"/>
                <w:lang w:eastAsia="zh-TW"/>
              </w:rPr>
              <w:t>GR</w:t>
            </w:r>
            <w:r w:rsidR="00E56B9B">
              <w:rPr>
                <w:rFonts w:hint="eastAsia" w:ascii="微軟正黑體" w:hAnsi="微軟正黑體" w:eastAsia="微軟正黑體" w:cs="微軟正黑體"/>
                <w:b/>
                <w:color w:val="000000" w:themeColor="text1"/>
                <w:lang w:eastAsia="zh-TW"/>
              </w:rPr>
              <w:t>過帳</w:t>
            </w:r>
            <w:r>
              <w:rPr>
                <w:rFonts w:hint="eastAsia" w:ascii="微軟正黑體" w:hAnsi="微軟正黑體" w:eastAsia="微軟正黑體" w:cs="微軟正黑體"/>
                <w:color w:val="000000" w:themeColor="text1"/>
                <w:lang w:eastAsia="zh-TW"/>
              </w:rPr>
              <w:t>，移動類型=101。</w:t>
            </w:r>
          </w:p>
          <w:p w:rsidRPr="001D106D" w:rsidR="00A65D4E" w:rsidP="00376D87" w:rsidRDefault="00376D87" w14:paraId="310F9A62" w14:textId="44AB2711">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調撥單</w:t>
            </w:r>
            <w:r w:rsidR="00A65D4E">
              <w:rPr>
                <w:rFonts w:hint="eastAsia" w:ascii="微軟正黑體" w:hAnsi="微軟正黑體" w:eastAsia="微軟正黑體" w:cs="微軟正黑體"/>
                <w:color w:val="000000" w:themeColor="text1"/>
                <w:lang w:eastAsia="zh-TW"/>
              </w:rPr>
              <w:t>若有差異/損壞即留於在途庫存，等待回轉或認賠</w:t>
            </w:r>
            <w:r>
              <w:rPr>
                <w:rFonts w:hint="eastAsia" w:ascii="微軟正黑體" w:hAnsi="微軟正黑體" w:eastAsia="微軟正黑體" w:cs="微軟正黑體"/>
                <w:color w:val="000000" w:themeColor="text1"/>
                <w:lang w:eastAsia="zh-TW"/>
              </w:rPr>
              <w:t>。</w:t>
            </w:r>
          </w:p>
        </w:tc>
      </w:tr>
      <w:tr w:rsidRPr="00D25F77" w:rsidR="00A65D4E" w:rsidTr="00A65D4E" w14:paraId="415F731E" w14:textId="77777777">
        <w:tc>
          <w:tcPr>
            <w:cnfStyle w:val="001000000000" w:firstRow="0" w:lastRow="0" w:firstColumn="1" w:lastColumn="0" w:oddVBand="0" w:evenVBand="0" w:oddHBand="0" w:evenHBand="0" w:firstRowFirstColumn="0" w:firstRowLastColumn="0" w:lastRowFirstColumn="0" w:lastRowLastColumn="0"/>
            <w:tcW w:w="1701" w:type="dxa"/>
          </w:tcPr>
          <w:p w:rsidRPr="00B76CCE" w:rsidR="00A65D4E" w:rsidP="00A65D4E" w:rsidRDefault="00A65D4E" w14:paraId="7697FB90" w14:textId="77777777">
            <w:pPr>
              <w:pStyle w:val="Level3"/>
              <w:numPr>
                <w:ilvl w:val="0"/>
                <w:numId w:val="0"/>
              </w:numPr>
              <w:rPr>
                <w:rFonts w:ascii="微軟正黑體" w:hAnsi="微軟正黑體" w:eastAsia="微軟正黑體" w:cs="微軟正黑體"/>
                <w:b w:val="0"/>
                <w:color w:val="000000" w:themeColor="text1"/>
                <w:lang w:eastAsia="zh-TW"/>
              </w:rPr>
            </w:pPr>
            <w:r>
              <w:rPr>
                <w:rFonts w:hint="eastAsia" w:ascii="微軟正黑體" w:hAnsi="微軟正黑體" w:eastAsia="微軟正黑體" w:cs="微軟正黑體"/>
                <w:b w:val="0"/>
                <w:color w:val="000000" w:themeColor="text1"/>
                <w:lang w:eastAsia="zh-TW"/>
              </w:rPr>
              <w:t>504</w:t>
            </w:r>
            <w:r>
              <w:rPr>
                <w:rFonts w:hint="eastAsia" w:ascii="微軟正黑體" w:hAnsi="微軟正黑體" w:eastAsia="微軟正黑體" w:cs="微軟正黑體"/>
                <w:color w:val="000000" w:themeColor="text1"/>
                <w:lang w:eastAsia="zh-TW"/>
              </w:rPr>
              <w:t>調撥單</w:t>
            </w:r>
          </w:p>
        </w:tc>
        <w:tc>
          <w:tcPr>
            <w:tcW w:w="6174" w:type="dxa"/>
          </w:tcPr>
          <w:p w:rsidR="00A65D4E" w:rsidP="00A65D4E" w:rsidRDefault="00A65D4E" w14:paraId="3F9AACA9" w14:textId="5E5F600F">
            <w:pPr>
              <w:pStyle w:val="TableHead"/>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lang w:eastAsia="zh-TW"/>
              </w:rPr>
            </w:pPr>
            <w:r w:rsidRPr="00B76CCE">
              <w:rPr>
                <w:rFonts w:hint="eastAsia" w:ascii="微軟正黑體" w:hAnsi="微軟正黑體" w:eastAsia="微軟正黑體" w:cs="微軟正黑體"/>
                <w:lang w:eastAsia="zh-TW"/>
              </w:rPr>
              <w:t>ERP中</w:t>
            </w:r>
            <w:r>
              <w:rPr>
                <w:rFonts w:hint="eastAsia" w:ascii="微軟正黑體" w:hAnsi="微軟正黑體" w:eastAsia="微軟正黑體" w:cs="微軟正黑體"/>
                <w:lang w:eastAsia="zh-TW"/>
              </w:rPr>
              <w:t>定義ZS04單據類型為</w:t>
            </w:r>
            <w:r>
              <w:rPr>
                <w:rFonts w:hint="eastAsia" w:ascii="微軟正黑體" w:hAnsi="微軟正黑體" w:eastAsia="微軟正黑體" w:cs="微軟正黑體"/>
                <w:color w:val="000000" w:themeColor="text1"/>
                <w:lang w:eastAsia="zh-TW"/>
              </w:rPr>
              <w:t>門市間的庫存互相轉調</w:t>
            </w:r>
            <w:r w:rsidR="00C20F1C">
              <w:rPr>
                <w:rFonts w:hint="eastAsia" w:ascii="微軟正黑體" w:hAnsi="微軟正黑體" w:eastAsia="微軟正黑體" w:cs="微軟正黑體"/>
                <w:color w:val="000000" w:themeColor="text1"/>
                <w:lang w:eastAsia="zh-TW"/>
              </w:rPr>
              <w:t>單據類型</w:t>
            </w:r>
            <w:r w:rsidRPr="00B76CCE">
              <w:rPr>
                <w:rFonts w:hint="eastAsia" w:ascii="微軟正黑體" w:hAnsi="微軟正黑體" w:eastAsia="微軟正黑體" w:cs="微軟正黑體"/>
                <w:lang w:eastAsia="zh-TW"/>
              </w:rPr>
              <w:t>。</w:t>
            </w:r>
          </w:p>
          <w:p w:rsidR="00A65D4E" w:rsidP="00A65D4E" w:rsidRDefault="00A65D4E" w14:paraId="2BDEB839" w14:textId="03904A6B">
            <w:pPr>
              <w:pStyle w:val="TableHead"/>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若</w:t>
            </w:r>
            <w:r w:rsidRPr="00C01A5B">
              <w:rPr>
                <w:rFonts w:hint="eastAsia" w:ascii="微軟正黑體" w:hAnsi="微軟正黑體" w:eastAsia="微軟正黑體" w:cs="微軟正黑體"/>
                <w:b/>
                <w:color w:val="000000" w:themeColor="text1"/>
                <w:lang w:eastAsia="zh-TW"/>
              </w:rPr>
              <w:t>發貨</w:t>
            </w:r>
            <w:r>
              <w:rPr>
                <w:rFonts w:hint="eastAsia" w:ascii="微軟正黑體" w:hAnsi="微軟正黑體" w:eastAsia="微軟正黑體" w:cs="微軟正黑體"/>
                <w:b/>
                <w:color w:val="000000" w:themeColor="text1"/>
                <w:lang w:eastAsia="zh-TW"/>
              </w:rPr>
              <w:t>點</w:t>
            </w:r>
            <w:r w:rsidR="00C20F1C">
              <w:rPr>
                <w:rFonts w:hint="eastAsia" w:ascii="微軟正黑體" w:hAnsi="微軟正黑體" w:eastAsia="微軟正黑體" w:cs="微軟正黑體"/>
                <w:lang w:eastAsia="zh-TW"/>
              </w:rPr>
              <w:t>在物流中心即</w:t>
            </w:r>
            <w:r>
              <w:rPr>
                <w:rFonts w:hint="eastAsia" w:ascii="微軟正黑體" w:hAnsi="微軟正黑體" w:eastAsia="微軟正黑體" w:cs="微軟正黑體"/>
                <w:lang w:eastAsia="zh-TW"/>
              </w:rPr>
              <w:t>為出貨單轉入WMS系統。</w:t>
            </w:r>
          </w:p>
          <w:p w:rsidRPr="0057597F" w:rsidR="00A65D4E" w:rsidP="00A65D4E" w:rsidRDefault="00A65D4E" w14:paraId="1A4E1A9B" w14:textId="379B2699">
            <w:pPr>
              <w:pStyle w:val="TableHead"/>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若</w:t>
            </w:r>
            <w:r>
              <w:rPr>
                <w:rFonts w:hint="eastAsia" w:ascii="微軟正黑體" w:hAnsi="微軟正黑體" w:eastAsia="微軟正黑體" w:cs="微軟正黑體"/>
                <w:b/>
                <w:color w:val="000000" w:themeColor="text1"/>
                <w:lang w:eastAsia="zh-TW"/>
              </w:rPr>
              <w:t>收</w:t>
            </w:r>
            <w:r w:rsidRPr="00C01A5B">
              <w:rPr>
                <w:rFonts w:hint="eastAsia" w:ascii="微軟正黑體" w:hAnsi="微軟正黑體" w:eastAsia="微軟正黑體" w:cs="微軟正黑體"/>
                <w:b/>
                <w:color w:val="000000" w:themeColor="text1"/>
                <w:lang w:eastAsia="zh-TW"/>
              </w:rPr>
              <w:t>貨</w:t>
            </w:r>
            <w:r>
              <w:rPr>
                <w:rFonts w:hint="eastAsia" w:ascii="微軟正黑體" w:hAnsi="微軟正黑體" w:eastAsia="微軟正黑體" w:cs="微軟正黑體"/>
                <w:b/>
                <w:color w:val="000000" w:themeColor="text1"/>
                <w:lang w:eastAsia="zh-TW"/>
              </w:rPr>
              <w:t>點</w:t>
            </w:r>
            <w:r w:rsidR="00C20F1C">
              <w:rPr>
                <w:rFonts w:hint="eastAsia" w:ascii="微軟正黑體" w:hAnsi="微軟正黑體" w:eastAsia="微軟正黑體" w:cs="微軟正黑體"/>
                <w:lang w:eastAsia="zh-TW"/>
              </w:rPr>
              <w:t>在物流中心即</w:t>
            </w:r>
            <w:r>
              <w:rPr>
                <w:rFonts w:hint="eastAsia" w:ascii="微軟正黑體" w:hAnsi="微軟正黑體" w:eastAsia="微軟正黑體" w:cs="微軟正黑體"/>
                <w:lang w:eastAsia="zh-TW"/>
              </w:rPr>
              <w:t>為收貨單轉入WMS系統。</w:t>
            </w:r>
          </w:p>
        </w:tc>
      </w:tr>
      <w:tr w:rsidRPr="00D25F77" w:rsidR="00A65D4E" w:rsidTr="00A65D4E" w14:paraId="5172F6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Pr="00376A1F" w:rsidR="00A65D4E" w:rsidP="00A65D4E" w:rsidRDefault="00A65D4E" w14:paraId="05D01254" w14:textId="77777777">
            <w:pPr>
              <w:pStyle w:val="Level3"/>
              <w:numPr>
                <w:ilvl w:val="0"/>
                <w:numId w:val="0"/>
              </w:numPr>
              <w:rPr>
                <w:rFonts w:ascii="微軟正黑體" w:hAnsi="微軟正黑體" w:eastAsia="微軟正黑體" w:cs="微軟正黑體"/>
                <w:lang w:eastAsia="zh-TW"/>
              </w:rPr>
            </w:pPr>
            <w:r>
              <w:rPr>
                <w:rFonts w:hint="eastAsia" w:ascii="微軟正黑體" w:hAnsi="微軟正黑體" w:eastAsia="微軟正黑體" w:cs="微軟正黑體"/>
                <w:color w:val="000000" w:themeColor="text1"/>
                <w:lang w:eastAsia="zh-TW"/>
              </w:rPr>
              <w:t>在庫型</w:t>
            </w:r>
          </w:p>
        </w:tc>
        <w:tc>
          <w:tcPr>
            <w:tcW w:w="6174" w:type="dxa"/>
          </w:tcPr>
          <w:p w:rsidR="00A65D4E" w:rsidP="00A65D4E" w:rsidRDefault="00A65D4E" w14:paraId="1A5BDE7C" w14:textId="202417B7">
            <w:pPr>
              <w:pStyle w:val="TableHead"/>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 xml:space="preserve"> WMS</w:t>
            </w:r>
            <w:r w:rsidRPr="00B76CCE">
              <w:rPr>
                <w:rFonts w:hint="eastAsia" w:ascii="微軟正黑體" w:hAnsi="微軟正黑體" w:eastAsia="微軟正黑體" w:cs="微軟正黑體"/>
                <w:lang w:eastAsia="zh-TW"/>
              </w:rPr>
              <w:t>系統</w:t>
            </w:r>
            <w:r>
              <w:rPr>
                <w:rFonts w:hint="eastAsia" w:ascii="微軟正黑體" w:hAnsi="微軟正黑體" w:eastAsia="微軟正黑體" w:cs="微軟正黑體"/>
                <w:lang w:eastAsia="zh-TW"/>
              </w:rPr>
              <w:t>一般</w:t>
            </w:r>
            <w:r w:rsidR="00376D87">
              <w:rPr>
                <w:rFonts w:hint="eastAsia" w:ascii="微軟正黑體" w:hAnsi="微軟正黑體" w:eastAsia="微軟正黑體" w:cs="微軟正黑體"/>
                <w:lang w:eastAsia="zh-TW"/>
              </w:rPr>
              <w:t>收貨單、出貨單作業分別方式。收貨單與出貨無直接關聯，出貨單</w:t>
            </w:r>
            <w:r>
              <w:rPr>
                <w:rFonts w:hint="eastAsia" w:ascii="微軟正黑體" w:hAnsi="微軟正黑體" w:eastAsia="微軟正黑體" w:cs="微軟正黑體"/>
                <w:lang w:eastAsia="zh-TW"/>
              </w:rPr>
              <w:t>需要先有庫存量</w:t>
            </w:r>
            <w:r w:rsidR="00376D87">
              <w:rPr>
                <w:rFonts w:hint="eastAsia" w:ascii="微軟正黑體" w:hAnsi="微軟正黑體" w:eastAsia="微軟正黑體" w:cs="微軟正黑體"/>
                <w:lang w:eastAsia="zh-TW"/>
              </w:rPr>
              <w:t>。</w:t>
            </w:r>
          </w:p>
        </w:tc>
      </w:tr>
      <w:tr w:rsidRPr="00D25F77" w:rsidR="009B1375" w:rsidTr="00A65D4E" w14:paraId="50B23EFD" w14:textId="77777777">
        <w:tc>
          <w:tcPr>
            <w:cnfStyle w:val="001000000000" w:firstRow="0" w:lastRow="0" w:firstColumn="1" w:lastColumn="0" w:oddVBand="0" w:evenVBand="0" w:oddHBand="0" w:evenHBand="0" w:firstRowFirstColumn="0" w:firstRowLastColumn="0" w:lastRowFirstColumn="0" w:lastRowLastColumn="0"/>
            <w:tcW w:w="1701" w:type="dxa"/>
          </w:tcPr>
          <w:p w:rsidR="009B1375" w:rsidP="00A65D4E" w:rsidRDefault="009B1375" w14:paraId="41A60A54" w14:textId="69B35AA4">
            <w:pPr>
              <w:pStyle w:val="Level3"/>
              <w:numPr>
                <w:ilvl w:val="0"/>
                <w:numId w:val="0"/>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EX07</w:t>
            </w:r>
          </w:p>
        </w:tc>
        <w:tc>
          <w:tcPr>
            <w:tcW w:w="6174" w:type="dxa"/>
          </w:tcPr>
          <w:p w:rsidR="009B1375" w:rsidP="00A65D4E" w:rsidRDefault="009B1375" w14:paraId="19E71235" w14:textId="2F6BE352">
            <w:pPr>
              <w:pStyle w:val="TableHead"/>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lang w:eastAsia="zh-TW"/>
              </w:rPr>
            </w:pPr>
            <w:r w:rsidRPr="00B76CCE">
              <w:rPr>
                <w:rFonts w:hint="eastAsia" w:ascii="微軟正黑體" w:hAnsi="微軟正黑體" w:eastAsia="微軟正黑體" w:cs="微軟正黑體"/>
                <w:lang w:eastAsia="zh-TW"/>
              </w:rPr>
              <w:t>ERP系統</w:t>
            </w:r>
            <w:r>
              <w:rPr>
                <w:rFonts w:hint="eastAsia" w:ascii="微軟正黑體" w:hAnsi="微軟正黑體" w:eastAsia="微軟正黑體" w:cs="微軟正黑體"/>
                <w:lang w:eastAsia="zh-TW"/>
              </w:rPr>
              <w:t>的</w:t>
            </w:r>
            <w:r>
              <w:rPr>
                <w:rFonts w:hint="eastAsia" w:ascii="微軟正黑體" w:hAnsi="微軟正黑體" w:eastAsia="微軟正黑體" w:cs="微軟正黑體"/>
                <w:color w:val="000000" w:themeColor="text1"/>
                <w:lang w:eastAsia="zh-TW"/>
              </w:rPr>
              <w:t>調整單</w:t>
            </w:r>
            <w:r>
              <w:rPr>
                <w:rFonts w:hint="eastAsia" w:ascii="微軟正黑體" w:hAnsi="微軟正黑體" w:eastAsia="微軟正黑體" w:cs="微軟正黑體"/>
                <w:lang w:eastAsia="zh-TW"/>
              </w:rPr>
              <w:t>過帳標準文件(接口)</w:t>
            </w:r>
            <w:r w:rsidR="00256EF3">
              <w:rPr>
                <w:rFonts w:hint="eastAsia" w:ascii="微軟正黑體" w:hAnsi="微軟正黑體" w:eastAsia="微軟正黑體" w:cs="微軟正黑體"/>
                <w:lang w:eastAsia="zh-TW"/>
              </w:rPr>
              <w:t>。</w:t>
            </w:r>
          </w:p>
        </w:tc>
      </w:tr>
    </w:tbl>
    <w:p w:rsidRPr="00A65D4E" w:rsidR="00BF6C7F" w:rsidP="00A65D4E" w:rsidRDefault="00BF6C7F" w14:paraId="697DDC27" w14:textId="2326132D">
      <w:pPr>
        <w:pStyle w:val="Level2"/>
        <w:numPr>
          <w:ilvl w:val="0"/>
          <w:numId w:val="0"/>
        </w:numPr>
        <w:ind w:left="1140" w:leftChars="543"/>
        <w:rPr>
          <w:rFonts w:eastAsiaTheme="minorEastAsia"/>
          <w:lang w:eastAsia="zh-TW"/>
        </w:rPr>
      </w:pPr>
    </w:p>
    <w:p w:rsidRPr="005537C6" w:rsidR="00214AEA" w:rsidP="00214AEA" w:rsidRDefault="003413B5" w14:paraId="28E6F082" w14:textId="77777777">
      <w:pPr>
        <w:pStyle w:val="Level2"/>
        <w:rPr>
          <w:lang w:eastAsia="en-GB"/>
        </w:rPr>
      </w:pPr>
      <w:r w:rsidRPr="005537C6">
        <w:rPr>
          <w:lang w:eastAsia="en-GB"/>
        </w:rPr>
        <w:t>Objectives</w:t>
      </w:r>
    </w:p>
    <w:p w:rsidRPr="004C2D82" w:rsidR="00A65D4E" w:rsidP="00A65D4E" w:rsidRDefault="00A65D4E" w14:paraId="2B4DD380" w14:textId="493602A0">
      <w:pPr>
        <w:pStyle w:val="BodyTextIndent2"/>
        <w:ind w:left="1207" w:leftChars="575"/>
        <w:rPr>
          <w:rFonts w:ascii="Malgun Gothic Semilight" w:hAnsi="Malgun Gothic Semilight" w:cs="Malgun Gothic Semilight" w:eastAsiaTheme="minorEastAsia"/>
          <w:color w:val="000000" w:themeColor="text1"/>
          <w:lang w:eastAsia="zh-TW"/>
        </w:rPr>
      </w:pPr>
      <w:r>
        <w:rPr>
          <w:rFonts w:hint="eastAsia" w:ascii="微軟正黑體" w:hAnsi="微軟正黑體" w:eastAsia="微軟正黑體" w:cs="微軟正黑體"/>
          <w:color w:val="000000" w:themeColor="text1"/>
          <w:lang w:eastAsia="zh-TW"/>
        </w:rPr>
        <w:t>重新檢視及調整High</w:t>
      </w:r>
      <w:r>
        <w:rPr>
          <w:rFonts w:ascii="微軟正黑體" w:hAnsi="微軟正黑體" w:eastAsia="微軟正黑體" w:cs="微軟正黑體"/>
          <w:color w:val="000000" w:themeColor="text1"/>
          <w:lang w:eastAsia="zh-TW"/>
        </w:rPr>
        <w:t xml:space="preserve"> </w:t>
      </w:r>
      <w:r>
        <w:rPr>
          <w:rFonts w:hint="eastAsia" w:ascii="微軟正黑體" w:hAnsi="微軟正黑體" w:eastAsia="微軟正黑體" w:cs="微軟正黑體"/>
          <w:color w:val="000000" w:themeColor="text1"/>
          <w:lang w:eastAsia="zh-TW"/>
        </w:rPr>
        <w:t>Jump系統的在庫型出貨單</w:t>
      </w:r>
      <w:r w:rsidR="00E56B9B">
        <w:rPr>
          <w:rFonts w:hint="eastAsia" w:ascii="微軟正黑體" w:hAnsi="微軟正黑體" w:eastAsia="微軟正黑體" w:cs="微軟正黑體"/>
          <w:color w:val="000000" w:themeColor="text1"/>
          <w:lang w:eastAsia="zh-TW"/>
        </w:rPr>
        <w:t>(</w:t>
      </w:r>
      <w:r>
        <w:rPr>
          <w:rFonts w:hint="eastAsia" w:ascii="微軟正黑體" w:hAnsi="微軟正黑體" w:eastAsia="微軟正黑體" w:cs="微軟正黑體"/>
          <w:color w:val="000000" w:themeColor="text1"/>
          <w:lang w:eastAsia="zh-TW"/>
        </w:rPr>
        <w:t>調撥單) ，在出貨單結案回傳ERP過帳接口使用EX07</w:t>
      </w:r>
      <w:r w:rsidR="00E56B9B">
        <w:rPr>
          <w:rFonts w:hint="eastAsia" w:ascii="微軟正黑體" w:hAnsi="微軟正黑體" w:eastAsia="微軟正黑體" w:cs="微軟正黑體"/>
          <w:color w:val="000000" w:themeColor="text1"/>
          <w:lang w:eastAsia="zh-TW"/>
        </w:rPr>
        <w:t>_SO</w:t>
      </w:r>
      <w:r>
        <w:rPr>
          <w:rFonts w:hint="eastAsia" w:ascii="微軟正黑體" w:hAnsi="微軟正黑體" w:eastAsia="微軟正黑體" w:cs="微軟正黑體"/>
          <w:color w:val="000000" w:themeColor="text1"/>
          <w:lang w:eastAsia="zh-TW"/>
        </w:rPr>
        <w:t xml:space="preserve"> 並依到貨點判斷，若到貨點為F001(</w:t>
      </w:r>
      <w:r w:rsidRPr="0044658B">
        <w:rPr>
          <w:rFonts w:hint="eastAsia" w:ascii="微軟正黑體" w:hAnsi="微軟正黑體" w:eastAsia="微軟正黑體" w:cs="微軟正黑體"/>
          <w:color w:val="000000" w:themeColor="text1"/>
          <w:lang w:eastAsia="zh-TW"/>
        </w:rPr>
        <w:t>誠品</w:t>
      </w:r>
      <w:r w:rsidRPr="0057597F">
        <w:rPr>
          <w:rFonts w:hint="eastAsia" w:ascii="微軟正黑體" w:hAnsi="微軟正黑體" w:eastAsia="微軟正黑體" w:cs="微軟正黑體"/>
          <w:color w:val="000000" w:themeColor="text1"/>
          <w:lang w:eastAsia="zh-TW"/>
        </w:rPr>
        <w:t>物流中心</w:t>
      </w:r>
      <w:r>
        <w:rPr>
          <w:rFonts w:hint="eastAsia" w:ascii="微軟正黑體" w:hAnsi="微軟正黑體" w:eastAsia="微軟正黑體" w:cs="微軟正黑體"/>
          <w:color w:val="000000" w:themeColor="text1"/>
          <w:lang w:eastAsia="zh-TW"/>
        </w:rPr>
        <w:t>) 移動類型=351，若一般門市(含F002、F003</w:t>
      </w:r>
      <w:r w:rsidR="00CC5E7B">
        <w:rPr>
          <w:rFonts w:hint="eastAsia" w:ascii="微軟正黑體" w:hAnsi="微軟正黑體" w:eastAsia="微軟正黑體" w:cs="微軟正黑體"/>
          <w:color w:val="000000" w:themeColor="text1"/>
          <w:lang w:eastAsia="zh-TW"/>
        </w:rPr>
        <w:t>、G倉</w:t>
      </w:r>
      <w:r>
        <w:rPr>
          <w:rFonts w:hint="eastAsia" w:ascii="微軟正黑體" w:hAnsi="微軟正黑體" w:eastAsia="微軟正黑體" w:cs="微軟正黑體"/>
          <w:color w:val="000000" w:themeColor="text1"/>
          <w:lang w:eastAsia="zh-TW"/>
        </w:rPr>
        <w:t>)移動類型=951。</w:t>
      </w:r>
    </w:p>
    <w:p w:rsidRPr="007A2323" w:rsidR="00035875" w:rsidP="00A65D4E" w:rsidRDefault="006B0978" w14:paraId="4BD84BAF" w14:textId="66ECF3B2">
      <w:pPr>
        <w:pStyle w:val="BodyTextIndent2"/>
        <w:ind w:left="1207" w:leftChars="575"/>
        <w:rPr>
          <w:rFonts w:ascii="微軟正黑體" w:hAnsi="微軟正黑體" w:eastAsia="微軟正黑體"/>
          <w:color w:val="auto"/>
          <w:lang w:eastAsia="zh-TW"/>
        </w:rPr>
      </w:pPr>
      <w:r>
        <w:rPr>
          <w:rFonts w:hint="eastAsia" w:ascii="微軟正黑體" w:hAnsi="微軟正黑體" w:eastAsia="微軟正黑體"/>
          <w:color w:val="auto"/>
          <w:lang w:eastAsia="zh-TW"/>
        </w:rPr>
        <w:t xml:space="preserve"> </w:t>
      </w:r>
    </w:p>
    <w:p w:rsidRPr="001D13C1" w:rsidR="000A1B91" w:rsidP="001D13C1" w:rsidRDefault="003413B5" w14:paraId="1C50640B" w14:textId="0E4B684E">
      <w:pPr>
        <w:pStyle w:val="Level2"/>
        <w:rPr>
          <w:lang w:eastAsia="en-GB"/>
        </w:rPr>
      </w:pPr>
      <w:r w:rsidRPr="001D13C1">
        <w:rPr>
          <w:lang w:eastAsia="en-GB"/>
        </w:rPr>
        <w:t>Financial Summary</w:t>
      </w:r>
    </w:p>
    <w:p w:rsidRPr="00035875" w:rsidR="003413B5" w:rsidP="008358A9" w:rsidRDefault="00035875" w14:paraId="7F4EF541" w14:textId="25D66B3C">
      <w:pPr>
        <w:pStyle w:val="a0"/>
        <w:spacing w:before="120"/>
        <w:ind w:left="1344" w:leftChars="640"/>
        <w:rPr>
          <w:rFonts w:eastAsiaTheme="minorEastAsia"/>
          <w:lang w:eastAsia="zh-TW"/>
        </w:rPr>
      </w:pPr>
      <w:r>
        <w:rPr>
          <w:rFonts w:hint="eastAsia" w:eastAsiaTheme="minorEastAsia"/>
          <w:lang w:eastAsia="zh-TW"/>
        </w:rPr>
        <w:t>N</w:t>
      </w:r>
      <w:r>
        <w:rPr>
          <w:rFonts w:eastAsiaTheme="minorEastAsia"/>
          <w:lang w:eastAsia="zh-TW"/>
        </w:rPr>
        <w:t>/</w:t>
      </w:r>
      <w:r>
        <w:rPr>
          <w:rFonts w:hint="eastAsia" w:eastAsiaTheme="minorEastAsia"/>
          <w:lang w:eastAsia="zh-TW"/>
        </w:rPr>
        <w:t>A</w:t>
      </w:r>
    </w:p>
    <w:p w:rsidRPr="001D13C1" w:rsidR="001D13C1" w:rsidP="00BD2B98" w:rsidRDefault="001D13C1" w14:paraId="1E1D3251" w14:textId="77777777">
      <w:pPr>
        <w:pStyle w:val="a0"/>
        <w:spacing w:before="120"/>
        <w:rPr>
          <w:lang w:eastAsia="en-GB"/>
        </w:rPr>
      </w:pPr>
    </w:p>
    <w:bookmarkEnd w:id="0"/>
    <w:p w:rsidRPr="001D13C1" w:rsidR="00D0712D" w:rsidP="002C38C1" w:rsidRDefault="002C38C1" w14:paraId="1323C33D" w14:textId="77777777">
      <w:pPr>
        <w:pStyle w:val="Level1"/>
      </w:pPr>
      <w:r w:rsidRPr="001D13C1">
        <w:t>What is the proposition/business change?</w:t>
      </w:r>
    </w:p>
    <w:p w:rsidRPr="001D13C1" w:rsidR="002C38C1" w:rsidP="002C38C1" w:rsidRDefault="002C38C1" w14:paraId="5E05C21E" w14:textId="77777777">
      <w:pPr>
        <w:pStyle w:val="Level2"/>
      </w:pPr>
      <w:r w:rsidRPr="001D13C1">
        <w:t>Scope</w:t>
      </w:r>
    </w:p>
    <w:p w:rsidRPr="001D13C1" w:rsidR="002C38C1" w:rsidP="002C38C1" w:rsidRDefault="004E3DA7" w14:paraId="1DF4D344" w14:textId="348B8717">
      <w:pPr>
        <w:pStyle w:val="BodyTextIndent2"/>
        <w:rPr>
          <w:lang w:eastAsia="en-GB"/>
        </w:rPr>
      </w:pPr>
      <w:r>
        <w:rPr>
          <w:lang w:eastAsia="en-GB"/>
        </w:rPr>
        <w:t xml:space="preserve"> </w:t>
      </w:r>
    </w:p>
    <w:p w:rsidRPr="00D96721" w:rsidR="00E167AF" w:rsidP="00E167AF" w:rsidRDefault="00E167AF" w14:paraId="6969BAD2" w14:textId="77777777">
      <w:pPr>
        <w:ind w:left="1440" w:leftChars="686"/>
        <w:rPr>
          <w:rFonts w:ascii="微軟正黑體" w:hAnsi="微軟正黑體" w:eastAsia="微軟正黑體"/>
          <w:lang w:eastAsia="en-GB"/>
        </w:rPr>
      </w:pPr>
      <w:r w:rsidRPr="00D96721">
        <w:rPr>
          <w:rFonts w:ascii="微軟正黑體" w:hAnsi="微軟正黑體" w:eastAsia="微軟正黑體"/>
          <w:lang w:eastAsia="en-GB"/>
        </w:rPr>
        <w:t>Geography / Location : eslite Ping Zhen Logistics Park.</w:t>
      </w:r>
    </w:p>
    <w:p w:rsidRPr="00D96721" w:rsidR="00E167AF" w:rsidP="00E167AF" w:rsidRDefault="00E167AF" w14:paraId="1830FE81" w14:textId="19BAC357">
      <w:pPr>
        <w:ind w:left="1440" w:leftChars="686"/>
        <w:rPr>
          <w:rFonts w:ascii="微軟正黑體" w:hAnsi="微軟正黑體" w:eastAsia="微軟正黑體"/>
          <w:lang w:eastAsia="en-GB"/>
        </w:rPr>
      </w:pPr>
      <w:r w:rsidRPr="00D96721">
        <w:rPr>
          <w:rFonts w:ascii="微軟正黑體" w:hAnsi="微軟正黑體" w:eastAsia="微軟正黑體"/>
          <w:lang w:eastAsia="en-GB"/>
        </w:rPr>
        <w:t>Product Users : eslite logistics</w:t>
      </w:r>
      <w:r w:rsidR="00CB22C2">
        <w:rPr>
          <w:rFonts w:hint="eastAsia" w:ascii="微軟正黑體" w:hAnsi="微軟正黑體" w:eastAsia="微軟正黑體"/>
          <w:lang w:eastAsia="zh-TW"/>
        </w:rPr>
        <w:t xml:space="preserve"> </w:t>
      </w:r>
      <w:r w:rsidRPr="00D96721">
        <w:rPr>
          <w:rFonts w:ascii="微軟正黑體" w:hAnsi="微軟正黑體" w:eastAsia="微軟正黑體"/>
          <w:lang w:eastAsia="en-GB"/>
        </w:rPr>
        <w:t xml:space="preserve"> User.</w:t>
      </w:r>
    </w:p>
    <w:p w:rsidRPr="00E167AF" w:rsidR="00486CA8" w:rsidP="00E167AF" w:rsidRDefault="00E167AF" w14:paraId="1C5C8C2C" w14:textId="05373CD2">
      <w:pPr>
        <w:ind w:left="1440" w:leftChars="686"/>
        <w:rPr>
          <w:rFonts w:ascii="微軟正黑體" w:hAnsi="微軟正黑體" w:eastAsia="微軟正黑體"/>
          <w:lang w:eastAsia="en-GB"/>
        </w:rPr>
      </w:pPr>
      <w:r w:rsidRPr="00D96721">
        <w:rPr>
          <w:rFonts w:ascii="微軟正黑體" w:hAnsi="微軟正黑體" w:eastAsia="微軟正黑體"/>
          <w:lang w:eastAsia="en-GB"/>
        </w:rPr>
        <w:t xml:space="preserve">Organisation or Function : Warehouse personnel with </w:t>
      </w:r>
      <w:r w:rsidRPr="008C4838" w:rsidR="00D7235C">
        <w:rPr>
          <w:rFonts w:ascii="微軟正黑體" w:hAnsi="微軟正黑體" w:eastAsia="微軟正黑體"/>
          <w:color w:val="000000" w:themeColor="text1"/>
          <w:lang w:eastAsia="zh-TW"/>
        </w:rPr>
        <w:t>H</w:t>
      </w:r>
      <w:r w:rsidRPr="008C4838" w:rsidR="00D7235C">
        <w:rPr>
          <w:rFonts w:hint="eastAsia" w:ascii="微軟正黑體" w:hAnsi="微軟正黑體" w:eastAsia="微軟正黑體"/>
          <w:color w:val="000000" w:themeColor="text1"/>
          <w:lang w:eastAsia="zh-TW"/>
        </w:rPr>
        <w:t>i</w:t>
      </w:r>
      <w:r w:rsidRPr="008C4838" w:rsidR="00D7235C">
        <w:rPr>
          <w:rFonts w:ascii="微軟正黑體" w:hAnsi="微軟正黑體" w:eastAsia="微軟正黑體"/>
          <w:color w:val="000000" w:themeColor="text1"/>
          <w:lang w:eastAsia="zh-TW"/>
        </w:rPr>
        <w:t>gh Jump</w:t>
      </w:r>
      <w:r w:rsidR="00D7235C">
        <w:rPr>
          <w:rFonts w:hint="eastAsia" w:ascii="微軟正黑體" w:hAnsi="微軟正黑體" w:eastAsia="微軟正黑體"/>
          <w:color w:val="000000" w:themeColor="text1"/>
          <w:lang w:eastAsia="zh-TW"/>
        </w:rPr>
        <w:t xml:space="preserve"> </w:t>
      </w:r>
      <w:r w:rsidRPr="00D96721">
        <w:rPr>
          <w:rFonts w:ascii="微軟正黑體" w:hAnsi="微軟正黑體" w:eastAsia="微軟正黑體"/>
          <w:lang w:eastAsia="en-GB"/>
        </w:rPr>
        <w:t>authorization</w:t>
      </w:r>
    </w:p>
    <w:p w:rsidRPr="008C4838" w:rsidR="00A65D4E" w:rsidP="00D4140E" w:rsidRDefault="00A65D4E" w14:paraId="287C22ED" w14:textId="41981FD8">
      <w:pPr>
        <w:pStyle w:val="Bullet1"/>
        <w:numPr>
          <w:ilvl w:val="0"/>
          <w:numId w:val="12"/>
        </w:numPr>
        <w:rPr>
          <w:rFonts w:eastAsia="微軟正黑體" w:cstheme="minorHAnsi"/>
          <w:color w:val="000000" w:themeColor="text1"/>
          <w:lang w:eastAsia="zh-TW"/>
        </w:rPr>
      </w:pPr>
      <w:r>
        <w:rPr>
          <w:rFonts w:hint="eastAsia" w:ascii="微軟正黑體" w:hAnsi="微軟正黑體" w:eastAsia="微軟正黑體" w:cs="微軟正黑體"/>
          <w:color w:val="000000" w:themeColor="text1"/>
          <w:lang w:eastAsia="zh-TW"/>
        </w:rPr>
        <w:t>測試</w:t>
      </w:r>
      <w:r w:rsidRPr="00A65D4E">
        <w:rPr>
          <w:rFonts w:ascii="微軟正黑體" w:hAnsi="微軟正黑體" w:eastAsia="微軟正黑體"/>
          <w:color w:val="000000" w:themeColor="text1"/>
          <w:lang w:eastAsia="zh-TW"/>
        </w:rPr>
        <w:t>H</w:t>
      </w:r>
      <w:r w:rsidRPr="00A65D4E">
        <w:rPr>
          <w:rFonts w:hint="eastAsia" w:ascii="微軟正黑體" w:hAnsi="微軟正黑體" w:eastAsia="微軟正黑體"/>
          <w:color w:val="000000" w:themeColor="text1"/>
          <w:lang w:eastAsia="zh-TW"/>
        </w:rPr>
        <w:t>i</w:t>
      </w:r>
      <w:r w:rsidRPr="00A65D4E">
        <w:rPr>
          <w:rFonts w:ascii="微軟正黑體" w:hAnsi="微軟正黑體" w:eastAsia="微軟正黑體"/>
          <w:color w:val="000000" w:themeColor="text1"/>
          <w:lang w:eastAsia="zh-TW"/>
        </w:rPr>
        <w:t>gh Jump</w:t>
      </w:r>
      <w:r w:rsidRPr="008C4838">
        <w:rPr>
          <w:rFonts w:hint="eastAsia" w:ascii="微軟正黑體" w:hAnsi="微軟正黑體" w:eastAsia="微軟正黑體"/>
          <w:color w:val="000000" w:themeColor="text1"/>
          <w:lang w:eastAsia="zh-TW"/>
        </w:rPr>
        <w:t>系統</w:t>
      </w:r>
      <w:r>
        <w:rPr>
          <w:rFonts w:hint="eastAsia" w:ascii="微軟正黑體" w:hAnsi="微軟正黑體" w:eastAsia="微軟正黑體"/>
          <w:color w:val="000000" w:themeColor="text1"/>
          <w:lang w:eastAsia="zh-TW"/>
        </w:rPr>
        <w:t xml:space="preserve"> 1</w:t>
      </w:r>
      <w:r w:rsidRPr="00A65D4E">
        <w:rPr>
          <w:rFonts w:hint="eastAsia" w:ascii="微軟正黑體" w:hAnsi="微軟正黑體" w:eastAsia="微軟正黑體"/>
          <w:color w:val="000000" w:themeColor="text1"/>
          <w:lang w:eastAsia="zh-TW"/>
        </w:rPr>
        <w:t>110</w:t>
      </w:r>
      <w:r w:rsidRPr="00A65D4E">
        <w:rPr>
          <w:rFonts w:hint="eastAsia" w:ascii="微軟正黑體" w:hAnsi="微軟正黑體" w:eastAsia="微軟正黑體" w:cs="微軟正黑體"/>
          <w:color w:val="000000" w:themeColor="text1"/>
          <w:lang w:eastAsia="zh-TW"/>
        </w:rPr>
        <w:t>(禮品採購組)</w:t>
      </w:r>
      <w:r>
        <w:rPr>
          <w:rFonts w:hint="eastAsia" w:ascii="微軟正黑體" w:hAnsi="微軟正黑體" w:eastAsia="微軟正黑體"/>
          <w:color w:val="000000" w:themeColor="text1"/>
          <w:lang w:eastAsia="zh-TW"/>
        </w:rPr>
        <w:t>的出貨單(5</w:t>
      </w:r>
      <w:r>
        <w:rPr>
          <w:rFonts w:ascii="微軟正黑體" w:hAnsi="微軟正黑體" w:eastAsia="微軟正黑體"/>
          <w:color w:val="000000" w:themeColor="text1"/>
          <w:lang w:eastAsia="zh-TW"/>
        </w:rPr>
        <w:t>04</w:t>
      </w:r>
      <w:r>
        <w:rPr>
          <w:rFonts w:hint="eastAsia" w:ascii="微軟正黑體" w:hAnsi="微軟正黑體" w:eastAsia="微軟正黑體"/>
          <w:color w:val="000000" w:themeColor="text1"/>
          <w:lang w:eastAsia="zh-TW"/>
        </w:rPr>
        <w:t xml:space="preserve"> 調撥單)且發貨給F001 。出貨單Closed 後驗證ERP是否過帳  </w:t>
      </w:r>
      <w:r>
        <w:rPr>
          <w:rFonts w:hint="eastAsia" w:ascii="微軟正黑體" w:hAnsi="微軟正黑體" w:eastAsia="微軟正黑體" w:cs="微軟正黑體"/>
          <w:color w:val="000000" w:themeColor="text1"/>
          <w:lang w:eastAsia="zh-TW"/>
        </w:rPr>
        <w:t>。</w:t>
      </w:r>
    </w:p>
    <w:p w:rsidRPr="00A65D4E" w:rsidR="00E167AF" w:rsidP="000D38A6" w:rsidRDefault="00E167AF" w14:paraId="08730C18" w14:textId="045769A2">
      <w:pPr>
        <w:pStyle w:val="Bullet1"/>
        <w:numPr>
          <w:ilvl w:val="0"/>
          <w:numId w:val="0"/>
        </w:numPr>
        <w:ind w:left="1499" w:leftChars="714"/>
        <w:rPr>
          <w:rFonts w:eastAsia="微軟正黑體"/>
          <w:color w:val="auto"/>
        </w:rPr>
      </w:pPr>
      <w:r w:rsidRPr="00A65D4E">
        <w:rPr>
          <w:rFonts w:hint="eastAsia" w:eastAsia="微軟正黑體"/>
          <w:color w:val="auto"/>
        </w:rPr>
        <w:t>Technology : MSSQL</w:t>
      </w:r>
      <w:r w:rsidRPr="00A65D4E" w:rsidR="00011F8C">
        <w:rPr>
          <w:rFonts w:hint="eastAsia" w:eastAsia="微軟正黑體"/>
          <w:color w:val="auto"/>
          <w:lang w:eastAsia="zh-TW"/>
        </w:rPr>
        <w:t xml:space="preserve"> </w:t>
      </w:r>
      <w:r w:rsidRPr="00A65D4E" w:rsidR="00D7235C">
        <w:rPr>
          <w:rFonts w:hint="eastAsia" w:eastAsia="微軟正黑體"/>
          <w:color w:val="auto"/>
          <w:lang w:eastAsia="zh-TW"/>
        </w:rPr>
        <w:t>、</w:t>
      </w:r>
      <w:r w:rsidRPr="00A65D4E" w:rsidR="00D7235C">
        <w:rPr>
          <w:rFonts w:ascii="微軟正黑體" w:hAnsi="微軟正黑體" w:eastAsia="微軟正黑體"/>
          <w:color w:val="000000" w:themeColor="text1"/>
          <w:lang w:eastAsia="zh-TW"/>
        </w:rPr>
        <w:t>H</w:t>
      </w:r>
      <w:r w:rsidRPr="00A65D4E" w:rsidR="00D7235C">
        <w:rPr>
          <w:rFonts w:hint="eastAsia" w:ascii="微軟正黑體" w:hAnsi="微軟正黑體" w:eastAsia="微軟正黑體"/>
          <w:color w:val="000000" w:themeColor="text1"/>
          <w:lang w:eastAsia="zh-TW"/>
        </w:rPr>
        <w:t>i</w:t>
      </w:r>
      <w:r w:rsidRPr="00A65D4E" w:rsidR="00D7235C">
        <w:rPr>
          <w:rFonts w:ascii="微軟正黑體" w:hAnsi="微軟正黑體" w:eastAsia="微軟正黑體"/>
          <w:color w:val="000000" w:themeColor="text1"/>
          <w:lang w:eastAsia="zh-TW"/>
        </w:rPr>
        <w:t>gh Jump</w:t>
      </w:r>
    </w:p>
    <w:p w:rsidRPr="00A71D16" w:rsidR="004110F5" w:rsidP="004110F5" w:rsidRDefault="007C132E" w14:paraId="6E1DBA80" w14:textId="22FBE741">
      <w:pPr>
        <w:pStyle w:val="Bullet1"/>
        <w:numPr>
          <w:ilvl w:val="0"/>
          <w:numId w:val="0"/>
        </w:numPr>
        <w:spacing w:after="60"/>
        <w:ind w:left="1552" w:leftChars="739"/>
        <w:rPr>
          <w:rFonts w:asciiTheme="minorEastAsia" w:hAnsiTheme="minorEastAsia" w:eastAsiaTheme="minorEastAsia"/>
          <w:color w:val="000000" w:themeColor="text1"/>
          <w:lang w:eastAsia="zh-TW"/>
        </w:rPr>
      </w:pPr>
      <w:r>
        <w:rPr>
          <w:rFonts w:hint="eastAsia" w:asciiTheme="minorEastAsia" w:hAnsiTheme="minorEastAsia" w:eastAsiaTheme="minorEastAsia"/>
          <w:color w:val="000000" w:themeColor="text1"/>
          <w:lang w:eastAsia="zh-TW"/>
        </w:rPr>
        <w:t xml:space="preserve"> </w:t>
      </w:r>
    </w:p>
    <w:p w:rsidR="0059033C" w:rsidP="0059033C" w:rsidRDefault="0059033C" w14:paraId="45FCFA4A" w14:textId="0250C7A0">
      <w:pPr>
        <w:pStyle w:val="1"/>
        <w:ind w:left="851" w:hanging="284"/>
        <w:rPr>
          <w:rFonts w:eastAsia="MS Mincho" w:cs="Arial"/>
          <w:b/>
          <w:color w:val="000000"/>
          <w:szCs w:val="20"/>
          <w:u w:val="single"/>
          <w:lang w:eastAsia="ja-JP"/>
        </w:rPr>
      </w:pPr>
      <w:r w:rsidRPr="001D13C1">
        <w:rPr>
          <w:rFonts w:eastAsia="MS Mincho" w:cs="Arial"/>
          <w:b/>
          <w:color w:val="000000"/>
          <w:szCs w:val="20"/>
          <w:u w:val="single"/>
          <w:lang w:eastAsia="ja-JP"/>
        </w:rPr>
        <w:t>In Scope</w:t>
      </w:r>
    </w:p>
    <w:p w:rsidRPr="00F25800" w:rsidR="00F25800" w:rsidP="00F25800" w:rsidRDefault="00F25800" w14:paraId="460FDE59" w14:textId="77777777">
      <w:pPr>
        <w:rPr>
          <w:rFonts w:eastAsia="Yu Mincho"/>
          <w:lang w:eastAsia="ja-JP"/>
        </w:rPr>
      </w:pPr>
    </w:p>
    <w:p w:rsidRPr="00D27358" w:rsidR="00D27358" w:rsidP="00D4140E" w:rsidRDefault="00A350E3" w14:paraId="303B225C" w14:textId="4D211440">
      <w:pPr>
        <w:pStyle w:val="Level3"/>
        <w:numPr>
          <w:ilvl w:val="0"/>
          <w:numId w:val="15"/>
        </w:numPr>
        <w:rPr>
          <w:rFonts w:asciiTheme="minorHAnsi" w:hAnsiTheme="minorHAnsi" w:cstheme="minorHAnsi"/>
          <w:lang w:eastAsia="zh-TW"/>
        </w:rPr>
      </w:pPr>
      <w:r w:rsidRPr="00A65D4E">
        <w:rPr>
          <w:rFonts w:ascii="微軟正黑體" w:hAnsi="微軟正黑體" w:eastAsia="微軟正黑體"/>
          <w:color w:val="000000" w:themeColor="text1"/>
          <w:lang w:eastAsia="zh-TW"/>
        </w:rPr>
        <w:t>H</w:t>
      </w:r>
      <w:r w:rsidRPr="00A65D4E">
        <w:rPr>
          <w:rFonts w:hint="eastAsia" w:ascii="微軟正黑體" w:hAnsi="微軟正黑體" w:eastAsia="微軟正黑體"/>
          <w:color w:val="000000" w:themeColor="text1"/>
          <w:lang w:eastAsia="zh-TW"/>
        </w:rPr>
        <w:t>i</w:t>
      </w:r>
      <w:r w:rsidRPr="00A65D4E">
        <w:rPr>
          <w:rFonts w:ascii="微軟正黑體" w:hAnsi="微軟正黑體" w:eastAsia="微軟正黑體"/>
          <w:color w:val="000000" w:themeColor="text1"/>
          <w:lang w:eastAsia="zh-TW"/>
        </w:rPr>
        <w:t>gh Jump</w:t>
      </w:r>
      <w:r w:rsidR="00A65D4E">
        <w:rPr>
          <w:rFonts w:hint="eastAsia" w:ascii="微軟正黑體" w:hAnsi="微軟正黑體" w:eastAsia="微軟正黑體" w:cs="微軟正黑體"/>
          <w:lang w:eastAsia="zh-TW"/>
        </w:rPr>
        <w:t>出貨單結案與 G</w:t>
      </w:r>
      <w:r w:rsidR="00A65D4E">
        <w:rPr>
          <w:rFonts w:ascii="微軟正黑體" w:hAnsi="微軟正黑體" w:eastAsia="微軟正黑體" w:cs="微軟正黑體"/>
          <w:lang w:eastAsia="zh-TW"/>
        </w:rPr>
        <w:t xml:space="preserve">ateway </w:t>
      </w:r>
      <w:r w:rsidR="00A65D4E">
        <w:rPr>
          <w:rFonts w:ascii="微軟正黑體" w:hAnsi="微軟正黑體" w:eastAsia="微軟正黑體" w:cs="微軟正黑體"/>
          <w:lang w:val="en-US" w:eastAsia="zh-TW"/>
        </w:rPr>
        <w:t>OutBound</w:t>
      </w:r>
      <w:r w:rsidR="00A65D4E">
        <w:rPr>
          <w:rFonts w:hint="eastAsia" w:ascii="微軟正黑體" w:hAnsi="微軟正黑體" w:eastAsia="微軟正黑體" w:cs="微軟正黑體"/>
          <w:lang w:eastAsia="zh-TW"/>
        </w:rPr>
        <w:t>確認 :</w:t>
      </w:r>
      <w:r w:rsidR="00D27358">
        <w:rPr>
          <w:rFonts w:hint="eastAsia" w:ascii="微軟正黑體" w:hAnsi="微軟正黑體" w:eastAsia="微軟正黑體" w:cs="微軟正黑體"/>
          <w:lang w:eastAsia="zh-TW"/>
        </w:rPr>
        <w:t xml:space="preserve"> </w:t>
      </w:r>
    </w:p>
    <w:tbl>
      <w:tblPr>
        <w:tblStyle w:val="4-5"/>
        <w:tblW w:w="0" w:type="auto"/>
        <w:tblInd w:w="1129" w:type="dxa"/>
        <w:tblLayout w:type="fixed"/>
        <w:tblLook w:val="04A0" w:firstRow="1" w:lastRow="0" w:firstColumn="1" w:lastColumn="0" w:noHBand="0" w:noVBand="1"/>
      </w:tblPr>
      <w:tblGrid>
        <w:gridCol w:w="1560"/>
        <w:gridCol w:w="1275"/>
        <w:gridCol w:w="4253"/>
        <w:gridCol w:w="850"/>
        <w:gridCol w:w="851"/>
      </w:tblGrid>
      <w:tr w:rsidR="00AA13C1" w:rsidTr="00495F24" w14:paraId="68D0D5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8EAADB" w:themeFill="accent5" w:themeFillTint="99"/>
          </w:tcPr>
          <w:p w:rsidRPr="00541293" w:rsidR="00011F8C" w:rsidP="003C24AF" w:rsidRDefault="00011F8C" w14:paraId="5324439D" w14:textId="77777777">
            <w:pPr>
              <w:pStyle w:val="Level3"/>
              <w:numPr>
                <w:ilvl w:val="0"/>
                <w:numId w:val="0"/>
              </w:numPr>
              <w:jc w:val="cente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系統別</w:t>
            </w:r>
          </w:p>
        </w:tc>
        <w:tc>
          <w:tcPr>
            <w:tcW w:w="1275" w:type="dxa"/>
            <w:shd w:val="clear" w:color="auto" w:fill="8EAADB" w:themeFill="accent5" w:themeFillTint="99"/>
          </w:tcPr>
          <w:p w:rsidRPr="00541293" w:rsidR="00011F8C" w:rsidP="003C24AF" w:rsidRDefault="00011F8C" w14:paraId="3142B5DA" w14:textId="77777777">
            <w:pPr>
              <w:pStyle w:val="Level3"/>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系統作業</w:t>
            </w:r>
          </w:p>
        </w:tc>
        <w:tc>
          <w:tcPr>
            <w:tcW w:w="4253" w:type="dxa"/>
            <w:shd w:val="clear" w:color="auto" w:fill="8EAADB" w:themeFill="accent5" w:themeFillTint="99"/>
          </w:tcPr>
          <w:p w:rsidRPr="00541293" w:rsidR="00011F8C" w:rsidP="003C24AF" w:rsidRDefault="00011F8C" w14:paraId="67474189" w14:textId="77777777">
            <w:pPr>
              <w:pStyle w:val="Level3"/>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確認設定</w:t>
            </w:r>
          </w:p>
        </w:tc>
        <w:tc>
          <w:tcPr>
            <w:tcW w:w="850" w:type="dxa"/>
            <w:shd w:val="clear" w:color="auto" w:fill="8EAADB" w:themeFill="accent5" w:themeFillTint="99"/>
          </w:tcPr>
          <w:p w:rsidR="00011F8C" w:rsidP="003C24AF" w:rsidRDefault="00C23B3A" w14:paraId="33AA20B4" w14:textId="758F2B99">
            <w:pPr>
              <w:pStyle w:val="Level3"/>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調整需求</w:t>
            </w:r>
          </w:p>
        </w:tc>
        <w:tc>
          <w:tcPr>
            <w:tcW w:w="851" w:type="dxa"/>
            <w:shd w:val="clear" w:color="auto" w:fill="8EAADB" w:themeFill="accent5" w:themeFillTint="99"/>
          </w:tcPr>
          <w:p w:rsidRPr="00541293" w:rsidR="00011F8C" w:rsidP="003C24AF" w:rsidRDefault="00011F8C" w14:paraId="20B55D81" w14:textId="77777777">
            <w:pPr>
              <w:pStyle w:val="Level3"/>
              <w:numPr>
                <w:ilvl w:val="0"/>
                <w:numId w:val="0"/>
              </w:numPr>
              <w:jc w:val="center"/>
              <w:cnfStyle w:val="100000000000" w:firstRow="1"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窗口</w:t>
            </w:r>
          </w:p>
        </w:tc>
      </w:tr>
      <w:tr w:rsidR="00896B37" w:rsidTr="00495F24" w14:paraId="42F301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96B37" w:rsidP="003C24AF" w:rsidRDefault="00896B37" w14:paraId="1EBD2F9A" w14:textId="6DBB7323">
            <w:pPr>
              <w:pStyle w:val="Level3"/>
              <w:numPr>
                <w:ilvl w:val="0"/>
                <w:numId w:val="0"/>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中間庫</w:t>
            </w:r>
          </w:p>
        </w:tc>
        <w:tc>
          <w:tcPr>
            <w:tcW w:w="1275" w:type="dxa"/>
          </w:tcPr>
          <w:p w:rsidR="00896B37" w:rsidP="003C24AF" w:rsidRDefault="00D27358" w14:paraId="7DE79D19" w14:textId="47C4C5E9">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業務類型</w:t>
            </w:r>
            <w:r w:rsidR="00773CDF">
              <w:rPr>
                <w:rFonts w:hint="eastAsia" w:ascii="微軟正黑體" w:hAnsi="微軟正黑體" w:eastAsia="微軟正黑體" w:cs="微軟正黑體"/>
                <w:lang w:eastAsia="zh-TW"/>
              </w:rPr>
              <w:t xml:space="preserve"> </w:t>
            </w:r>
          </w:p>
          <w:p w:rsidR="00D27358" w:rsidP="003C24AF" w:rsidRDefault="00D27358" w14:paraId="5AD7F46B" w14:textId="1105EB26">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 xml:space="preserve"> </w:t>
            </w:r>
          </w:p>
        </w:tc>
        <w:tc>
          <w:tcPr>
            <w:tcW w:w="4253" w:type="dxa"/>
          </w:tcPr>
          <w:p w:rsidRPr="00AA13C1" w:rsidR="000E5F94" w:rsidP="00896B37" w:rsidRDefault="00896B37" w14:paraId="29C8A608" w14:textId="5D231656">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896B37">
              <w:rPr>
                <w:rFonts w:hint="eastAsia" w:ascii="微軟正黑體" w:hAnsi="微軟正黑體" w:eastAsia="微軟正黑體" w:cs="微軟正黑體"/>
                <w:color w:val="000000" w:themeColor="text1"/>
                <w:lang w:eastAsia="zh-TW"/>
              </w:rPr>
              <w:t>於</w:t>
            </w:r>
            <w:r w:rsidR="00E56B9B">
              <w:rPr>
                <w:rFonts w:hint="eastAsia" w:ascii="微軟正黑體" w:hAnsi="微軟正黑體" w:eastAsia="微軟正黑體" w:cs="微軟正黑體"/>
                <w:lang w:eastAsia="zh-TW"/>
              </w:rPr>
              <w:t>訂單業務</w:t>
            </w:r>
            <w:r w:rsidR="00D27358">
              <w:rPr>
                <w:rFonts w:hint="eastAsia" w:ascii="微軟正黑體" w:hAnsi="微軟正黑體" w:eastAsia="微軟正黑體" w:cs="微軟正黑體"/>
                <w:lang w:eastAsia="zh-TW"/>
              </w:rPr>
              <w:t>表</w:t>
            </w:r>
            <w:r w:rsidR="00D27358">
              <w:rPr>
                <w:rFonts w:hint="eastAsia" w:ascii="微軟正黑體" w:hAnsi="微軟正黑體" w:eastAsia="微軟正黑體" w:cs="微軟正黑體"/>
                <w:color w:val="000000" w:themeColor="text1"/>
                <w:lang w:eastAsia="zh-TW"/>
              </w:rPr>
              <w:t xml:space="preserve"> </w:t>
            </w:r>
            <w:r w:rsidRPr="004C2D82" w:rsidR="00D27358">
              <w:rPr>
                <w:rFonts w:ascii="微軟正黑體" w:hAnsi="微軟正黑體" w:eastAsia="微軟正黑體" w:cs="微軟正黑體"/>
                <w:lang w:eastAsia="zh-TW"/>
              </w:rPr>
              <w:t>_ErpImpLogic</w:t>
            </w:r>
            <w:r w:rsidR="00D27358">
              <w:rPr>
                <w:rFonts w:hint="eastAsia" w:ascii="微軟正黑體" w:hAnsi="微軟正黑體" w:eastAsia="微軟正黑體" w:cs="微軟正黑體"/>
                <w:lang w:eastAsia="zh-TW"/>
              </w:rPr>
              <w:t xml:space="preserve"> 查出ZS0</w:t>
            </w:r>
            <w:r w:rsidR="00A65D4E">
              <w:rPr>
                <w:rFonts w:hint="eastAsia" w:ascii="微軟正黑體" w:hAnsi="微軟正黑體" w:eastAsia="微軟正黑體" w:cs="微軟正黑體"/>
                <w:lang w:eastAsia="zh-TW"/>
              </w:rPr>
              <w:t>4</w:t>
            </w:r>
            <w:r w:rsidR="00D27358">
              <w:rPr>
                <w:rFonts w:hint="eastAsia" w:ascii="微軟正黑體" w:hAnsi="微軟正黑體" w:eastAsia="微軟正黑體" w:cs="微軟正黑體"/>
                <w:lang w:eastAsia="zh-TW"/>
              </w:rPr>
              <w:t xml:space="preserve"> </w:t>
            </w:r>
            <w:r w:rsidRPr="00D27358" w:rsidR="00D27358">
              <w:rPr>
                <w:rFonts w:hint="eastAsia" w:ascii="微軟正黑體" w:hAnsi="微軟正黑體" w:eastAsia="微軟正黑體" w:cs="微軟正黑體"/>
                <w:lang w:eastAsia="zh-TW"/>
              </w:rPr>
              <w:t>調撥單</w:t>
            </w:r>
            <w:r w:rsidR="006C685E">
              <w:rPr>
                <w:rFonts w:hint="eastAsia" w:ascii="微軟正黑體" w:hAnsi="微軟正黑體" w:eastAsia="微軟正黑體" w:cs="微軟正黑體"/>
                <w:lang w:eastAsia="zh-TW"/>
              </w:rPr>
              <w:t>來源</w:t>
            </w:r>
            <w:r w:rsidR="00C20F1C">
              <w:rPr>
                <w:rFonts w:hint="eastAsia" w:ascii="微軟正黑體" w:hAnsi="微軟正黑體" w:eastAsia="微軟正黑體" w:cs="微軟正黑體"/>
                <w:lang w:eastAsia="zh-TW"/>
              </w:rPr>
              <w:t>並為WMS 出貨單</w:t>
            </w:r>
            <w:r w:rsidRPr="00896B37">
              <w:rPr>
                <w:rFonts w:hint="eastAsia" w:ascii="微軟正黑體" w:hAnsi="微軟正黑體" w:eastAsia="微軟正黑體" w:cs="微軟正黑體"/>
                <w:color w:val="000000" w:themeColor="text1"/>
                <w:lang w:eastAsia="zh-TW"/>
              </w:rPr>
              <w:t>。</w:t>
            </w:r>
            <w:r w:rsidR="00D27358">
              <w:rPr>
                <w:rFonts w:hint="eastAsia" w:ascii="微軟正黑體" w:hAnsi="微軟正黑體" w:eastAsia="微軟正黑體" w:cs="微軟正黑體"/>
                <w:color w:val="000000" w:themeColor="text1"/>
                <w:lang w:eastAsia="zh-TW"/>
              </w:rPr>
              <w:t xml:space="preserve"> </w:t>
            </w:r>
          </w:p>
        </w:tc>
        <w:tc>
          <w:tcPr>
            <w:tcW w:w="850" w:type="dxa"/>
          </w:tcPr>
          <w:p w:rsidR="00C23B3A" w:rsidP="003C24AF" w:rsidRDefault="00C23B3A" w14:paraId="06171C3A" w14:textId="7777777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D27358">
              <w:rPr>
                <w:rFonts w:ascii="微軟正黑體" w:hAnsi="微軟正黑體" w:eastAsia="微軟正黑體" w:cs="微軟正黑體"/>
                <w:lang w:eastAsia="zh-TW"/>
              </w:rPr>
              <w:t>(</w:t>
            </w:r>
            <w:r w:rsidRPr="00D27358">
              <w:rPr>
                <w:rFonts w:hint="eastAsia" w:ascii="微軟正黑體" w:hAnsi="微軟正黑體" w:eastAsia="微軟正黑體" w:cs="微軟正黑體"/>
                <w:color w:val="000000" w:themeColor="text1"/>
                <w:lang w:eastAsia="zh-TW"/>
              </w:rPr>
              <w:t>表1)</w:t>
            </w:r>
          </w:p>
          <w:p w:rsidRPr="00541293" w:rsidR="00904A2B" w:rsidP="003C24AF" w:rsidRDefault="00904A2B" w14:paraId="11964FBC" w14:textId="3731025B">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N/A</w:t>
            </w:r>
          </w:p>
        </w:tc>
        <w:tc>
          <w:tcPr>
            <w:tcW w:w="851" w:type="dxa"/>
          </w:tcPr>
          <w:p w:rsidR="00896B37" w:rsidP="003C24AF" w:rsidRDefault="00896B37" w14:paraId="4E7D9612" w14:textId="765ED62C">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eastAsia="微軟正黑體" w:asciiTheme="minorHAnsi" w:hAnsiTheme="minorHAnsi" w:cstheme="minorHAnsi"/>
                <w:lang w:eastAsia="zh-TW"/>
              </w:rPr>
            </w:pPr>
            <w:r>
              <w:rPr>
                <w:rFonts w:hint="eastAsia" w:eastAsia="微軟正黑體" w:asciiTheme="minorHAnsi" w:hAnsiTheme="minorHAnsi" w:cstheme="minorHAnsi"/>
                <w:lang w:eastAsia="zh-TW"/>
              </w:rPr>
              <w:t>IT</w:t>
            </w:r>
          </w:p>
        </w:tc>
      </w:tr>
      <w:tr w:rsidR="00A350E3" w:rsidTr="00495F24" w14:paraId="14D82251" w14:textId="77777777">
        <w:tc>
          <w:tcPr>
            <w:cnfStyle w:val="001000000000" w:firstRow="0" w:lastRow="0" w:firstColumn="1" w:lastColumn="0" w:oddVBand="0" w:evenVBand="0" w:oddHBand="0" w:evenHBand="0" w:firstRowFirstColumn="0" w:firstRowLastColumn="0" w:lastRowFirstColumn="0" w:lastRowLastColumn="0"/>
            <w:tcW w:w="1560" w:type="dxa"/>
          </w:tcPr>
          <w:p w:rsidR="00A350E3" w:rsidP="00A350E3" w:rsidRDefault="00495F24" w14:paraId="48A418FC" w14:textId="1F0E94A7">
            <w:pPr>
              <w:pStyle w:val="Level3"/>
              <w:numPr>
                <w:ilvl w:val="0"/>
                <w:numId w:val="0"/>
              </w:numPr>
              <w:rPr>
                <w:rFonts w:ascii="微軟正黑體" w:hAnsi="微軟正黑體" w:eastAsia="微軟正黑體" w:cs="微軟正黑體"/>
                <w:color w:val="000000" w:themeColor="text1"/>
                <w:lang w:eastAsia="zh-TW"/>
              </w:rPr>
            </w:pPr>
            <w:r w:rsidRPr="00A65D4E">
              <w:rPr>
                <w:rFonts w:ascii="微軟正黑體" w:hAnsi="微軟正黑體" w:eastAsia="微軟正黑體"/>
                <w:color w:val="000000" w:themeColor="text1"/>
                <w:lang w:eastAsia="zh-TW"/>
              </w:rPr>
              <w:t>H</w:t>
            </w:r>
            <w:r w:rsidRPr="00A65D4E">
              <w:rPr>
                <w:rFonts w:hint="eastAsia" w:ascii="微軟正黑體" w:hAnsi="微軟正黑體" w:eastAsia="微軟正黑體"/>
                <w:color w:val="000000" w:themeColor="text1"/>
                <w:lang w:eastAsia="zh-TW"/>
              </w:rPr>
              <w:t>i</w:t>
            </w:r>
            <w:r w:rsidRPr="00A65D4E">
              <w:rPr>
                <w:rFonts w:ascii="微軟正黑體" w:hAnsi="微軟正黑體" w:eastAsia="微軟正黑體"/>
                <w:color w:val="000000" w:themeColor="text1"/>
                <w:lang w:eastAsia="zh-TW"/>
              </w:rPr>
              <w:t>gh Jump</w:t>
            </w:r>
          </w:p>
        </w:tc>
        <w:tc>
          <w:tcPr>
            <w:tcW w:w="1275" w:type="dxa"/>
          </w:tcPr>
          <w:p w:rsidR="00A350E3" w:rsidP="00A350E3" w:rsidRDefault="00A350E3" w14:paraId="5A5F4EA4" w14:textId="1C535A79">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出貨單Closed</w:t>
            </w:r>
          </w:p>
        </w:tc>
        <w:tc>
          <w:tcPr>
            <w:tcW w:w="4253" w:type="dxa"/>
          </w:tcPr>
          <w:p w:rsidR="00A350E3" w:rsidP="00A350E3" w:rsidRDefault="00A350E3" w14:paraId="7792EAD1" w14:textId="77777777">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處理結案的程序名稱:</w:t>
            </w:r>
          </w:p>
          <w:p w:rsidR="002F361F" w:rsidP="00A350E3" w:rsidRDefault="00A350E3" w14:paraId="403C1875" w14:textId="4FFADD7A">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ascii="微軟正黑體" w:hAnsi="微軟正黑體" w:eastAsia="微軟正黑體" w:cs="微軟正黑體"/>
                <w:color w:val="000000" w:themeColor="text1"/>
                <w:lang w:eastAsia="zh-TW"/>
              </w:rPr>
              <w:t>I</w:t>
            </w:r>
            <w:r>
              <w:rPr>
                <w:rFonts w:hint="eastAsia" w:ascii="微軟正黑體" w:hAnsi="微軟正黑體" w:eastAsia="微軟正黑體" w:cs="微軟正黑體"/>
                <w:color w:val="000000" w:themeColor="text1"/>
                <w:lang w:eastAsia="zh-TW"/>
              </w:rPr>
              <w:t>exp.</w:t>
            </w:r>
            <w:r>
              <w:rPr>
                <w:rFonts w:ascii="微軟正黑體" w:hAnsi="微軟正黑體" w:eastAsia="微軟正黑體" w:cs="微軟正黑體"/>
                <w:color w:val="000000" w:themeColor="text1"/>
                <w:lang w:eastAsia="zh-TW"/>
              </w:rPr>
              <w:t>.</w:t>
            </w:r>
            <w:r w:rsidRPr="002F361F" w:rsidR="002F361F">
              <w:rPr>
                <w:rFonts w:ascii="微軟正黑體" w:hAnsi="微軟正黑體" w:eastAsia="微軟正黑體" w:cs="微軟正黑體"/>
                <w:color w:val="000000" w:themeColor="text1"/>
                <w:lang w:eastAsia="zh-TW"/>
              </w:rPr>
              <w:t>WMS_Outbound_Return_Fun</w:t>
            </w:r>
          </w:p>
          <w:p w:rsidR="002F361F" w:rsidP="00A350E3" w:rsidRDefault="00A350E3" w14:paraId="4CEB8F18" w14:textId="3FE364F4">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ascii="微軟正黑體" w:hAnsi="微軟正黑體" w:eastAsia="微軟正黑體" w:cs="微軟正黑體"/>
                <w:color w:val="000000" w:themeColor="text1"/>
                <w:lang w:eastAsia="zh-TW"/>
              </w:rPr>
              <w:t xml:space="preserve"> </w:t>
            </w:r>
            <w:r w:rsidR="002F361F">
              <w:rPr>
                <w:rFonts w:ascii="微軟正黑體" w:hAnsi="微軟正黑體" w:eastAsia="微軟正黑體" w:cs="微軟正黑體"/>
                <w:color w:val="000000" w:themeColor="text1"/>
                <w:lang w:eastAsia="zh-TW"/>
              </w:rPr>
              <w:t>''</w:t>
            </w:r>
            <w:r w:rsidRPr="002F361F" w:rsidR="002F361F">
              <w:rPr>
                <w:rFonts w:ascii="微軟正黑體" w:hAnsi="微軟正黑體" w:eastAsia="微軟正黑體" w:cs="微軟正黑體"/>
                <w:color w:val="000000" w:themeColor="text1"/>
                <w:lang w:eastAsia="zh-TW"/>
              </w:rPr>
              <w:t xml:space="preserve">So' , '' ,'Sa' , '' , '' </w:t>
            </w:r>
          </w:p>
          <w:p w:rsidR="00C37FEB" w:rsidP="00D4140E" w:rsidRDefault="00C37FEB" w14:paraId="28A364B2" w14:textId="7850A00B">
            <w:pPr>
              <w:pStyle w:val="Level3"/>
              <w:numPr>
                <w:ilvl w:val="0"/>
                <w:numId w:val="17"/>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程序指定</w:t>
            </w:r>
            <w:r w:rsidR="00B626A7">
              <w:rPr>
                <w:rFonts w:hint="eastAsia" w:ascii="微軟正黑體" w:hAnsi="微軟正黑體" w:eastAsia="微軟正黑體" w:cs="微軟正黑體"/>
                <w:color w:val="000000" w:themeColor="text1"/>
                <w:lang w:eastAsia="zh-TW"/>
              </w:rPr>
              <w:t>要</w:t>
            </w:r>
            <w:r>
              <w:rPr>
                <w:rFonts w:hint="eastAsia" w:ascii="微軟正黑體" w:hAnsi="微軟正黑體" w:eastAsia="微軟正黑體" w:cs="微軟正黑體"/>
                <w:color w:val="000000" w:themeColor="text1"/>
                <w:lang w:eastAsia="zh-TW"/>
              </w:rPr>
              <w:t>單號</w:t>
            </w:r>
            <w:r w:rsidR="00B626A7">
              <w:rPr>
                <w:rFonts w:hint="eastAsia" w:ascii="微軟正黑體" w:hAnsi="微軟正黑體" w:eastAsia="微軟正黑體" w:cs="微軟正黑體"/>
                <w:color w:val="000000" w:themeColor="text1"/>
                <w:lang w:eastAsia="zh-TW"/>
              </w:rPr>
              <w:t xml:space="preserve">過帳 </w:t>
            </w:r>
            <w:r>
              <w:rPr>
                <w:rFonts w:hint="eastAsia" w:ascii="微軟正黑體" w:hAnsi="微軟正黑體" w:eastAsia="微軟正黑體" w:cs="微軟正黑體"/>
                <w:color w:val="000000" w:themeColor="text1"/>
                <w:lang w:eastAsia="zh-TW"/>
              </w:rPr>
              <w:t xml:space="preserve">(So) </w:t>
            </w:r>
            <w:r w:rsidR="004171CC">
              <w:rPr>
                <w:rFonts w:hint="eastAsia" w:ascii="微軟正黑體" w:hAnsi="微軟正黑體" w:eastAsia="微軟正黑體" w:cs="微軟正黑體"/>
                <w:color w:val="000000" w:themeColor="text1"/>
                <w:lang w:eastAsia="zh-TW"/>
              </w:rPr>
              <w:t>。</w:t>
            </w:r>
          </w:p>
          <w:p w:rsidR="00A350E3" w:rsidP="00D4140E" w:rsidRDefault="00C37FEB" w14:paraId="0CAC9C3C" w14:textId="64243792">
            <w:pPr>
              <w:pStyle w:val="Level3"/>
              <w:numPr>
                <w:ilvl w:val="0"/>
                <w:numId w:val="17"/>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若</w:t>
            </w:r>
            <w:r w:rsidRPr="00A65D4E" w:rsidR="00495F24">
              <w:rPr>
                <w:rFonts w:ascii="微軟正黑體" w:hAnsi="微軟正黑體" w:eastAsia="微軟正黑體"/>
                <w:color w:val="000000" w:themeColor="text1"/>
                <w:lang w:eastAsia="zh-TW"/>
              </w:rPr>
              <w:t>H</w:t>
            </w:r>
            <w:r w:rsidRPr="00A65D4E" w:rsidR="00495F24">
              <w:rPr>
                <w:rFonts w:hint="eastAsia" w:ascii="微軟正黑體" w:hAnsi="微軟正黑體" w:eastAsia="微軟正黑體"/>
                <w:color w:val="000000" w:themeColor="text1"/>
                <w:lang w:eastAsia="zh-TW"/>
              </w:rPr>
              <w:t>i</w:t>
            </w:r>
            <w:r w:rsidRPr="00A65D4E" w:rsidR="00495F24">
              <w:rPr>
                <w:rFonts w:ascii="微軟正黑體" w:hAnsi="微軟正黑體" w:eastAsia="微軟正黑體"/>
                <w:color w:val="000000" w:themeColor="text1"/>
                <w:lang w:eastAsia="zh-TW"/>
              </w:rPr>
              <w:t>gh Jump</w:t>
            </w:r>
            <w:r>
              <w:rPr>
                <w:rFonts w:hint="eastAsia" w:ascii="微軟正黑體" w:hAnsi="微軟正黑體" w:eastAsia="微軟正黑體" w:cs="微軟正黑體"/>
                <w:color w:val="000000" w:themeColor="text1"/>
                <w:lang w:eastAsia="zh-TW"/>
              </w:rPr>
              <w:t>訂單已回傳h_</w:t>
            </w:r>
            <w:r>
              <w:rPr>
                <w:rFonts w:ascii="微軟正黑體" w:hAnsi="微軟正黑體" w:eastAsia="微軟正黑體" w:cs="微軟正黑體"/>
                <w:color w:val="000000" w:themeColor="text1"/>
                <w:lang w:eastAsia="zh-TW"/>
              </w:rPr>
              <w:t xml:space="preserve">so_out  </w:t>
            </w:r>
            <w:r>
              <w:rPr>
                <w:rFonts w:hint="eastAsia" w:ascii="微軟正黑體" w:hAnsi="微軟正黑體" w:eastAsia="微軟正黑體" w:cs="微軟正黑體"/>
                <w:color w:val="000000" w:themeColor="text1"/>
                <w:lang w:eastAsia="zh-TW"/>
              </w:rPr>
              <w:t xml:space="preserve">暫存表 </w:t>
            </w:r>
            <w:r w:rsidR="004171CC">
              <w:rPr>
                <w:rFonts w:hint="eastAsia" w:ascii="微軟正黑體" w:hAnsi="微軟正黑體" w:eastAsia="微軟正黑體" w:cs="微軟正黑體"/>
                <w:color w:val="000000" w:themeColor="text1"/>
                <w:lang w:eastAsia="zh-TW"/>
              </w:rPr>
              <w:t>且未結案(</w:t>
            </w:r>
            <w:r>
              <w:rPr>
                <w:rFonts w:hint="eastAsia" w:ascii="微軟正黑體" w:hAnsi="微軟正黑體" w:eastAsia="微軟正黑體" w:cs="微軟正黑體"/>
                <w:color w:val="000000" w:themeColor="text1"/>
                <w:lang w:eastAsia="zh-TW"/>
              </w:rPr>
              <w:t>ctyps</w:t>
            </w:r>
            <w:r>
              <w:rPr>
                <w:rFonts w:ascii="微軟正黑體" w:hAnsi="微軟正黑體" w:eastAsia="微軟正黑體" w:cs="微軟正黑體"/>
                <w:color w:val="000000" w:themeColor="text1"/>
                <w:lang w:eastAsia="zh-TW"/>
              </w:rPr>
              <w:t>&lt;=</w:t>
            </w:r>
            <w:r>
              <w:rPr>
                <w:rFonts w:hint="eastAsia" w:ascii="微軟正黑體" w:hAnsi="微軟正黑體" w:eastAsia="微軟正黑體" w:cs="微軟正黑體"/>
                <w:color w:val="000000" w:themeColor="text1"/>
                <w:lang w:eastAsia="zh-TW"/>
              </w:rPr>
              <w:t>91</w:t>
            </w:r>
            <w:r w:rsidR="004171CC">
              <w:rPr>
                <w:rFonts w:hint="eastAsia" w:ascii="微軟正黑體" w:hAnsi="微軟正黑體" w:eastAsia="微軟正黑體" w:cs="微軟正黑體"/>
                <w:color w:val="000000" w:themeColor="text1"/>
                <w:lang w:eastAsia="zh-TW"/>
              </w:rPr>
              <w:t xml:space="preserve">) </w:t>
            </w:r>
            <w:r w:rsidR="00495F24">
              <w:rPr>
                <w:rFonts w:hint="eastAsia" w:ascii="微軟正黑體" w:hAnsi="微軟正黑體" w:eastAsia="微軟正黑體" w:cs="微軟正黑體"/>
                <w:color w:val="000000" w:themeColor="text1"/>
                <w:lang w:eastAsia="zh-TW"/>
              </w:rPr>
              <w:t>即可回傳，更新作業數量、狀態</w:t>
            </w:r>
            <w:r w:rsidR="004171CC">
              <w:rPr>
                <w:rFonts w:hint="eastAsia" w:ascii="微軟正黑體" w:hAnsi="微軟正黑體" w:eastAsia="微軟正黑體" w:cs="微軟正黑體"/>
                <w:color w:val="000000" w:themeColor="text1"/>
                <w:lang w:eastAsia="zh-TW"/>
              </w:rPr>
              <w:t>。</w:t>
            </w:r>
          </w:p>
          <w:p w:rsidRPr="004141B7" w:rsidR="004171CC" w:rsidP="00D4140E" w:rsidRDefault="00495F24" w14:paraId="1558D447" w14:textId="31CF20A3">
            <w:pPr>
              <w:pStyle w:val="Level3"/>
              <w:numPr>
                <w:ilvl w:val="0"/>
                <w:numId w:val="17"/>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依據</w:t>
            </w:r>
            <w:r w:rsidR="00B626A7">
              <w:rPr>
                <w:rFonts w:hint="eastAsia" w:ascii="微軟正黑體" w:hAnsi="微軟正黑體" w:eastAsia="微軟正黑體" w:cs="微軟正黑體"/>
                <w:color w:val="000000" w:themeColor="text1"/>
                <w:lang w:eastAsia="zh-TW"/>
              </w:rPr>
              <w:t xml:space="preserve"> </w:t>
            </w:r>
            <w:r>
              <w:rPr>
                <w:rFonts w:hint="eastAsia" w:ascii="微軟正黑體" w:hAnsi="微軟正黑體" w:eastAsia="微軟正黑體" w:cs="微軟正黑體"/>
                <w:color w:val="000000" w:themeColor="text1"/>
                <w:lang w:eastAsia="zh-TW"/>
              </w:rPr>
              <w:t>單據類型產生SJOB</w:t>
            </w:r>
            <w:r w:rsidR="004141B7">
              <w:rPr>
                <w:rFonts w:hint="eastAsia" w:ascii="微軟正黑體" w:hAnsi="微軟正黑體" w:eastAsia="微軟正黑體" w:cs="微軟正黑體"/>
                <w:color w:val="000000" w:themeColor="text1"/>
                <w:lang w:eastAsia="zh-TW"/>
              </w:rPr>
              <w:t xml:space="preserve"> </w:t>
            </w:r>
            <w:r w:rsidR="004141B7">
              <w:rPr>
                <w:rFonts w:ascii="微軟正黑體" w:hAnsi="微軟正黑體" w:eastAsia="微軟正黑體" w:cs="微軟正黑體"/>
                <w:lang w:val="en-US" w:eastAsia="zh-TW"/>
              </w:rPr>
              <w:t>OutBound</w:t>
            </w:r>
            <w:r w:rsidR="004141B7">
              <w:rPr>
                <w:rFonts w:hint="eastAsia" w:ascii="微軟正黑體" w:hAnsi="微軟正黑體" w:eastAsia="微軟正黑體" w:cs="微軟正黑體"/>
                <w:lang w:val="en-US" w:eastAsia="zh-TW"/>
              </w:rPr>
              <w:t xml:space="preserve"> 排</w:t>
            </w:r>
            <w:r w:rsidRPr="004141B7" w:rsidR="004141B7">
              <w:rPr>
                <w:rFonts w:hint="eastAsia" w:ascii="微軟正黑體" w:hAnsi="微軟正黑體" w:eastAsia="微軟正黑體" w:cs="微軟正黑體"/>
                <w:lang w:val="en-US" w:eastAsia="zh-TW"/>
              </w:rPr>
              <w:t>程任務 ；</w:t>
            </w:r>
            <w:r w:rsidRPr="004141B7">
              <w:rPr>
                <w:rFonts w:hint="eastAsia" w:ascii="微軟正黑體" w:hAnsi="微軟正黑體" w:eastAsia="微軟正黑體" w:cs="微軟正黑體"/>
                <w:color w:val="000000" w:themeColor="text1"/>
                <w:lang w:eastAsia="zh-TW"/>
              </w:rPr>
              <w:t>完成EX07_SO的文字檔匯出。</w:t>
            </w:r>
          </w:p>
        </w:tc>
        <w:tc>
          <w:tcPr>
            <w:tcW w:w="850" w:type="dxa"/>
          </w:tcPr>
          <w:p w:rsidRPr="00541293" w:rsidR="00A350E3" w:rsidP="00A350E3" w:rsidRDefault="00A350E3" w14:paraId="0BD47473" w14:textId="4578DA62">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N/A</w:t>
            </w:r>
          </w:p>
        </w:tc>
        <w:tc>
          <w:tcPr>
            <w:tcW w:w="851" w:type="dxa"/>
          </w:tcPr>
          <w:p w:rsidR="00A350E3" w:rsidP="00A350E3" w:rsidRDefault="00A350E3" w14:paraId="70840C48" w14:textId="7640E499">
            <w:pPr>
              <w:pStyle w:val="Level3"/>
              <w:numPr>
                <w:ilvl w:val="0"/>
                <w:numId w:val="0"/>
              </w:numPr>
              <w:cnfStyle w:val="000000000000" w:firstRow="0" w:lastRow="0" w:firstColumn="0" w:lastColumn="0" w:oddVBand="0" w:evenVBand="0" w:oddHBand="0" w:evenHBand="0" w:firstRowFirstColumn="0" w:firstRowLastColumn="0" w:lastRowFirstColumn="0" w:lastRowLastColumn="0"/>
              <w:rPr>
                <w:rFonts w:eastAsia="微軟正黑體" w:asciiTheme="minorHAnsi" w:hAnsiTheme="minorHAnsi" w:cstheme="minorHAnsi"/>
                <w:lang w:eastAsia="zh-TW"/>
              </w:rPr>
            </w:pPr>
            <w:r>
              <w:rPr>
                <w:rFonts w:hint="eastAsia" w:eastAsia="微軟正黑體" w:asciiTheme="minorHAnsi" w:hAnsiTheme="minorHAnsi" w:cstheme="minorHAnsi"/>
                <w:lang w:eastAsia="zh-TW"/>
              </w:rPr>
              <w:t>IT</w:t>
            </w:r>
          </w:p>
        </w:tc>
      </w:tr>
      <w:tr w:rsidR="00A350E3" w:rsidTr="00495F24" w14:paraId="011C3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350E3" w:rsidP="00A350E3" w:rsidRDefault="0080513E" w14:paraId="48A99573" w14:textId="6DCFBB65">
            <w:pPr>
              <w:pStyle w:val="Level3"/>
              <w:numPr>
                <w:ilvl w:val="0"/>
                <w:numId w:val="0"/>
              </w:numPr>
              <w:rPr>
                <w:rFonts w:ascii="微軟正黑體" w:hAnsi="微軟正黑體" w:eastAsia="微軟正黑體" w:cs="微軟正黑體"/>
                <w:color w:val="000000" w:themeColor="text1"/>
                <w:lang w:eastAsia="zh-TW"/>
              </w:rPr>
            </w:pPr>
            <w:r>
              <w:rPr>
                <w:rFonts w:ascii="微軟正黑體" w:hAnsi="微軟正黑體" w:eastAsia="微軟正黑體" w:cs="微軟正黑體"/>
                <w:lang w:eastAsia="zh-TW"/>
              </w:rPr>
              <w:t>Edl_</w:t>
            </w:r>
            <w:r w:rsidR="00A350E3">
              <w:rPr>
                <w:rFonts w:hint="eastAsia" w:ascii="微軟正黑體" w:hAnsi="微軟正黑體" w:eastAsia="微軟正黑體" w:cs="微軟正黑體"/>
                <w:lang w:eastAsia="zh-TW"/>
              </w:rPr>
              <w:t>G</w:t>
            </w:r>
            <w:r w:rsidR="00A350E3">
              <w:rPr>
                <w:rFonts w:ascii="微軟正黑體" w:hAnsi="微軟正黑體" w:eastAsia="微軟正黑體" w:cs="微軟正黑體"/>
                <w:lang w:eastAsia="zh-TW"/>
              </w:rPr>
              <w:t>ateway</w:t>
            </w:r>
          </w:p>
        </w:tc>
        <w:tc>
          <w:tcPr>
            <w:tcW w:w="1275" w:type="dxa"/>
          </w:tcPr>
          <w:p w:rsidR="00A350E3" w:rsidP="00A350E3" w:rsidRDefault="00A350E3" w14:paraId="283D1E52" w14:textId="7777777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eastAsia="zh-TW"/>
              </w:rPr>
              <w:t>匯出接口</w:t>
            </w:r>
          </w:p>
          <w:p w:rsidR="00A350E3" w:rsidP="00A350E3" w:rsidRDefault="00A350E3" w14:paraId="4BC1068E" w14:textId="7777777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val="en-US" w:eastAsia="zh-TW"/>
              </w:rPr>
            </w:pPr>
            <w:r>
              <w:rPr>
                <w:rFonts w:ascii="微軟正黑體" w:hAnsi="微軟正黑體" w:eastAsia="微軟正黑體" w:cs="微軟正黑體"/>
                <w:lang w:val="en-US" w:eastAsia="zh-TW"/>
              </w:rPr>
              <w:t>OutBound</w:t>
            </w:r>
          </w:p>
          <w:p w:rsidR="00A350E3" w:rsidP="00A350E3" w:rsidRDefault="00A350E3" w14:paraId="2CD74A19" w14:textId="47255C76">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lang w:eastAsia="zh-TW"/>
              </w:rPr>
            </w:pPr>
            <w:r>
              <w:rPr>
                <w:rFonts w:hint="eastAsia" w:ascii="微軟正黑體" w:hAnsi="微軟正黑體" w:eastAsia="微軟正黑體" w:cs="微軟正黑體"/>
                <w:lang w:val="en-US" w:eastAsia="zh-TW"/>
              </w:rPr>
              <w:t>Formate</w:t>
            </w:r>
          </w:p>
        </w:tc>
        <w:tc>
          <w:tcPr>
            <w:tcW w:w="4253" w:type="dxa"/>
          </w:tcPr>
          <w:p w:rsidR="00A350E3" w:rsidP="00A350E3" w:rsidRDefault="00A350E3" w14:paraId="14F25B6F" w14:textId="7777777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接口檔案EX07。</w:t>
            </w:r>
          </w:p>
          <w:p w:rsidR="00A350E3" w:rsidP="00A350E3" w:rsidRDefault="00A350E3" w14:paraId="30AA7416" w14:textId="7777777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程序名稱:</w:t>
            </w:r>
          </w:p>
          <w:p w:rsidR="00A350E3" w:rsidP="00A350E3" w:rsidRDefault="002F361F" w14:paraId="5A427B72" w14:textId="24828ABC">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sidRPr="002F361F">
              <w:rPr>
                <w:rFonts w:ascii="微軟正黑體" w:hAnsi="微軟正黑體" w:eastAsia="微軟正黑體" w:cs="微軟正黑體"/>
                <w:color w:val="000000" w:themeColor="text1"/>
                <w:lang w:eastAsia="zh-TW"/>
              </w:rPr>
              <w:t>_Edi_OutPut_Fmt</w:t>
            </w:r>
            <w:r>
              <w:rPr>
                <w:rFonts w:ascii="微軟正黑體" w:hAnsi="微軟正黑體" w:eastAsia="微軟正黑體" w:cs="微軟正黑體"/>
                <w:color w:val="000000" w:themeColor="text1"/>
                <w:lang w:eastAsia="zh-TW"/>
              </w:rPr>
              <w:t xml:space="preserve"> </w:t>
            </w:r>
            <w:r w:rsidR="00A350E3">
              <w:rPr>
                <w:rFonts w:ascii="微軟正黑體" w:hAnsi="微軟正黑體" w:eastAsia="微軟正黑體" w:cs="微軟正黑體"/>
                <w:color w:val="000000" w:themeColor="text1"/>
                <w:lang w:eastAsia="zh-TW"/>
              </w:rPr>
              <w:t xml:space="preserve">  </w:t>
            </w:r>
            <w:r w:rsidR="00A350E3">
              <w:rPr>
                <w:rFonts w:hint="eastAsia" w:ascii="微軟正黑體" w:hAnsi="微軟正黑體" w:eastAsia="微軟正黑體" w:cs="微軟正黑體"/>
                <w:color w:val="000000" w:themeColor="text1"/>
                <w:lang w:eastAsia="zh-TW"/>
              </w:rPr>
              <w:t xml:space="preserve"> </w:t>
            </w:r>
            <w:r>
              <w:rPr>
                <w:rFonts w:ascii="微軟正黑體" w:hAnsi="微軟正黑體" w:eastAsia="微軟正黑體" w:cs="微軟正黑體"/>
                <w:color w:val="000000" w:themeColor="text1"/>
                <w:lang w:eastAsia="zh-TW"/>
              </w:rPr>
              <w:t>'EX07_SO','ESL,5040001596','EDI</w:t>
            </w:r>
            <w:r w:rsidRPr="002F361F">
              <w:rPr>
                <w:rFonts w:ascii="微軟正黑體" w:hAnsi="微軟正黑體" w:eastAsia="微軟正黑體" w:cs="微軟正黑體"/>
                <w:color w:val="000000" w:themeColor="text1"/>
                <w:lang w:eastAsia="zh-TW"/>
              </w:rPr>
              <w:t>',''</w:t>
            </w:r>
          </w:p>
        </w:tc>
        <w:tc>
          <w:tcPr>
            <w:tcW w:w="850" w:type="dxa"/>
          </w:tcPr>
          <w:p w:rsidRPr="00541293" w:rsidR="00A350E3" w:rsidP="00A350E3" w:rsidRDefault="00A350E3" w14:paraId="4386A080" w14:textId="6A4AB455">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調整</w:t>
            </w:r>
          </w:p>
        </w:tc>
        <w:tc>
          <w:tcPr>
            <w:tcW w:w="851" w:type="dxa"/>
          </w:tcPr>
          <w:p w:rsidR="00A350E3" w:rsidP="00A350E3" w:rsidRDefault="00A350E3" w14:paraId="1EC83168" w14:textId="2D678FC7">
            <w:pPr>
              <w:pStyle w:val="Level3"/>
              <w:numPr>
                <w:ilvl w:val="0"/>
                <w:numId w:val="0"/>
              </w:numPr>
              <w:cnfStyle w:val="000000100000" w:firstRow="0" w:lastRow="0" w:firstColumn="0" w:lastColumn="0" w:oddVBand="0" w:evenVBand="0" w:oddHBand="1" w:evenHBand="0" w:firstRowFirstColumn="0" w:firstRowLastColumn="0" w:lastRowFirstColumn="0" w:lastRowLastColumn="0"/>
              <w:rPr>
                <w:rFonts w:eastAsia="微軟正黑體" w:asciiTheme="minorHAnsi" w:hAnsiTheme="minorHAnsi" w:cstheme="minorHAnsi"/>
                <w:lang w:eastAsia="zh-TW"/>
              </w:rPr>
            </w:pPr>
            <w:r>
              <w:rPr>
                <w:rFonts w:hint="eastAsia" w:eastAsia="微軟正黑體" w:asciiTheme="minorHAnsi" w:hAnsiTheme="minorHAnsi" w:cstheme="minorHAnsi"/>
                <w:lang w:eastAsia="zh-TW"/>
              </w:rPr>
              <w:t>IT</w:t>
            </w:r>
          </w:p>
        </w:tc>
      </w:tr>
    </w:tbl>
    <w:p w:rsidR="002B77ED" w:rsidP="002B77ED" w:rsidRDefault="002B77ED" w14:paraId="5CD99489" w14:textId="22C93882">
      <w:pPr>
        <w:pStyle w:val="ae"/>
        <w:ind w:left="1701"/>
        <w:rPr>
          <w:rFonts w:ascii="微軟正黑體" w:hAnsi="微軟正黑體" w:eastAsia="微軟正黑體" w:cs="微軟正黑體"/>
          <w:lang w:eastAsia="zh-TW"/>
        </w:rPr>
      </w:pPr>
    </w:p>
    <w:p w:rsidR="00C20F1C" w:rsidP="002B77ED" w:rsidRDefault="00C20F1C" w14:paraId="7EDBC300" w14:textId="5B5B39A3">
      <w:pPr>
        <w:pStyle w:val="ae"/>
        <w:ind w:left="1701"/>
        <w:rPr>
          <w:rFonts w:ascii="微軟正黑體" w:hAnsi="微軟正黑體" w:eastAsia="微軟正黑體" w:cs="微軟正黑體"/>
          <w:lang w:eastAsia="zh-TW"/>
        </w:rPr>
      </w:pPr>
    </w:p>
    <w:p w:rsidRPr="00376D87" w:rsidR="002B7671" w:rsidP="00A71D16" w:rsidRDefault="006D3CFA" w14:paraId="4952BB5A" w14:textId="585A98D5">
      <w:pPr>
        <w:pStyle w:val="Level3"/>
        <w:numPr>
          <w:ilvl w:val="0"/>
          <w:numId w:val="15"/>
        </w:numPr>
        <w:rPr>
          <w:rFonts w:asciiTheme="minorHAnsi" w:hAnsiTheme="minorHAnsi" w:cstheme="minorHAnsi"/>
          <w:lang w:eastAsia="zh-TW"/>
        </w:rPr>
      </w:pPr>
      <w:r>
        <w:rPr>
          <w:rFonts w:hint="eastAsia" w:ascii="微軟正黑體" w:hAnsi="微軟正黑體" w:eastAsia="微軟正黑體" w:cs="微軟正黑體"/>
          <w:lang w:eastAsia="zh-TW"/>
        </w:rPr>
        <w:t>ERP  業務類型表所有的ZS04調撥單型列表</w:t>
      </w:r>
      <w:r w:rsidRPr="008B19CD">
        <w:rPr>
          <w:rFonts w:hint="eastAsia" w:ascii="微軟正黑體" w:hAnsi="微軟正黑體" w:eastAsia="微軟正黑體" w:cs="微軟正黑體"/>
          <w:lang w:eastAsia="zh-TW"/>
        </w:rPr>
        <w:t>。</w:t>
      </w:r>
      <w:r w:rsidRPr="00D27358">
        <w:rPr>
          <w:rFonts w:ascii="微軟正黑體" w:hAnsi="微軟正黑體" w:eastAsia="微軟正黑體" w:cs="微軟正黑體"/>
          <w:color w:val="000000" w:themeColor="text1"/>
          <w:lang w:eastAsia="zh-TW"/>
        </w:rPr>
        <w:t xml:space="preserve">  </w:t>
      </w:r>
      <w:r w:rsidRPr="00D27358">
        <w:rPr>
          <w:rFonts w:ascii="微軟正黑體" w:hAnsi="微軟正黑體" w:eastAsia="微軟正黑體" w:cs="微軟正黑體"/>
          <w:lang w:eastAsia="zh-TW"/>
        </w:rPr>
        <w:t>(</w:t>
      </w:r>
      <w:r w:rsidRPr="00D27358">
        <w:rPr>
          <w:rFonts w:hint="eastAsia" w:ascii="微軟正黑體" w:hAnsi="微軟正黑體" w:eastAsia="微軟正黑體" w:cs="微軟正黑體"/>
          <w:color w:val="000000" w:themeColor="text1"/>
          <w:lang w:eastAsia="zh-TW"/>
        </w:rPr>
        <w:t>表1)</w:t>
      </w:r>
    </w:p>
    <w:tbl>
      <w:tblPr>
        <w:tblW w:w="8159" w:type="dxa"/>
        <w:tblInd w:w="1470" w:type="dxa"/>
        <w:tblCellMar>
          <w:left w:w="28" w:type="dxa"/>
          <w:right w:w="28" w:type="dxa"/>
        </w:tblCellMar>
        <w:tblLook w:val="04A0" w:firstRow="1" w:lastRow="0" w:firstColumn="1" w:lastColumn="0" w:noHBand="0" w:noVBand="1"/>
      </w:tblPr>
      <w:tblGrid>
        <w:gridCol w:w="945"/>
        <w:gridCol w:w="945"/>
        <w:gridCol w:w="2124"/>
        <w:gridCol w:w="944"/>
        <w:gridCol w:w="1020"/>
        <w:gridCol w:w="944"/>
        <w:gridCol w:w="1237"/>
      </w:tblGrid>
      <w:tr w:rsidRPr="006D3CFA" w:rsidR="006D3CFA" w:rsidTr="006D3CFA" w14:paraId="7493178E" w14:textId="77777777">
        <w:trPr>
          <w:trHeight w:val="260"/>
        </w:trPr>
        <w:tc>
          <w:tcPr>
            <w:tcW w:w="945" w:type="dxa"/>
            <w:tcBorders>
              <w:top w:val="single" w:color="auto" w:sz="4" w:space="0"/>
              <w:left w:val="single" w:color="auto" w:sz="4" w:space="0"/>
              <w:bottom w:val="single" w:color="auto" w:sz="4" w:space="0"/>
              <w:right w:val="single" w:color="auto" w:sz="4" w:space="0"/>
            </w:tcBorders>
            <w:shd w:val="clear" w:color="000000" w:fill="E2EFDA"/>
            <w:noWrap/>
            <w:vAlign w:val="center"/>
            <w:hideMark/>
          </w:tcPr>
          <w:p w:rsidRPr="006D3CFA" w:rsidR="006D3CFA" w:rsidP="006D3CFA" w:rsidRDefault="006D3CFA" w14:paraId="2EA19629"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InterFace</w:t>
            </w:r>
          </w:p>
        </w:tc>
        <w:tc>
          <w:tcPr>
            <w:tcW w:w="945"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080A6DAD"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ErpType</w:t>
            </w:r>
          </w:p>
        </w:tc>
        <w:tc>
          <w:tcPr>
            <w:tcW w:w="2124"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131E43F7"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LogicDesc</w:t>
            </w:r>
          </w:p>
        </w:tc>
        <w:tc>
          <w:tcPr>
            <w:tcW w:w="944"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0B222477"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FF0000"/>
                <w:lang w:val="en-US" w:eastAsia="zh-TW"/>
              </w:rPr>
              <w:t>EDLInf</w:t>
            </w:r>
          </w:p>
        </w:tc>
        <w:tc>
          <w:tcPr>
            <w:tcW w:w="1020"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37DD9284"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WMSType</w:t>
            </w:r>
          </w:p>
        </w:tc>
        <w:tc>
          <w:tcPr>
            <w:tcW w:w="944"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4A4AAF04"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Erp_Site</w:t>
            </w:r>
          </w:p>
        </w:tc>
        <w:tc>
          <w:tcPr>
            <w:tcW w:w="1237" w:type="dxa"/>
            <w:tcBorders>
              <w:top w:val="single" w:color="auto" w:sz="4" w:space="0"/>
              <w:left w:val="nil"/>
              <w:bottom w:val="single" w:color="auto" w:sz="4" w:space="0"/>
              <w:right w:val="single" w:color="auto" w:sz="4" w:space="0"/>
            </w:tcBorders>
            <w:shd w:val="clear" w:color="000000" w:fill="E2EFDA"/>
            <w:noWrap/>
            <w:vAlign w:val="center"/>
            <w:hideMark/>
          </w:tcPr>
          <w:p w:rsidRPr="006D3CFA" w:rsidR="006D3CFA" w:rsidP="006D3CFA" w:rsidRDefault="006D3CFA" w14:paraId="2E28F6DC" w14:textId="381B03AB">
            <w:pPr>
              <w:spacing w:after="0"/>
              <w:rPr>
                <w:rFonts w:ascii="微軟正黑體" w:hAnsi="微軟正黑體" w:eastAsia="微軟正黑體" w:cs="新細明體"/>
                <w:color w:val="000000"/>
                <w:lang w:val="en-US" w:eastAsia="zh-TW"/>
              </w:rPr>
            </w:pPr>
            <w:r>
              <w:rPr>
                <w:rFonts w:hint="eastAsia" w:ascii="微軟正黑體" w:hAnsi="微軟正黑體" w:eastAsia="微軟正黑體" w:cs="新細明體"/>
                <w:color w:val="000000"/>
                <w:lang w:val="en-US" w:eastAsia="zh-TW"/>
              </w:rPr>
              <w:t>OutBound</w:t>
            </w:r>
          </w:p>
        </w:tc>
      </w:tr>
      <w:tr w:rsidRPr="006D3CFA" w:rsidR="006D3CFA" w:rsidTr="006D3CFA" w14:paraId="4987A175"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5C56F5C6"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F1F9648"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49D50A78"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1110調撥至門市</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CFF6DE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E289F6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778BDEA"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1110</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E1A7F05"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5E5A39DE"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7349D9A5"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32F8E77"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279716E"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1116調撥至門市</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80148BB"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44FD127"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5179DDF"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1116</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610675E"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3980031A"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466AE6BE"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E22F2D9"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DCB30EB"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1117調撥至門市</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7208928"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63A78A8"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C33968E"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1117</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5223910A"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3BC1A0A0"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7F03C772"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4F0759C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80CCAD6"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1300的調撥</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4DCE6AE1"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2E70C3D"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4CD331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1300</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F2EA6CA"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2AA90395"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0E3BDCBD"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990047F"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5093AB4" w14:textId="3294C1C4">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 xml:space="preserve">指定調撥 </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E1DD892"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A0A0FF5"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F132FA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C001</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4E18DB7C"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550930D2"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30FB354F"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038EAC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2945872" w14:textId="163330C3">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 xml:space="preserve">指定調撥 </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011DA10"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27E7910C"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9B44F26"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G011</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54D6430"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6592E134"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5CA2C8A5"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BF85268"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07E5246" w14:textId="1BD39201">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 xml:space="preserve">指定調撥 </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9270FE2"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A9943BD"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4C8A692"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G016</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0AADAA5"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r w:rsidRPr="006D3CFA" w:rsidR="006D3CFA" w:rsidTr="006D3CFA" w14:paraId="2EEB67E6" w14:textId="77777777">
        <w:trPr>
          <w:trHeight w:val="260"/>
        </w:trPr>
        <w:tc>
          <w:tcPr>
            <w:tcW w:w="945" w:type="dxa"/>
            <w:tcBorders>
              <w:top w:val="nil"/>
              <w:left w:val="single" w:color="auto" w:sz="4" w:space="0"/>
              <w:bottom w:val="single" w:color="auto" w:sz="4" w:space="0"/>
              <w:right w:val="single" w:color="auto" w:sz="4" w:space="0"/>
            </w:tcBorders>
            <w:shd w:val="clear" w:color="auto" w:fill="auto"/>
            <w:noWrap/>
            <w:vAlign w:val="center"/>
            <w:hideMark/>
          </w:tcPr>
          <w:p w:rsidRPr="006D3CFA" w:rsidR="006D3CFA" w:rsidP="006D3CFA" w:rsidRDefault="006D3CFA" w14:paraId="4ED66C12"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SP81</w:t>
            </w:r>
          </w:p>
        </w:tc>
        <w:tc>
          <w:tcPr>
            <w:tcW w:w="945"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12FCC2C3"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ZS04</w:t>
            </w:r>
          </w:p>
        </w:tc>
        <w:tc>
          <w:tcPr>
            <w:tcW w:w="212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05C86C9D"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行銷-出貨</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74FB783B"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SO</w:t>
            </w:r>
          </w:p>
        </w:tc>
        <w:tc>
          <w:tcPr>
            <w:tcW w:w="1020"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6E406E49"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Y</w:t>
            </w:r>
          </w:p>
        </w:tc>
        <w:tc>
          <w:tcPr>
            <w:tcW w:w="944"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8D3D44A" w14:textId="77777777">
            <w:pPr>
              <w:spacing w:after="0"/>
              <w:jc w:val="center"/>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M048</w:t>
            </w:r>
          </w:p>
        </w:tc>
        <w:tc>
          <w:tcPr>
            <w:tcW w:w="1237" w:type="dxa"/>
            <w:tcBorders>
              <w:top w:val="nil"/>
              <w:left w:val="nil"/>
              <w:bottom w:val="single" w:color="auto" w:sz="4" w:space="0"/>
              <w:right w:val="single" w:color="auto" w:sz="4" w:space="0"/>
            </w:tcBorders>
            <w:shd w:val="clear" w:color="auto" w:fill="auto"/>
            <w:noWrap/>
            <w:vAlign w:val="center"/>
            <w:hideMark/>
          </w:tcPr>
          <w:p w:rsidRPr="006D3CFA" w:rsidR="006D3CFA" w:rsidP="006D3CFA" w:rsidRDefault="006D3CFA" w14:paraId="3183F8C5" w14:textId="77777777">
            <w:pPr>
              <w:spacing w:after="0"/>
              <w:rPr>
                <w:rFonts w:ascii="微軟正黑體" w:hAnsi="微軟正黑體" w:eastAsia="微軟正黑體" w:cs="新細明體"/>
                <w:color w:val="000000"/>
                <w:lang w:val="en-US" w:eastAsia="zh-TW"/>
              </w:rPr>
            </w:pPr>
            <w:r w:rsidRPr="006D3CFA">
              <w:rPr>
                <w:rFonts w:hint="eastAsia" w:ascii="微軟正黑體" w:hAnsi="微軟正黑體" w:eastAsia="微軟正黑體" w:cs="新細明體"/>
                <w:color w:val="000000"/>
                <w:lang w:val="en-US" w:eastAsia="zh-TW"/>
              </w:rPr>
              <w:t>EX07_SO</w:t>
            </w:r>
          </w:p>
        </w:tc>
      </w:tr>
    </w:tbl>
    <w:p w:rsidR="004110F5" w:rsidP="004110F5" w:rsidRDefault="00904A2B" w14:paraId="4AAFBF36" w14:textId="5B727055">
      <w:pPr>
        <w:pStyle w:val="Level3"/>
        <w:numPr>
          <w:ilvl w:val="0"/>
          <w:numId w:val="0"/>
        </w:numPr>
        <w:ind w:left="1159" w:leftChars="552"/>
        <w:rPr>
          <w:rFonts w:ascii="微軟正黑體" w:hAnsi="微軟正黑體" w:eastAsia="微軟正黑體" w:cs="微軟正黑體"/>
          <w:lang w:eastAsia="zh-TW"/>
        </w:rPr>
      </w:pPr>
      <w:r>
        <w:rPr>
          <w:rFonts w:ascii="微軟正黑體" w:hAnsi="微軟正黑體" w:eastAsia="微軟正黑體" w:cs="微軟正黑體"/>
          <w:lang w:eastAsia="zh-TW"/>
        </w:rPr>
        <w:tab/>
      </w:r>
      <w:r>
        <w:rPr>
          <w:rFonts w:hint="eastAsia" w:ascii="微軟正黑體" w:hAnsi="微軟正黑體" w:eastAsia="微軟正黑體" w:cs="微軟正黑體"/>
          <w:lang w:eastAsia="zh-TW"/>
        </w:rPr>
        <w:t xml:space="preserve">因ERP </w:t>
      </w:r>
      <w:r w:rsidR="002D4351">
        <w:rPr>
          <w:rFonts w:hint="eastAsia" w:ascii="微軟正黑體" w:hAnsi="微軟正黑體" w:eastAsia="微軟正黑體" w:cs="微軟正黑體"/>
          <w:lang w:eastAsia="zh-TW"/>
        </w:rPr>
        <w:t>後續再</w:t>
      </w:r>
      <w:r>
        <w:rPr>
          <w:rFonts w:hint="eastAsia" w:ascii="微軟正黑體" w:hAnsi="微軟正黑體" w:eastAsia="微軟正黑體" w:cs="微軟正黑體"/>
          <w:lang w:eastAsia="zh-TW"/>
        </w:rPr>
        <w:t>新設貨主未列入，請依現有的單類邏輯表為準 (</w:t>
      </w:r>
      <w:r w:rsidRPr="004C2D82">
        <w:rPr>
          <w:rFonts w:ascii="微軟正黑體" w:hAnsi="微軟正黑體" w:eastAsia="微軟正黑體" w:cs="微軟正黑體"/>
          <w:lang w:eastAsia="zh-TW"/>
        </w:rPr>
        <w:t>_ErpImpLogic</w:t>
      </w:r>
      <w:r>
        <w:rPr>
          <w:rFonts w:hint="eastAsia" w:ascii="微軟正黑體" w:hAnsi="微軟正黑體" w:eastAsia="微軟正黑體" w:cs="微軟正黑體"/>
          <w:lang w:eastAsia="zh-TW"/>
        </w:rPr>
        <w:t xml:space="preserve">) </w:t>
      </w:r>
      <w:r w:rsidR="002D4351">
        <w:rPr>
          <w:rFonts w:hint="eastAsia" w:ascii="微軟正黑體" w:hAnsi="微軟正黑體" w:eastAsia="微軟正黑體" w:cs="微軟正黑體"/>
          <w:lang w:eastAsia="zh-TW"/>
        </w:rPr>
        <w:t>。</w:t>
      </w:r>
    </w:p>
    <w:p w:rsidRPr="00934436" w:rsidR="00016E8F" w:rsidP="004110F5" w:rsidRDefault="00016E8F" w14:paraId="504C5A33" w14:textId="77777777">
      <w:pPr>
        <w:pStyle w:val="Level3"/>
        <w:numPr>
          <w:ilvl w:val="0"/>
          <w:numId w:val="0"/>
        </w:numPr>
        <w:ind w:left="1159" w:leftChars="552"/>
        <w:rPr>
          <w:rFonts w:hint="eastAsia" w:ascii="微軟正黑體" w:hAnsi="微軟正黑體" w:eastAsia="微軟正黑體" w:cstheme="minorHAnsi"/>
          <w:lang w:eastAsia="zh-TW"/>
        </w:rPr>
      </w:pPr>
    </w:p>
    <w:p w:rsidRPr="009C1B50" w:rsidR="004110F5" w:rsidP="00A71D16" w:rsidRDefault="004110F5" w14:paraId="53474EFC" w14:textId="7C7CEAA9">
      <w:pPr>
        <w:pStyle w:val="Level3"/>
        <w:numPr>
          <w:ilvl w:val="0"/>
          <w:numId w:val="15"/>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lang w:eastAsia="zh-TW"/>
        </w:rPr>
        <w:t>Gateway接口</w:t>
      </w:r>
      <w:r>
        <w:rPr>
          <w:rFonts w:hint="eastAsia" w:ascii="微軟正黑體" w:hAnsi="微軟正黑體" w:eastAsia="微軟正黑體" w:cs="微軟正黑體"/>
          <w:color w:val="000000" w:themeColor="text1"/>
          <w:lang w:eastAsia="zh-TW"/>
        </w:rPr>
        <w:t>調整</w:t>
      </w:r>
      <w:r>
        <w:rPr>
          <w:rFonts w:hint="eastAsia" w:ascii="微軟正黑體" w:hAnsi="微軟正黑體" w:eastAsia="微軟正黑體" w:cs="微軟正黑體"/>
          <w:lang w:eastAsia="zh-TW"/>
        </w:rPr>
        <w:t xml:space="preserve"> </w:t>
      </w:r>
      <w:r w:rsidRPr="00CF0190">
        <w:rPr>
          <w:rFonts w:hint="eastAsia" w:ascii="微軟正黑體" w:hAnsi="微軟正黑體" w:eastAsia="微軟正黑體" w:cs="微軟正黑體"/>
          <w:color w:val="000000" w:themeColor="text1"/>
          <w:lang w:eastAsia="zh-TW"/>
        </w:rPr>
        <w:t>程序名稱:</w:t>
      </w:r>
      <w:r>
        <w:rPr>
          <w:rFonts w:hint="eastAsia" w:ascii="微軟正黑體" w:hAnsi="微軟正黑體" w:eastAsia="微軟正黑體" w:cs="微軟正黑體"/>
          <w:color w:val="000000" w:themeColor="text1"/>
          <w:lang w:eastAsia="zh-TW"/>
        </w:rPr>
        <w:t xml:space="preserve"> </w:t>
      </w:r>
      <w:r w:rsidRPr="00336F6F">
        <w:rPr>
          <w:rFonts w:hint="eastAsia" w:ascii="微軟正黑體" w:hAnsi="微軟正黑體" w:eastAsia="微軟正黑體" w:cs="微軟正黑體"/>
          <w:color w:val="000000" w:themeColor="text1"/>
          <w:lang w:eastAsia="zh-TW"/>
        </w:rPr>
        <w:t>【</w:t>
      </w:r>
      <w:r w:rsidRPr="002F361F" w:rsidR="004141B7">
        <w:rPr>
          <w:rFonts w:ascii="微軟正黑體" w:hAnsi="微軟正黑體" w:eastAsia="微軟正黑體" w:cs="微軟正黑體"/>
          <w:color w:val="000000" w:themeColor="text1"/>
          <w:lang w:eastAsia="zh-TW"/>
        </w:rPr>
        <w:t>_Edi_OutPut_Fmt</w:t>
      </w:r>
      <w:r>
        <w:rPr>
          <w:rFonts w:ascii="微軟正黑體" w:hAnsi="微軟正黑體" w:eastAsia="微軟正黑體" w:cs="微軟正黑體"/>
          <w:color w:val="000000" w:themeColor="text1"/>
          <w:lang w:eastAsia="zh-TW"/>
        </w:rPr>
        <w:t>】</w:t>
      </w:r>
    </w:p>
    <w:tbl>
      <w:tblPr>
        <w:tblStyle w:val="a6"/>
        <w:tblW w:w="0" w:type="auto"/>
        <w:tblInd w:w="1470" w:type="dxa"/>
        <w:tblLook w:val="04A0" w:firstRow="1" w:lastRow="0" w:firstColumn="1" w:lastColumn="0" w:noHBand="0" w:noVBand="1"/>
      </w:tblPr>
      <w:tblGrid>
        <w:gridCol w:w="8583"/>
      </w:tblGrid>
      <w:tr w:rsidR="004110F5" w:rsidTr="00735DFD" w14:paraId="3C670BB8" w14:textId="77777777">
        <w:tc>
          <w:tcPr>
            <w:tcW w:w="8583" w:type="dxa"/>
            <w:shd w:val="clear" w:color="auto" w:fill="C5E0B3" w:themeFill="accent6" w:themeFillTint="66"/>
          </w:tcPr>
          <w:p w:rsidR="004110F5" w:rsidP="00735DFD" w:rsidRDefault="004110F5" w14:paraId="71AE079D" w14:textId="77777777">
            <w:pPr>
              <w:jc w:val="center"/>
              <w:rPr>
                <w:rFonts w:ascii="微軟正黑體" w:hAnsi="微軟正黑體" w:eastAsia="微軟正黑體" w:cstheme="minorHAnsi"/>
                <w:lang w:eastAsia="zh-TW"/>
              </w:rPr>
            </w:pPr>
            <w:r w:rsidRPr="00CF0190">
              <w:rPr>
                <w:rFonts w:hint="eastAsia" w:ascii="微軟正黑體" w:hAnsi="微軟正黑體" w:eastAsia="微軟正黑體" w:cs="微軟正黑體"/>
                <w:color w:val="000000" w:themeColor="text1"/>
                <w:lang w:eastAsia="zh-TW"/>
              </w:rPr>
              <w:t>程序</w:t>
            </w:r>
            <w:r>
              <w:rPr>
                <w:rFonts w:hint="eastAsia" w:ascii="微軟正黑體" w:hAnsi="微軟正黑體" w:eastAsia="微軟正黑體" w:cs="微軟正黑體"/>
                <w:color w:val="000000" w:themeColor="text1"/>
                <w:lang w:eastAsia="zh-TW"/>
              </w:rPr>
              <w:t>調整區段</w:t>
            </w:r>
          </w:p>
        </w:tc>
      </w:tr>
      <w:tr w:rsidR="004110F5" w:rsidTr="00735DFD" w14:paraId="41E1E69E" w14:textId="77777777">
        <w:tc>
          <w:tcPr>
            <w:tcW w:w="8583" w:type="dxa"/>
          </w:tcPr>
          <w:p w:rsidR="004110F5" w:rsidP="00735DFD" w:rsidRDefault="004110F5" w14:paraId="58396B15" w14:textId="30D7F9FC">
            <w:pPr>
              <w:rPr>
                <w:rFonts w:ascii="微軟正黑體" w:hAnsi="微軟正黑體" w:eastAsia="微軟正黑體" w:cstheme="minorHAnsi"/>
                <w:lang w:eastAsia="zh-TW"/>
              </w:rPr>
            </w:pPr>
            <w:r>
              <w:rPr>
                <w:rFonts w:hint="eastAsia" w:ascii="微軟正黑體" w:hAnsi="微軟正黑體" w:eastAsia="微軟正黑體" w:cstheme="minorHAnsi"/>
                <w:lang w:eastAsia="zh-TW"/>
              </w:rPr>
              <w:t>位置</w:t>
            </w:r>
            <w:r w:rsidR="0080513E">
              <w:rPr>
                <w:rFonts w:hint="eastAsia" w:ascii="微軟正黑體" w:hAnsi="微軟正黑體" w:eastAsia="微軟正黑體" w:cstheme="minorHAnsi"/>
                <w:lang w:eastAsia="zh-TW"/>
              </w:rPr>
              <w:t xml:space="preserve"> 174行</w:t>
            </w:r>
            <w:r>
              <w:rPr>
                <w:rFonts w:hint="eastAsia" w:ascii="微軟正黑體" w:hAnsi="微軟正黑體" w:eastAsia="微軟正黑體" w:cstheme="minorHAnsi"/>
                <w:lang w:eastAsia="zh-TW"/>
              </w:rPr>
              <w:t xml:space="preserve"> :   </w:t>
            </w:r>
          </w:p>
          <w:p w:rsidR="004110F5" w:rsidP="00D4140E" w:rsidRDefault="004110F5" w14:paraId="2DCDEB48" w14:textId="3FE4C636">
            <w:pPr>
              <w:pStyle w:val="Level3"/>
              <w:numPr>
                <w:ilvl w:val="0"/>
                <w:numId w:val="16"/>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選擇接口傳回ERP過帳 :</w:t>
            </w:r>
            <w:r w:rsidRPr="001E03CE">
              <w:rPr>
                <w:rFonts w:ascii="微軟正黑體" w:hAnsi="微軟正黑體" w:eastAsia="微軟正黑體" w:cs="微軟正黑體"/>
                <w:color w:val="000000" w:themeColor="text1"/>
                <w:lang w:eastAsia="zh-TW"/>
              </w:rPr>
              <w:t>@Infmod</w:t>
            </w:r>
            <w:r>
              <w:rPr>
                <w:rFonts w:hint="eastAsia" w:ascii="微軟正黑體" w:hAnsi="微軟正黑體" w:eastAsia="微軟正黑體" w:cs="微軟正黑體"/>
                <w:color w:val="000000" w:themeColor="text1"/>
                <w:lang w:eastAsia="zh-TW"/>
              </w:rPr>
              <w:t>=</w:t>
            </w:r>
            <w:r w:rsidRPr="007A410C">
              <w:rPr>
                <w:rFonts w:ascii="微軟正黑體" w:hAnsi="微軟正黑體" w:eastAsia="微軟正黑體" w:cs="微軟正黑體"/>
                <w:color w:val="000000" w:themeColor="text1"/>
                <w:lang w:eastAsia="zh-TW"/>
              </w:rPr>
              <w:t>EX</w:t>
            </w:r>
            <w:r>
              <w:rPr>
                <w:rFonts w:ascii="微軟正黑體" w:hAnsi="微軟正黑體" w:eastAsia="微軟正黑體" w:cs="微軟正黑體"/>
                <w:color w:val="000000" w:themeColor="text1"/>
                <w:lang w:eastAsia="zh-TW"/>
              </w:rPr>
              <w:t>07</w:t>
            </w:r>
            <w:r w:rsidR="0080513E">
              <w:rPr>
                <w:rFonts w:ascii="微軟正黑體" w:hAnsi="微軟正黑體" w:eastAsia="微軟正黑體" w:cs="微軟正黑體"/>
                <w:color w:val="000000" w:themeColor="text1"/>
                <w:lang w:eastAsia="zh-TW"/>
              </w:rPr>
              <w:t>_</w:t>
            </w:r>
            <w:r>
              <w:rPr>
                <w:rFonts w:ascii="微軟正黑體" w:hAnsi="微軟正黑體" w:eastAsia="微軟正黑體" w:cs="微軟正黑體"/>
                <w:color w:val="000000" w:themeColor="text1"/>
                <w:lang w:eastAsia="zh-TW"/>
              </w:rPr>
              <w:t>SO</w:t>
            </w:r>
          </w:p>
          <w:p w:rsidR="004110F5" w:rsidP="00D4140E" w:rsidRDefault="004110F5" w14:paraId="4FC7FD26" w14:textId="77777777">
            <w:pPr>
              <w:pStyle w:val="Level3"/>
              <w:numPr>
                <w:ilvl w:val="0"/>
                <w:numId w:val="16"/>
              </w:numPr>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ERP</w:t>
            </w:r>
            <w:r w:rsidRPr="00D66C54">
              <w:rPr>
                <w:rFonts w:ascii="微軟正黑體" w:hAnsi="微軟正黑體" w:eastAsia="微軟正黑體" w:cs="微軟正黑體"/>
                <w:color w:val="000000" w:themeColor="text1"/>
                <w:lang w:eastAsia="zh-TW"/>
              </w:rPr>
              <w:t xml:space="preserve"> </w:t>
            </w:r>
            <w:r>
              <w:rPr>
                <w:rFonts w:hint="eastAsia" w:ascii="微軟正黑體" w:hAnsi="微軟正黑體" w:eastAsia="微軟正黑體" w:cs="微軟正黑體"/>
                <w:color w:val="000000" w:themeColor="text1"/>
                <w:lang w:eastAsia="zh-TW"/>
              </w:rPr>
              <w:t>欄位</w:t>
            </w:r>
            <w:r w:rsidRPr="00D66C54">
              <w:rPr>
                <w:rFonts w:ascii="微軟正黑體" w:hAnsi="微軟正黑體" w:eastAsia="微軟正黑體" w:cs="微軟正黑體"/>
                <w:color w:val="000000" w:themeColor="text1"/>
                <w:lang w:eastAsia="zh-TW"/>
              </w:rPr>
              <w:t>BWART</w:t>
            </w:r>
            <w:r>
              <w:rPr>
                <w:rFonts w:hint="eastAsia" w:ascii="微軟正黑體" w:hAnsi="微軟正黑體" w:eastAsia="微軟正黑體" w:cs="微軟正黑體"/>
                <w:color w:val="000000" w:themeColor="text1"/>
                <w:lang w:eastAsia="zh-TW"/>
              </w:rPr>
              <w:t>移動類型(move</w:t>
            </w:r>
            <w:r>
              <w:rPr>
                <w:rFonts w:ascii="微軟正黑體" w:hAnsi="微軟正黑體" w:eastAsia="微軟正黑體" w:cs="微軟正黑體"/>
                <w:color w:val="000000" w:themeColor="text1"/>
                <w:lang w:eastAsia="zh-TW"/>
              </w:rPr>
              <w:t>ment</w:t>
            </w:r>
            <w:r>
              <w:rPr>
                <w:rFonts w:hint="eastAsia" w:ascii="微軟正黑體" w:hAnsi="微軟正黑體" w:eastAsia="微軟正黑體" w:cs="微軟正黑體"/>
                <w:color w:val="000000" w:themeColor="text1"/>
                <w:lang w:eastAsia="zh-TW"/>
              </w:rPr>
              <w:t xml:space="preserve"> type)</w:t>
            </w:r>
            <w:r>
              <w:rPr>
                <w:rFonts w:ascii="微軟正黑體" w:hAnsi="微軟正黑體" w:eastAsia="微軟正黑體" w:cs="微軟正黑體"/>
                <w:color w:val="000000" w:themeColor="text1"/>
                <w:lang w:eastAsia="zh-TW"/>
              </w:rPr>
              <w:t xml:space="preserve"> : </w:t>
            </w:r>
          </w:p>
          <w:p w:rsidR="0080513E" w:rsidP="00735DFD" w:rsidRDefault="004110F5" w14:paraId="078F959D" w14:textId="3AD583E3">
            <w:pPr>
              <w:pStyle w:val="Level3"/>
              <w:numPr>
                <w:ilvl w:val="0"/>
                <w:numId w:val="0"/>
              </w:numPr>
              <w:ind w:left="419"/>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 xml:space="preserve">判斷邏輯 : </w:t>
            </w:r>
            <w:r w:rsidR="0080513E">
              <w:rPr>
                <w:rFonts w:hint="eastAsia" w:ascii="微軟正黑體" w:hAnsi="微軟正黑體" w:eastAsia="微軟正黑體" w:cs="微軟正黑體"/>
                <w:color w:val="000000" w:themeColor="text1"/>
                <w:lang w:eastAsia="zh-TW"/>
              </w:rPr>
              <w:t xml:space="preserve"> </w:t>
            </w:r>
          </w:p>
          <w:p w:rsidR="004F756B" w:rsidP="00735DFD" w:rsidRDefault="004F756B" w14:paraId="2C3168F1" w14:textId="7B742C8C">
            <w:pPr>
              <w:pStyle w:val="Level3"/>
              <w:numPr>
                <w:ilvl w:val="0"/>
                <w:numId w:val="0"/>
              </w:numPr>
              <w:ind w:left="419"/>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出貨單</w:t>
            </w:r>
            <w:r w:rsidRPr="006D517D" w:rsidR="006D517D">
              <w:rPr>
                <w:rFonts w:ascii="微軟正黑體" w:hAnsi="微軟正黑體" w:eastAsia="微軟正黑體" w:cs="微軟正黑體"/>
                <w:color w:val="000000" w:themeColor="text1"/>
                <w:lang w:eastAsia="zh-TW"/>
              </w:rPr>
              <w:t>type_text</w:t>
            </w:r>
            <w:r w:rsidR="002D4351">
              <w:rPr>
                <w:rFonts w:hint="eastAsia" w:ascii="微軟正黑體" w:hAnsi="微軟正黑體" w:eastAsia="微軟正黑體" w:cs="微軟正黑體"/>
                <w:color w:val="000000" w:themeColor="text1"/>
                <w:lang w:eastAsia="zh-TW"/>
              </w:rPr>
              <w:t xml:space="preserve"> 等於</w:t>
            </w:r>
            <w:r w:rsidR="006D517D">
              <w:rPr>
                <w:rFonts w:hint="eastAsia" w:ascii="微軟正黑體" w:hAnsi="微軟正黑體" w:eastAsia="微軟正黑體" w:cs="微軟正黑體"/>
                <w:color w:val="000000" w:themeColor="text1"/>
                <w:lang w:eastAsia="zh-TW"/>
              </w:rPr>
              <w:t>SO (訂單分類</w:t>
            </w:r>
            <w:r w:rsidR="00B626A7">
              <w:rPr>
                <w:rFonts w:hint="eastAsia" w:ascii="微軟正黑體" w:hAnsi="微軟正黑體" w:eastAsia="微軟正黑體" w:cs="微軟正黑體"/>
                <w:color w:val="000000" w:themeColor="text1"/>
                <w:lang w:eastAsia="zh-TW"/>
              </w:rPr>
              <w:t>為SO</w:t>
            </w:r>
            <w:r w:rsidR="006D517D">
              <w:rPr>
                <w:rFonts w:hint="eastAsia" w:ascii="微軟正黑體" w:hAnsi="微軟正黑體" w:eastAsia="微軟正黑體" w:cs="微軟正黑體"/>
                <w:color w:val="000000" w:themeColor="text1"/>
                <w:lang w:eastAsia="zh-TW"/>
              </w:rPr>
              <w:t>)</w:t>
            </w:r>
            <w:r w:rsidR="002D4351">
              <w:rPr>
                <w:rFonts w:hint="eastAsia" w:ascii="微軟正黑體" w:hAnsi="微軟正黑體" w:eastAsia="微軟正黑體" w:cs="微軟正黑體"/>
                <w:color w:val="000000" w:themeColor="text1"/>
                <w:lang w:eastAsia="zh-TW"/>
              </w:rPr>
              <w:t xml:space="preserve"> 且</w:t>
            </w:r>
          </w:p>
          <w:p w:rsidR="006D517D" w:rsidP="006D517D" w:rsidRDefault="004110F5" w14:paraId="744D5694" w14:textId="05E82186">
            <w:pPr>
              <w:pStyle w:val="Level3"/>
              <w:numPr>
                <w:ilvl w:val="0"/>
                <w:numId w:val="0"/>
              </w:numPr>
              <w:ind w:left="419"/>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出貨單</w:t>
            </w:r>
            <w:r w:rsidR="002D4351">
              <w:rPr>
                <w:rFonts w:hint="eastAsia" w:ascii="微軟正黑體" w:hAnsi="微軟正黑體" w:eastAsia="微軟正黑體" w:cs="微軟正黑體"/>
                <w:color w:val="000000" w:themeColor="text1"/>
                <w:lang w:eastAsia="zh-TW"/>
              </w:rPr>
              <w:t xml:space="preserve"> </w:t>
            </w:r>
            <w:r w:rsidRPr="00B626A7" w:rsidR="00B626A7">
              <w:rPr>
                <w:rFonts w:ascii="微軟正黑體" w:hAnsi="微軟正黑體" w:eastAsia="微軟正黑體" w:cs="微軟正黑體"/>
                <w:color w:val="000000" w:themeColor="text1"/>
                <w:lang w:eastAsia="zh-TW"/>
              </w:rPr>
              <w:t>ship_to_code</w:t>
            </w:r>
            <w:r w:rsidR="002D4351">
              <w:rPr>
                <w:rFonts w:hint="eastAsia" w:ascii="微軟正黑體" w:hAnsi="微軟正黑體" w:eastAsia="微軟正黑體" w:cs="微軟正黑體"/>
                <w:color w:val="000000" w:themeColor="text1"/>
                <w:lang w:eastAsia="zh-TW"/>
              </w:rPr>
              <w:t>等於</w:t>
            </w:r>
            <w:r w:rsidR="00B626A7">
              <w:rPr>
                <w:rFonts w:hint="eastAsia" w:ascii="微軟正黑體" w:hAnsi="微軟正黑體" w:eastAsia="微軟正黑體" w:cs="微軟正黑體"/>
                <w:color w:val="000000" w:themeColor="text1"/>
                <w:lang w:eastAsia="zh-TW"/>
              </w:rPr>
              <w:t xml:space="preserve"> F001(</w:t>
            </w:r>
            <w:r>
              <w:rPr>
                <w:rFonts w:hint="eastAsia" w:ascii="微軟正黑體" w:hAnsi="微軟正黑體" w:eastAsia="微軟正黑體" w:cs="微軟正黑體"/>
                <w:color w:val="000000" w:themeColor="text1"/>
                <w:lang w:eastAsia="zh-TW"/>
              </w:rPr>
              <w:t>到貨點為F001</w:t>
            </w:r>
            <w:r w:rsidR="00B626A7">
              <w:rPr>
                <w:rFonts w:hint="eastAsia" w:ascii="微軟正黑體" w:hAnsi="微軟正黑體" w:eastAsia="微軟正黑體" w:cs="微軟正黑體"/>
                <w:color w:val="000000" w:themeColor="text1"/>
                <w:lang w:eastAsia="zh-TW"/>
              </w:rPr>
              <w:t>)；</w:t>
            </w:r>
            <w:r w:rsidR="006D517D">
              <w:rPr>
                <w:rFonts w:hint="eastAsia" w:ascii="微軟正黑體" w:hAnsi="微軟正黑體" w:eastAsia="微軟正黑體" w:cs="微軟正黑體"/>
                <w:color w:val="000000" w:themeColor="text1"/>
                <w:lang w:eastAsia="zh-TW"/>
              </w:rPr>
              <w:t>則</w:t>
            </w:r>
            <w:r w:rsidRPr="00D66C54" w:rsidR="006D517D">
              <w:rPr>
                <w:rFonts w:ascii="微軟正黑體" w:hAnsi="微軟正黑體" w:eastAsia="微軟正黑體" w:cs="微軟正黑體"/>
                <w:color w:val="000000" w:themeColor="text1"/>
                <w:lang w:eastAsia="zh-TW"/>
              </w:rPr>
              <w:t>BWART</w:t>
            </w:r>
            <w:r w:rsidR="006D517D">
              <w:rPr>
                <w:rFonts w:hint="eastAsia" w:ascii="微軟正黑體" w:hAnsi="微軟正黑體" w:eastAsia="微軟正黑體" w:cs="微軟正黑體"/>
                <w:color w:val="000000" w:themeColor="text1"/>
                <w:lang w:eastAsia="zh-TW"/>
              </w:rPr>
              <w:t>=351 ；</w:t>
            </w:r>
          </w:p>
          <w:p w:rsidR="004110F5" w:rsidP="00735DFD" w:rsidRDefault="004110F5" w14:paraId="25235C14" w14:textId="77777777">
            <w:pPr>
              <w:pStyle w:val="Level3"/>
              <w:numPr>
                <w:ilvl w:val="0"/>
                <w:numId w:val="0"/>
              </w:numPr>
              <w:ind w:left="419"/>
              <w:rPr>
                <w:rFonts w:ascii="微軟正黑體" w:hAnsi="微軟正黑體" w:eastAsia="微軟正黑體" w:cs="微軟正黑體"/>
                <w:color w:val="000000" w:themeColor="text1"/>
                <w:lang w:eastAsia="zh-TW"/>
              </w:rPr>
            </w:pPr>
            <w:r>
              <w:rPr>
                <w:rFonts w:hint="eastAsia" w:ascii="微軟正黑體" w:hAnsi="微軟正黑體" w:eastAsia="微軟正黑體" w:cs="微軟正黑體"/>
                <w:color w:val="000000" w:themeColor="text1"/>
                <w:lang w:eastAsia="zh-TW"/>
              </w:rPr>
              <w:t>其他到貨點都是</w:t>
            </w:r>
            <w:r w:rsidR="006D517D">
              <w:rPr>
                <w:rFonts w:hint="eastAsia" w:ascii="微軟正黑體" w:hAnsi="微軟正黑體" w:eastAsia="微軟正黑體" w:cs="微軟正黑體"/>
                <w:color w:val="000000" w:themeColor="text1"/>
                <w:lang w:eastAsia="zh-TW"/>
              </w:rPr>
              <w:t xml:space="preserve"> </w:t>
            </w:r>
            <w:r w:rsidRPr="00D66C54" w:rsidR="006D517D">
              <w:rPr>
                <w:rFonts w:ascii="微軟正黑體" w:hAnsi="微軟正黑體" w:eastAsia="微軟正黑體" w:cs="微軟正黑體"/>
                <w:color w:val="000000" w:themeColor="text1"/>
                <w:lang w:eastAsia="zh-TW"/>
              </w:rPr>
              <w:t>BWART</w:t>
            </w:r>
            <w:r w:rsidR="006D517D">
              <w:rPr>
                <w:rFonts w:hint="eastAsia" w:ascii="微軟正黑體" w:hAnsi="微軟正黑體" w:eastAsia="微軟正黑體" w:cs="微軟正黑體"/>
                <w:color w:val="000000" w:themeColor="text1"/>
                <w:lang w:eastAsia="zh-TW"/>
              </w:rPr>
              <w:t>=</w:t>
            </w:r>
            <w:r>
              <w:rPr>
                <w:rFonts w:hint="eastAsia" w:ascii="微軟正黑體" w:hAnsi="微軟正黑體" w:eastAsia="微軟正黑體" w:cs="微軟正黑體"/>
                <w:color w:val="000000" w:themeColor="text1"/>
                <w:lang w:eastAsia="zh-TW"/>
              </w:rPr>
              <w:t>951。</w:t>
            </w:r>
          </w:p>
          <w:p w:rsidRPr="0045348E" w:rsidR="005B3C41" w:rsidP="00735DFD" w:rsidRDefault="005B3C41" w14:paraId="46478C65" w14:textId="365E6815">
            <w:pPr>
              <w:pStyle w:val="Level3"/>
              <w:numPr>
                <w:ilvl w:val="0"/>
                <w:numId w:val="0"/>
              </w:numPr>
              <w:ind w:left="419"/>
              <w:rPr>
                <w:rFonts w:hint="eastAsia" w:ascii="微軟正黑體" w:hAnsi="微軟正黑體" w:eastAsia="微軟正黑體" w:cs="微軟正黑體"/>
                <w:color w:val="000000" w:themeColor="text1"/>
                <w:lang w:eastAsia="zh-TW"/>
              </w:rPr>
            </w:pPr>
          </w:p>
        </w:tc>
      </w:tr>
    </w:tbl>
    <w:p w:rsidR="005B3C41" w:rsidP="00A33B40" w:rsidRDefault="005B3C41" w14:paraId="4EA460B1" w14:textId="036E9F9D">
      <w:pPr>
        <w:rPr>
          <w:rFonts w:hint="eastAsia" w:asciiTheme="minorHAnsi" w:hAnsiTheme="minorHAnsi" w:eastAsiaTheme="minorEastAsia" w:cstheme="minorHAnsi"/>
          <w:noProof/>
          <w:lang w:val="en-US" w:eastAsia="zh-TW"/>
        </w:rPr>
      </w:pPr>
      <w:bookmarkStart w:name="_GoBack" w:id="1"/>
      <w:bookmarkEnd w:id="1"/>
    </w:p>
    <w:p w:rsidRPr="00D71E3D" w:rsidR="001764AE" w:rsidP="00A71D16" w:rsidRDefault="00D71E3D" w14:paraId="2EDC25EB" w14:textId="772675C5">
      <w:pPr>
        <w:pStyle w:val="Level3"/>
        <w:numPr>
          <w:ilvl w:val="0"/>
          <w:numId w:val="15"/>
        </w:numPr>
        <w:rPr>
          <w:rFonts w:ascii="微軟正黑體" w:hAnsi="微軟正黑體" w:eastAsia="微軟正黑體" w:cs="微軟正黑體"/>
          <w:color w:val="000000" w:themeColor="text1"/>
          <w:lang w:eastAsia="zh-TW"/>
        </w:rPr>
      </w:pPr>
      <w:r w:rsidRPr="004C4C29">
        <w:rPr>
          <w:rFonts w:hint="eastAsia" w:ascii="微軟正黑體" w:hAnsi="微軟正黑體" w:eastAsia="微軟正黑體" w:cstheme="minorHAnsi"/>
          <w:lang w:eastAsia="zh-TW"/>
        </w:rPr>
        <w:t>SJOB排程</w:t>
      </w:r>
      <w:r>
        <w:rPr>
          <w:rFonts w:hint="eastAsia" w:ascii="微軟正黑體" w:hAnsi="微軟正黑體" w:eastAsia="微軟正黑體" w:cstheme="minorHAnsi"/>
          <w:lang w:eastAsia="zh-TW"/>
        </w:rPr>
        <w:t>的執行</w:t>
      </w:r>
      <w:r w:rsidRPr="004C4C29">
        <w:rPr>
          <w:rFonts w:hint="eastAsia" w:ascii="微軟正黑體" w:hAnsi="微軟正黑體" w:eastAsia="微軟正黑體" w:cstheme="minorHAnsi"/>
          <w:lang w:eastAsia="zh-TW"/>
        </w:rPr>
        <w:t>記錄</w:t>
      </w:r>
      <w:r>
        <w:rPr>
          <w:rFonts w:hint="eastAsia" w:ascii="微軟正黑體" w:hAnsi="微軟正黑體" w:eastAsia="微軟正黑體" w:cstheme="minorHAnsi"/>
          <w:lang w:eastAsia="zh-TW"/>
        </w:rPr>
        <w:t>及驗證 :</w:t>
      </w:r>
    </w:p>
    <w:tbl>
      <w:tblPr>
        <w:tblStyle w:val="a6"/>
        <w:tblW w:w="0" w:type="auto"/>
        <w:tblInd w:w="1470" w:type="dxa"/>
        <w:tblLook w:val="04A0" w:firstRow="1" w:lastRow="0" w:firstColumn="1" w:lastColumn="0" w:noHBand="0" w:noVBand="1"/>
      </w:tblPr>
      <w:tblGrid>
        <w:gridCol w:w="8583"/>
      </w:tblGrid>
      <w:tr w:rsidR="00D71E3D" w:rsidTr="005B3C41" w14:paraId="62855701" w14:textId="77777777">
        <w:tc>
          <w:tcPr>
            <w:tcW w:w="8583" w:type="dxa"/>
            <w:shd w:val="clear" w:color="auto" w:fill="C5E0B3" w:themeFill="accent6" w:themeFillTint="66"/>
          </w:tcPr>
          <w:p w:rsidR="00D71E3D" w:rsidP="005B3C41" w:rsidRDefault="00D71E3D" w14:paraId="7778709E" w14:textId="77777777">
            <w:pPr>
              <w:ind w:left="210" w:leftChars="100"/>
              <w:jc w:val="center"/>
              <w:rPr>
                <w:rFonts w:ascii="微軟正黑體" w:hAnsi="微軟正黑體" w:eastAsia="微軟正黑體" w:cstheme="minorHAnsi"/>
                <w:lang w:eastAsia="zh-TW"/>
              </w:rPr>
            </w:pPr>
            <w:r>
              <w:rPr>
                <w:rFonts w:hint="eastAsia" w:ascii="微軟正黑體" w:hAnsi="微軟正黑體" w:eastAsia="微軟正黑體" w:cstheme="minorHAnsi"/>
                <w:lang w:eastAsia="zh-TW"/>
              </w:rPr>
              <w:t>驗證匯出方式</w:t>
            </w:r>
          </w:p>
        </w:tc>
      </w:tr>
      <w:tr w:rsidRPr="004C4C29" w:rsidR="00D71E3D" w:rsidTr="005B3C41" w14:paraId="792C8198" w14:textId="77777777">
        <w:tc>
          <w:tcPr>
            <w:tcW w:w="8583" w:type="dxa"/>
          </w:tcPr>
          <w:p w:rsidRPr="004C4C29" w:rsidR="00D71E3D" w:rsidP="005B3C41" w:rsidRDefault="00D71E3D" w14:paraId="3067BA13" w14:textId="77777777">
            <w:pPr>
              <w:pStyle w:val="ae"/>
              <w:numPr>
                <w:ilvl w:val="0"/>
                <w:numId w:val="18"/>
              </w:numPr>
              <w:rPr>
                <w:rFonts w:ascii="微軟正黑體" w:hAnsi="微軟正黑體" w:eastAsia="微軟正黑體" w:cstheme="minorHAnsi"/>
                <w:lang w:eastAsia="zh-TW"/>
              </w:rPr>
            </w:pPr>
            <w:r w:rsidRPr="004C4C29">
              <w:rPr>
                <w:rFonts w:hint="eastAsia" w:ascii="微軟正黑體" w:hAnsi="微軟正黑體" w:eastAsia="微軟正黑體" w:cstheme="minorHAnsi"/>
                <w:lang w:eastAsia="zh-TW"/>
              </w:rPr>
              <w:t>查證SJOB排程記錄:</w:t>
            </w:r>
          </w:p>
          <w:p w:rsidR="00D71E3D" w:rsidP="005B3C41" w:rsidRDefault="00D71E3D" w14:paraId="165A3648" w14:textId="77777777">
            <w:pPr>
              <w:rPr>
                <w:rFonts w:ascii="微軟正黑體" w:hAnsi="微軟正黑體" w:eastAsia="微軟正黑體" w:cstheme="minorHAnsi"/>
                <w:lang w:eastAsia="zh-TW"/>
              </w:rPr>
            </w:pPr>
            <w:r>
              <w:rPr>
                <w:rFonts w:hint="eastAsia" w:ascii="微軟正黑體" w:hAnsi="微軟正黑體" w:eastAsia="微軟正黑體" w:cstheme="minorHAnsi"/>
                <w:lang w:eastAsia="zh-TW"/>
              </w:rPr>
              <w:t>資料表: SOB</w:t>
            </w:r>
            <w:r>
              <w:rPr>
                <w:rFonts w:ascii="微軟正黑體" w:hAnsi="微軟正黑體" w:eastAsia="微軟正黑體" w:cstheme="minorHAnsi"/>
                <w:lang w:eastAsia="zh-TW"/>
              </w:rPr>
              <w:t>..</w:t>
            </w:r>
            <w:r>
              <w:rPr>
                <w:rFonts w:hint="eastAsia" w:ascii="微軟正黑體" w:hAnsi="微軟正黑體" w:eastAsia="微軟正黑體" w:cstheme="minorHAnsi"/>
                <w:lang w:eastAsia="zh-TW"/>
              </w:rPr>
              <w:t>JOBQ</w:t>
            </w:r>
            <w:r>
              <w:rPr>
                <w:rFonts w:ascii="微軟正黑體" w:hAnsi="微軟正黑體" w:eastAsia="微軟正黑體" w:cstheme="minorHAnsi"/>
                <w:lang w:eastAsia="zh-TW"/>
              </w:rPr>
              <w:t xml:space="preserve"> </w:t>
            </w:r>
            <w:r>
              <w:rPr>
                <w:rFonts w:hint="eastAsia" w:ascii="微軟正黑體" w:hAnsi="微軟正黑體" w:eastAsia="微軟正黑體" w:cstheme="minorHAnsi"/>
                <w:lang w:eastAsia="zh-TW"/>
              </w:rPr>
              <w:t xml:space="preserve">，iexp..W_So  </w:t>
            </w:r>
            <w:r>
              <w:rPr>
                <w:rFonts w:ascii="微軟正黑體" w:hAnsi="微軟正黑體" w:eastAsia="微軟正黑體" w:cstheme="minorHAnsi"/>
                <w:lang w:eastAsia="zh-TW"/>
              </w:rPr>
              <w:t xml:space="preserve">(on </w:t>
            </w:r>
            <w:r w:rsidRPr="00E60DAA">
              <w:rPr>
                <w:rFonts w:ascii="微軟正黑體" w:hAnsi="微軟正黑體" w:eastAsia="微軟正黑體" w:cs="微軟正黑體"/>
                <w:color w:val="000000" w:themeColor="text1"/>
                <w:lang w:eastAsia="zh-TW"/>
              </w:rPr>
              <w:t>Wkey</w:t>
            </w:r>
            <w:r>
              <w:rPr>
                <w:rFonts w:ascii="微軟正黑體" w:hAnsi="微軟正黑體" w:eastAsia="微軟正黑體" w:cs="微軟正黑體"/>
                <w:color w:val="000000" w:themeColor="text1"/>
                <w:lang w:eastAsia="zh-TW"/>
              </w:rPr>
              <w:t xml:space="preserve"> =</w:t>
            </w:r>
            <w:r w:rsidRPr="004C4C29">
              <w:rPr>
                <w:rFonts w:ascii="微軟正黑體" w:hAnsi="微軟正黑體" w:eastAsia="微軟正黑體" w:cstheme="minorHAnsi"/>
                <w:lang w:eastAsia="zh-TW"/>
              </w:rPr>
              <w:t>display_order_number</w:t>
            </w:r>
            <w:r>
              <w:rPr>
                <w:rFonts w:ascii="微軟正黑體" w:hAnsi="微軟正黑體" w:eastAsia="微軟正黑體" w:cstheme="minorHAnsi"/>
                <w:lang w:eastAsia="zh-TW"/>
              </w:rPr>
              <w:t>)</w:t>
            </w:r>
          </w:p>
          <w:p w:rsidR="00D71E3D" w:rsidP="005B3C41" w:rsidRDefault="00D71E3D" w14:paraId="1DE137A8" w14:textId="77777777">
            <w:pPr>
              <w:rPr>
                <w:rFonts w:ascii="微軟正黑體" w:hAnsi="微軟正黑體" w:eastAsia="微軟正黑體" w:cs="微軟正黑體"/>
                <w:color w:val="000000" w:themeColor="text1"/>
                <w:lang w:eastAsia="zh-TW"/>
              </w:rPr>
            </w:pPr>
            <w:r>
              <w:rPr>
                <w:rFonts w:hint="eastAsia" w:ascii="微軟正黑體" w:hAnsi="微軟正黑體" w:eastAsia="微軟正黑體" w:cstheme="minorHAnsi"/>
                <w:lang w:eastAsia="zh-TW"/>
              </w:rPr>
              <w:t xml:space="preserve">條件: </w:t>
            </w:r>
            <w:r w:rsidRPr="00E60DAA">
              <w:rPr>
                <w:rFonts w:ascii="微軟正黑體" w:hAnsi="微軟正黑體" w:eastAsia="微軟正黑體" w:cstheme="minorHAnsi"/>
                <w:lang w:eastAsia="zh-TW"/>
              </w:rPr>
              <w:t>Infid</w:t>
            </w:r>
            <w:r>
              <w:rPr>
                <w:rFonts w:hint="eastAsia" w:ascii="微軟正黑體" w:hAnsi="微軟正黑體" w:eastAsia="微軟正黑體" w:cstheme="minorHAnsi"/>
                <w:lang w:eastAsia="zh-TW"/>
              </w:rPr>
              <w:t>=</w:t>
            </w:r>
            <w:r>
              <w:rPr>
                <w:rFonts w:ascii="微軟正黑體" w:hAnsi="微軟正黑體" w:eastAsia="微軟正黑體" w:cs="微軟正黑體"/>
                <w:color w:val="000000" w:themeColor="text1"/>
                <w:lang w:eastAsia="zh-TW"/>
              </w:rPr>
              <w:t>'EX07_SO'</w:t>
            </w:r>
            <w:r>
              <w:rPr>
                <w:rFonts w:hint="eastAsia" w:ascii="微軟正黑體" w:hAnsi="微軟正黑體" w:eastAsia="微軟正黑體" w:cs="微軟正黑體"/>
                <w:color w:val="000000" w:themeColor="text1"/>
                <w:lang w:eastAsia="zh-TW"/>
              </w:rPr>
              <w:t xml:space="preserve"> and </w:t>
            </w:r>
            <w:r>
              <w:rPr>
                <w:rFonts w:ascii="微軟正黑體" w:hAnsi="微軟正黑體" w:eastAsia="微軟正黑體" w:cs="微軟正黑體"/>
                <w:color w:val="000000" w:themeColor="text1"/>
                <w:lang w:eastAsia="zh-TW"/>
              </w:rPr>
              <w:t xml:space="preserve"> </w:t>
            </w:r>
            <w:r w:rsidRPr="00E60DAA">
              <w:rPr>
                <w:rFonts w:ascii="微軟正黑體" w:hAnsi="微軟正黑體" w:eastAsia="微軟正黑體" w:cs="微軟正黑體"/>
                <w:color w:val="000000" w:themeColor="text1"/>
                <w:lang w:eastAsia="zh-TW"/>
              </w:rPr>
              <w:t>Wkey</w:t>
            </w:r>
            <w:r>
              <w:rPr>
                <w:rFonts w:ascii="微軟正黑體" w:hAnsi="微軟正黑體" w:eastAsia="微軟正黑體" w:cs="微軟正黑體"/>
                <w:color w:val="000000" w:themeColor="text1"/>
                <w:lang w:eastAsia="zh-TW"/>
              </w:rPr>
              <w:t xml:space="preserve"> like '504%'  and  </w:t>
            </w:r>
            <w:r w:rsidRPr="00B626A7">
              <w:rPr>
                <w:rFonts w:ascii="微軟正黑體" w:hAnsi="微軟正黑體" w:eastAsia="微軟正黑體" w:cs="微軟正黑體"/>
                <w:color w:val="000000" w:themeColor="text1"/>
                <w:lang w:eastAsia="zh-TW"/>
              </w:rPr>
              <w:t>ship_to_code</w:t>
            </w:r>
            <w:r>
              <w:rPr>
                <w:rFonts w:hint="eastAsia" w:ascii="微軟正黑體" w:hAnsi="微軟正黑體" w:eastAsia="微軟正黑體" w:cs="微軟正黑體"/>
                <w:color w:val="000000" w:themeColor="text1"/>
                <w:lang w:eastAsia="zh-TW"/>
              </w:rPr>
              <w:t xml:space="preserve">= </w:t>
            </w:r>
            <w:r>
              <w:rPr>
                <w:rFonts w:ascii="微軟正黑體" w:hAnsi="微軟正黑體" w:eastAsia="微軟正黑體" w:cs="微軟正黑體"/>
                <w:color w:val="000000" w:themeColor="text1"/>
                <w:lang w:eastAsia="zh-TW"/>
              </w:rPr>
              <w:t>'</w:t>
            </w:r>
            <w:r>
              <w:rPr>
                <w:rFonts w:hint="eastAsia" w:ascii="微軟正黑體" w:hAnsi="微軟正黑體" w:eastAsia="微軟正黑體" w:cs="微軟正黑體"/>
                <w:color w:val="000000" w:themeColor="text1"/>
                <w:lang w:eastAsia="zh-TW"/>
              </w:rPr>
              <w:t>F001</w:t>
            </w:r>
            <w:r>
              <w:rPr>
                <w:rFonts w:ascii="微軟正黑體" w:hAnsi="微軟正黑體" w:eastAsia="微軟正黑體" w:cs="微軟正黑體"/>
                <w:color w:val="000000" w:themeColor="text1"/>
                <w:lang w:eastAsia="zh-TW"/>
              </w:rPr>
              <w:t>' and ctyps&gt;=9</w:t>
            </w:r>
          </w:p>
          <w:p w:rsidRPr="0044325F" w:rsidR="00D71E3D" w:rsidP="005B3C41" w:rsidRDefault="00D71E3D" w14:paraId="6420F727" w14:textId="77777777">
            <w:pPr>
              <w:pStyle w:val="ae"/>
              <w:numPr>
                <w:ilvl w:val="0"/>
                <w:numId w:val="18"/>
              </w:numPr>
              <w:rPr>
                <w:rFonts w:ascii="微軟正黑體" w:hAnsi="微軟正黑體" w:eastAsia="微軟正黑體" w:cstheme="minorHAnsi"/>
                <w:lang w:eastAsia="zh-TW"/>
              </w:rPr>
            </w:pPr>
            <w:r>
              <w:rPr>
                <w:rFonts w:hint="eastAsia" w:ascii="微軟正黑體" w:hAnsi="微軟正黑體" w:eastAsia="微軟正黑體" w:cs="微軟正黑體"/>
                <w:color w:val="000000" w:themeColor="text1"/>
                <w:lang w:eastAsia="zh-TW"/>
              </w:rPr>
              <w:t>依據</w:t>
            </w:r>
            <w:r w:rsidRPr="004C4C29">
              <w:rPr>
                <w:rFonts w:hint="eastAsia" w:ascii="微軟正黑體" w:hAnsi="微軟正黑體" w:eastAsia="微軟正黑體" w:cs="微軟正黑體"/>
                <w:color w:val="000000" w:themeColor="text1"/>
                <w:lang w:eastAsia="zh-TW"/>
              </w:rPr>
              <w:t>檔案</w:t>
            </w:r>
            <w:r>
              <w:rPr>
                <w:rFonts w:hint="eastAsia" w:ascii="微軟正黑體" w:hAnsi="微軟正黑體" w:eastAsia="微軟正黑體" w:cs="微軟正黑體"/>
                <w:color w:val="000000" w:themeColor="text1"/>
                <w:lang w:eastAsia="zh-TW"/>
              </w:rPr>
              <w:t>備份</w:t>
            </w:r>
            <w:r w:rsidRPr="004C4C29">
              <w:rPr>
                <w:rFonts w:hint="eastAsia" w:ascii="微軟正黑體" w:hAnsi="微軟正黑體" w:eastAsia="微軟正黑體" w:cs="微軟正黑體"/>
                <w:color w:val="000000" w:themeColor="text1"/>
                <w:lang w:eastAsia="zh-TW"/>
              </w:rPr>
              <w:t>位置</w:t>
            </w:r>
            <w:r>
              <w:rPr>
                <w:rFonts w:hint="eastAsia" w:ascii="微軟正黑體" w:hAnsi="微軟正黑體" w:eastAsia="微軟正黑體" w:cs="微軟正黑體"/>
                <w:color w:val="000000" w:themeColor="text1"/>
                <w:lang w:eastAsia="zh-TW"/>
              </w:rPr>
              <w:t>直接驗證檔案內容</w:t>
            </w:r>
          </w:p>
          <w:p w:rsidRPr="004C4C29" w:rsidR="00D71E3D" w:rsidP="005B3C41" w:rsidRDefault="00D71E3D" w14:paraId="5FB68C2D" w14:textId="2BF7E1EC">
            <w:pPr>
              <w:pStyle w:val="ae"/>
              <w:ind w:left="480"/>
              <w:rPr>
                <w:rFonts w:ascii="微軟正黑體" w:hAnsi="微軟正黑體" w:eastAsia="微軟正黑體" w:cstheme="minorHAnsi"/>
                <w:lang w:eastAsia="zh-TW"/>
              </w:rPr>
            </w:pPr>
            <w:r>
              <w:rPr>
                <w:rFonts w:hint="eastAsia" w:ascii="微軟正黑體" w:hAnsi="微軟正黑體" w:eastAsia="微軟正黑體" w:cs="微軟正黑體"/>
                <w:color w:val="000000" w:themeColor="text1"/>
                <w:lang w:eastAsia="zh-TW"/>
              </w:rPr>
              <w:t>或重新執行匯出命令(Runlog)</w:t>
            </w:r>
            <w:r w:rsidR="007827A3">
              <w:rPr>
                <w:rFonts w:hint="eastAsia" w:ascii="微軟正黑體" w:hAnsi="微軟正黑體" w:eastAsia="微軟正黑體" w:cs="微軟正黑體"/>
                <w:color w:val="000000" w:themeColor="text1"/>
                <w:lang w:eastAsia="zh-TW"/>
              </w:rPr>
              <w:t xml:space="preserve"> ，驗證匯出內容是否正確。</w:t>
            </w:r>
          </w:p>
        </w:tc>
      </w:tr>
    </w:tbl>
    <w:p w:rsidR="001764AE" w:rsidP="00A33B40" w:rsidRDefault="001764AE" w14:paraId="19867D5E" w14:textId="34BA27A4">
      <w:pPr>
        <w:rPr>
          <w:rFonts w:asciiTheme="minorHAnsi" w:hAnsiTheme="minorHAnsi" w:eastAsiaTheme="minorEastAsia" w:cstheme="minorHAnsi"/>
          <w:noProof/>
          <w:lang w:val="en-US" w:eastAsia="zh-TW"/>
        </w:rPr>
      </w:pPr>
    </w:p>
    <w:p w:rsidRPr="00750908" w:rsidR="005B3C41" w:rsidP="00A33B40" w:rsidRDefault="005B3C41" w14:paraId="4645A115" w14:textId="66AD6CDD">
      <w:pPr>
        <w:rPr>
          <w:rFonts w:hint="eastAsia" w:asciiTheme="minorHAnsi" w:hAnsiTheme="minorHAnsi" w:eastAsiaTheme="minorEastAsia" w:cstheme="minorHAnsi"/>
          <w:noProof/>
          <w:lang w:val="en-US" w:eastAsia="zh-TW"/>
        </w:rPr>
      </w:pPr>
    </w:p>
    <w:p w:rsidRPr="00BD3B7E" w:rsidR="003C68EF" w:rsidP="003C68EF" w:rsidRDefault="003C68EF" w14:paraId="51BFDB53" w14:textId="77777777">
      <w:pPr>
        <w:pStyle w:val="1"/>
        <w:ind w:left="709"/>
        <w:rPr>
          <w:rFonts w:asciiTheme="minorHAnsi" w:hAnsiTheme="minorHAnsi" w:eastAsiaTheme="minorEastAsia" w:cstheme="minorHAnsi"/>
          <w:b/>
          <w:color w:val="000000"/>
          <w:szCs w:val="20"/>
          <w:u w:val="single"/>
          <w:lang w:eastAsia="zh-TW"/>
        </w:rPr>
      </w:pPr>
      <w:r w:rsidRPr="00BD3B7E">
        <w:rPr>
          <w:rFonts w:eastAsia="MS Mincho" w:asciiTheme="minorHAnsi" w:hAnsiTheme="minorHAnsi" w:cstheme="minorHAnsi"/>
          <w:b/>
          <w:color w:val="000000"/>
          <w:szCs w:val="20"/>
          <w:u w:val="single"/>
          <w:lang w:eastAsia="ja-JP"/>
        </w:rPr>
        <w:t>Out of Scope</w:t>
      </w:r>
    </w:p>
    <w:p w:rsidRPr="00D20FC6" w:rsidR="00B626A7" w:rsidP="00B626A7" w:rsidRDefault="00B626A7" w14:paraId="5272E041" w14:textId="77777777">
      <w:pPr>
        <w:pStyle w:val="Bullet1"/>
        <w:numPr>
          <w:numId w:val="0"/>
        </w:numPr>
        <w:ind w:left="1310" w:leftChars="614" w:hanging="21"/>
        <w:rPr>
          <w:rFonts w:ascii="微軟正黑體" w:hAnsi="微軟正黑體" w:eastAsia="微軟正黑體" w:cs="微軟正黑體"/>
          <w:color w:val="auto"/>
          <w:lang w:eastAsia="zh-TW"/>
        </w:rPr>
      </w:pPr>
      <w:r w:rsidRPr="2DF89561" w:rsidR="00B626A7">
        <w:rPr>
          <w:rFonts w:ascii="微軟正黑體" w:hAnsi="微軟正黑體" w:eastAsia="微軟正黑體" w:cs="Calibri" w:cstheme="minorAscii"/>
          <w:color w:val="000000"/>
          <w:lang w:eastAsia="zh-TW"/>
        </w:rPr>
        <w:t>目前中間庫開放E</w:t>
      </w:r>
      <w:r w:rsidRPr="2DF89561" w:rsidR="00B626A7">
        <w:rPr>
          <w:rFonts w:ascii="微軟正黑體" w:hAnsi="微軟正黑體" w:eastAsia="微軟正黑體" w:cs="Calibri" w:cstheme="minorAscii"/>
          <w:color w:val="000000"/>
          <w:lang w:eastAsia="zh-TW"/>
        </w:rPr>
        <w:t>R</w:t>
      </w:r>
      <w:r w:rsidRPr="2DF89561" w:rsidR="00B626A7">
        <w:rPr>
          <w:rFonts w:ascii="微軟正黑體" w:hAnsi="微軟正黑體" w:eastAsia="微軟正黑體" w:cs="Calibri" w:cstheme="minorAscii"/>
          <w:color w:val="000000"/>
          <w:lang w:eastAsia="zh-TW"/>
        </w:rPr>
        <w:t>P 調撥回F001物流倉只限ZS04、ZS05、ZS15</w:t>
      </w:r>
      <w:r w:rsidRPr="2DF89561" w:rsidR="00B626A7">
        <w:rPr>
          <w:rFonts w:ascii="微軟正黑體" w:hAnsi="微軟正黑體" w:eastAsia="微軟正黑體" w:cs="Calibri" w:cstheme="minorAscii"/>
          <w:color w:val="000000"/>
          <w:lang w:eastAsia="zh-TW"/>
        </w:rPr>
        <w:t xml:space="preserve"> </w:t>
      </w:r>
      <w:r w:rsidRPr="2DF89561" w:rsidR="00B626A7">
        <w:rPr>
          <w:rFonts w:ascii="微軟正黑體" w:hAnsi="微軟正黑體" w:eastAsia="微軟正黑體" w:cs="Calibri" w:cstheme="minorAscii"/>
          <w:color w:val="000000"/>
          <w:lang w:eastAsia="zh-TW"/>
        </w:rPr>
        <w:t>，</w:t>
      </w:r>
      <w:r w:rsidRPr="2DF89561" w:rsidR="00B626A7">
        <w:rPr>
          <w:rFonts w:ascii="微軟正黑體" w:hAnsi="微軟正黑體" w:eastAsia="微軟正黑體" w:cs="Calibri" w:cstheme="minorAscii"/>
          <w:color w:val="000000"/>
          <w:lang w:eastAsia="zh-TW"/>
        </w:rPr>
        <w:t>若有其他單型的調撥單回F001，未經驗證不在此</w:t>
      </w:r>
      <w:r w:rsidRPr="2DF89561" w:rsidR="00B626A7">
        <w:rPr>
          <w:rFonts w:ascii="微軟正黑體" w:hAnsi="微軟正黑體" w:eastAsia="微軟正黑體" w:cs="Calibri" w:cstheme="minorAscii"/>
          <w:color w:val="000000"/>
          <w:lang w:eastAsia="zh-TW"/>
        </w:rPr>
        <w:t>範圍。</w:t>
      </w:r>
    </w:p>
    <w:p w:rsidR="00016E8F" w:rsidRDefault="00016E8F" w14:paraId="09320925" w14:textId="399CF6AA">
      <w:pPr>
        <w:spacing w:after="0"/>
        <w:rPr>
          <w:rFonts w:eastAsia="新細明體" w:cs="Arial"/>
          <w:color w:val="000000"/>
          <w:lang w:eastAsia="zh-TW"/>
        </w:rPr>
      </w:pPr>
      <w:r>
        <w:rPr>
          <w:rFonts w:eastAsia="新細明體"/>
          <w:color w:val="000000"/>
          <w:lang w:eastAsia="zh-TW"/>
        </w:rPr>
        <w:br w:type="page"/>
      </w:r>
    </w:p>
    <w:p w:rsidRPr="00B626A7" w:rsidR="009B2465" w:rsidP="0059033C" w:rsidRDefault="009B2465" w14:paraId="55AF980C" w14:textId="77777777">
      <w:pPr>
        <w:pStyle w:val="Bullet1"/>
        <w:numPr>
          <w:ilvl w:val="0"/>
          <w:numId w:val="0"/>
        </w:numPr>
        <w:spacing w:after="60"/>
        <w:ind w:left="1440" w:hanging="360"/>
        <w:rPr>
          <w:rFonts w:eastAsia="新細明體"/>
          <w:color w:val="000000"/>
          <w:lang w:eastAsia="zh-TW"/>
        </w:rPr>
      </w:pPr>
    </w:p>
    <w:p w:rsidRPr="001D13C1" w:rsidR="002C38C1" w:rsidP="008146DC" w:rsidRDefault="002C38C1" w14:paraId="5A922D3F" w14:textId="77777777">
      <w:pPr>
        <w:pStyle w:val="Level2"/>
      </w:pPr>
      <w:r w:rsidRPr="001D13C1">
        <w:t>Recommended Solution Design</w:t>
      </w:r>
      <w:r w:rsidRPr="001D13C1" w:rsidR="00B5463B">
        <w:t xml:space="preserve"> </w:t>
      </w:r>
    </w:p>
    <w:p w:rsidRPr="001D13C1" w:rsidR="00F95C27" w:rsidP="00D4140E" w:rsidRDefault="002C38C1" w14:paraId="34DEB1BD" w14:textId="77777777">
      <w:pPr>
        <w:pStyle w:val="Bullet1"/>
        <w:numPr>
          <w:ilvl w:val="0"/>
          <w:numId w:val="7"/>
        </w:numPr>
        <w:rPr>
          <w:color w:val="000000"/>
        </w:rPr>
      </w:pPr>
      <w:r w:rsidRPr="001D13C1">
        <w:t>Infrastructure</w:t>
      </w:r>
    </w:p>
    <w:p w:rsidRPr="001D13C1" w:rsidR="002C38C1" w:rsidP="00D4140E" w:rsidRDefault="002C38C1" w14:paraId="5E55700F" w14:textId="77777777">
      <w:pPr>
        <w:pStyle w:val="Bullet1"/>
        <w:numPr>
          <w:ilvl w:val="0"/>
          <w:numId w:val="8"/>
        </w:numPr>
        <w:ind w:left="1800"/>
      </w:pPr>
      <w:r w:rsidRPr="001D13C1">
        <w:t>Peripherals (printers, PCs, RF unit s etc</w:t>
      </w:r>
      <w:r w:rsidRPr="001D13C1" w:rsidR="00F2658B">
        <w:t>.</w:t>
      </w:r>
      <w:r w:rsidRPr="001D13C1">
        <w:t>)</w:t>
      </w:r>
    </w:p>
    <w:p w:rsidRPr="008407CB" w:rsidR="008D1258" w:rsidP="008529AD" w:rsidRDefault="008407CB" w14:paraId="0EB8C578" w14:textId="2C035FDC">
      <w:pPr>
        <w:pStyle w:val="Bullet1"/>
        <w:numPr>
          <w:ilvl w:val="0"/>
          <w:numId w:val="0"/>
        </w:numPr>
        <w:ind w:left="1440" w:firstLine="261"/>
        <w:rPr>
          <w:rFonts w:eastAsiaTheme="minorEastAsia"/>
          <w:color w:val="000000"/>
          <w:lang w:eastAsia="zh-TW"/>
        </w:rPr>
      </w:pPr>
      <w:r>
        <w:rPr>
          <w:rFonts w:hint="eastAsia" w:eastAsiaTheme="minorEastAsia"/>
          <w:color w:val="000000"/>
          <w:lang w:eastAsia="zh-TW"/>
        </w:rPr>
        <w:t>N</w:t>
      </w:r>
      <w:r>
        <w:rPr>
          <w:rFonts w:eastAsiaTheme="minorEastAsia"/>
          <w:color w:val="000000"/>
          <w:lang w:eastAsia="zh-TW"/>
        </w:rPr>
        <w:t>/A</w:t>
      </w:r>
    </w:p>
    <w:p w:rsidRPr="001D13C1" w:rsidR="002C38C1" w:rsidP="00D4140E" w:rsidRDefault="002C38C1" w14:paraId="617C5426" w14:textId="77777777">
      <w:pPr>
        <w:pStyle w:val="Bullet1"/>
        <w:numPr>
          <w:ilvl w:val="0"/>
          <w:numId w:val="8"/>
        </w:numPr>
        <w:ind w:left="1800"/>
      </w:pPr>
      <w:r w:rsidRPr="001D13C1">
        <w:t>Network (routers, cabling RF access points, LAN and WAN solution)</w:t>
      </w:r>
    </w:p>
    <w:p w:rsidRPr="003D41A0" w:rsidR="00704F5C" w:rsidP="00704F5C" w:rsidRDefault="008407CB" w14:paraId="11FA21A1" w14:textId="35F59AB6">
      <w:pPr>
        <w:pStyle w:val="Bullet1"/>
        <w:numPr>
          <w:ilvl w:val="0"/>
          <w:numId w:val="0"/>
        </w:numPr>
        <w:ind w:left="1701"/>
        <w:rPr>
          <w:color w:val="auto"/>
        </w:rPr>
      </w:pPr>
      <w:r w:rsidRPr="008407CB">
        <w:rPr>
          <w:color w:val="auto"/>
        </w:rPr>
        <w:t>Existing network and Wi-Fi</w:t>
      </w:r>
    </w:p>
    <w:p w:rsidRPr="001D13C1" w:rsidR="002C38C1" w:rsidP="00D4140E" w:rsidRDefault="002C38C1" w14:paraId="34D4FFB5" w14:textId="77777777">
      <w:pPr>
        <w:pStyle w:val="Bullet1"/>
        <w:numPr>
          <w:ilvl w:val="0"/>
          <w:numId w:val="8"/>
        </w:numPr>
        <w:ind w:left="1800"/>
      </w:pPr>
      <w:r w:rsidRPr="001D13C1">
        <w:t>Hosts (Servers for application)</w:t>
      </w:r>
    </w:p>
    <w:p w:rsidRPr="005C2656" w:rsidR="00EC52A7" w:rsidP="00277140" w:rsidRDefault="00376D87" w14:paraId="6A62825E" w14:textId="184EA762">
      <w:pPr>
        <w:pStyle w:val="Bullet1"/>
        <w:numPr>
          <w:ilvl w:val="0"/>
          <w:numId w:val="0"/>
        </w:numPr>
        <w:ind w:left="1440" w:firstLine="261"/>
        <w:rPr>
          <w:rFonts w:eastAsiaTheme="minorEastAsia"/>
          <w:color w:val="auto"/>
          <w:lang w:eastAsia="zh-TW"/>
        </w:rPr>
      </w:pPr>
      <w:r>
        <w:rPr>
          <w:rFonts w:eastAsiaTheme="minorEastAsia"/>
          <w:color w:val="000000"/>
          <w:lang w:eastAsia="zh-TW"/>
        </w:rPr>
        <w:t>Edl_</w:t>
      </w:r>
      <w:r w:rsidRPr="005C2656" w:rsidR="005C2656">
        <w:rPr>
          <w:rFonts w:eastAsiaTheme="minorEastAsia"/>
          <w:color w:val="000000"/>
          <w:lang w:eastAsia="zh-TW"/>
        </w:rPr>
        <w:t>Gateway</w:t>
      </w:r>
      <w:r w:rsidRPr="005C2656" w:rsidR="00EA3F32">
        <w:rPr>
          <w:rFonts w:eastAsiaTheme="minorEastAsia"/>
          <w:color w:val="auto"/>
          <w:lang w:eastAsia="zh-TW"/>
        </w:rPr>
        <w:t xml:space="preserve"> </w:t>
      </w:r>
    </w:p>
    <w:p w:rsidRPr="001D13C1" w:rsidR="002C38C1" w:rsidP="00D4140E" w:rsidRDefault="002C38C1" w14:paraId="60303227" w14:textId="77777777">
      <w:pPr>
        <w:pStyle w:val="Bullet1"/>
        <w:numPr>
          <w:ilvl w:val="0"/>
          <w:numId w:val="8"/>
        </w:numPr>
        <w:ind w:left="1800"/>
      </w:pPr>
      <w:r w:rsidRPr="001D13C1">
        <w:t>Software (for PCs and Host, included Operating Systems, Databases, and other software needs).</w:t>
      </w:r>
    </w:p>
    <w:p w:rsidRPr="007E5592" w:rsidR="00EC52A7" w:rsidP="008529AD" w:rsidRDefault="008407CB" w14:paraId="3400F27D" w14:textId="6F1EBAC1">
      <w:pPr>
        <w:pStyle w:val="Bullet1"/>
        <w:numPr>
          <w:ilvl w:val="0"/>
          <w:numId w:val="0"/>
        </w:numPr>
        <w:ind w:left="1440" w:firstLine="261"/>
        <w:rPr>
          <w:rFonts w:eastAsiaTheme="minorEastAsia"/>
          <w:color w:val="000000"/>
          <w:lang w:eastAsia="zh-TW"/>
        </w:rPr>
      </w:pPr>
      <w:r w:rsidRPr="008407CB">
        <w:rPr>
          <w:color w:val="000000"/>
        </w:rPr>
        <w:t xml:space="preserve">SQL Server </w:t>
      </w:r>
    </w:p>
    <w:p w:rsidRPr="001D13C1" w:rsidR="002C38C1" w:rsidP="00D4140E" w:rsidRDefault="002C38C1" w14:paraId="2363639A" w14:textId="77777777">
      <w:pPr>
        <w:pStyle w:val="Bullet1"/>
        <w:numPr>
          <w:ilvl w:val="0"/>
          <w:numId w:val="8"/>
        </w:numPr>
        <w:ind w:left="1800"/>
      </w:pPr>
      <w:r w:rsidRPr="001D13C1">
        <w:t>Development Environment</w:t>
      </w:r>
    </w:p>
    <w:p w:rsidRPr="001D13C1" w:rsidR="008D1258" w:rsidP="00277140" w:rsidRDefault="007E5592" w14:paraId="36F0DBA5" w14:textId="5D14D6D2">
      <w:pPr>
        <w:pStyle w:val="Bullet1"/>
        <w:numPr>
          <w:ilvl w:val="0"/>
          <w:numId w:val="0"/>
        </w:numPr>
        <w:ind w:left="1701"/>
        <w:rPr>
          <w:rFonts w:eastAsia="新細明體"/>
          <w:color w:val="000000"/>
          <w:lang w:eastAsia="zh-TW"/>
        </w:rPr>
      </w:pPr>
      <w:r w:rsidRPr="008407CB">
        <w:rPr>
          <w:color w:val="000000"/>
        </w:rPr>
        <w:t>SQL</w:t>
      </w:r>
      <w:r>
        <w:rPr>
          <w:rFonts w:eastAsia="新細明體"/>
          <w:color w:val="000000"/>
          <w:lang w:eastAsia="zh-TW"/>
        </w:rPr>
        <w:t xml:space="preserve"> SS</w:t>
      </w:r>
      <w:r>
        <w:rPr>
          <w:rFonts w:hint="eastAsia" w:eastAsia="新細明體"/>
          <w:color w:val="000000"/>
          <w:lang w:eastAsia="zh-TW"/>
        </w:rPr>
        <w:t>M</w:t>
      </w:r>
      <w:r w:rsidR="00E03AF6">
        <w:rPr>
          <w:rFonts w:eastAsia="新細明體"/>
          <w:color w:val="000000"/>
          <w:lang w:eastAsia="zh-TW"/>
        </w:rPr>
        <w:t>S</w:t>
      </w:r>
    </w:p>
    <w:p w:rsidRPr="001D13C1" w:rsidR="002C38C1" w:rsidP="00D4140E" w:rsidRDefault="002C38C1" w14:paraId="51271478" w14:textId="77777777">
      <w:pPr>
        <w:pStyle w:val="Bullet1"/>
        <w:numPr>
          <w:ilvl w:val="0"/>
          <w:numId w:val="8"/>
        </w:numPr>
        <w:ind w:left="1800"/>
      </w:pPr>
      <w:r w:rsidRPr="001D13C1">
        <w:t>Other Hardware</w:t>
      </w:r>
    </w:p>
    <w:p w:rsidRPr="008407CB" w:rsidR="008D1258" w:rsidP="00277140" w:rsidRDefault="008407CB" w14:paraId="63491D07" w14:textId="269F6FB6">
      <w:pPr>
        <w:pStyle w:val="Bullet1"/>
        <w:numPr>
          <w:ilvl w:val="0"/>
          <w:numId w:val="0"/>
        </w:numPr>
        <w:ind w:left="1701"/>
        <w:rPr>
          <w:rFonts w:eastAsiaTheme="minorEastAsia"/>
          <w:color w:val="000000"/>
          <w:lang w:eastAsia="zh-TW"/>
        </w:rPr>
      </w:pPr>
      <w:r>
        <w:rPr>
          <w:rFonts w:hint="eastAsia" w:eastAsiaTheme="minorEastAsia"/>
          <w:color w:val="000000"/>
          <w:lang w:eastAsia="zh-TW"/>
        </w:rPr>
        <w:t>N</w:t>
      </w:r>
      <w:r>
        <w:rPr>
          <w:rFonts w:eastAsiaTheme="minorEastAsia"/>
          <w:color w:val="000000"/>
          <w:lang w:eastAsia="zh-TW"/>
        </w:rPr>
        <w:t>/A</w:t>
      </w:r>
    </w:p>
    <w:p w:rsidRPr="001D13C1" w:rsidR="002C38C1" w:rsidP="00D4140E" w:rsidRDefault="002C38C1" w14:paraId="06EB82CB" w14:textId="77777777">
      <w:pPr>
        <w:pStyle w:val="Bullet1"/>
        <w:numPr>
          <w:ilvl w:val="0"/>
          <w:numId w:val="7"/>
        </w:numPr>
      </w:pPr>
      <w:r w:rsidRPr="001D13C1">
        <w:t>Integration</w:t>
      </w:r>
    </w:p>
    <w:p w:rsidRPr="001D13C1" w:rsidR="00277140" w:rsidP="00D4140E" w:rsidRDefault="00214AEA" w14:paraId="140552C8" w14:textId="77777777">
      <w:pPr>
        <w:pStyle w:val="Bullet1"/>
        <w:numPr>
          <w:ilvl w:val="0"/>
          <w:numId w:val="9"/>
        </w:numPr>
        <w:ind w:left="1800"/>
        <w:rPr>
          <w:color w:val="000000"/>
        </w:rPr>
      </w:pPr>
      <w:r w:rsidRPr="001D13C1">
        <w:t xml:space="preserve">Specific transactions and type (e.g. EDI940, EDIFACT DESADV): </w:t>
      </w:r>
    </w:p>
    <w:p w:rsidRPr="008407CB" w:rsidR="00214AEA" w:rsidP="00277140" w:rsidRDefault="008407CB" w14:paraId="2B457C81" w14:textId="44342CDC">
      <w:pPr>
        <w:pStyle w:val="Bullet1"/>
        <w:numPr>
          <w:ilvl w:val="0"/>
          <w:numId w:val="0"/>
        </w:numPr>
        <w:ind w:left="1440" w:firstLine="261"/>
        <w:rPr>
          <w:rFonts w:eastAsiaTheme="minorEastAsia"/>
          <w:color w:val="000000"/>
          <w:lang w:eastAsia="zh-TW"/>
        </w:rPr>
      </w:pPr>
      <w:r>
        <w:rPr>
          <w:rFonts w:hint="eastAsia" w:eastAsiaTheme="minorEastAsia"/>
          <w:color w:val="000000"/>
          <w:lang w:eastAsia="zh-TW"/>
        </w:rPr>
        <w:t>N</w:t>
      </w:r>
      <w:r>
        <w:rPr>
          <w:rFonts w:eastAsiaTheme="minorEastAsia"/>
          <w:color w:val="000000"/>
          <w:lang w:eastAsia="zh-TW"/>
        </w:rPr>
        <w:t>/A</w:t>
      </w:r>
    </w:p>
    <w:p w:rsidRPr="005815D3" w:rsidR="00DA696D" w:rsidP="00D4140E" w:rsidRDefault="00214AEA" w14:paraId="0AD20771" w14:textId="7C57DA12">
      <w:pPr>
        <w:pStyle w:val="Bullet1"/>
        <w:numPr>
          <w:ilvl w:val="0"/>
          <w:numId w:val="9"/>
        </w:numPr>
        <w:ind w:left="1800"/>
      </w:pPr>
      <w:r w:rsidRPr="001D13C1">
        <w:t xml:space="preserve">Transport mechanism (e.g., VAN, MQ Series): </w:t>
      </w:r>
    </w:p>
    <w:tbl>
      <w:tblPr>
        <w:tblW w:w="7938" w:type="dxa"/>
        <w:tblInd w:w="1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4A0" w:firstRow="1" w:lastRow="0" w:firstColumn="1" w:lastColumn="0" w:noHBand="0" w:noVBand="1"/>
      </w:tblPr>
      <w:tblGrid>
        <w:gridCol w:w="709"/>
        <w:gridCol w:w="4233"/>
        <w:gridCol w:w="2996"/>
      </w:tblGrid>
      <w:tr w:rsidRPr="001D13C1" w:rsidR="009A467C" w:rsidTr="00AE3BCC" w14:paraId="2E973D7C" w14:textId="77777777">
        <w:trPr>
          <w:trHeight w:val="190"/>
        </w:trPr>
        <w:tc>
          <w:tcPr>
            <w:tcW w:w="4942" w:type="dxa"/>
            <w:gridSpan w:val="2"/>
            <w:shd w:val="clear" w:color="auto" w:fill="FFC000"/>
            <w:noWrap/>
            <w:vAlign w:val="center"/>
            <w:hideMark/>
          </w:tcPr>
          <w:p w:rsidRPr="001D13C1" w:rsidR="009A467C" w:rsidP="00AE3BCC" w:rsidRDefault="009A467C" w14:paraId="1F38F0D3" w14:textId="77777777">
            <w:pPr>
              <w:jc w:val="both"/>
              <w:rPr>
                <w:rFonts w:eastAsia="Malgun Gothic" w:cs="Arial"/>
                <w:b/>
                <w:color w:val="FFFFFF"/>
              </w:rPr>
            </w:pPr>
            <w:r w:rsidRPr="001D13C1">
              <w:rPr>
                <w:rFonts w:eastAsia="Malgun Gothic" w:cs="Arial"/>
                <w:b/>
                <w:color w:val="FFFFFF"/>
              </w:rPr>
              <w:t>Data Interface Message Detail*</w:t>
            </w:r>
          </w:p>
        </w:tc>
        <w:tc>
          <w:tcPr>
            <w:tcW w:w="2996" w:type="dxa"/>
            <w:shd w:val="clear" w:color="auto" w:fill="FFC000"/>
            <w:noWrap/>
            <w:vAlign w:val="center"/>
            <w:hideMark/>
          </w:tcPr>
          <w:p w:rsidRPr="001D13C1" w:rsidR="009A467C" w:rsidP="00AE3BCC" w:rsidRDefault="009A467C" w14:paraId="667B9886" w14:textId="77777777">
            <w:pPr>
              <w:jc w:val="both"/>
              <w:rPr>
                <w:rFonts w:eastAsia="Malgun Gothic" w:cs="Arial"/>
                <w:b/>
                <w:color w:val="FFFFFF"/>
              </w:rPr>
            </w:pPr>
            <w:r w:rsidRPr="001D13C1">
              <w:rPr>
                <w:rFonts w:eastAsia="Malgun Gothic" w:cs="Arial"/>
                <w:b/>
                <w:color w:val="FFFFFF"/>
              </w:rPr>
              <w:t xml:space="preserve">　</w:t>
            </w:r>
          </w:p>
        </w:tc>
      </w:tr>
      <w:tr w:rsidRPr="001D13C1" w:rsidR="009A467C" w:rsidTr="00AE3BCC" w14:paraId="3348D6A6" w14:textId="77777777">
        <w:trPr>
          <w:trHeight w:val="240"/>
        </w:trPr>
        <w:tc>
          <w:tcPr>
            <w:tcW w:w="709" w:type="dxa"/>
            <w:shd w:val="clear" w:color="000000" w:fill="FFFFFF"/>
            <w:noWrap/>
            <w:vAlign w:val="center"/>
            <w:hideMark/>
          </w:tcPr>
          <w:p w:rsidRPr="001D13C1" w:rsidR="009A467C" w:rsidP="00AE3BCC" w:rsidRDefault="009A467C" w14:paraId="7B1E964F" w14:textId="77777777">
            <w:pPr>
              <w:spacing w:after="0"/>
              <w:jc w:val="both"/>
              <w:rPr>
                <w:rFonts w:eastAsia="MS PGothic" w:cs="Arial"/>
                <w:color w:val="000000"/>
                <w:lang w:val="en-US" w:eastAsia="ja-JP"/>
              </w:rPr>
            </w:pPr>
            <w:r w:rsidRPr="001D13C1">
              <w:rPr>
                <w:rFonts w:eastAsia="MS PGothic" w:cs="Arial"/>
                <w:color w:val="000000"/>
                <w:lang w:val="en-US" w:eastAsia="ja-JP"/>
              </w:rPr>
              <w:t>1</w:t>
            </w:r>
          </w:p>
        </w:tc>
        <w:tc>
          <w:tcPr>
            <w:tcW w:w="4233" w:type="dxa"/>
            <w:shd w:val="clear" w:color="000000" w:fill="FFFFFF"/>
            <w:noWrap/>
            <w:vAlign w:val="center"/>
            <w:hideMark/>
          </w:tcPr>
          <w:p w:rsidRPr="001D13C1" w:rsidR="009A467C" w:rsidP="00AE3BCC" w:rsidRDefault="009A467C" w14:paraId="5F7953DA" w14:textId="77777777">
            <w:pPr>
              <w:spacing w:after="0"/>
              <w:jc w:val="both"/>
              <w:rPr>
                <w:rFonts w:eastAsia="MS PGothic" w:cs="Arial"/>
                <w:color w:val="000000"/>
                <w:lang w:val="en-US" w:eastAsia="ja-JP"/>
              </w:rPr>
            </w:pPr>
            <w:r w:rsidRPr="001D13C1">
              <w:rPr>
                <w:rFonts w:eastAsia="MS PGothic" w:cs="Arial"/>
                <w:color w:val="000000"/>
                <w:lang w:val="en-US" w:eastAsia="ja-JP"/>
              </w:rPr>
              <w:t>No of EDI messages</w:t>
            </w:r>
          </w:p>
        </w:tc>
        <w:tc>
          <w:tcPr>
            <w:tcW w:w="2996" w:type="dxa"/>
            <w:shd w:val="clear" w:color="auto" w:fill="auto"/>
            <w:vAlign w:val="center"/>
            <w:hideMark/>
          </w:tcPr>
          <w:p w:rsidRPr="001D13C1" w:rsidR="009A467C" w:rsidP="00AE3BCC" w:rsidRDefault="009A467C" w14:paraId="4C92B57A" w14:textId="77777777">
            <w:pPr>
              <w:spacing w:after="0"/>
              <w:jc w:val="both"/>
              <w:rPr>
                <w:rFonts w:eastAsia="新細明體" w:cs="Arial"/>
                <w:lang w:val="en-US" w:eastAsia="zh-TW"/>
              </w:rPr>
            </w:pPr>
            <w:r w:rsidRPr="001D13C1">
              <w:rPr>
                <w:rFonts w:eastAsia="新細明體" w:cs="Arial"/>
                <w:lang w:val="en-US" w:eastAsia="zh-TW"/>
              </w:rPr>
              <w:t>N/A</w:t>
            </w:r>
          </w:p>
        </w:tc>
      </w:tr>
      <w:tr w:rsidRPr="001D13C1" w:rsidR="009A467C" w:rsidTr="00AE3BCC" w14:paraId="50EEC38C" w14:textId="77777777">
        <w:trPr>
          <w:trHeight w:val="240"/>
        </w:trPr>
        <w:tc>
          <w:tcPr>
            <w:tcW w:w="709" w:type="dxa"/>
            <w:shd w:val="clear" w:color="000000" w:fill="FFFFFF"/>
            <w:noWrap/>
            <w:vAlign w:val="center"/>
            <w:hideMark/>
          </w:tcPr>
          <w:p w:rsidRPr="001D13C1" w:rsidR="009A467C" w:rsidP="00AE3BCC" w:rsidRDefault="009A467C" w14:paraId="0C5F632B" w14:textId="77777777">
            <w:pPr>
              <w:spacing w:after="0"/>
              <w:jc w:val="both"/>
              <w:rPr>
                <w:rFonts w:eastAsia="MS PGothic" w:cs="Arial"/>
                <w:color w:val="000000"/>
                <w:lang w:val="en-US" w:eastAsia="ja-JP"/>
              </w:rPr>
            </w:pPr>
            <w:r w:rsidRPr="001D13C1">
              <w:rPr>
                <w:rFonts w:eastAsia="MS PGothic" w:cs="Arial"/>
                <w:color w:val="000000"/>
                <w:lang w:val="en-US" w:eastAsia="ja-JP"/>
              </w:rPr>
              <w:t>2</w:t>
            </w:r>
          </w:p>
        </w:tc>
        <w:tc>
          <w:tcPr>
            <w:tcW w:w="4233" w:type="dxa"/>
            <w:shd w:val="clear" w:color="000000" w:fill="FFFFFF"/>
            <w:noWrap/>
            <w:vAlign w:val="center"/>
            <w:hideMark/>
          </w:tcPr>
          <w:p w:rsidRPr="001D13C1" w:rsidR="009A467C" w:rsidP="00AE3BCC" w:rsidRDefault="009A467C" w14:paraId="426C1953" w14:textId="77777777">
            <w:pPr>
              <w:spacing w:after="0"/>
              <w:jc w:val="both"/>
              <w:rPr>
                <w:rFonts w:eastAsia="MS PGothic" w:cs="Arial"/>
                <w:color w:val="000000"/>
                <w:lang w:val="en-US" w:eastAsia="ja-JP"/>
              </w:rPr>
            </w:pPr>
            <w:r w:rsidRPr="001D13C1">
              <w:rPr>
                <w:rFonts w:eastAsia="MS PGothic" w:cs="Arial"/>
                <w:color w:val="000000"/>
                <w:lang w:val="en-US" w:eastAsia="ja-JP"/>
              </w:rPr>
              <w:t>Message Type*</w:t>
            </w:r>
          </w:p>
        </w:tc>
        <w:tc>
          <w:tcPr>
            <w:tcW w:w="2996" w:type="dxa"/>
            <w:shd w:val="clear" w:color="auto" w:fill="auto"/>
            <w:noWrap/>
            <w:vAlign w:val="center"/>
            <w:hideMark/>
          </w:tcPr>
          <w:p w:rsidRPr="001D13C1" w:rsidR="009A467C" w:rsidP="00AE3BCC" w:rsidRDefault="009A467C" w14:paraId="4814618A" w14:textId="77777777">
            <w:pPr>
              <w:spacing w:after="0"/>
              <w:jc w:val="both"/>
              <w:rPr>
                <w:rFonts w:eastAsia="新細明體" w:cs="Arial"/>
                <w:color w:val="000000"/>
                <w:lang w:val="en-US" w:eastAsia="zh-TW"/>
              </w:rPr>
            </w:pPr>
            <w:r w:rsidRPr="001D13C1">
              <w:rPr>
                <w:rFonts w:eastAsia="新細明體" w:cs="Arial"/>
                <w:color w:val="000000"/>
                <w:lang w:val="en-US" w:eastAsia="zh-TW"/>
              </w:rPr>
              <w:t>N/A</w:t>
            </w:r>
          </w:p>
        </w:tc>
      </w:tr>
      <w:tr w:rsidRPr="001D13C1" w:rsidR="009A467C" w:rsidTr="00AE3BCC" w14:paraId="3A3910B7" w14:textId="77777777">
        <w:trPr>
          <w:trHeight w:val="255"/>
        </w:trPr>
        <w:tc>
          <w:tcPr>
            <w:tcW w:w="709" w:type="dxa"/>
            <w:shd w:val="clear" w:color="000000" w:fill="FFFFFF"/>
            <w:noWrap/>
            <w:vAlign w:val="center"/>
            <w:hideMark/>
          </w:tcPr>
          <w:p w:rsidRPr="001D13C1" w:rsidR="009A467C" w:rsidP="00AE3BCC" w:rsidRDefault="009A467C" w14:paraId="72D0B895" w14:textId="77777777">
            <w:pPr>
              <w:spacing w:after="0"/>
              <w:jc w:val="both"/>
              <w:rPr>
                <w:rFonts w:eastAsia="MS PGothic" w:cs="Arial"/>
                <w:color w:val="000000"/>
                <w:lang w:val="en-US" w:eastAsia="ja-JP"/>
              </w:rPr>
            </w:pPr>
            <w:r w:rsidRPr="001D13C1">
              <w:rPr>
                <w:rFonts w:eastAsia="MS PGothic" w:cs="Arial"/>
                <w:color w:val="000000"/>
                <w:lang w:val="en-US" w:eastAsia="ja-JP"/>
              </w:rPr>
              <w:t>3</w:t>
            </w:r>
          </w:p>
        </w:tc>
        <w:tc>
          <w:tcPr>
            <w:tcW w:w="4233" w:type="dxa"/>
            <w:shd w:val="clear" w:color="000000" w:fill="FFFFFF"/>
            <w:noWrap/>
            <w:vAlign w:val="center"/>
            <w:hideMark/>
          </w:tcPr>
          <w:p w:rsidRPr="001D13C1" w:rsidR="009A467C" w:rsidP="00AE3BCC" w:rsidRDefault="009A467C" w14:paraId="4C462D74" w14:textId="77777777">
            <w:pPr>
              <w:spacing w:after="0"/>
              <w:jc w:val="both"/>
              <w:rPr>
                <w:rFonts w:eastAsia="MS PGothic" w:cs="Arial"/>
                <w:color w:val="000000"/>
                <w:lang w:val="en-US" w:eastAsia="ja-JP"/>
              </w:rPr>
            </w:pPr>
            <w:r w:rsidRPr="001D13C1">
              <w:rPr>
                <w:rFonts w:eastAsia="MS PGothic" w:cs="Arial"/>
                <w:color w:val="000000"/>
                <w:lang w:val="en-US" w:eastAsia="ja-JP"/>
              </w:rPr>
              <w:t>Connectivity Protocol*</w:t>
            </w:r>
          </w:p>
        </w:tc>
        <w:tc>
          <w:tcPr>
            <w:tcW w:w="2996" w:type="dxa"/>
            <w:shd w:val="clear" w:color="auto" w:fill="auto"/>
            <w:noWrap/>
            <w:vAlign w:val="center"/>
            <w:hideMark/>
          </w:tcPr>
          <w:p w:rsidRPr="001D13C1" w:rsidR="009A467C" w:rsidP="00AE3BCC" w:rsidRDefault="009A467C" w14:paraId="3B4AA8C3" w14:textId="77777777">
            <w:pPr>
              <w:spacing w:after="0"/>
              <w:jc w:val="both"/>
              <w:rPr>
                <w:rFonts w:eastAsia="新細明體" w:cs="Arial"/>
                <w:color w:val="000000"/>
                <w:lang w:val="en-US" w:eastAsia="zh-TW"/>
              </w:rPr>
            </w:pPr>
            <w:r w:rsidRPr="001D13C1">
              <w:rPr>
                <w:rFonts w:eastAsia="新細明體" w:cs="Arial"/>
                <w:color w:val="000000"/>
                <w:lang w:val="en-US" w:eastAsia="zh-TW"/>
              </w:rPr>
              <w:t>N/A</w:t>
            </w:r>
          </w:p>
        </w:tc>
      </w:tr>
    </w:tbl>
    <w:p w:rsidRPr="001D13C1" w:rsidR="009A467C" w:rsidP="009A467C" w:rsidRDefault="009A467C" w14:paraId="3A430815" w14:textId="77777777">
      <w:pPr>
        <w:pStyle w:val="Bullet1"/>
        <w:numPr>
          <w:ilvl w:val="0"/>
          <w:numId w:val="0"/>
        </w:numPr>
        <w:ind w:left="1440" w:hanging="360"/>
      </w:pPr>
    </w:p>
    <w:p w:rsidRPr="001D13C1" w:rsidR="00214AEA" w:rsidP="00D4140E" w:rsidRDefault="00214AEA" w14:paraId="3899F209" w14:textId="77777777">
      <w:pPr>
        <w:pStyle w:val="Bullet1"/>
        <w:numPr>
          <w:ilvl w:val="0"/>
          <w:numId w:val="7"/>
        </w:numPr>
      </w:pPr>
      <w:r w:rsidRPr="001D13C1">
        <w:t>Application</w:t>
      </w:r>
    </w:p>
    <w:p w:rsidRPr="00B347DD" w:rsidR="00EA3F32" w:rsidP="007E5592" w:rsidRDefault="006E3A0B" w14:paraId="1976813B" w14:textId="73239B7B">
      <w:pPr>
        <w:pStyle w:val="Bullet1"/>
        <w:numPr>
          <w:ilvl w:val="0"/>
          <w:numId w:val="0"/>
        </w:numPr>
        <w:ind w:left="1440"/>
        <w:rPr>
          <w:rFonts w:ascii="微軟正黑體" w:hAnsi="微軟正黑體" w:eastAsia="微軟正黑體"/>
        </w:rPr>
      </w:pPr>
      <w:r>
        <w:rPr>
          <w:rFonts w:hint="eastAsia" w:ascii="微軟正黑體" w:hAnsi="微軟正黑體" w:eastAsia="微軟正黑體"/>
          <w:color w:val="000000"/>
          <w:lang w:eastAsia="zh-TW"/>
        </w:rPr>
        <w:t>SQL server</w:t>
      </w:r>
      <w:r w:rsidRPr="00B347DD" w:rsidR="00EA3F32">
        <w:rPr>
          <w:rFonts w:ascii="微軟正黑體" w:hAnsi="微軟正黑體" w:eastAsia="微軟正黑體"/>
          <w:color w:val="000000"/>
        </w:rPr>
        <w:t xml:space="preserve"> </w:t>
      </w:r>
    </w:p>
    <w:p w:rsidRPr="001D13C1" w:rsidR="002C38C1" w:rsidP="00D4140E" w:rsidRDefault="002C38C1" w14:paraId="66F4AD88" w14:textId="0E95875C">
      <w:pPr>
        <w:pStyle w:val="Bullet1"/>
        <w:numPr>
          <w:ilvl w:val="0"/>
          <w:numId w:val="7"/>
        </w:numPr>
      </w:pPr>
      <w:r w:rsidRPr="001D13C1">
        <w:t>Reporting</w:t>
      </w:r>
    </w:p>
    <w:p w:rsidRPr="009B7CAF" w:rsidR="00277140" w:rsidP="001D13C1" w:rsidRDefault="00EA3F32" w14:paraId="48A0708F" w14:textId="550D4DE6">
      <w:pPr>
        <w:pStyle w:val="Bullet1"/>
        <w:numPr>
          <w:ilvl w:val="0"/>
          <w:numId w:val="0"/>
        </w:numPr>
        <w:ind w:left="1798" w:leftChars="685" w:hanging="360"/>
        <w:rPr>
          <w:rFonts w:eastAsiaTheme="minorEastAsia"/>
          <w:color w:val="000000"/>
          <w:lang w:eastAsia="zh-TW"/>
        </w:rPr>
      </w:pPr>
      <w:r>
        <w:rPr>
          <w:rFonts w:eastAsiaTheme="minorEastAsia"/>
          <w:color w:val="000000"/>
          <w:lang w:eastAsia="zh-TW"/>
        </w:rPr>
        <w:t>T_SQL</w:t>
      </w:r>
    </w:p>
    <w:p w:rsidRPr="001D13C1" w:rsidR="002C38C1" w:rsidP="00D4140E" w:rsidRDefault="002C38C1" w14:paraId="4E0AE821" w14:textId="77777777">
      <w:pPr>
        <w:pStyle w:val="Bullet1"/>
        <w:numPr>
          <w:ilvl w:val="0"/>
          <w:numId w:val="7"/>
        </w:numPr>
      </w:pPr>
      <w:r w:rsidRPr="001D13C1">
        <w:t>Security And Data Sensitivity</w:t>
      </w:r>
    </w:p>
    <w:p w:rsidRPr="009B7CAF" w:rsidR="003D474E" w:rsidP="003D474E" w:rsidRDefault="009B7CAF" w14:paraId="13780D16" w14:textId="5327F0D1">
      <w:pPr>
        <w:pStyle w:val="Bullet1"/>
        <w:numPr>
          <w:ilvl w:val="0"/>
          <w:numId w:val="0"/>
        </w:numPr>
        <w:ind w:left="1080" w:firstLine="360"/>
        <w:rPr>
          <w:rFonts w:eastAsiaTheme="minorEastAsia"/>
          <w:color w:val="000000"/>
          <w:lang w:eastAsia="zh-TW"/>
        </w:rPr>
      </w:pPr>
      <w:r>
        <w:rPr>
          <w:rFonts w:hint="eastAsia" w:eastAsiaTheme="minorEastAsia"/>
          <w:color w:val="000000"/>
          <w:lang w:eastAsia="zh-TW"/>
        </w:rPr>
        <w:t>N</w:t>
      </w:r>
      <w:r>
        <w:rPr>
          <w:rFonts w:eastAsiaTheme="minorEastAsia"/>
          <w:color w:val="000000"/>
          <w:lang w:eastAsia="zh-TW"/>
        </w:rPr>
        <w:t>/A</w:t>
      </w:r>
    </w:p>
    <w:p w:rsidRPr="001D13C1" w:rsidR="00157B98" w:rsidP="00D4140E" w:rsidRDefault="00157B98" w14:paraId="7F9AC953" w14:textId="77777777">
      <w:pPr>
        <w:pStyle w:val="Bullet1"/>
        <w:numPr>
          <w:ilvl w:val="0"/>
          <w:numId w:val="7"/>
        </w:numPr>
      </w:pPr>
      <w:r w:rsidRPr="001D13C1">
        <w:t xml:space="preserve">IT </w:t>
      </w:r>
      <w:r w:rsidRPr="001D13C1" w:rsidR="00F83A8E">
        <w:t>Resilience</w:t>
      </w:r>
    </w:p>
    <w:p w:rsidRPr="001D13C1" w:rsidR="005E1A84" w:rsidP="00D4140E" w:rsidRDefault="005E1A84" w14:paraId="702A682A" w14:textId="77777777">
      <w:pPr>
        <w:pStyle w:val="Bullet1"/>
        <w:numPr>
          <w:ilvl w:val="0"/>
          <w:numId w:val="11"/>
        </w:numPr>
      </w:pPr>
      <w:r w:rsidRPr="001D13C1">
        <w:t>Any unique</w:t>
      </w:r>
      <w:r w:rsidRPr="001D13C1" w:rsidR="009E2DCC">
        <w:t xml:space="preserve"> requirement to fulfil RTO (Recovery Time Objective) and RPO (Recovery Point Objective) requirements resulting from the Business Impact Analysis (BIA)</w:t>
      </w:r>
      <w:r w:rsidRPr="001D13C1" w:rsidR="00325283">
        <w:t xml:space="preserve"> and Risk Analysis (RA)</w:t>
      </w:r>
      <w:r w:rsidRPr="001D13C1" w:rsidR="009E2DCC">
        <w:t xml:space="preserve"> (e.g.</w:t>
      </w:r>
      <w:r w:rsidRPr="001D13C1">
        <w:t xml:space="preserve"> </w:t>
      </w:r>
      <w:r w:rsidRPr="001D13C1" w:rsidR="009E2DCC">
        <w:t>o</w:t>
      </w:r>
      <w:r w:rsidRPr="001D13C1">
        <w:t>ff-site storage, alternative locations</w:t>
      </w:r>
      <w:r w:rsidRPr="001D13C1" w:rsidR="009E2DCC">
        <w:t>)</w:t>
      </w:r>
    </w:p>
    <w:p w:rsidRPr="001D13C1" w:rsidR="007D6C08" w:rsidP="007D6C08" w:rsidRDefault="004E3DA7" w14:paraId="25EB0C92" w14:textId="1958CD2C">
      <w:pPr>
        <w:pStyle w:val="Bullet1"/>
        <w:numPr>
          <w:ilvl w:val="0"/>
          <w:numId w:val="0"/>
        </w:numPr>
        <w:ind w:left="1800"/>
        <w:rPr>
          <w:color w:val="000000"/>
        </w:rPr>
      </w:pPr>
      <w:r w:rsidRPr="00314CF7">
        <w:rPr>
          <w:rFonts w:ascii="微軟正黑體" w:hAnsi="微軟正黑體" w:eastAsia="微軟正黑體"/>
          <w:color w:val="auto"/>
        </w:rPr>
        <w:t>To follow existing eslite backup policy. All usage records will be classified in the enterprise cloud, and data analysis can be carried out in accordance with regulations.</w:t>
      </w:r>
    </w:p>
    <w:p w:rsidRPr="001D13C1" w:rsidR="00325283" w:rsidP="00D4140E" w:rsidRDefault="009E2DCC" w14:paraId="454DF383" w14:textId="77777777">
      <w:pPr>
        <w:pStyle w:val="Bullet1"/>
        <w:numPr>
          <w:ilvl w:val="0"/>
          <w:numId w:val="11"/>
        </w:numPr>
      </w:pPr>
      <w:r w:rsidRPr="001D13C1">
        <w:t>Any requirement regarding level of redundant network connections</w:t>
      </w:r>
      <w:bookmarkStart w:name="_Toc258606793" w:id="2"/>
      <w:bookmarkStart w:name="_Toc260337396" w:id="3"/>
      <w:bookmarkStart w:name="_Toc262473259" w:id="4"/>
      <w:bookmarkStart w:name="_Toc406164538" w:id="5"/>
    </w:p>
    <w:p w:rsidRPr="00314CF7" w:rsidR="004E3DA7" w:rsidP="004E3DA7" w:rsidRDefault="004E3DA7" w14:paraId="78726779" w14:textId="77777777">
      <w:pPr>
        <w:pStyle w:val="Bullet1"/>
        <w:numPr>
          <w:ilvl w:val="0"/>
          <w:numId w:val="0"/>
        </w:numPr>
        <w:ind w:left="1800"/>
        <w:rPr>
          <w:rFonts w:ascii="微軟正黑體" w:hAnsi="微軟正黑體" w:eastAsia="微軟正黑體"/>
          <w:color w:val="auto"/>
        </w:rPr>
      </w:pPr>
      <w:r w:rsidRPr="00314CF7">
        <w:rPr>
          <w:rFonts w:ascii="微軟正黑體" w:hAnsi="微軟正黑體" w:eastAsia="微軟正黑體"/>
          <w:color w:val="auto"/>
        </w:rPr>
        <w:t>To follow existing eslite Logistics network redundant structure</w:t>
      </w:r>
      <w:r w:rsidRPr="00314CF7">
        <w:rPr>
          <w:rFonts w:hint="eastAsia" w:ascii="微軟正黑體" w:hAnsi="微軟正黑體" w:eastAsia="微軟正黑體"/>
          <w:color w:val="auto"/>
          <w:lang w:eastAsia="zh-TW"/>
        </w:rPr>
        <w:t>.</w:t>
      </w:r>
    </w:p>
    <w:p w:rsidRPr="004E3DA7" w:rsidR="007D6C08" w:rsidP="007D6C08" w:rsidRDefault="007D6C08" w14:paraId="5A83C473" w14:textId="5CEA1349">
      <w:pPr>
        <w:pStyle w:val="Bullet1"/>
        <w:numPr>
          <w:ilvl w:val="0"/>
          <w:numId w:val="0"/>
        </w:numPr>
        <w:ind w:left="1800"/>
        <w:rPr>
          <w:color w:val="000000"/>
        </w:rPr>
      </w:pPr>
    </w:p>
    <w:p w:rsidRPr="001D13C1" w:rsidR="00325283" w:rsidP="00D4140E" w:rsidRDefault="00325283" w14:paraId="0C146425" w14:textId="77777777">
      <w:pPr>
        <w:pStyle w:val="Bullet1"/>
        <w:numPr>
          <w:ilvl w:val="0"/>
          <w:numId w:val="11"/>
        </w:numPr>
      </w:pPr>
      <w:r w:rsidRPr="001D13C1">
        <w:t>Any unique requirement regarding Availability</w:t>
      </w:r>
      <w:bookmarkEnd w:id="2"/>
      <w:bookmarkEnd w:id="3"/>
      <w:bookmarkEnd w:id="4"/>
      <w:bookmarkEnd w:id="5"/>
      <w:r w:rsidRPr="001D13C1">
        <w:t xml:space="preserve">, </w:t>
      </w:r>
      <w:bookmarkStart w:name="_Toc181608267" w:id="6"/>
      <w:bookmarkStart w:name="_Toc181608969" w:id="7"/>
      <w:bookmarkStart w:name="_Toc181609457" w:id="8"/>
      <w:bookmarkStart w:name="_Toc258606798" w:id="9"/>
      <w:bookmarkStart w:name="_Toc260337394" w:id="10"/>
      <w:bookmarkStart w:name="_Toc262473257" w:id="11"/>
      <w:bookmarkStart w:name="_Toc406164537" w:id="12"/>
      <w:bookmarkStart w:name="_Toc406164539" w:id="13"/>
      <w:r w:rsidRPr="001D13C1" w:rsidR="00E13BAA">
        <w:t>Data B</w:t>
      </w:r>
      <w:r w:rsidRPr="001D13C1">
        <w:t>ackup</w:t>
      </w:r>
      <w:bookmarkEnd w:id="6"/>
      <w:bookmarkEnd w:id="7"/>
      <w:bookmarkEnd w:id="8"/>
      <w:bookmarkEnd w:id="9"/>
      <w:bookmarkEnd w:id="10"/>
      <w:bookmarkEnd w:id="11"/>
      <w:bookmarkEnd w:id="12"/>
      <w:r w:rsidRPr="001D13C1">
        <w:t>, Archiving / History Requirements</w:t>
      </w:r>
      <w:bookmarkEnd w:id="13"/>
    </w:p>
    <w:p w:rsidRPr="004E3DA7" w:rsidR="00325283" w:rsidP="007D6C08" w:rsidRDefault="004E3DA7" w14:paraId="0552964B" w14:textId="2C655B65">
      <w:pPr>
        <w:pStyle w:val="Bullet1"/>
        <w:numPr>
          <w:ilvl w:val="0"/>
          <w:numId w:val="0"/>
        </w:numPr>
        <w:ind w:left="1800"/>
        <w:rPr>
          <w:rFonts w:ascii="微軟正黑體" w:hAnsi="微軟正黑體" w:eastAsia="微軟正黑體"/>
          <w:color w:val="000000"/>
        </w:rPr>
      </w:pPr>
      <w:r w:rsidRPr="004E3DA7">
        <w:rPr>
          <w:rFonts w:ascii="微軟正黑體" w:hAnsi="微軟正黑體" w:eastAsia="微軟正黑體" w:cstheme="minorHAnsi"/>
          <w:color w:val="auto"/>
        </w:rPr>
        <w:t>To follow existing eslite Logistics Interfaces</w:t>
      </w:r>
    </w:p>
    <w:p w:rsidRPr="001D13C1" w:rsidR="002C38C1" w:rsidP="00D4140E" w:rsidRDefault="002C38C1" w14:paraId="4C5C6D39" w14:textId="77777777">
      <w:pPr>
        <w:pStyle w:val="Bullet1"/>
        <w:numPr>
          <w:ilvl w:val="0"/>
          <w:numId w:val="7"/>
        </w:numPr>
      </w:pPr>
      <w:r w:rsidRPr="001D13C1">
        <w:t>Interfaces</w:t>
      </w:r>
    </w:p>
    <w:p w:rsidRPr="004E3DA7" w:rsidR="002C38C1" w:rsidP="00D4140E" w:rsidRDefault="002C38C1" w14:paraId="10D70378" w14:textId="4FCB318B">
      <w:pPr>
        <w:numPr>
          <w:ilvl w:val="0"/>
          <w:numId w:val="10"/>
        </w:numPr>
        <w:rPr>
          <w:rFonts w:eastAsia="Times New Roman" w:cs="Arial"/>
          <w:color w:val="000000"/>
          <w:lang w:eastAsia="en-US"/>
        </w:rPr>
      </w:pPr>
      <w:r w:rsidRPr="001D13C1">
        <w:rPr>
          <w:rFonts w:eastAsia="Times New Roman" w:cs="Arial"/>
          <w:color w:val="A6A6A6"/>
          <w:lang w:eastAsia="en-US"/>
        </w:rPr>
        <w:t>Internal applications</w:t>
      </w:r>
    </w:p>
    <w:p w:rsidRPr="00031828" w:rsidR="004E3DA7" w:rsidP="00031828" w:rsidRDefault="00031828" w14:paraId="413883CD" w14:textId="65217B3D">
      <w:pPr>
        <w:pStyle w:val="Bullet1"/>
        <w:numPr>
          <w:ilvl w:val="0"/>
          <w:numId w:val="0"/>
        </w:numPr>
        <w:ind w:left="1800"/>
        <w:rPr>
          <w:color w:val="000000"/>
        </w:rPr>
      </w:pPr>
      <w:r w:rsidRPr="008407CB">
        <w:rPr>
          <w:color w:val="000000"/>
        </w:rPr>
        <w:t xml:space="preserve">SQL Server </w:t>
      </w:r>
      <w:r w:rsidR="00722DC0">
        <w:rPr>
          <w:color w:val="000000"/>
        </w:rPr>
        <w:t xml:space="preserve"> </w:t>
      </w:r>
    </w:p>
    <w:p w:rsidRPr="00031828" w:rsidR="002C38C1" w:rsidP="00D4140E" w:rsidRDefault="002C38C1" w14:paraId="23ACCB51" w14:textId="008F59BC">
      <w:pPr>
        <w:pStyle w:val="Bullet1"/>
        <w:numPr>
          <w:ilvl w:val="0"/>
          <w:numId w:val="10"/>
        </w:numPr>
        <w:rPr>
          <w:color w:val="000000"/>
        </w:rPr>
      </w:pPr>
      <w:r w:rsidRPr="001D13C1">
        <w:t>Client applications</w:t>
      </w:r>
    </w:p>
    <w:p w:rsidRPr="001D13C1" w:rsidR="00031828" w:rsidP="00031828" w:rsidRDefault="00031828" w14:paraId="16724243" w14:textId="4BF6D7FB">
      <w:pPr>
        <w:pStyle w:val="Bullet1"/>
        <w:numPr>
          <w:ilvl w:val="0"/>
          <w:numId w:val="0"/>
        </w:numPr>
        <w:ind w:left="1800"/>
        <w:rPr>
          <w:color w:val="000000"/>
        </w:rPr>
      </w:pPr>
      <w:r w:rsidRPr="003C5674">
        <w:rPr>
          <w:color w:val="000000" w:themeColor="text1"/>
        </w:rPr>
        <w:t>Windows 10</w:t>
      </w:r>
      <w:r w:rsidRPr="00743FD0">
        <w:rPr>
          <w:rFonts w:hint="eastAsia" w:ascii="微軟正黑體" w:hAnsi="微軟正黑體" w:eastAsia="微軟正黑體"/>
          <w:color w:val="000000" w:themeColor="text1"/>
          <w:lang w:eastAsia="zh-TW"/>
        </w:rPr>
        <w:t>、11</w:t>
      </w:r>
    </w:p>
    <w:p w:rsidRPr="001D13C1" w:rsidR="003D7A78" w:rsidP="00D4140E" w:rsidRDefault="002C38C1" w14:paraId="3700A929" w14:textId="261A1120">
      <w:pPr>
        <w:pStyle w:val="Bullet1"/>
        <w:numPr>
          <w:ilvl w:val="0"/>
          <w:numId w:val="10"/>
        </w:numPr>
        <w:rPr>
          <w:color w:val="000000"/>
        </w:rPr>
      </w:pPr>
      <w:r w:rsidRPr="001D13C1">
        <w:t>Third Party applications</w:t>
      </w:r>
    </w:p>
    <w:p w:rsidRPr="00D20FC6" w:rsidR="003D7A78" w:rsidP="00D20FC6" w:rsidRDefault="004E3DA7" w14:paraId="2194B958" w14:textId="50127F24">
      <w:pPr>
        <w:pStyle w:val="ae"/>
        <w:ind w:left="1800"/>
        <w:rPr>
          <w:rFonts w:cs="Arial" w:eastAsiaTheme="minorEastAsia"/>
          <w:color w:val="000000"/>
          <w:lang w:eastAsia="zh-TW"/>
        </w:rPr>
      </w:pPr>
      <w:r w:rsidRPr="004E3DA7">
        <w:rPr>
          <w:rFonts w:hint="eastAsia" w:cs="Arial" w:eastAsiaTheme="minorEastAsia"/>
          <w:color w:val="000000"/>
          <w:lang w:eastAsia="zh-TW"/>
        </w:rPr>
        <w:t>N/A</w:t>
      </w:r>
      <w:bookmarkStart w:name="_Hlk132339117" w:id="14"/>
    </w:p>
    <w:bookmarkEnd w:id="14"/>
    <w:p w:rsidRPr="001D13C1" w:rsidR="003D7A78" w:rsidP="00D4140E" w:rsidRDefault="003D7A78" w14:paraId="61973391" w14:textId="77777777">
      <w:pPr>
        <w:pStyle w:val="Bullet1"/>
        <w:numPr>
          <w:ilvl w:val="0"/>
          <w:numId w:val="7"/>
        </w:numPr>
      </w:pPr>
      <w:r w:rsidRPr="001D13C1">
        <w:t xml:space="preserve">Client Systems </w:t>
      </w:r>
    </w:p>
    <w:p w:rsidRPr="00D20FC6" w:rsidR="00F81A8C" w:rsidP="00D20FC6" w:rsidRDefault="003C5674" w14:paraId="6922A4CD" w14:textId="20654892">
      <w:pPr>
        <w:pStyle w:val="Bullet1"/>
        <w:numPr>
          <w:ilvl w:val="0"/>
          <w:numId w:val="0"/>
        </w:numPr>
        <w:ind w:left="1800"/>
        <w:rPr>
          <w:rFonts w:ascii="微軟正黑體" w:hAnsi="微軟正黑體" w:eastAsia="微軟正黑體" w:cs="新細明體"/>
          <w:lang w:eastAsia="zh-TW"/>
        </w:rPr>
      </w:pPr>
      <w:r w:rsidRPr="003C5674">
        <w:rPr>
          <w:color w:val="000000" w:themeColor="text1"/>
        </w:rPr>
        <w:t xml:space="preserve">Windows 10 </w:t>
      </w:r>
      <w:r w:rsidRPr="00B347DD">
        <w:rPr>
          <w:rFonts w:ascii="微軟正黑體" w:hAnsi="微軟正黑體" w:eastAsia="微軟正黑體" w:cs="新細明體"/>
          <w:color w:val="000000" w:themeColor="text1"/>
          <w:lang w:eastAsia="zh-TW"/>
        </w:rPr>
        <w:t xml:space="preserve">PC: </w:t>
      </w:r>
      <w:r w:rsidRPr="00B347DD" w:rsidR="00B347DD">
        <w:rPr>
          <w:rFonts w:hint="eastAsia" w:ascii="微軟正黑體" w:hAnsi="微軟正黑體" w:eastAsia="微軟正黑體" w:cs="新細明體"/>
          <w:color w:val="000000" w:themeColor="text1"/>
          <w:lang w:eastAsia="zh-TW"/>
        </w:rPr>
        <w:t xml:space="preserve"> </w:t>
      </w:r>
      <w:r w:rsidR="00376D87">
        <w:rPr>
          <w:rFonts w:hint="eastAsia" w:ascii="微軟正黑體" w:hAnsi="微軟正黑體" w:eastAsia="微軟正黑體" w:cs="新細明體"/>
          <w:color w:val="000000" w:themeColor="text1"/>
          <w:lang w:eastAsia="zh-TW"/>
        </w:rPr>
        <w:t>High Jump</w:t>
      </w:r>
    </w:p>
    <w:p w:rsidRPr="001D13C1" w:rsidR="000E3678" w:rsidP="00C11B5C" w:rsidRDefault="00C11B5C" w14:paraId="71192F3A" w14:textId="77777777">
      <w:pPr>
        <w:pStyle w:val="Level1"/>
        <w:ind w:left="578" w:hanging="578"/>
      </w:pPr>
      <w:bookmarkStart w:name="_Toc383432726" w:id="15"/>
      <w:bookmarkStart w:name="_Toc383186857" w:id="16"/>
      <w:r w:rsidRPr="001D13C1">
        <w:t>External Organisations/Third Party Interfaces</w:t>
      </w:r>
    </w:p>
    <w:p w:rsidR="00656812" w:rsidP="00743FD0" w:rsidRDefault="00031828" w14:paraId="6E35B8CE" w14:textId="325FE2C1">
      <w:pPr>
        <w:pStyle w:val="a0"/>
        <w:ind w:left="210" w:leftChars="100"/>
      </w:pPr>
      <w:r>
        <w:t>N/A</w:t>
      </w:r>
    </w:p>
    <w:p w:rsidRPr="001259A0" w:rsidR="001259A0" w:rsidP="001259A0" w:rsidRDefault="001259A0" w14:paraId="3ABA1DAC" w14:textId="59543AA4">
      <w:pPr>
        <w:spacing w:after="0"/>
        <w:rPr>
          <w:color w:val="A6A6A6"/>
        </w:rPr>
      </w:pPr>
    </w:p>
    <w:p w:rsidRPr="001D13C1" w:rsidR="00C11B5C" w:rsidP="00E1415F" w:rsidRDefault="00E1415F" w14:paraId="1DFFB70A" w14:textId="77777777">
      <w:pPr>
        <w:pStyle w:val="Level1"/>
      </w:pPr>
      <w:r w:rsidRPr="001D13C1">
        <w:t>Planning Assumptions</w:t>
      </w:r>
    </w:p>
    <w:p w:rsidRPr="001D13C1" w:rsidR="00C11B5C" w:rsidP="00743FD0" w:rsidRDefault="00031828" w14:paraId="761DCC60" w14:textId="3D51D036">
      <w:pPr>
        <w:pStyle w:val="a0"/>
        <w:ind w:left="210" w:leftChars="100"/>
      </w:pPr>
      <w:r>
        <w:t>N/A</w:t>
      </w:r>
    </w:p>
    <w:bookmarkStart w:name="_MON_1220184057" w:id="17"/>
    <w:bookmarkEnd w:id="17"/>
    <w:p w:rsidRPr="00684A4E" w:rsidR="00684A4E" w:rsidP="00C11B5C" w:rsidRDefault="000E3678" w14:paraId="5CFBC202" w14:textId="0312EA25">
      <w:pPr>
        <w:rPr>
          <w:rFonts w:cs="Arial"/>
        </w:rPr>
      </w:pPr>
      <w:r w:rsidRPr="001D13C1">
        <w:rPr>
          <w:rFonts w:cs="Arial"/>
          <w:i/>
        </w:rPr>
        <w:object w:dxaOrig="1535" w:dyaOrig="991" w14:anchorId="5223847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76.45pt;height:49.3pt" o:ole="" type="#_x0000_t75">
            <v:imagedata o:title="" r:id="rId15"/>
          </v:shape>
          <o:OLEObject Type="Embed" ProgID="Word.Document.8" ShapeID="_x0000_i1026" DrawAspect="Icon" ObjectID="_1755690494" r:id="rId16">
            <o:FieldCodes>\s</o:FieldCodes>
          </o:OLEObject>
        </w:objec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352"/>
        <w:gridCol w:w="7019"/>
        <w:gridCol w:w="2682"/>
      </w:tblGrid>
      <w:tr w:rsidRPr="001D13C1" w:rsidR="00684A4E" w:rsidTr="002B1E88" w14:paraId="25934D7D" w14:textId="77777777">
        <w:tc>
          <w:tcPr>
            <w:tcW w:w="175" w:type="pct"/>
            <w:shd w:val="clear" w:color="auto" w:fill="E0E0E0"/>
          </w:tcPr>
          <w:p w:rsidRPr="001D13C1" w:rsidR="00684A4E" w:rsidP="002B1E88" w:rsidRDefault="00684A4E" w14:paraId="243C9147" w14:textId="77777777">
            <w:pPr>
              <w:spacing w:after="0"/>
              <w:rPr>
                <w:rFonts w:cs="Arial"/>
              </w:rPr>
            </w:pPr>
          </w:p>
        </w:tc>
        <w:tc>
          <w:tcPr>
            <w:tcW w:w="3491" w:type="pct"/>
            <w:shd w:val="clear" w:color="auto" w:fill="E0E0E0"/>
          </w:tcPr>
          <w:p w:rsidRPr="001D13C1" w:rsidR="00684A4E" w:rsidP="002B1E88" w:rsidRDefault="00684A4E" w14:paraId="429E2011" w14:textId="77777777">
            <w:pPr>
              <w:pStyle w:val="a7"/>
              <w:spacing w:after="0"/>
              <w:rPr>
                <w:rFonts w:cs="Arial"/>
              </w:rPr>
            </w:pPr>
            <w:r w:rsidRPr="001D13C1">
              <w:rPr>
                <w:rFonts w:cs="Arial"/>
              </w:rPr>
              <w:t>Planning Assumptions</w:t>
            </w:r>
          </w:p>
        </w:tc>
        <w:tc>
          <w:tcPr>
            <w:tcW w:w="1334" w:type="pct"/>
            <w:shd w:val="clear" w:color="auto" w:fill="E0E0E0"/>
          </w:tcPr>
          <w:p w:rsidRPr="001D13C1" w:rsidR="00684A4E" w:rsidP="002B1E88" w:rsidRDefault="00684A4E" w14:paraId="47410CC2" w14:textId="77777777">
            <w:pPr>
              <w:spacing w:after="0"/>
              <w:rPr>
                <w:rFonts w:cs="Arial"/>
              </w:rPr>
            </w:pPr>
            <w:r w:rsidRPr="001D13C1">
              <w:rPr>
                <w:rFonts w:cs="Arial"/>
              </w:rPr>
              <w:t>Owner</w:t>
            </w:r>
          </w:p>
        </w:tc>
      </w:tr>
      <w:tr w:rsidRPr="001D13C1" w:rsidR="00684A4E" w:rsidTr="002B1E88" w14:paraId="23A4FC4A" w14:textId="77777777">
        <w:tc>
          <w:tcPr>
            <w:tcW w:w="175" w:type="pct"/>
            <w:shd w:val="clear" w:color="auto" w:fill="E0E0E0"/>
          </w:tcPr>
          <w:p w:rsidRPr="001D13C1" w:rsidR="00684A4E" w:rsidP="002B1E88" w:rsidRDefault="00684A4E" w14:paraId="1F10742D" w14:textId="77777777">
            <w:pPr>
              <w:pStyle w:val="a7"/>
              <w:spacing w:after="0"/>
              <w:rPr>
                <w:rFonts w:cs="Arial"/>
                <w:sz w:val="14"/>
              </w:rPr>
            </w:pPr>
            <w:r w:rsidRPr="001D13C1">
              <w:rPr>
                <w:rFonts w:cs="Arial"/>
                <w:sz w:val="14"/>
              </w:rPr>
              <w:t>1</w:t>
            </w:r>
          </w:p>
        </w:tc>
        <w:tc>
          <w:tcPr>
            <w:tcW w:w="3491" w:type="pct"/>
          </w:tcPr>
          <w:p w:rsidRPr="001D13C1" w:rsidR="00684A4E" w:rsidP="002B1E88" w:rsidRDefault="00684A4E" w14:paraId="5545ABED" w14:textId="77777777">
            <w:pPr>
              <w:pStyle w:val="Web"/>
              <w:spacing w:before="240" w:line="264" w:lineRule="auto"/>
              <w:rPr>
                <w:rFonts w:ascii="Verdana" w:hAnsi="Verdana" w:cs="新細明體"/>
                <w:sz w:val="14"/>
                <w:szCs w:val="20"/>
              </w:rPr>
            </w:pPr>
            <w:r>
              <w:rPr>
                <w:rFonts w:ascii="Verdana" w:hAnsi="Verdana"/>
                <w:sz w:val="18"/>
              </w:rPr>
              <w:t>eslite</w:t>
            </w:r>
            <w:r w:rsidRPr="001D13C1">
              <w:rPr>
                <w:rFonts w:ascii="Verdana" w:hAnsi="Verdana"/>
                <w:sz w:val="18"/>
              </w:rPr>
              <w:t xml:space="preserve"> will run the WH for direct shipment to dealers or hospitals. In </w:t>
            </w:r>
            <w:r>
              <w:rPr>
                <w:rFonts w:ascii="Verdana" w:hAnsi="Verdana"/>
                <w:sz w:val="18"/>
              </w:rPr>
              <w:t>eslite</w:t>
            </w:r>
            <w:r w:rsidRPr="001D13C1">
              <w:rPr>
                <w:rFonts w:ascii="Verdana" w:hAnsi="Verdana"/>
                <w:sz w:val="18"/>
              </w:rPr>
              <w:t xml:space="preserve"> WH, using WMS WMi to manage inventory level.</w:t>
            </w:r>
          </w:p>
        </w:tc>
        <w:tc>
          <w:tcPr>
            <w:tcW w:w="1334" w:type="pct"/>
          </w:tcPr>
          <w:p w:rsidRPr="001D13C1" w:rsidR="00684A4E" w:rsidP="002B1E88" w:rsidRDefault="00684A4E" w14:paraId="6CE18B2C" w14:textId="77777777">
            <w:pPr>
              <w:spacing w:after="0"/>
              <w:rPr>
                <w:rFonts w:eastAsia="新細明體" w:cs="Arial"/>
                <w:sz w:val="14"/>
                <w:lang w:eastAsia="zh-TW"/>
              </w:rPr>
            </w:pPr>
          </w:p>
        </w:tc>
      </w:tr>
      <w:tr w:rsidRPr="001D13C1" w:rsidR="00684A4E" w:rsidTr="002B1E88" w14:paraId="58E2876A" w14:textId="77777777">
        <w:tc>
          <w:tcPr>
            <w:tcW w:w="175" w:type="pct"/>
            <w:shd w:val="clear" w:color="auto" w:fill="E0E0E0"/>
          </w:tcPr>
          <w:p w:rsidRPr="001D13C1" w:rsidR="00684A4E" w:rsidP="002B1E88" w:rsidRDefault="00684A4E" w14:paraId="0B6F6C8A" w14:textId="77777777">
            <w:pPr>
              <w:pStyle w:val="a7"/>
              <w:spacing w:after="0"/>
              <w:rPr>
                <w:rFonts w:cs="Arial"/>
                <w:sz w:val="14"/>
              </w:rPr>
            </w:pPr>
            <w:r w:rsidRPr="001D13C1">
              <w:rPr>
                <w:rFonts w:cs="Arial"/>
                <w:sz w:val="14"/>
              </w:rPr>
              <w:t>2</w:t>
            </w:r>
          </w:p>
        </w:tc>
        <w:tc>
          <w:tcPr>
            <w:tcW w:w="3491" w:type="pct"/>
          </w:tcPr>
          <w:p w:rsidRPr="001D13C1" w:rsidR="00684A4E" w:rsidP="002B1E88" w:rsidRDefault="00684A4E" w14:paraId="4CA3B2D0" w14:textId="77777777">
            <w:pPr>
              <w:pStyle w:val="Web"/>
              <w:spacing w:before="240" w:line="264" w:lineRule="auto"/>
              <w:rPr>
                <w:rFonts w:ascii="Verdana" w:hAnsi="Verdana" w:eastAsia="微軟正黑體" w:cs="+mn-cs"/>
                <w:color w:val="000000"/>
                <w:kern w:val="24"/>
                <w:sz w:val="14"/>
                <w:szCs w:val="20"/>
              </w:rPr>
            </w:pPr>
            <w:r>
              <w:rPr>
                <w:rFonts w:ascii="Verdana" w:hAnsi="Verdana"/>
                <w:sz w:val="18"/>
              </w:rPr>
              <w:t>eslite</w:t>
            </w:r>
            <w:r w:rsidRPr="001D13C1">
              <w:rPr>
                <w:rFonts w:ascii="Verdana" w:hAnsi="Verdana"/>
                <w:sz w:val="18"/>
              </w:rPr>
              <w:t xml:space="preserve"> will takeover shipment transportation and provide shipment track &amp; trace</w:t>
            </w:r>
          </w:p>
        </w:tc>
        <w:tc>
          <w:tcPr>
            <w:tcW w:w="1334" w:type="pct"/>
          </w:tcPr>
          <w:p w:rsidRPr="001D13C1" w:rsidR="00684A4E" w:rsidP="002B1E88" w:rsidRDefault="00684A4E" w14:paraId="3F0FB6BF" w14:textId="77777777">
            <w:pPr>
              <w:spacing w:after="0"/>
              <w:rPr>
                <w:rFonts w:eastAsia="新細明體" w:cs="Arial"/>
                <w:sz w:val="14"/>
                <w:lang w:eastAsia="zh-TW"/>
              </w:rPr>
            </w:pPr>
          </w:p>
        </w:tc>
      </w:tr>
      <w:tr w:rsidRPr="001D13C1" w:rsidR="00684A4E" w:rsidTr="002B1E88" w14:paraId="59D89844" w14:textId="77777777">
        <w:tc>
          <w:tcPr>
            <w:tcW w:w="175" w:type="pct"/>
            <w:shd w:val="clear" w:color="auto" w:fill="E0E0E0"/>
          </w:tcPr>
          <w:p w:rsidRPr="001D13C1" w:rsidR="00684A4E" w:rsidP="002B1E88" w:rsidRDefault="00684A4E" w14:paraId="0571D909" w14:textId="77777777">
            <w:pPr>
              <w:pStyle w:val="a7"/>
              <w:spacing w:after="0"/>
              <w:rPr>
                <w:rFonts w:cs="Arial"/>
                <w:sz w:val="14"/>
              </w:rPr>
            </w:pPr>
            <w:r w:rsidRPr="001D13C1">
              <w:rPr>
                <w:rFonts w:cs="Arial"/>
                <w:sz w:val="14"/>
              </w:rPr>
              <w:t>3</w:t>
            </w:r>
          </w:p>
        </w:tc>
        <w:tc>
          <w:tcPr>
            <w:tcW w:w="3491" w:type="pct"/>
          </w:tcPr>
          <w:p w:rsidRPr="001D13C1" w:rsidR="00684A4E" w:rsidP="002B1E88" w:rsidRDefault="00684A4E" w14:paraId="7B9FD47B" w14:textId="77777777">
            <w:pPr>
              <w:pStyle w:val="Web"/>
              <w:spacing w:before="240" w:line="264" w:lineRule="auto"/>
              <w:rPr>
                <w:rFonts w:ascii="Verdana" w:hAnsi="Verdana" w:eastAsia="微軟正黑體" w:cs="+mn-cs"/>
                <w:color w:val="000000"/>
                <w:kern w:val="24"/>
                <w:sz w:val="14"/>
                <w:szCs w:val="20"/>
              </w:rPr>
            </w:pPr>
            <w:r w:rsidRPr="001D13C1">
              <w:rPr>
                <w:rFonts w:ascii="Verdana" w:hAnsi="Verdana"/>
                <w:sz w:val="18"/>
              </w:rPr>
              <w:t xml:space="preserve">No EDI integration between </w:t>
            </w:r>
            <w:r>
              <w:rPr>
                <w:rFonts w:ascii="Verdana" w:hAnsi="Verdana"/>
                <w:sz w:val="18"/>
              </w:rPr>
              <w:t>eslite</w:t>
            </w:r>
            <w:r w:rsidRPr="001D13C1">
              <w:rPr>
                <w:rFonts w:ascii="Verdana" w:hAnsi="Verdana"/>
                <w:sz w:val="18"/>
              </w:rPr>
              <w:t xml:space="preserve"> system and </w:t>
            </w:r>
            <w:r>
              <w:rPr>
                <w:rFonts w:ascii="Verdana" w:hAnsi="Verdana"/>
                <w:sz w:val="18"/>
              </w:rPr>
              <w:t>customer‘s</w:t>
            </w:r>
            <w:r w:rsidRPr="001D13C1">
              <w:rPr>
                <w:rFonts w:ascii="Verdana" w:hAnsi="Verdana"/>
                <w:sz w:val="18"/>
              </w:rPr>
              <w:t xml:space="preserve"> ERP. </w:t>
            </w:r>
          </w:p>
        </w:tc>
        <w:tc>
          <w:tcPr>
            <w:tcW w:w="1334" w:type="pct"/>
          </w:tcPr>
          <w:p w:rsidRPr="001D13C1" w:rsidR="00684A4E" w:rsidP="002B1E88" w:rsidRDefault="00684A4E" w14:paraId="3DA764F3" w14:textId="77777777">
            <w:pPr>
              <w:spacing w:after="0"/>
              <w:rPr>
                <w:rFonts w:eastAsia="新細明體" w:cs="Arial"/>
                <w:sz w:val="14"/>
                <w:lang w:eastAsia="zh-TW"/>
              </w:rPr>
            </w:pPr>
          </w:p>
        </w:tc>
      </w:tr>
      <w:tr w:rsidRPr="001D13C1" w:rsidR="00684A4E" w:rsidTr="002B1E88" w14:paraId="0F5E3FEE" w14:textId="77777777">
        <w:tc>
          <w:tcPr>
            <w:tcW w:w="175" w:type="pct"/>
            <w:shd w:val="clear" w:color="auto" w:fill="E0E0E0"/>
          </w:tcPr>
          <w:p w:rsidRPr="001D13C1" w:rsidR="00684A4E" w:rsidP="002B1E88" w:rsidRDefault="00684A4E" w14:paraId="6556484F" w14:textId="77777777">
            <w:pPr>
              <w:pStyle w:val="a7"/>
              <w:spacing w:after="0"/>
              <w:rPr>
                <w:rFonts w:cs="Arial"/>
                <w:sz w:val="14"/>
              </w:rPr>
            </w:pPr>
            <w:r w:rsidRPr="001D13C1">
              <w:rPr>
                <w:rFonts w:cs="Arial"/>
                <w:sz w:val="14"/>
              </w:rPr>
              <w:t>4</w:t>
            </w:r>
          </w:p>
        </w:tc>
        <w:tc>
          <w:tcPr>
            <w:tcW w:w="3491" w:type="pct"/>
          </w:tcPr>
          <w:p w:rsidRPr="001D13C1" w:rsidR="00684A4E" w:rsidP="002B1E88" w:rsidRDefault="00684A4E" w14:paraId="3A20F636" w14:textId="77777777">
            <w:pPr>
              <w:pStyle w:val="Web"/>
              <w:spacing w:before="240" w:line="264" w:lineRule="auto"/>
              <w:rPr>
                <w:rFonts w:ascii="Verdana" w:hAnsi="Verdana" w:eastAsia="微軟正黑體" w:cs="+mn-cs"/>
                <w:color w:val="000000"/>
                <w:kern w:val="24"/>
                <w:sz w:val="14"/>
                <w:szCs w:val="20"/>
              </w:rPr>
            </w:pPr>
            <w:r w:rsidRPr="001D13C1">
              <w:rPr>
                <w:rFonts w:ascii="Verdana" w:hAnsi="Verdana"/>
                <w:sz w:val="18"/>
              </w:rPr>
              <w:t>The quotation is based on current IT resource availability. The timeline or cost may be adjusted if local resource cannot support.</w:t>
            </w:r>
          </w:p>
        </w:tc>
        <w:tc>
          <w:tcPr>
            <w:tcW w:w="1334" w:type="pct"/>
          </w:tcPr>
          <w:p w:rsidRPr="001D13C1" w:rsidR="00684A4E" w:rsidP="002B1E88" w:rsidRDefault="00684A4E" w14:paraId="1D924498" w14:textId="77777777">
            <w:pPr>
              <w:spacing w:after="0"/>
              <w:rPr>
                <w:rFonts w:eastAsia="新細明體" w:cs="Arial"/>
                <w:sz w:val="14"/>
                <w:lang w:eastAsia="zh-TW"/>
              </w:rPr>
            </w:pPr>
          </w:p>
        </w:tc>
      </w:tr>
    </w:tbl>
    <w:p w:rsidRPr="001D13C1" w:rsidR="00684A4E" w:rsidP="00684A4E" w:rsidRDefault="00684A4E" w14:paraId="2DC75698" w14:textId="77777777">
      <w:pPr>
        <w:pStyle w:val="a0"/>
        <w:spacing w:before="120"/>
        <w:rPr>
          <w:sz w:val="14"/>
        </w:rPr>
      </w:pPr>
    </w:p>
    <w:p w:rsidRPr="001D13C1" w:rsidR="00684A4E" w:rsidP="00D4140E" w:rsidRDefault="00684A4E" w14:paraId="7B77E683" w14:textId="77777777">
      <w:pPr>
        <w:pStyle w:val="Level1"/>
        <w:numPr>
          <w:ilvl w:val="0"/>
          <w:numId w:val="13"/>
        </w:numPr>
      </w:pPr>
      <w:r w:rsidRPr="001D13C1">
        <w:t>Planning Constraints</w:t>
      </w:r>
    </w:p>
    <w:p w:rsidRPr="001D13C1" w:rsidR="00875044" w:rsidP="00875044" w:rsidRDefault="00875044" w14:paraId="60194E6D" w14:textId="77777777">
      <w:pPr>
        <w:pStyle w:val="a0"/>
        <w:spacing w:before="120"/>
        <w:rPr>
          <w:color w:val="auto"/>
        </w:rPr>
      </w:pPr>
      <w:r w:rsidRPr="001D13C1">
        <w:rPr>
          <w:color w:val="auto"/>
        </w:rPr>
        <w:t>No major constraints.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358"/>
        <w:gridCol w:w="7032"/>
        <w:gridCol w:w="2663"/>
      </w:tblGrid>
      <w:tr w:rsidRPr="001D13C1" w:rsidR="00875044" w:rsidTr="002B1E88" w14:paraId="5D192D84" w14:textId="77777777">
        <w:tc>
          <w:tcPr>
            <w:tcW w:w="175" w:type="pct"/>
            <w:shd w:val="clear" w:color="auto" w:fill="E0E0E0"/>
          </w:tcPr>
          <w:p w:rsidRPr="001D13C1" w:rsidR="00875044" w:rsidP="002B1E88" w:rsidRDefault="00875044" w14:paraId="45E293BF" w14:textId="77777777">
            <w:pPr>
              <w:spacing w:after="0"/>
              <w:rPr>
                <w:rFonts w:cs="Arial"/>
              </w:rPr>
            </w:pPr>
          </w:p>
        </w:tc>
        <w:tc>
          <w:tcPr>
            <w:tcW w:w="3499" w:type="pct"/>
            <w:shd w:val="clear" w:color="auto" w:fill="E0E0E0"/>
          </w:tcPr>
          <w:p w:rsidRPr="001D13C1" w:rsidR="00875044" w:rsidP="002B1E88" w:rsidRDefault="00875044" w14:paraId="204AF2A9" w14:textId="77777777">
            <w:pPr>
              <w:spacing w:after="0"/>
              <w:rPr>
                <w:rFonts w:cs="Arial"/>
              </w:rPr>
            </w:pPr>
            <w:r w:rsidRPr="001D13C1">
              <w:rPr>
                <w:rFonts w:cs="Arial"/>
              </w:rPr>
              <w:t xml:space="preserve"> Planning Constraints</w:t>
            </w:r>
          </w:p>
        </w:tc>
        <w:tc>
          <w:tcPr>
            <w:tcW w:w="1326" w:type="pct"/>
            <w:shd w:val="clear" w:color="auto" w:fill="E0E0E0"/>
          </w:tcPr>
          <w:p w:rsidRPr="001D13C1" w:rsidR="00875044" w:rsidP="002B1E88" w:rsidRDefault="00875044" w14:paraId="764C02ED" w14:textId="77777777">
            <w:pPr>
              <w:spacing w:after="0"/>
              <w:rPr>
                <w:rFonts w:cs="Arial"/>
              </w:rPr>
            </w:pPr>
            <w:r w:rsidRPr="001D13C1">
              <w:rPr>
                <w:rFonts w:cs="Arial"/>
              </w:rPr>
              <w:t>Owner</w:t>
            </w:r>
          </w:p>
        </w:tc>
      </w:tr>
      <w:tr w:rsidRPr="001D13C1" w:rsidR="00875044" w:rsidTr="002B1E88" w14:paraId="28B1041C" w14:textId="77777777">
        <w:tc>
          <w:tcPr>
            <w:tcW w:w="175" w:type="pct"/>
            <w:shd w:val="clear" w:color="auto" w:fill="E0E0E0"/>
          </w:tcPr>
          <w:p w:rsidRPr="001D13C1" w:rsidR="00875044" w:rsidP="002B1E88" w:rsidRDefault="00875044" w14:paraId="29F3FEB1" w14:textId="77777777">
            <w:pPr>
              <w:pStyle w:val="a7"/>
              <w:spacing w:after="0"/>
              <w:rPr>
                <w:rFonts w:cs="Arial"/>
              </w:rPr>
            </w:pPr>
            <w:r w:rsidRPr="001D13C1">
              <w:rPr>
                <w:rFonts w:cs="Arial"/>
              </w:rPr>
              <w:t>1</w:t>
            </w:r>
          </w:p>
        </w:tc>
        <w:tc>
          <w:tcPr>
            <w:tcW w:w="3499" w:type="pct"/>
          </w:tcPr>
          <w:p w:rsidRPr="001D13C1" w:rsidR="00875044" w:rsidP="002B1E88" w:rsidRDefault="00875044" w14:paraId="107E88B2" w14:textId="77777777">
            <w:pPr>
              <w:spacing w:after="0"/>
              <w:rPr>
                <w:rFonts w:cs="Arial"/>
              </w:rPr>
            </w:pPr>
          </w:p>
        </w:tc>
        <w:tc>
          <w:tcPr>
            <w:tcW w:w="1326" w:type="pct"/>
          </w:tcPr>
          <w:p w:rsidRPr="001D13C1" w:rsidR="00875044" w:rsidP="002B1E88" w:rsidRDefault="00875044" w14:paraId="614ED793" w14:textId="77777777">
            <w:pPr>
              <w:spacing w:after="0"/>
              <w:rPr>
                <w:rFonts w:cs="Arial"/>
              </w:rPr>
            </w:pPr>
          </w:p>
        </w:tc>
      </w:tr>
      <w:tr w:rsidRPr="001D13C1" w:rsidR="00875044" w:rsidTr="002B1E88" w14:paraId="3D07850F" w14:textId="77777777">
        <w:tc>
          <w:tcPr>
            <w:tcW w:w="175" w:type="pct"/>
            <w:shd w:val="clear" w:color="auto" w:fill="E0E0E0"/>
          </w:tcPr>
          <w:p w:rsidRPr="001D13C1" w:rsidR="00875044" w:rsidP="002B1E88" w:rsidRDefault="00875044" w14:paraId="29F77A9E" w14:textId="77777777">
            <w:pPr>
              <w:spacing w:after="0"/>
              <w:rPr>
                <w:rFonts w:cs="Arial"/>
              </w:rPr>
            </w:pPr>
            <w:r w:rsidRPr="001D13C1">
              <w:rPr>
                <w:rFonts w:cs="Arial"/>
              </w:rPr>
              <w:t>2</w:t>
            </w:r>
          </w:p>
        </w:tc>
        <w:tc>
          <w:tcPr>
            <w:tcW w:w="3499" w:type="pct"/>
          </w:tcPr>
          <w:p w:rsidRPr="001D13C1" w:rsidR="00875044" w:rsidP="002B1E88" w:rsidRDefault="00875044" w14:paraId="1627CE13" w14:textId="77777777">
            <w:pPr>
              <w:pStyle w:val="af5"/>
              <w:rPr>
                <w:rFonts w:ascii="Verdana" w:hAnsi="Verdana" w:cs="Arial"/>
              </w:rPr>
            </w:pPr>
          </w:p>
        </w:tc>
        <w:tc>
          <w:tcPr>
            <w:tcW w:w="1326" w:type="pct"/>
          </w:tcPr>
          <w:p w:rsidRPr="001D13C1" w:rsidR="00875044" w:rsidP="002B1E88" w:rsidRDefault="00875044" w14:paraId="10197E1B" w14:textId="77777777">
            <w:pPr>
              <w:spacing w:after="0"/>
              <w:rPr>
                <w:rFonts w:cs="Arial"/>
              </w:rPr>
            </w:pPr>
          </w:p>
        </w:tc>
      </w:tr>
      <w:tr w:rsidRPr="001D13C1" w:rsidR="00875044" w:rsidTr="002B1E88" w14:paraId="0BD5F831" w14:textId="77777777">
        <w:tc>
          <w:tcPr>
            <w:tcW w:w="175" w:type="pct"/>
            <w:shd w:val="clear" w:color="auto" w:fill="E0E0E0"/>
          </w:tcPr>
          <w:p w:rsidRPr="001D13C1" w:rsidR="00875044" w:rsidP="002B1E88" w:rsidRDefault="00875044" w14:paraId="64887394" w14:textId="77777777">
            <w:pPr>
              <w:spacing w:after="0"/>
              <w:rPr>
                <w:rFonts w:cs="Arial"/>
              </w:rPr>
            </w:pPr>
            <w:r w:rsidRPr="001D13C1">
              <w:rPr>
                <w:rFonts w:cs="Arial"/>
              </w:rPr>
              <w:t>3</w:t>
            </w:r>
          </w:p>
        </w:tc>
        <w:tc>
          <w:tcPr>
            <w:tcW w:w="3499" w:type="pct"/>
          </w:tcPr>
          <w:p w:rsidRPr="001D13C1" w:rsidR="00875044" w:rsidP="002B1E88" w:rsidRDefault="00875044" w14:paraId="61C6DA84" w14:textId="77777777">
            <w:pPr>
              <w:pStyle w:val="a7"/>
              <w:spacing w:after="0"/>
              <w:rPr>
                <w:rFonts w:cs="Arial"/>
              </w:rPr>
            </w:pPr>
          </w:p>
        </w:tc>
        <w:tc>
          <w:tcPr>
            <w:tcW w:w="1326" w:type="pct"/>
          </w:tcPr>
          <w:p w:rsidRPr="001D13C1" w:rsidR="00875044" w:rsidP="002B1E88" w:rsidRDefault="00875044" w14:paraId="24B9ED6B" w14:textId="77777777">
            <w:pPr>
              <w:spacing w:after="0"/>
              <w:rPr>
                <w:rFonts w:cs="Arial"/>
              </w:rPr>
            </w:pPr>
          </w:p>
        </w:tc>
      </w:tr>
    </w:tbl>
    <w:p w:rsidRPr="00A71D16" w:rsidR="00684A4E" w:rsidP="00684A4E" w:rsidRDefault="00875044" w14:paraId="28A523B9" w14:textId="513015AB">
      <w:pPr>
        <w:pStyle w:val="a0"/>
        <w:spacing w:before="120"/>
      </w:pPr>
      <w:r w:rsidRPr="001D13C1">
        <w:t>Document the boundaries that are imposed on the project. Constraint Owner must be a person, not a job title.</w:t>
      </w:r>
    </w:p>
    <w:p w:rsidRPr="001D13C1" w:rsidR="00684A4E" w:rsidP="00684A4E" w:rsidRDefault="00684A4E" w14:paraId="7D0746EF" w14:textId="77777777">
      <w:pPr>
        <w:pStyle w:val="Level1"/>
        <w:pageBreakBefore/>
        <w:ind w:left="578" w:hanging="578"/>
      </w:pPr>
      <w:r w:rsidRPr="001D13C1">
        <w:t>Key Deliverables and Milestones</w:t>
      </w:r>
    </w:p>
    <w:p w:rsidRPr="001D13C1" w:rsidR="00684A4E" w:rsidP="00684A4E" w:rsidRDefault="00684A4E" w14:paraId="1B393E6E" w14:textId="77777777">
      <w:pPr>
        <w:pStyle w:val="Level2"/>
      </w:pPr>
      <w:r w:rsidRPr="001D13C1">
        <w:t>Deliverable Schedule</w:t>
      </w:r>
    </w:p>
    <w:p w:rsidRPr="001D13C1" w:rsidR="00684A4E" w:rsidP="00684A4E" w:rsidRDefault="00684A4E" w14:paraId="7E1CC252" w14:textId="77777777">
      <w:pPr>
        <w:pStyle w:val="BodyTextIndent2"/>
        <w:rPr>
          <w:lang w:eastAsia="en-GB"/>
        </w:rPr>
      </w:pPr>
      <w:r w:rsidRPr="001D13C1">
        <w:rPr>
          <w:lang w:eastAsia="en-GB"/>
        </w:rPr>
        <w:t xml:space="preserve">Specify the key project deliverables for each phase of the project with a name and brief description. Please provide any key project delivery events within any of the above </w:t>
      </w:r>
      <w:r>
        <w:rPr>
          <w:lang w:eastAsia="en-GB"/>
        </w:rPr>
        <w:t xml:space="preserve">project </w:t>
      </w:r>
      <w:r w:rsidRPr="001D13C1">
        <w:rPr>
          <w:lang w:eastAsia="en-GB"/>
        </w:rPr>
        <w:t>stages.</w:t>
      </w:r>
    </w:p>
    <w:p w:rsidRPr="001D13C1" w:rsidR="00684A4E" w:rsidP="00684A4E" w:rsidRDefault="00684A4E" w14:paraId="3057C51E" w14:textId="77777777">
      <w:pPr>
        <w:pStyle w:val="BodyTextIndent2"/>
        <w:rPr>
          <w:lang w:eastAsia="en-GB"/>
        </w:rPr>
      </w:pPr>
      <w:r w:rsidRPr="001D13C1">
        <w:rPr>
          <w:lang w:eastAsia="en-GB"/>
        </w:rPr>
        <w:t>(Information comes from IT slide)</w:t>
      </w:r>
    </w:p>
    <w:tbl>
      <w:tblPr>
        <w:tblW w:w="4090" w:type="pct"/>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538"/>
        <w:gridCol w:w="5674"/>
        <w:gridCol w:w="2011"/>
      </w:tblGrid>
      <w:tr w:rsidRPr="001D13C1" w:rsidR="00684A4E" w:rsidTr="000252C1" w14:paraId="209BC202" w14:textId="77777777">
        <w:tc>
          <w:tcPr>
            <w:tcW w:w="327" w:type="pct"/>
            <w:shd w:val="clear" w:color="auto" w:fill="E0E0E0"/>
          </w:tcPr>
          <w:p w:rsidRPr="001D13C1" w:rsidR="00684A4E" w:rsidP="002B1E88" w:rsidRDefault="00684A4E" w14:paraId="3231D728" w14:textId="77777777">
            <w:pPr>
              <w:spacing w:after="0"/>
            </w:pPr>
            <w:r w:rsidRPr="001D13C1">
              <w:t>NO</w:t>
            </w:r>
          </w:p>
        </w:tc>
        <w:tc>
          <w:tcPr>
            <w:tcW w:w="3450" w:type="pct"/>
            <w:shd w:val="clear" w:color="auto" w:fill="E0E0E0"/>
          </w:tcPr>
          <w:p w:rsidRPr="001D13C1" w:rsidR="00684A4E" w:rsidP="002B1E88" w:rsidRDefault="00684A4E" w14:paraId="3D17E968" w14:textId="77777777">
            <w:pPr>
              <w:spacing w:after="0"/>
            </w:pPr>
            <w:r w:rsidRPr="001D13C1">
              <w:t xml:space="preserve">Key Milestone </w:t>
            </w:r>
          </w:p>
        </w:tc>
        <w:tc>
          <w:tcPr>
            <w:tcW w:w="1223" w:type="pct"/>
            <w:shd w:val="clear" w:color="auto" w:fill="E0E0E0"/>
          </w:tcPr>
          <w:p w:rsidRPr="001D13C1" w:rsidR="00684A4E" w:rsidP="002B1E88" w:rsidRDefault="00684A4E" w14:paraId="59620662" w14:textId="77777777">
            <w:pPr>
              <w:spacing w:after="0"/>
            </w:pPr>
            <w:r w:rsidRPr="001D13C1">
              <w:t>Due date</w:t>
            </w:r>
          </w:p>
        </w:tc>
      </w:tr>
      <w:tr w:rsidRPr="001D13C1" w:rsidR="00AA19C2" w:rsidTr="000252C1" w14:paraId="4B7A27FB" w14:textId="77777777">
        <w:tc>
          <w:tcPr>
            <w:tcW w:w="327" w:type="pct"/>
            <w:shd w:val="clear" w:color="auto" w:fill="E0E0E0"/>
          </w:tcPr>
          <w:p w:rsidRPr="001D13C1" w:rsidR="00AA19C2" w:rsidP="00AA19C2" w:rsidRDefault="00AA19C2" w14:paraId="126E897E" w14:textId="77777777">
            <w:pPr>
              <w:spacing w:after="0"/>
            </w:pPr>
            <w:r w:rsidRPr="001D13C1">
              <w:t>1</w:t>
            </w:r>
          </w:p>
        </w:tc>
        <w:tc>
          <w:tcPr>
            <w:tcW w:w="3450" w:type="pct"/>
          </w:tcPr>
          <w:p w:rsidRPr="00DA696D" w:rsidR="00AA19C2" w:rsidP="00AA19C2" w:rsidRDefault="00AA19C2" w14:paraId="359D542E" w14:textId="64AA58BC">
            <w:pPr>
              <w:spacing w:after="0"/>
            </w:pPr>
            <w:r w:rsidRPr="00DA696D">
              <w:rPr>
                <w:rFonts w:eastAsiaTheme="minorEastAsia"/>
                <w:lang w:eastAsia="zh-TW"/>
              </w:rPr>
              <w:t>C</w:t>
            </w:r>
            <w:r w:rsidRPr="00DA696D">
              <w:rPr>
                <w:rFonts w:eastAsia="微軟正黑體" w:cs="微軟正黑體"/>
                <w:lang w:eastAsia="zh-TW"/>
              </w:rPr>
              <w:t xml:space="preserve">os </w:t>
            </w:r>
            <w:r w:rsidRPr="00DA696D">
              <w:t>Determination</w:t>
            </w:r>
          </w:p>
        </w:tc>
        <w:tc>
          <w:tcPr>
            <w:tcW w:w="1223" w:type="pct"/>
          </w:tcPr>
          <w:p w:rsidRPr="001C0A45" w:rsidR="00AA19C2" w:rsidP="00AA19C2" w:rsidRDefault="00AA19C2" w14:paraId="6FB34565" w14:textId="2FB2F322">
            <w:pPr>
              <w:spacing w:after="0"/>
              <w:rPr>
                <w:rFonts w:eastAsiaTheme="minorEastAsia"/>
                <w:lang w:eastAsia="zh-TW"/>
              </w:rPr>
            </w:pPr>
            <w:r>
              <w:rPr>
                <w:rFonts w:eastAsiaTheme="minorEastAsia"/>
                <w:lang w:eastAsia="zh-TW"/>
              </w:rPr>
              <w:t>2023/</w:t>
            </w:r>
            <w:r>
              <w:rPr>
                <w:rFonts w:hint="eastAsia" w:eastAsiaTheme="minorEastAsia"/>
                <w:lang w:eastAsia="zh-TW"/>
              </w:rPr>
              <w:t>0</w:t>
            </w:r>
            <w:r w:rsidR="004207FE">
              <w:rPr>
                <w:rFonts w:hint="eastAsia" w:eastAsiaTheme="minorEastAsia"/>
                <w:lang w:eastAsia="zh-TW"/>
              </w:rPr>
              <w:t>9</w:t>
            </w:r>
            <w:r>
              <w:rPr>
                <w:rFonts w:eastAsiaTheme="minorEastAsia"/>
                <w:lang w:eastAsia="zh-TW"/>
              </w:rPr>
              <w:t>/</w:t>
            </w:r>
            <w:r w:rsidR="004207FE">
              <w:rPr>
                <w:rFonts w:hint="eastAsia" w:eastAsiaTheme="minorEastAsia"/>
                <w:lang w:eastAsia="zh-TW"/>
              </w:rPr>
              <w:t>08</w:t>
            </w:r>
          </w:p>
        </w:tc>
      </w:tr>
      <w:tr w:rsidRPr="001D13C1" w:rsidR="00AA19C2" w:rsidTr="000252C1" w14:paraId="33340BFC" w14:textId="77777777">
        <w:tc>
          <w:tcPr>
            <w:tcW w:w="327" w:type="pct"/>
            <w:shd w:val="clear" w:color="auto" w:fill="E0E0E0"/>
          </w:tcPr>
          <w:p w:rsidRPr="001D13C1" w:rsidR="00AA19C2" w:rsidP="00AA19C2" w:rsidRDefault="00AA19C2" w14:paraId="285C9E6E" w14:textId="77777777">
            <w:pPr>
              <w:spacing w:after="0"/>
            </w:pPr>
            <w:r w:rsidRPr="001D13C1">
              <w:t>2</w:t>
            </w:r>
          </w:p>
        </w:tc>
        <w:tc>
          <w:tcPr>
            <w:tcW w:w="3450" w:type="pct"/>
          </w:tcPr>
          <w:p w:rsidRPr="001D13C1" w:rsidR="00AA19C2" w:rsidP="00AA19C2" w:rsidRDefault="00AA19C2" w14:paraId="04369810" w14:textId="6C008CC8">
            <w:pPr>
              <w:pStyle w:val="af5"/>
              <w:rPr>
                <w:rFonts w:ascii="Verdana" w:hAnsi="Verdana"/>
              </w:rPr>
            </w:pPr>
            <w:r>
              <w:rPr>
                <w:rFonts w:ascii="Verdana" w:hAnsi="Verdana"/>
              </w:rPr>
              <w:t xml:space="preserve">SIT/FDD </w:t>
            </w:r>
            <w:r w:rsidRPr="00C80218">
              <w:rPr>
                <w:rFonts w:ascii="Verdana" w:hAnsi="Verdana"/>
              </w:rPr>
              <w:t>signed off</w:t>
            </w:r>
          </w:p>
        </w:tc>
        <w:tc>
          <w:tcPr>
            <w:tcW w:w="1223" w:type="pct"/>
          </w:tcPr>
          <w:p w:rsidRPr="001D13C1" w:rsidR="00AA19C2" w:rsidP="00AA19C2" w:rsidRDefault="005C2656" w14:paraId="3D7456D5" w14:textId="37EE7088">
            <w:pPr>
              <w:spacing w:after="0"/>
            </w:pPr>
            <w:r>
              <w:rPr>
                <w:rFonts w:hint="eastAsia" w:eastAsiaTheme="minorEastAsia"/>
                <w:lang w:eastAsia="zh-TW"/>
              </w:rPr>
              <w:t>TBD</w:t>
            </w:r>
          </w:p>
        </w:tc>
      </w:tr>
      <w:tr w:rsidRPr="001D13C1" w:rsidR="00AA19C2" w:rsidTr="000252C1" w14:paraId="1E3196CE" w14:textId="77777777">
        <w:tc>
          <w:tcPr>
            <w:tcW w:w="327" w:type="pct"/>
            <w:shd w:val="clear" w:color="auto" w:fill="E0E0E0"/>
          </w:tcPr>
          <w:p w:rsidRPr="001D13C1" w:rsidR="00AA19C2" w:rsidP="00AA19C2" w:rsidRDefault="00AA19C2" w14:paraId="523977AF" w14:textId="77777777">
            <w:pPr>
              <w:spacing w:after="0"/>
            </w:pPr>
            <w:r w:rsidRPr="001D13C1">
              <w:t>4</w:t>
            </w:r>
          </w:p>
        </w:tc>
        <w:tc>
          <w:tcPr>
            <w:tcW w:w="3450" w:type="pct"/>
          </w:tcPr>
          <w:p w:rsidRPr="001D13C1" w:rsidR="00AA19C2" w:rsidP="00AA19C2" w:rsidRDefault="00AA19C2" w14:paraId="01B14B32" w14:textId="70562942">
            <w:pPr>
              <w:spacing w:after="0"/>
            </w:pPr>
            <w:r w:rsidRPr="001D13C1">
              <w:t>UAT signed off</w:t>
            </w:r>
          </w:p>
        </w:tc>
        <w:tc>
          <w:tcPr>
            <w:tcW w:w="1223" w:type="pct"/>
          </w:tcPr>
          <w:p w:rsidRPr="001D13C1" w:rsidR="00AA19C2" w:rsidP="00AA19C2" w:rsidRDefault="005C2656" w14:paraId="099E6FBF" w14:textId="09EC26A3">
            <w:pPr>
              <w:spacing w:after="0"/>
            </w:pPr>
            <w:r>
              <w:rPr>
                <w:rFonts w:hint="eastAsia" w:eastAsiaTheme="minorEastAsia"/>
                <w:lang w:eastAsia="zh-TW"/>
              </w:rPr>
              <w:t>TBD</w:t>
            </w:r>
          </w:p>
        </w:tc>
      </w:tr>
      <w:tr w:rsidRPr="001D13C1" w:rsidR="00AA19C2" w:rsidTr="000252C1" w14:paraId="191B424D" w14:textId="77777777">
        <w:tc>
          <w:tcPr>
            <w:tcW w:w="327" w:type="pct"/>
            <w:shd w:val="clear" w:color="auto" w:fill="E0E0E0"/>
          </w:tcPr>
          <w:p w:rsidRPr="001D13C1" w:rsidR="00AA19C2" w:rsidP="00AA19C2" w:rsidRDefault="00AA19C2" w14:paraId="61A730BD" w14:textId="7B4649E7">
            <w:pPr>
              <w:spacing w:after="0"/>
            </w:pPr>
            <w:r>
              <w:t>5</w:t>
            </w:r>
          </w:p>
        </w:tc>
        <w:tc>
          <w:tcPr>
            <w:tcW w:w="3450" w:type="pct"/>
          </w:tcPr>
          <w:p w:rsidRPr="001D13C1" w:rsidR="00AA19C2" w:rsidP="00AA19C2" w:rsidRDefault="00AA19C2" w14:paraId="6605A2B7" w14:textId="62479B7B">
            <w:pPr>
              <w:spacing w:after="0"/>
            </w:pPr>
            <w:r w:rsidRPr="001D13C1">
              <w:t>W</w:t>
            </w:r>
            <w:r>
              <w:t>ES</w:t>
            </w:r>
            <w:r w:rsidRPr="001D13C1">
              <w:t xml:space="preserve"> go-live</w:t>
            </w:r>
          </w:p>
        </w:tc>
        <w:tc>
          <w:tcPr>
            <w:tcW w:w="1223" w:type="pct"/>
          </w:tcPr>
          <w:p w:rsidRPr="001D13C1" w:rsidR="00AA19C2" w:rsidP="00AA19C2" w:rsidRDefault="005C2656" w14:paraId="01404171" w14:textId="459B770A">
            <w:pPr>
              <w:spacing w:after="0"/>
            </w:pPr>
            <w:r>
              <w:rPr>
                <w:rFonts w:hint="eastAsia" w:eastAsiaTheme="minorEastAsia"/>
                <w:lang w:eastAsia="zh-TW"/>
              </w:rPr>
              <w:t>TBD</w:t>
            </w:r>
          </w:p>
        </w:tc>
      </w:tr>
      <w:tr w:rsidRPr="001D13C1" w:rsidR="00AA19C2" w:rsidTr="000252C1" w14:paraId="06F8ABDA" w14:textId="77777777">
        <w:tc>
          <w:tcPr>
            <w:tcW w:w="327" w:type="pct"/>
            <w:shd w:val="clear" w:color="auto" w:fill="E0E0E0"/>
          </w:tcPr>
          <w:p w:rsidRPr="001D13C1" w:rsidR="00AA19C2" w:rsidP="00AA19C2" w:rsidRDefault="00AA19C2" w14:paraId="45CB4AEE" w14:textId="60C65310">
            <w:pPr>
              <w:spacing w:after="0"/>
            </w:pPr>
            <w:r>
              <w:t>6</w:t>
            </w:r>
          </w:p>
        </w:tc>
        <w:tc>
          <w:tcPr>
            <w:tcW w:w="3450" w:type="pct"/>
          </w:tcPr>
          <w:p w:rsidRPr="001D13C1" w:rsidR="00AA19C2" w:rsidP="00AA19C2" w:rsidRDefault="00AA19C2" w14:paraId="23067254" w14:textId="77777777">
            <w:pPr>
              <w:spacing w:after="0"/>
            </w:pPr>
            <w:r w:rsidRPr="001D13C1">
              <w:t>Hyper Care</w:t>
            </w:r>
          </w:p>
        </w:tc>
        <w:tc>
          <w:tcPr>
            <w:tcW w:w="1223" w:type="pct"/>
          </w:tcPr>
          <w:p w:rsidRPr="001D13C1" w:rsidR="00AA19C2" w:rsidP="00AA19C2" w:rsidRDefault="005C2656" w14:paraId="495CC4DA" w14:textId="500F954A">
            <w:pPr>
              <w:spacing w:after="0"/>
            </w:pPr>
            <w:r>
              <w:rPr>
                <w:rFonts w:hint="eastAsia" w:eastAsiaTheme="minorEastAsia"/>
                <w:lang w:eastAsia="zh-TW"/>
              </w:rPr>
              <w:t>TBD</w:t>
            </w:r>
          </w:p>
        </w:tc>
      </w:tr>
    </w:tbl>
    <w:p w:rsidRPr="001D13C1" w:rsidR="008B56A2" w:rsidP="00C11B5C" w:rsidRDefault="008B56A2" w14:paraId="7ABDD122" w14:textId="05124064"/>
    <w:p w:rsidRPr="00887839" w:rsidR="007D005D" w:rsidP="00887839" w:rsidRDefault="00EB3E62" w14:paraId="1F3023BC" w14:textId="0E30D00B">
      <w:pPr>
        <w:pStyle w:val="Level1"/>
      </w:pPr>
      <w:r w:rsidRPr="001D13C1">
        <w:t>Main Project Risks</w:t>
      </w:r>
    </w:p>
    <w:p w:rsidRPr="001D13C1" w:rsidR="00147898" w:rsidP="00147898" w:rsidRDefault="00147898" w14:paraId="1C158FF9" w14:textId="77777777">
      <w:pPr>
        <w:pStyle w:val="Level2"/>
        <w:rPr>
          <w:rFonts w:eastAsia="Times New Roman" w:cs="Arial"/>
          <w:lang w:eastAsia="en-US"/>
        </w:rPr>
      </w:pPr>
      <w:r w:rsidRPr="001D13C1">
        <w:rPr>
          <w:rFonts w:eastAsia="Times New Roman" w:cs="Arial"/>
          <w:lang w:eastAsia="en-US"/>
        </w:rPr>
        <w:t>Enter both “indirect” risks e.g. “knock-on” impacts to the rest of the business and on outsourcers/3rd parties, and “Direct” risks, e.g. that requires system downtime, cannibalises existing products, draws scarce resources from BAU etc. Consider the level of risk in terms of the following questions:</w:t>
      </w:r>
    </w:p>
    <w:p w:rsidRPr="001D13C1" w:rsidR="00147898" w:rsidP="00D4140E" w:rsidRDefault="00147898" w14:paraId="02410E04" w14:textId="77777777">
      <w:pPr>
        <w:pStyle w:val="Bullet1"/>
        <w:numPr>
          <w:ilvl w:val="0"/>
          <w:numId w:val="6"/>
        </w:numPr>
        <w:ind w:left="1491" w:hanging="357"/>
        <w:rPr>
          <w:kern w:val="32"/>
        </w:rPr>
      </w:pPr>
      <w:r w:rsidRPr="001D13C1">
        <w:t>Is the Pursuit a new client or industry?</w:t>
      </w:r>
    </w:p>
    <w:p w:rsidRPr="001D13C1" w:rsidR="00147898" w:rsidP="00147898" w:rsidRDefault="00147898" w14:paraId="14C358AB" w14:textId="77777777">
      <w:pPr>
        <w:pStyle w:val="Bullet1"/>
        <w:numPr>
          <w:ilvl w:val="0"/>
          <w:numId w:val="0"/>
        </w:numPr>
        <w:ind w:left="1491"/>
        <w:rPr>
          <w:color w:val="000000"/>
          <w:kern w:val="32"/>
        </w:rPr>
      </w:pPr>
    </w:p>
    <w:p w:rsidRPr="001D13C1" w:rsidR="00147898" w:rsidP="00D4140E" w:rsidRDefault="00147898" w14:paraId="252D47DB" w14:textId="77777777">
      <w:pPr>
        <w:pStyle w:val="Bullet1"/>
        <w:numPr>
          <w:ilvl w:val="0"/>
          <w:numId w:val="6"/>
        </w:numPr>
        <w:ind w:left="1491" w:hanging="357"/>
        <w:rPr>
          <w:kern w:val="32"/>
        </w:rPr>
      </w:pPr>
      <w:r w:rsidRPr="001D13C1">
        <w:t>Is this the first IT use of the Solution Set?</w:t>
      </w:r>
    </w:p>
    <w:p w:rsidRPr="001D13C1" w:rsidR="00147898" w:rsidP="00147898" w:rsidRDefault="00147898" w14:paraId="552A5BB9" w14:textId="77777777">
      <w:pPr>
        <w:pStyle w:val="Bullet1"/>
        <w:numPr>
          <w:ilvl w:val="0"/>
          <w:numId w:val="0"/>
        </w:numPr>
        <w:ind w:left="1491"/>
        <w:rPr>
          <w:color w:val="000000"/>
          <w:kern w:val="32"/>
        </w:rPr>
      </w:pPr>
    </w:p>
    <w:p w:rsidRPr="001D13C1" w:rsidR="00147898" w:rsidP="00D4140E" w:rsidRDefault="00147898" w14:paraId="550DA6C4" w14:textId="77777777">
      <w:pPr>
        <w:pStyle w:val="Bullet1"/>
        <w:numPr>
          <w:ilvl w:val="0"/>
          <w:numId w:val="6"/>
        </w:numPr>
        <w:ind w:left="1491" w:hanging="357"/>
        <w:rPr>
          <w:kern w:val="32"/>
        </w:rPr>
      </w:pPr>
      <w:r w:rsidRPr="001D13C1">
        <w:t>Is there a lack of Executive Sponsorship?</w:t>
      </w:r>
    </w:p>
    <w:p w:rsidRPr="001D13C1" w:rsidR="00147898" w:rsidP="00147898" w:rsidRDefault="00147898" w14:paraId="07C38FE3" w14:textId="77777777">
      <w:pPr>
        <w:pStyle w:val="Bullet1"/>
        <w:numPr>
          <w:ilvl w:val="0"/>
          <w:numId w:val="0"/>
        </w:numPr>
        <w:ind w:left="1491"/>
        <w:rPr>
          <w:color w:val="000000"/>
          <w:kern w:val="32"/>
        </w:rPr>
      </w:pPr>
    </w:p>
    <w:p w:rsidRPr="001D13C1" w:rsidR="00147898" w:rsidP="00D4140E" w:rsidRDefault="00147898" w14:paraId="7473B368" w14:textId="77777777">
      <w:pPr>
        <w:pStyle w:val="Bullet1"/>
        <w:numPr>
          <w:ilvl w:val="0"/>
          <w:numId w:val="6"/>
        </w:numPr>
        <w:ind w:left="1491" w:hanging="357"/>
        <w:rPr>
          <w:kern w:val="32"/>
        </w:rPr>
      </w:pPr>
      <w:r w:rsidRPr="001D13C1">
        <w:t>Do first year support costs exceed 40% or Project Cost?</w:t>
      </w:r>
    </w:p>
    <w:p w:rsidRPr="001D13C1" w:rsidR="00147898" w:rsidP="00147898" w:rsidRDefault="00147898" w14:paraId="15B6829D" w14:textId="77777777">
      <w:pPr>
        <w:pStyle w:val="Bullet1"/>
        <w:numPr>
          <w:ilvl w:val="0"/>
          <w:numId w:val="0"/>
        </w:numPr>
        <w:ind w:left="1491"/>
        <w:rPr>
          <w:rFonts w:eastAsia="新細明體"/>
          <w:color w:val="000000"/>
          <w:kern w:val="32"/>
          <w:lang w:eastAsia="zh-TW"/>
        </w:rPr>
      </w:pPr>
    </w:p>
    <w:p w:rsidRPr="001D13C1" w:rsidR="00147898" w:rsidP="00D4140E" w:rsidRDefault="00147898" w14:paraId="15BD6ED2" w14:textId="77777777">
      <w:pPr>
        <w:pStyle w:val="Bullet1"/>
        <w:numPr>
          <w:ilvl w:val="0"/>
          <w:numId w:val="6"/>
        </w:numPr>
        <w:ind w:left="1491" w:hanging="357"/>
        <w:rPr>
          <w:kern w:val="32"/>
        </w:rPr>
      </w:pPr>
      <w:r w:rsidRPr="001D13C1">
        <w:t>Has adequate Pursuit information been supplied?</w:t>
      </w:r>
    </w:p>
    <w:p w:rsidRPr="00147898" w:rsidR="008B56A2" w:rsidP="004C1CB5" w:rsidRDefault="008B56A2" w14:paraId="54E24E85" w14:textId="42456112">
      <w:pPr>
        <w:pStyle w:val="space"/>
        <w:rPr>
          <w:lang w:val="en-GB"/>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2070"/>
        <w:gridCol w:w="2336"/>
        <w:gridCol w:w="2336"/>
        <w:gridCol w:w="3311"/>
      </w:tblGrid>
      <w:tr w:rsidRPr="001D13C1" w:rsidR="00147898" w:rsidTr="0052069C" w14:paraId="3DC6540E" w14:textId="77777777">
        <w:tc>
          <w:tcPr>
            <w:tcW w:w="1029" w:type="pct"/>
            <w:shd w:val="clear" w:color="auto" w:fill="E0E0E0"/>
          </w:tcPr>
          <w:p w:rsidRPr="001D13C1" w:rsidR="00147898" w:rsidP="0052069C" w:rsidRDefault="00147898" w14:paraId="6510D87C" w14:textId="77777777">
            <w:pPr>
              <w:pStyle w:val="a7"/>
              <w:spacing w:after="0"/>
            </w:pPr>
            <w:r w:rsidRPr="001D13C1">
              <w:t>Risk Description</w:t>
            </w:r>
          </w:p>
        </w:tc>
        <w:tc>
          <w:tcPr>
            <w:tcW w:w="1162" w:type="pct"/>
            <w:shd w:val="clear" w:color="auto" w:fill="E0E0E0"/>
          </w:tcPr>
          <w:p w:rsidRPr="001D13C1" w:rsidR="00147898" w:rsidP="0052069C" w:rsidRDefault="00147898" w14:paraId="524DFBCA" w14:textId="77777777">
            <w:pPr>
              <w:pStyle w:val="a7"/>
              <w:spacing w:after="0"/>
            </w:pPr>
            <w:r w:rsidRPr="001D13C1">
              <w:t>Probability</w:t>
            </w:r>
          </w:p>
          <w:p w:rsidRPr="001D13C1" w:rsidR="00147898" w:rsidP="0052069C" w:rsidRDefault="00147898" w14:paraId="14C1600F" w14:textId="77777777">
            <w:pPr>
              <w:pStyle w:val="a7"/>
              <w:spacing w:after="0"/>
            </w:pPr>
            <w:r w:rsidRPr="001D13C1">
              <w:t>High/Medium/ Low</w:t>
            </w:r>
          </w:p>
        </w:tc>
        <w:tc>
          <w:tcPr>
            <w:tcW w:w="1162" w:type="pct"/>
            <w:shd w:val="clear" w:color="auto" w:fill="E0E0E0"/>
          </w:tcPr>
          <w:p w:rsidRPr="001D13C1" w:rsidR="00147898" w:rsidP="0052069C" w:rsidRDefault="00147898" w14:paraId="598ED399" w14:textId="77777777">
            <w:pPr>
              <w:pStyle w:val="a7"/>
              <w:spacing w:after="0"/>
            </w:pPr>
            <w:r w:rsidRPr="001D13C1">
              <w:t>Impact</w:t>
            </w:r>
          </w:p>
          <w:p w:rsidRPr="001D13C1" w:rsidR="00147898" w:rsidP="0052069C" w:rsidRDefault="00147898" w14:paraId="57587E9B" w14:textId="77777777">
            <w:pPr>
              <w:pStyle w:val="a7"/>
              <w:spacing w:after="0"/>
            </w:pPr>
            <w:r w:rsidRPr="001D13C1">
              <w:t>High/Medium/ Low</w:t>
            </w:r>
          </w:p>
        </w:tc>
        <w:tc>
          <w:tcPr>
            <w:tcW w:w="1648" w:type="pct"/>
            <w:shd w:val="clear" w:color="auto" w:fill="E0E0E0"/>
          </w:tcPr>
          <w:p w:rsidRPr="001D13C1" w:rsidR="00147898" w:rsidP="0052069C" w:rsidRDefault="00147898" w14:paraId="78FDDAF8" w14:textId="77777777">
            <w:pPr>
              <w:pStyle w:val="a7"/>
              <w:spacing w:after="0"/>
            </w:pPr>
            <w:r w:rsidRPr="001D13C1">
              <w:t>Management Action</w:t>
            </w:r>
          </w:p>
        </w:tc>
      </w:tr>
      <w:tr w:rsidRPr="001D13C1" w:rsidR="00147898" w:rsidTr="0052069C" w14:paraId="2C1F4F07" w14:textId="77777777">
        <w:tc>
          <w:tcPr>
            <w:tcW w:w="1029" w:type="pct"/>
          </w:tcPr>
          <w:p w:rsidRPr="001D13C1" w:rsidR="00147898" w:rsidP="0052069C" w:rsidRDefault="00147898" w14:paraId="7C936F94" w14:textId="77777777">
            <w:pPr>
              <w:pStyle w:val="a7"/>
              <w:spacing w:after="0"/>
            </w:pPr>
            <w:r w:rsidRPr="00BD3B7E">
              <w:rPr>
                <w:rFonts w:asciiTheme="minorHAnsi" w:hAnsiTheme="minorHAnsi" w:eastAsiaTheme="minorEastAsia" w:cstheme="minorHAnsi"/>
                <w:lang w:eastAsia="zh-TW"/>
              </w:rPr>
              <w:t xml:space="preserve">User </w:t>
            </w:r>
            <w:r>
              <w:rPr>
                <w:rFonts w:asciiTheme="minorHAnsi" w:hAnsiTheme="minorHAnsi" w:eastAsiaTheme="minorEastAsia" w:cstheme="minorHAnsi"/>
                <w:lang w:eastAsia="zh-TW"/>
              </w:rPr>
              <w:t>test</w:t>
            </w:r>
          </w:p>
        </w:tc>
        <w:tc>
          <w:tcPr>
            <w:tcW w:w="1162" w:type="pct"/>
          </w:tcPr>
          <w:p w:rsidRPr="001D13C1" w:rsidR="00147898" w:rsidP="0052069C" w:rsidRDefault="00147898" w14:paraId="3F2C8072" w14:textId="77777777">
            <w:pPr>
              <w:pStyle w:val="a7"/>
              <w:spacing w:after="0"/>
            </w:pPr>
            <w:r w:rsidRPr="00BD3B7E">
              <w:rPr>
                <w:rFonts w:asciiTheme="minorHAnsi" w:hAnsiTheme="minorHAnsi" w:eastAsiaTheme="minorEastAsia" w:cstheme="minorHAnsi"/>
                <w:lang w:eastAsia="zh-TW"/>
              </w:rPr>
              <w:t>Low</w:t>
            </w:r>
          </w:p>
        </w:tc>
        <w:tc>
          <w:tcPr>
            <w:tcW w:w="1162" w:type="pct"/>
          </w:tcPr>
          <w:p w:rsidRPr="001D13C1" w:rsidR="00147898" w:rsidP="0052069C" w:rsidRDefault="00147898" w14:paraId="29485CAC" w14:textId="77777777">
            <w:pPr>
              <w:pStyle w:val="a7"/>
              <w:spacing w:after="0"/>
            </w:pPr>
            <w:r w:rsidRPr="00BD3B7E">
              <w:rPr>
                <w:rFonts w:asciiTheme="minorHAnsi" w:hAnsiTheme="minorHAnsi" w:eastAsiaTheme="minorEastAsia" w:cstheme="minorHAnsi"/>
                <w:lang w:eastAsia="zh-TW"/>
              </w:rPr>
              <w:t>Low</w:t>
            </w:r>
          </w:p>
        </w:tc>
        <w:tc>
          <w:tcPr>
            <w:tcW w:w="1648" w:type="pct"/>
          </w:tcPr>
          <w:p w:rsidRPr="001D13C1" w:rsidR="00147898" w:rsidP="0052069C" w:rsidRDefault="00147898" w14:paraId="5818025B" w14:textId="77777777">
            <w:pPr>
              <w:pStyle w:val="a7"/>
              <w:spacing w:after="0"/>
            </w:pPr>
            <w:r w:rsidRPr="00314CF7">
              <w:rPr>
                <w:rFonts w:ascii="微軟正黑體" w:hAnsi="微軟正黑體" w:eastAsia="微軟正黑體"/>
              </w:rPr>
              <w:t>Test issue</w:t>
            </w:r>
          </w:p>
        </w:tc>
      </w:tr>
      <w:tr w:rsidRPr="001D13C1" w:rsidR="00147898" w:rsidTr="0052069C" w14:paraId="6986D7CE" w14:textId="77777777">
        <w:tc>
          <w:tcPr>
            <w:tcW w:w="1029" w:type="pct"/>
          </w:tcPr>
          <w:p w:rsidRPr="001D13C1" w:rsidR="00147898" w:rsidP="0052069C" w:rsidRDefault="00147898" w14:paraId="48277D95" w14:textId="77777777">
            <w:pPr>
              <w:pStyle w:val="a7"/>
              <w:spacing w:after="0"/>
            </w:pPr>
          </w:p>
        </w:tc>
        <w:tc>
          <w:tcPr>
            <w:tcW w:w="1162" w:type="pct"/>
          </w:tcPr>
          <w:p w:rsidRPr="001D13C1" w:rsidR="00147898" w:rsidP="0052069C" w:rsidRDefault="00147898" w14:paraId="2E09A641" w14:textId="77777777">
            <w:pPr>
              <w:pStyle w:val="a7"/>
              <w:spacing w:after="0"/>
            </w:pPr>
          </w:p>
        </w:tc>
        <w:tc>
          <w:tcPr>
            <w:tcW w:w="1162" w:type="pct"/>
          </w:tcPr>
          <w:p w:rsidRPr="001D13C1" w:rsidR="00147898" w:rsidP="0052069C" w:rsidRDefault="00147898" w14:paraId="433BDF62" w14:textId="77777777">
            <w:pPr>
              <w:pStyle w:val="a7"/>
              <w:spacing w:after="0"/>
            </w:pPr>
          </w:p>
        </w:tc>
        <w:tc>
          <w:tcPr>
            <w:tcW w:w="1648" w:type="pct"/>
          </w:tcPr>
          <w:p w:rsidRPr="001D13C1" w:rsidR="00147898" w:rsidP="0052069C" w:rsidRDefault="00147898" w14:paraId="6AF58F49" w14:textId="77777777">
            <w:pPr>
              <w:pStyle w:val="a7"/>
              <w:spacing w:after="0"/>
            </w:pPr>
          </w:p>
        </w:tc>
      </w:tr>
      <w:tr w:rsidRPr="001D13C1" w:rsidR="00147898" w:rsidTr="0052069C" w14:paraId="443FE8EE" w14:textId="77777777">
        <w:tc>
          <w:tcPr>
            <w:tcW w:w="1029" w:type="pct"/>
          </w:tcPr>
          <w:p w:rsidRPr="001D13C1" w:rsidR="00147898" w:rsidP="0052069C" w:rsidRDefault="00147898" w14:paraId="7511F670" w14:textId="77777777">
            <w:pPr>
              <w:pStyle w:val="a7"/>
              <w:spacing w:after="0"/>
            </w:pPr>
          </w:p>
        </w:tc>
        <w:tc>
          <w:tcPr>
            <w:tcW w:w="1162" w:type="pct"/>
          </w:tcPr>
          <w:p w:rsidRPr="001D13C1" w:rsidR="00147898" w:rsidP="0052069C" w:rsidRDefault="00147898" w14:paraId="4D282983" w14:textId="77777777">
            <w:pPr>
              <w:pStyle w:val="a7"/>
              <w:spacing w:after="0"/>
            </w:pPr>
          </w:p>
        </w:tc>
        <w:tc>
          <w:tcPr>
            <w:tcW w:w="1162" w:type="pct"/>
          </w:tcPr>
          <w:p w:rsidRPr="001D13C1" w:rsidR="00147898" w:rsidP="0052069C" w:rsidRDefault="00147898" w14:paraId="18CD6620" w14:textId="77777777">
            <w:pPr>
              <w:pStyle w:val="a7"/>
              <w:spacing w:after="0"/>
            </w:pPr>
          </w:p>
        </w:tc>
        <w:tc>
          <w:tcPr>
            <w:tcW w:w="1648" w:type="pct"/>
          </w:tcPr>
          <w:p w:rsidRPr="001D13C1" w:rsidR="00147898" w:rsidP="0052069C" w:rsidRDefault="00147898" w14:paraId="1AD3A3CE" w14:textId="77777777">
            <w:pPr>
              <w:pStyle w:val="a7"/>
              <w:spacing w:after="0"/>
            </w:pPr>
          </w:p>
        </w:tc>
      </w:tr>
    </w:tbl>
    <w:p w:rsidRPr="001D13C1" w:rsidR="00147898" w:rsidP="004C1CB5" w:rsidRDefault="00147898" w14:paraId="7AA9D7C3" w14:textId="77777777">
      <w:pPr>
        <w:pStyle w:val="space"/>
      </w:pPr>
    </w:p>
    <w:p w:rsidR="004C1CB5" w:rsidP="00C11B5C" w:rsidRDefault="004C1CB5" w14:paraId="3A92EF86" w14:textId="595A2E50">
      <w:pPr>
        <w:pStyle w:val="Level1"/>
      </w:pPr>
      <w:r w:rsidRPr="001D13C1">
        <w:t>Service Level Agreements</w:t>
      </w:r>
    </w:p>
    <w:p w:rsidRPr="001D13C1" w:rsidR="00147898" w:rsidP="00147898" w:rsidRDefault="00147898" w14:paraId="1A905896" w14:textId="77777777">
      <w:pPr>
        <w:pStyle w:val="a0"/>
      </w:pPr>
      <w:r w:rsidRPr="001D13C1">
        <w:t>Please document the key SLA’s as per the enclosed document.</w:t>
      </w:r>
    </w:p>
    <w:p w:rsidRPr="001D13C1" w:rsidR="00147898" w:rsidP="00147898" w:rsidRDefault="00147898" w14:paraId="3E26467B" w14:textId="2EA33D46">
      <w:r>
        <w:rPr>
          <w:color w:val="000000"/>
        </w:rPr>
        <w:object w:dxaOrig="1541" w:dyaOrig="998" w14:anchorId="3D0F99E9">
          <v:shape id="_x0000_i1027" style="width:76.95pt;height:49.85pt" o:ole="" type="#_x0000_t75">
            <v:imagedata o:title="" r:id="rId17"/>
          </v:shape>
          <o:OLEObject Type="Embed" ProgID="Excel.Sheet.12" ShapeID="_x0000_i1027" DrawAspect="Icon" ObjectID="_1755690495" r:id="rId18"/>
        </w:object>
      </w:r>
    </w:p>
    <w:p w:rsidRPr="001D13C1" w:rsidR="00F67D79" w:rsidP="00F67D79" w:rsidRDefault="00F67D79" w14:paraId="2A9B4BF5" w14:textId="77777777">
      <w:pPr>
        <w:pStyle w:val="Level1"/>
      </w:pPr>
      <w:r w:rsidRPr="001D13C1">
        <w:t>Approach</w:t>
      </w:r>
    </w:p>
    <w:p w:rsidRPr="001D13C1" w:rsidR="00F67D79" w:rsidP="00F67D79" w:rsidRDefault="00F67D79" w14:paraId="22BDC355" w14:textId="10B52D08">
      <w:r w:rsidRPr="001D13C1">
        <w:t xml:space="preserve">Project Management is a key strategic enabler for the Logistics group that supports the effective delivery of customer solutions. The capability to successfully lead, manage and deliver projects, or new customer solutions, on time, on budget, and to required specifications is core to our business approach. The global project management process is employed by our skilled and experienced project management professionals to ensure the effective leadership and management of change. </w:t>
      </w:r>
    </w:p>
    <w:p w:rsidRPr="001D13C1" w:rsidR="00F67D79" w:rsidP="00F67D79" w:rsidRDefault="001F51E4" w14:paraId="64FB58BC" w14:textId="3A42CFE5">
      <w:r>
        <w:t xml:space="preserve">eslite </w:t>
      </w:r>
      <w:r w:rsidRPr="001D13C1">
        <w:t>project management</w:t>
      </w:r>
      <w:r w:rsidRPr="001D13C1" w:rsidR="00F67D79">
        <w:t xml:space="preserve"> is a 5-phased project management methodology designed to meet the needs of all project management stakeholders regardless of project size or complexity. Aligned with the principles of the Proj</w:t>
      </w:r>
      <w:r>
        <w:t>ect Management Institute (PMI)</w:t>
      </w:r>
      <w:r w:rsidRPr="001D13C1" w:rsidR="00F67D79">
        <w:t xml:space="preserve">, </w:t>
      </w:r>
      <w:r>
        <w:t xml:space="preserve">eslite </w:t>
      </w:r>
      <w:r w:rsidRPr="001D13C1">
        <w:t>project management</w:t>
      </w:r>
      <w:r w:rsidRPr="001D13C1" w:rsidR="00F67D79">
        <w:t xml:space="preserve"> provides a standard of project management methodology for </w:t>
      </w:r>
      <w:r>
        <w:t>eslite</w:t>
      </w:r>
      <w:r w:rsidRPr="001D13C1" w:rsidR="00F67D79">
        <w:t xml:space="preserve"> while ensuring adaptability to meet cultural needs. </w:t>
      </w:r>
    </w:p>
    <w:p w:rsidRPr="001D13C1" w:rsidR="00613E38" w:rsidP="00F67D79" w:rsidRDefault="00F67D79" w14:paraId="198821BB" w14:textId="0B8FB412">
      <w:r w:rsidRPr="001D13C1">
        <w:t xml:space="preserve">The acronym, </w:t>
      </w:r>
      <w:r w:rsidR="001F51E4">
        <w:t xml:space="preserve">eslite </w:t>
      </w:r>
      <w:r w:rsidRPr="001D13C1" w:rsidR="001F51E4">
        <w:t xml:space="preserve">project management </w:t>
      </w:r>
      <w:r w:rsidRPr="001D13C1">
        <w:t xml:space="preserve">®, signifies the 5 phases of a </w:t>
      </w:r>
      <w:r w:rsidR="001F51E4">
        <w:t>eslite</w:t>
      </w:r>
      <w:r w:rsidRPr="001D13C1">
        <w:t xml:space="preserve"> project:</w:t>
      </w:r>
      <w:r w:rsidRPr="001D13C1" w:rsidR="00F2658B">
        <w:t xml:space="preserve"> </w:t>
      </w:r>
      <w:r w:rsidRPr="001D13C1">
        <w:t>Define Plan, Implement, Control and Transition.</w:t>
      </w:r>
      <w:r w:rsidRPr="001D13C1" w:rsidR="00F2658B">
        <w:t xml:space="preserve"> </w:t>
      </w:r>
      <w:r w:rsidRPr="001D13C1">
        <w:t>As a project progresses through these five phases, governance is in place to ensure a continual quality, time and budget check.</w:t>
      </w:r>
    </w:p>
    <w:p w:rsidRPr="001D13C1" w:rsidR="00035213" w:rsidP="00035213" w:rsidRDefault="00035213" w14:paraId="1682B8F6" w14:textId="77777777">
      <w:pPr>
        <w:pStyle w:val="space"/>
      </w:pPr>
    </w:p>
    <w:p w:rsidRPr="00BD5E11" w:rsidR="00EB495B" w:rsidP="00EB495B" w:rsidRDefault="00F67D79" w14:paraId="6FE0B3CB" w14:textId="5D7DF56B">
      <w:pPr>
        <w:pStyle w:val="Level1"/>
      </w:pPr>
      <w:r w:rsidRPr="001D13C1">
        <w:t>Pursuit Controls</w:t>
      </w:r>
    </w:p>
    <w:p w:rsidRPr="001D13C1" w:rsidR="00147898" w:rsidP="00147898" w:rsidRDefault="00147898" w14:paraId="3452144A" w14:textId="77777777">
      <w:pPr>
        <w:pStyle w:val="Level2"/>
      </w:pPr>
      <w:r w:rsidRPr="001D13C1">
        <w:t>Approvals Process</w:t>
      </w:r>
    </w:p>
    <w:p w:rsidRPr="001D13C1" w:rsidR="00147898" w:rsidP="00147898" w:rsidRDefault="00147898" w14:paraId="4BE132A0" w14:textId="77777777">
      <w:pPr>
        <w:pStyle w:val="BodyTextIndent2"/>
        <w:rPr>
          <w:lang w:eastAsia="en-GB"/>
        </w:rPr>
      </w:pPr>
      <w:r w:rsidRPr="001D13C1">
        <w:rPr>
          <w:lang w:eastAsia="en-GB"/>
        </w:rPr>
        <w:t>Summarise the internal approval process to which this Pursuit will be subjected.</w:t>
      </w:r>
    </w:p>
    <w:p w:rsidRPr="001D13C1" w:rsidR="00147898" w:rsidP="00147898" w:rsidRDefault="00147898" w14:paraId="195FF281" w14:textId="77777777">
      <w:pPr>
        <w:pStyle w:val="BodyTextIndent2"/>
        <w:rPr>
          <w:color w:val="000000"/>
          <w:lang w:eastAsia="en-GB"/>
        </w:rPr>
      </w:pPr>
    </w:p>
    <w:p w:rsidRPr="001D13C1" w:rsidR="00147898" w:rsidP="00147898" w:rsidRDefault="00147898" w14:paraId="10E6F231" w14:textId="77777777">
      <w:pPr>
        <w:pStyle w:val="Level2"/>
      </w:pPr>
      <w:r w:rsidRPr="001D13C1">
        <w:t>Tolerances and Exception Procedure</w:t>
      </w:r>
    </w:p>
    <w:p w:rsidRPr="001D13C1" w:rsidR="00147898" w:rsidP="00147898" w:rsidRDefault="00147898" w14:paraId="06E6058A" w14:textId="77777777">
      <w:pPr>
        <w:pStyle w:val="BodyTextIndent2"/>
        <w:rPr>
          <w:lang w:eastAsia="en-GB"/>
        </w:rPr>
      </w:pPr>
      <w:r w:rsidRPr="001D13C1">
        <w:rPr>
          <w:lang w:eastAsia="en-GB"/>
        </w:rPr>
        <w:t xml:space="preserve">What tolerances are permissible above and below the estimated time and cost without escalating the deviation to the next level of management for approval? </w:t>
      </w:r>
    </w:p>
    <w:p w:rsidRPr="001D13C1" w:rsidR="00147898" w:rsidP="00147898" w:rsidRDefault="00147898" w14:paraId="416F3A67" w14:textId="77777777">
      <w:pPr>
        <w:pStyle w:val="BodyTextIndent2"/>
        <w:rPr>
          <w:color w:val="000000"/>
          <w:lang w:eastAsia="en-GB"/>
        </w:rPr>
      </w:pPr>
    </w:p>
    <w:p w:rsidRPr="001D13C1" w:rsidR="00147898" w:rsidP="00147898" w:rsidRDefault="00147898" w14:paraId="63204EE4" w14:textId="77777777">
      <w:pPr>
        <w:pStyle w:val="Level2"/>
      </w:pPr>
      <w:r w:rsidRPr="001D13C1">
        <w:t>Change Management Procedures</w:t>
      </w:r>
    </w:p>
    <w:p w:rsidRPr="001D13C1" w:rsidR="00147898" w:rsidP="00147898" w:rsidRDefault="00147898" w14:paraId="697F79FC" w14:textId="77777777">
      <w:pPr>
        <w:pStyle w:val="BodyTextIndent2"/>
        <w:rPr>
          <w:lang w:eastAsia="en-GB"/>
        </w:rPr>
      </w:pPr>
      <w:r w:rsidRPr="001D13C1">
        <w:rPr>
          <w:lang w:eastAsia="en-GB"/>
        </w:rPr>
        <w:t xml:space="preserve">What process will be followed, and what documentation will be used to manage any changes outside of the above tolerances? </w:t>
      </w:r>
    </w:p>
    <w:p w:rsidRPr="001D13C1" w:rsidR="00147898" w:rsidP="00147898" w:rsidRDefault="00147898" w14:paraId="5A77ADBC" w14:textId="77777777">
      <w:pPr>
        <w:pStyle w:val="BodyTextIndent2"/>
        <w:rPr>
          <w:rFonts w:cs="Arial"/>
          <w:color w:val="000000"/>
          <w:lang w:eastAsia="en-GB"/>
        </w:rPr>
      </w:pPr>
    </w:p>
    <w:p w:rsidRPr="001D13C1" w:rsidR="00147898" w:rsidP="00147898" w:rsidRDefault="00147898" w14:paraId="3C50E26F" w14:textId="77777777">
      <w:pPr>
        <w:pStyle w:val="Level2"/>
      </w:pPr>
      <w:r w:rsidRPr="001D13C1">
        <w:t>Sign-Off Procedures</w:t>
      </w:r>
    </w:p>
    <w:p w:rsidRPr="001D13C1" w:rsidR="00147898" w:rsidP="00147898" w:rsidRDefault="00147898" w14:paraId="060B8DB3" w14:textId="77777777">
      <w:pPr>
        <w:pStyle w:val="BodyTextIndent2"/>
        <w:rPr>
          <w:lang w:eastAsia="en-GB"/>
        </w:rPr>
      </w:pPr>
      <w:r w:rsidRPr="001D13C1">
        <w:rPr>
          <w:lang w:eastAsia="en-GB"/>
        </w:rPr>
        <w:t xml:space="preserve">Detail below what documents will need to be signed off during this Pursuit, and the individuals who will be signing them off. </w:t>
      </w:r>
    </w:p>
    <w:p w:rsidRPr="001D13C1" w:rsidR="00147898" w:rsidP="00147898" w:rsidRDefault="00147898" w14:paraId="0447C98C" w14:textId="77777777">
      <w:pPr>
        <w:ind w:left="1151"/>
        <w:rPr>
          <w:color w:val="000000"/>
          <w:lang w:eastAsia="en-GB"/>
        </w:rPr>
      </w:pPr>
    </w:p>
    <w:p w:rsidRPr="001D13C1" w:rsidR="00147898" w:rsidP="00147898" w:rsidRDefault="00147898" w14:paraId="510BB834" w14:textId="77777777">
      <w:pPr>
        <w:pStyle w:val="Level2"/>
      </w:pPr>
      <w:r w:rsidRPr="001D13C1">
        <w:t>Document Repository</w:t>
      </w:r>
    </w:p>
    <w:p w:rsidRPr="001D13C1" w:rsidR="00BD5E11" w:rsidP="00DC3878" w:rsidRDefault="00147898" w14:paraId="0F44D38F" w14:textId="23FFDBE1">
      <w:pPr>
        <w:pStyle w:val="BodyTextIndent2"/>
        <w:rPr>
          <w:lang w:eastAsia="en-GB"/>
        </w:rPr>
      </w:pPr>
      <w:r w:rsidRPr="001D13C1">
        <w:rPr>
          <w:lang w:eastAsia="en-GB"/>
        </w:rPr>
        <w:t xml:space="preserve">Where will the documents from this Pursuit be located? In most cases this should be </w:t>
      </w:r>
      <w:r>
        <w:rPr>
          <w:lang w:eastAsia="en-GB"/>
        </w:rPr>
        <w:t>Project folders</w:t>
      </w:r>
      <w:r w:rsidRPr="001D13C1">
        <w:rPr>
          <w:lang w:eastAsia="en-GB"/>
        </w:rPr>
        <w:t>. How will draft and signed-off documents be identified? What file structure will be used? Who will have access to this repository?</w:t>
      </w:r>
    </w:p>
    <w:p w:rsidRPr="001D13C1" w:rsidR="00214AEA" w:rsidP="00214AEA" w:rsidRDefault="00214AEA" w14:paraId="32A67A75" w14:textId="77777777">
      <w:pPr>
        <w:pStyle w:val="Level1"/>
      </w:pPr>
      <w:r w:rsidRPr="001D13C1">
        <w:t>Items Not Included</w:t>
      </w:r>
    </w:p>
    <w:p w:rsidRPr="00384395" w:rsidR="00613E38" w:rsidP="00384395" w:rsidRDefault="00AF544F" w14:paraId="33974FFD" w14:textId="1AFAC1D6">
      <w:pPr>
        <w:pStyle w:val="a0"/>
        <w:ind w:left="210" w:leftChars="100"/>
        <w:rPr>
          <w:color w:val="000000" w:themeColor="text1"/>
          <w:lang w:eastAsia="en-GB"/>
        </w:rPr>
      </w:pPr>
      <w:r w:rsidRPr="00BD5E11">
        <w:rPr>
          <w:color w:val="000000" w:themeColor="text1"/>
          <w:lang w:eastAsia="en-GB"/>
        </w:rPr>
        <w:t>N/A</w:t>
      </w:r>
    </w:p>
    <w:p w:rsidRPr="001D13C1" w:rsidR="00F67D79" w:rsidP="00F67D79" w:rsidRDefault="00F67D79" w14:paraId="4EE4601F" w14:textId="77777777">
      <w:pPr>
        <w:pStyle w:val="Partheader"/>
      </w:pPr>
      <w:r w:rsidRPr="001D13C1">
        <w:t>Part 2 – Financial Case</w:t>
      </w:r>
    </w:p>
    <w:p w:rsidRPr="00384395" w:rsidR="003407A4" w:rsidP="00384395" w:rsidRDefault="00F67D79" w14:paraId="01CC447A" w14:textId="3BF99B05">
      <w:pPr>
        <w:pStyle w:val="Level1"/>
        <w:rPr>
          <w:lang w:eastAsia="en-GB"/>
        </w:rPr>
      </w:pPr>
      <w:r w:rsidRPr="001D13C1">
        <w:rPr>
          <w:lang w:eastAsia="en-GB"/>
        </w:rPr>
        <w:t xml:space="preserve">IT Benefits </w:t>
      </w:r>
    </w:p>
    <w:p w:rsidR="00384395" w:rsidP="00384395" w:rsidRDefault="00384395" w14:paraId="1DF39B45" w14:textId="6EC2423B">
      <w:pPr>
        <w:pStyle w:val="a0"/>
        <w:ind w:left="210" w:leftChars="100"/>
        <w:rPr>
          <w:color w:val="000000" w:themeColor="text1"/>
          <w:lang w:eastAsia="en-GB"/>
        </w:rPr>
      </w:pPr>
      <w:r w:rsidRPr="00BD5E11">
        <w:rPr>
          <w:color w:val="000000" w:themeColor="text1"/>
          <w:lang w:eastAsia="en-GB"/>
        </w:rPr>
        <w:t>N/A</w:t>
      </w:r>
    </w:p>
    <w:p w:rsidR="00DA696D" w:rsidRDefault="00DA696D" w14:paraId="2D73D562" w14:textId="556DC511">
      <w:pPr>
        <w:spacing w:after="0"/>
        <w:rPr>
          <w:color w:val="000000" w:themeColor="text1"/>
          <w:lang w:eastAsia="en-GB"/>
        </w:rPr>
      </w:pPr>
      <w:r>
        <w:rPr>
          <w:color w:val="000000" w:themeColor="text1"/>
          <w:lang w:eastAsia="en-GB"/>
        </w:rPr>
        <w:br w:type="page"/>
      </w:r>
    </w:p>
    <w:p w:rsidRPr="00384395" w:rsidR="00DA696D" w:rsidP="00384395" w:rsidRDefault="00DA696D" w14:paraId="6F2DEE52" w14:textId="77777777">
      <w:pPr>
        <w:pStyle w:val="a0"/>
        <w:ind w:left="210" w:leftChars="100"/>
        <w:rPr>
          <w:color w:val="000000" w:themeColor="text1"/>
          <w:lang w:eastAsia="en-GB"/>
        </w:rPr>
      </w:pPr>
    </w:p>
    <w:p w:rsidR="00AF544F" w:rsidP="00AF544F" w:rsidRDefault="00AF544F" w14:paraId="633962BF" w14:textId="77777777">
      <w:pPr>
        <w:pStyle w:val="Level1"/>
        <w:rPr>
          <w:lang w:eastAsia="en-GB"/>
        </w:rPr>
      </w:pPr>
      <w:r>
        <w:rPr>
          <w:lang w:eastAsia="en-GB"/>
        </w:rPr>
        <w:t>IT Cost Summar</w:t>
      </w:r>
    </w:p>
    <w:p w:rsidRPr="001D13C1" w:rsidR="00DC3878" w:rsidP="00DC3878" w:rsidRDefault="00DC3878" w14:paraId="729E37C0" w14:textId="77777777">
      <w:pPr>
        <w:pStyle w:val="Level2"/>
        <w:rPr>
          <w:color w:val="A6A6A6"/>
          <w:lang w:eastAsia="en-GB"/>
        </w:rPr>
      </w:pPr>
      <w:r w:rsidRPr="001D13C1">
        <w:rPr>
          <w:color w:val="A6A6A6"/>
          <w:lang w:eastAsia="en-GB"/>
        </w:rPr>
        <w:t>IT Cost Overview</w:t>
      </w:r>
    </w:p>
    <w:p w:rsidRPr="00AF544F" w:rsidR="00DC3878" w:rsidP="00DC3878" w:rsidRDefault="00DC3878" w14:paraId="70E3ADEB" w14:textId="77777777">
      <w:pPr>
        <w:pStyle w:val="BodyTextBlack"/>
        <w:ind w:left="576"/>
        <w:rPr>
          <w:lang w:eastAsia="en-GB"/>
        </w:rPr>
      </w:pPr>
    </w:p>
    <w:tbl>
      <w:tblPr>
        <w:tblW w:w="436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4A0" w:firstRow="1" w:lastRow="0" w:firstColumn="1" w:lastColumn="0" w:noHBand="0" w:noVBand="1"/>
      </w:tblPr>
      <w:tblGrid>
        <w:gridCol w:w="554"/>
        <w:gridCol w:w="3528"/>
        <w:gridCol w:w="2345"/>
        <w:gridCol w:w="581"/>
        <w:gridCol w:w="1774"/>
      </w:tblGrid>
      <w:tr w:rsidRPr="00314CF7" w:rsidR="00AF544F" w:rsidTr="00B56053" w14:paraId="7DB77F1B" w14:textId="77777777">
        <w:trPr>
          <w:jc w:val="center"/>
        </w:trPr>
        <w:tc>
          <w:tcPr>
            <w:tcW w:w="315" w:type="pct"/>
            <w:shd w:val="clear" w:color="auto" w:fill="E0E0E0"/>
          </w:tcPr>
          <w:p w:rsidRPr="00314CF7" w:rsidR="00AF544F" w:rsidP="00A70F93" w:rsidRDefault="00AF544F" w14:paraId="2B8E230A" w14:textId="77777777">
            <w:pPr>
              <w:spacing w:after="0"/>
              <w:rPr>
                <w:rFonts w:ascii="微軟正黑體" w:hAnsi="微軟正黑體" w:eastAsia="微軟正黑體"/>
              </w:rPr>
            </w:pPr>
            <w:r w:rsidRPr="00314CF7">
              <w:rPr>
                <w:rFonts w:ascii="微軟正黑體" w:hAnsi="微軟正黑體" w:eastAsia="微軟正黑體"/>
              </w:rPr>
              <w:t>NO</w:t>
            </w:r>
          </w:p>
        </w:tc>
        <w:tc>
          <w:tcPr>
            <w:tcW w:w="2009" w:type="pct"/>
            <w:shd w:val="clear" w:color="auto" w:fill="E0E0E0"/>
          </w:tcPr>
          <w:p w:rsidRPr="00314CF7" w:rsidR="00AF544F" w:rsidP="00A70F93" w:rsidRDefault="00AF544F" w14:paraId="06E2EE75" w14:textId="77777777">
            <w:pPr>
              <w:spacing w:after="0"/>
              <w:rPr>
                <w:rFonts w:ascii="微軟正黑體" w:hAnsi="微軟正黑體" w:eastAsia="微軟正黑體"/>
              </w:rPr>
            </w:pPr>
            <w:r w:rsidRPr="00314CF7">
              <w:rPr>
                <w:rFonts w:ascii="微軟正黑體" w:hAnsi="微軟正黑體" w:eastAsia="微軟正黑體"/>
              </w:rPr>
              <w:t>Item</w:t>
            </w:r>
          </w:p>
        </w:tc>
        <w:tc>
          <w:tcPr>
            <w:tcW w:w="1335" w:type="pct"/>
            <w:shd w:val="clear" w:color="auto" w:fill="E0E0E0"/>
          </w:tcPr>
          <w:p w:rsidRPr="00314CF7" w:rsidR="00AF544F" w:rsidP="00A70F93" w:rsidRDefault="00AF544F" w14:paraId="4AE2BE58" w14:textId="77777777">
            <w:pPr>
              <w:spacing w:after="0"/>
              <w:rPr>
                <w:rFonts w:ascii="微軟正黑體" w:hAnsi="微軟正黑體" w:eastAsia="微軟正黑體"/>
              </w:rPr>
            </w:pPr>
            <w:r w:rsidRPr="00314CF7">
              <w:rPr>
                <w:rFonts w:ascii="微軟正黑體" w:hAnsi="微軟正黑體" w:eastAsia="微軟正黑體"/>
              </w:rPr>
              <w:t>Unit cost</w:t>
            </w:r>
          </w:p>
        </w:tc>
        <w:tc>
          <w:tcPr>
            <w:tcW w:w="331" w:type="pct"/>
            <w:shd w:val="clear" w:color="auto" w:fill="E0E0E0"/>
          </w:tcPr>
          <w:p w:rsidRPr="00314CF7" w:rsidR="00AF544F" w:rsidP="00A70F93" w:rsidRDefault="00AF544F" w14:paraId="77AD0683" w14:textId="77777777">
            <w:pPr>
              <w:spacing w:after="0"/>
              <w:rPr>
                <w:rFonts w:ascii="微軟正黑體" w:hAnsi="微軟正黑體" w:eastAsia="微軟正黑體"/>
              </w:rPr>
            </w:pPr>
            <w:r w:rsidRPr="00314CF7">
              <w:rPr>
                <w:rFonts w:ascii="微軟正黑體" w:hAnsi="微軟正黑體" w:eastAsia="微軟正黑體"/>
              </w:rPr>
              <w:t>Qty</w:t>
            </w:r>
          </w:p>
        </w:tc>
        <w:tc>
          <w:tcPr>
            <w:tcW w:w="1010" w:type="pct"/>
            <w:shd w:val="clear" w:color="auto" w:fill="E0E0E0"/>
          </w:tcPr>
          <w:p w:rsidRPr="00314CF7" w:rsidR="00AF544F" w:rsidP="00A70F93" w:rsidRDefault="00AF544F" w14:paraId="43DFD9E8" w14:textId="77777777">
            <w:pPr>
              <w:spacing w:after="0"/>
              <w:jc w:val="right"/>
              <w:rPr>
                <w:rFonts w:ascii="微軟正黑體" w:hAnsi="微軟正黑體" w:eastAsia="微軟正黑體"/>
              </w:rPr>
            </w:pPr>
            <w:r w:rsidRPr="00314CF7">
              <w:rPr>
                <w:rFonts w:ascii="微軟正黑體" w:hAnsi="微軟正黑體" w:eastAsia="微軟正黑體"/>
              </w:rPr>
              <w:t>Total</w:t>
            </w:r>
          </w:p>
        </w:tc>
      </w:tr>
      <w:tr w:rsidRPr="00314CF7" w:rsidR="00AF544F" w:rsidTr="00A70F93" w14:paraId="65FF01DE" w14:textId="77777777">
        <w:trPr>
          <w:jc w:val="center"/>
        </w:trPr>
        <w:tc>
          <w:tcPr>
            <w:tcW w:w="5000" w:type="pct"/>
            <w:gridSpan w:val="5"/>
            <w:shd w:val="clear" w:color="auto" w:fill="D9D9D9" w:themeFill="background1" w:themeFillShade="D9"/>
          </w:tcPr>
          <w:p w:rsidRPr="00314CF7" w:rsidR="00AF544F" w:rsidP="00A70F93" w:rsidRDefault="00AF544F" w14:paraId="0394293F" w14:textId="77777777">
            <w:pPr>
              <w:spacing w:after="0"/>
              <w:rPr>
                <w:rFonts w:ascii="微軟正黑體" w:hAnsi="微軟正黑體" w:eastAsia="微軟正黑體"/>
                <w:b/>
                <w:lang w:eastAsia="zh-TW"/>
              </w:rPr>
            </w:pPr>
            <w:r w:rsidRPr="00314CF7">
              <w:rPr>
                <w:rFonts w:ascii="微軟正黑體" w:hAnsi="微軟正黑體" w:eastAsia="微軟正黑體"/>
                <w:b/>
              </w:rPr>
              <w:t>Manpower</w:t>
            </w:r>
          </w:p>
        </w:tc>
      </w:tr>
      <w:tr w:rsidRPr="00B56053" w:rsidR="00B56053" w:rsidTr="00B56053" w14:paraId="5E32B75D" w14:textId="77777777">
        <w:trPr>
          <w:jc w:val="center"/>
        </w:trPr>
        <w:tc>
          <w:tcPr>
            <w:tcW w:w="315" w:type="pct"/>
            <w:shd w:val="clear" w:color="auto" w:fill="FFFFFF" w:themeFill="background1"/>
          </w:tcPr>
          <w:p w:rsidRPr="00B56053" w:rsidR="00B56053" w:rsidP="00B56053" w:rsidRDefault="00B56053" w14:paraId="10B099EC" w14:textId="7913CC49">
            <w:pPr>
              <w:spacing w:after="0"/>
              <w:rPr>
                <w:rFonts w:ascii="微軟正黑體" w:hAnsi="微軟正黑體" w:eastAsia="微軟正黑體"/>
                <w:sz w:val="22"/>
              </w:rPr>
            </w:pPr>
            <w:r w:rsidRPr="00314CF7">
              <w:rPr>
                <w:rFonts w:ascii="微軟正黑體" w:hAnsi="微軟正黑體" w:eastAsia="微軟正黑體"/>
              </w:rPr>
              <w:t>1</w:t>
            </w:r>
          </w:p>
        </w:tc>
        <w:tc>
          <w:tcPr>
            <w:tcW w:w="2009" w:type="pct"/>
          </w:tcPr>
          <w:p w:rsidRPr="00B56053" w:rsidR="00B56053" w:rsidP="00B56053" w:rsidRDefault="00B56053" w14:paraId="620DB113" w14:textId="0790F366">
            <w:pPr>
              <w:spacing w:after="0"/>
              <w:rPr>
                <w:rFonts w:ascii="微軟正黑體" w:hAnsi="微軟正黑體" w:eastAsia="微軟正黑體"/>
                <w:sz w:val="22"/>
                <w:lang w:eastAsia="zh-TW"/>
              </w:rPr>
            </w:pPr>
            <w:r w:rsidRPr="00D97514">
              <w:rPr>
                <w:rFonts w:ascii="微軟正黑體" w:hAnsi="微軟正黑體" w:eastAsia="微軟正黑體"/>
                <w:lang w:eastAsia="zh-TW"/>
              </w:rPr>
              <w:t>Concept</w:t>
            </w:r>
            <w:r>
              <w:rPr>
                <w:rFonts w:ascii="微軟正黑體" w:hAnsi="微軟正黑體" w:eastAsia="微軟正黑體"/>
                <w:lang w:eastAsia="zh-TW"/>
              </w:rPr>
              <w:t xml:space="preserve"> </w:t>
            </w:r>
            <w:r w:rsidRPr="00D97514">
              <w:rPr>
                <w:rFonts w:ascii="微軟正黑體" w:hAnsi="微軟正黑體" w:eastAsia="微軟正黑體"/>
                <w:lang w:eastAsia="zh-TW"/>
              </w:rPr>
              <w:t>Of</w:t>
            </w:r>
            <w:r>
              <w:rPr>
                <w:rFonts w:ascii="微軟正黑體" w:hAnsi="微軟正黑體" w:eastAsia="微軟正黑體"/>
                <w:lang w:eastAsia="zh-TW"/>
              </w:rPr>
              <w:t xml:space="preserve"> </w:t>
            </w:r>
            <w:r w:rsidRPr="00D97514">
              <w:rPr>
                <w:rFonts w:ascii="微軟正黑體" w:hAnsi="微軟正黑體" w:eastAsia="微軟正黑體"/>
                <w:lang w:eastAsia="zh-TW"/>
              </w:rPr>
              <w:t>System</w:t>
            </w:r>
          </w:p>
        </w:tc>
        <w:tc>
          <w:tcPr>
            <w:tcW w:w="1335" w:type="pct"/>
          </w:tcPr>
          <w:p w:rsidRPr="00B56053" w:rsidR="00B56053" w:rsidP="00B56053" w:rsidRDefault="00B56053" w14:paraId="424F0489" w14:textId="5ED652AA">
            <w:pPr>
              <w:spacing w:after="0"/>
              <w:jc w:val="right"/>
              <w:rPr>
                <w:rFonts w:ascii="微軟正黑體" w:hAnsi="微軟正黑體" w:eastAsia="微軟正黑體"/>
                <w:sz w:val="22"/>
                <w:lang w:eastAsia="zh-TW"/>
              </w:rPr>
            </w:pPr>
            <w:r w:rsidRPr="00314CF7">
              <w:rPr>
                <w:rFonts w:ascii="微軟正黑體" w:hAnsi="微軟正黑體" w:eastAsia="微軟正黑體"/>
                <w:lang w:eastAsia="zh-TW"/>
              </w:rPr>
              <w:t>NTD15</w:t>
            </w:r>
            <w:r w:rsidRPr="00314CF7">
              <w:rPr>
                <w:rFonts w:hint="eastAsia" w:ascii="微軟正黑體" w:hAnsi="微軟正黑體" w:eastAsia="微軟正黑體"/>
                <w:lang w:eastAsia="zh-TW"/>
              </w:rPr>
              <w:t>,</w:t>
            </w:r>
            <w:r w:rsidRPr="00314CF7">
              <w:rPr>
                <w:rFonts w:ascii="微軟正黑體" w:hAnsi="微軟正黑體" w:eastAsia="微軟正黑體"/>
                <w:lang w:eastAsia="zh-TW"/>
              </w:rPr>
              <w:t>000</w:t>
            </w:r>
          </w:p>
        </w:tc>
        <w:tc>
          <w:tcPr>
            <w:tcW w:w="331" w:type="pct"/>
          </w:tcPr>
          <w:p w:rsidRPr="00B56053" w:rsidR="00B56053" w:rsidP="00B56053" w:rsidRDefault="00B80277" w14:paraId="6C6DE56B" w14:textId="1977CE92">
            <w:pPr>
              <w:spacing w:after="0"/>
              <w:jc w:val="center"/>
              <w:rPr>
                <w:rFonts w:ascii="微軟正黑體" w:hAnsi="微軟正黑體" w:eastAsia="微軟正黑體"/>
                <w:sz w:val="22"/>
                <w:lang w:eastAsia="zh-TW"/>
              </w:rPr>
            </w:pPr>
            <w:r>
              <w:rPr>
                <w:rFonts w:hint="eastAsia" w:ascii="微軟正黑體" w:hAnsi="微軟正黑體" w:eastAsia="微軟正黑體"/>
                <w:sz w:val="22"/>
                <w:lang w:eastAsia="zh-TW"/>
              </w:rPr>
              <w:t>3</w:t>
            </w:r>
          </w:p>
        </w:tc>
        <w:tc>
          <w:tcPr>
            <w:tcW w:w="1010" w:type="pct"/>
          </w:tcPr>
          <w:p w:rsidRPr="00B56053" w:rsidR="00B56053" w:rsidP="00B56053" w:rsidRDefault="00B80277" w14:paraId="4F07180E" w14:textId="03A8BD63">
            <w:pPr>
              <w:spacing w:after="0"/>
              <w:jc w:val="right"/>
              <w:rPr>
                <w:rFonts w:ascii="微軟正黑體" w:hAnsi="微軟正黑體" w:eastAsia="微軟正黑體"/>
                <w:sz w:val="22"/>
                <w:lang w:eastAsia="zh-TW"/>
              </w:rPr>
            </w:pPr>
            <w:r>
              <w:rPr>
                <w:rFonts w:hint="eastAsia" w:ascii="微軟正黑體" w:hAnsi="微軟正黑體" w:eastAsia="微軟正黑體"/>
                <w:lang w:eastAsia="zh-TW"/>
              </w:rPr>
              <w:t>4</w:t>
            </w:r>
            <w:r w:rsidR="00EE702E">
              <w:rPr>
                <w:rFonts w:hint="eastAsia" w:ascii="微軟正黑體" w:hAnsi="微軟正黑體" w:eastAsia="微軟正黑體"/>
                <w:lang w:eastAsia="zh-TW"/>
              </w:rPr>
              <w:t>5</w:t>
            </w:r>
            <w:r>
              <w:rPr>
                <w:rFonts w:hint="eastAsia" w:ascii="微軟正黑體" w:hAnsi="微軟正黑體" w:eastAsia="微軟正黑體"/>
                <w:lang w:eastAsia="zh-TW"/>
              </w:rPr>
              <w:t>0</w:t>
            </w:r>
            <w:r w:rsidRPr="00314CF7" w:rsidR="00B56053">
              <w:rPr>
                <w:rFonts w:ascii="微軟正黑體" w:hAnsi="微軟正黑體" w:eastAsia="微軟正黑體"/>
                <w:lang w:eastAsia="zh-TW"/>
              </w:rPr>
              <w:t>00</w:t>
            </w:r>
          </w:p>
        </w:tc>
      </w:tr>
      <w:tr w:rsidRPr="00314CF7" w:rsidR="00AF544F" w:rsidTr="00B56053" w14:paraId="6B43D95B" w14:textId="77777777">
        <w:trPr>
          <w:jc w:val="center"/>
        </w:trPr>
        <w:tc>
          <w:tcPr>
            <w:tcW w:w="315" w:type="pct"/>
            <w:shd w:val="clear" w:color="auto" w:fill="FFFFFF" w:themeFill="background1"/>
          </w:tcPr>
          <w:p w:rsidRPr="00314CF7" w:rsidR="00AF544F" w:rsidP="00A70F93" w:rsidRDefault="00AF544F" w14:paraId="02F79365" w14:textId="77777777">
            <w:pPr>
              <w:spacing w:after="0"/>
              <w:rPr>
                <w:rFonts w:ascii="微軟正黑體" w:hAnsi="微軟正黑體" w:eastAsia="微軟正黑體"/>
              </w:rPr>
            </w:pPr>
            <w:r w:rsidRPr="00314CF7">
              <w:rPr>
                <w:rFonts w:ascii="微軟正黑體" w:hAnsi="微軟正黑體" w:eastAsia="微軟正黑體"/>
              </w:rPr>
              <w:t>1</w:t>
            </w:r>
          </w:p>
        </w:tc>
        <w:tc>
          <w:tcPr>
            <w:tcW w:w="2009" w:type="pct"/>
          </w:tcPr>
          <w:p w:rsidRPr="00314CF7" w:rsidR="00AF544F" w:rsidP="00A70F93" w:rsidRDefault="00AF544F" w14:paraId="6EDE32D3" w14:textId="77777777">
            <w:pPr>
              <w:spacing w:after="0"/>
              <w:rPr>
                <w:rFonts w:ascii="微軟正黑體" w:hAnsi="微軟正黑體" w:eastAsia="微軟正黑體"/>
              </w:rPr>
            </w:pPr>
            <w:r w:rsidRPr="00314CF7">
              <w:rPr>
                <w:rFonts w:ascii="微軟正黑體" w:hAnsi="微軟正黑體" w:eastAsia="微軟正黑體"/>
                <w:lang w:eastAsia="zh-TW"/>
              </w:rPr>
              <w:t>Developer</w:t>
            </w:r>
          </w:p>
        </w:tc>
        <w:tc>
          <w:tcPr>
            <w:tcW w:w="1335" w:type="pct"/>
          </w:tcPr>
          <w:p w:rsidRPr="00314CF7" w:rsidR="00AF544F" w:rsidP="00A70F93" w:rsidRDefault="00AF544F" w14:paraId="5D50BE24" w14:textId="77777777">
            <w:pPr>
              <w:spacing w:after="0"/>
              <w:jc w:val="right"/>
              <w:rPr>
                <w:rFonts w:ascii="微軟正黑體" w:hAnsi="微軟正黑體" w:eastAsia="微軟正黑體"/>
                <w:lang w:eastAsia="zh-TW"/>
              </w:rPr>
            </w:pPr>
            <w:r w:rsidRPr="00314CF7">
              <w:rPr>
                <w:rFonts w:ascii="微軟正黑體" w:hAnsi="微軟正黑體" w:eastAsia="微軟正黑體"/>
                <w:lang w:eastAsia="zh-TW"/>
              </w:rPr>
              <w:t>NTD15</w:t>
            </w:r>
            <w:r w:rsidRPr="00314CF7">
              <w:rPr>
                <w:rFonts w:hint="eastAsia" w:ascii="微軟正黑體" w:hAnsi="微軟正黑體" w:eastAsia="微軟正黑體"/>
                <w:lang w:eastAsia="zh-TW"/>
              </w:rPr>
              <w:t>,</w:t>
            </w:r>
            <w:r w:rsidRPr="00314CF7">
              <w:rPr>
                <w:rFonts w:ascii="微軟正黑體" w:hAnsi="微軟正黑體" w:eastAsia="微軟正黑體"/>
                <w:lang w:eastAsia="zh-TW"/>
              </w:rPr>
              <w:t>000</w:t>
            </w:r>
          </w:p>
        </w:tc>
        <w:tc>
          <w:tcPr>
            <w:tcW w:w="331" w:type="pct"/>
          </w:tcPr>
          <w:p w:rsidRPr="00314CF7" w:rsidR="00AF544F" w:rsidP="00B56053" w:rsidRDefault="00B97F1E" w14:paraId="7D9B54CC" w14:textId="68176D79">
            <w:pPr>
              <w:spacing w:after="0"/>
              <w:jc w:val="center"/>
              <w:rPr>
                <w:rFonts w:ascii="微軟正黑體" w:hAnsi="微軟正黑體" w:eastAsia="微軟正黑體"/>
                <w:lang w:eastAsia="zh-TW"/>
              </w:rPr>
            </w:pPr>
            <w:r>
              <w:rPr>
                <w:rFonts w:hint="eastAsia" w:ascii="微軟正黑體" w:hAnsi="微軟正黑體" w:eastAsia="微軟正黑體"/>
                <w:lang w:eastAsia="zh-TW"/>
              </w:rPr>
              <w:t>5</w:t>
            </w:r>
          </w:p>
        </w:tc>
        <w:tc>
          <w:tcPr>
            <w:tcW w:w="1010" w:type="pct"/>
          </w:tcPr>
          <w:p w:rsidRPr="00314CF7" w:rsidR="00AF544F" w:rsidP="00A70F93" w:rsidRDefault="00B80277" w14:paraId="4B1121A0" w14:textId="38F8D163">
            <w:pPr>
              <w:spacing w:after="0"/>
              <w:jc w:val="right"/>
              <w:rPr>
                <w:rFonts w:ascii="微軟正黑體" w:hAnsi="微軟正黑體" w:eastAsia="微軟正黑體"/>
                <w:lang w:eastAsia="zh-TW"/>
              </w:rPr>
            </w:pPr>
            <w:r>
              <w:rPr>
                <w:rFonts w:hint="eastAsia" w:ascii="微軟正黑體" w:hAnsi="微軟正黑體" w:eastAsia="微軟正黑體"/>
                <w:lang w:eastAsia="zh-TW"/>
              </w:rPr>
              <w:t>600</w:t>
            </w:r>
            <w:r w:rsidR="00EE702E">
              <w:rPr>
                <w:rFonts w:ascii="微軟正黑體" w:hAnsi="微軟正黑體" w:eastAsia="微軟正黑體"/>
                <w:lang w:eastAsia="zh-TW"/>
              </w:rPr>
              <w:t>0</w:t>
            </w:r>
            <w:r w:rsidRPr="00314CF7" w:rsidR="00B22623">
              <w:rPr>
                <w:rFonts w:ascii="微軟正黑體" w:hAnsi="微軟正黑體" w:eastAsia="微軟正黑體"/>
                <w:lang w:eastAsia="zh-TW"/>
              </w:rPr>
              <w:t>0</w:t>
            </w:r>
          </w:p>
        </w:tc>
      </w:tr>
      <w:tr w:rsidRPr="00314CF7" w:rsidR="00AF544F" w:rsidTr="00B56053" w14:paraId="2ABF1EE1" w14:textId="77777777">
        <w:trPr>
          <w:jc w:val="center"/>
        </w:trPr>
        <w:tc>
          <w:tcPr>
            <w:tcW w:w="3990" w:type="pct"/>
            <w:gridSpan w:val="4"/>
            <w:shd w:val="clear" w:color="auto" w:fill="FFFFFF" w:themeFill="background1"/>
          </w:tcPr>
          <w:p w:rsidRPr="00314CF7" w:rsidR="00AF544F" w:rsidP="00A70F93" w:rsidRDefault="00AF544F" w14:paraId="24F656EB" w14:textId="77777777">
            <w:pPr>
              <w:spacing w:after="0"/>
              <w:jc w:val="right"/>
              <w:rPr>
                <w:rFonts w:ascii="微軟正黑體" w:hAnsi="微軟正黑體" w:eastAsia="微軟正黑體"/>
                <w:lang w:eastAsia="zh-TW"/>
              </w:rPr>
            </w:pPr>
            <w:r w:rsidRPr="00314CF7">
              <w:rPr>
                <w:rFonts w:ascii="微軟正黑體" w:hAnsi="微軟正黑體" w:eastAsia="微軟正黑體"/>
                <w:lang w:eastAsia="zh-TW"/>
              </w:rPr>
              <w:t>Sub total</w:t>
            </w:r>
          </w:p>
        </w:tc>
        <w:tc>
          <w:tcPr>
            <w:tcW w:w="1010" w:type="pct"/>
          </w:tcPr>
          <w:p w:rsidRPr="00314CF7" w:rsidR="00AF544F" w:rsidP="00B56053" w:rsidRDefault="00AF544F" w14:paraId="19714DB7" w14:textId="3507B1B6">
            <w:pPr>
              <w:spacing w:after="0"/>
              <w:jc w:val="right"/>
              <w:rPr>
                <w:rFonts w:ascii="微軟正黑體" w:hAnsi="微軟正黑體" w:eastAsia="微軟正黑體"/>
                <w:lang w:eastAsia="zh-TW"/>
              </w:rPr>
            </w:pPr>
            <w:r w:rsidRPr="00314CF7">
              <w:rPr>
                <w:rFonts w:ascii="微軟正黑體" w:hAnsi="微軟正黑體" w:eastAsia="微軟正黑體"/>
                <w:b/>
                <w:lang w:eastAsia="zh-TW"/>
              </w:rPr>
              <w:t>NTD</w:t>
            </w:r>
            <w:r w:rsidR="00EE702E">
              <w:rPr>
                <w:rFonts w:ascii="微軟正黑體" w:hAnsi="微軟正黑體" w:eastAsia="微軟正黑體"/>
                <w:b/>
                <w:lang w:eastAsia="zh-TW"/>
              </w:rPr>
              <w:t>1</w:t>
            </w:r>
            <w:r w:rsidR="00B97F1E">
              <w:rPr>
                <w:rFonts w:hint="eastAsia" w:ascii="微軟正黑體" w:hAnsi="微軟正黑體" w:eastAsia="微軟正黑體"/>
                <w:b/>
                <w:lang w:eastAsia="zh-TW"/>
              </w:rPr>
              <w:t>20</w:t>
            </w:r>
            <w:r w:rsidR="00B80277">
              <w:rPr>
                <w:rFonts w:hint="eastAsia" w:ascii="微軟正黑體" w:hAnsi="微軟正黑體" w:eastAsia="微軟正黑體"/>
                <w:b/>
                <w:lang w:eastAsia="zh-TW"/>
              </w:rPr>
              <w:t>,</w:t>
            </w:r>
            <w:r w:rsidRPr="00314CF7">
              <w:rPr>
                <w:rFonts w:ascii="微軟正黑體" w:hAnsi="微軟正黑體" w:eastAsia="微軟正黑體"/>
                <w:b/>
                <w:lang w:eastAsia="zh-TW"/>
              </w:rPr>
              <w:t>000</w:t>
            </w:r>
          </w:p>
        </w:tc>
      </w:tr>
      <w:tr w:rsidRPr="00314CF7" w:rsidR="00AF544F" w:rsidTr="00A70F93" w14:paraId="6AD1B399" w14:textId="77777777">
        <w:trPr>
          <w:jc w:val="center"/>
        </w:trPr>
        <w:tc>
          <w:tcPr>
            <w:tcW w:w="5000" w:type="pct"/>
            <w:gridSpan w:val="5"/>
            <w:shd w:val="clear" w:color="auto" w:fill="D9D9D9" w:themeFill="background1" w:themeFillShade="D9"/>
          </w:tcPr>
          <w:p w:rsidRPr="00314CF7" w:rsidR="00AF544F" w:rsidP="00A70F93" w:rsidRDefault="00AF544F" w14:paraId="01105677" w14:textId="77777777">
            <w:pPr>
              <w:spacing w:after="0"/>
              <w:rPr>
                <w:rFonts w:ascii="微軟正黑體" w:hAnsi="微軟正黑體" w:eastAsia="微軟正黑體"/>
                <w:lang w:eastAsia="zh-TW"/>
              </w:rPr>
            </w:pPr>
            <w:r w:rsidRPr="00314CF7">
              <w:rPr>
                <w:rFonts w:ascii="微軟正黑體" w:hAnsi="微軟正黑體" w:eastAsia="微軟正黑體"/>
                <w:b/>
              </w:rPr>
              <w:t>Purchase</w:t>
            </w:r>
          </w:p>
        </w:tc>
      </w:tr>
      <w:tr w:rsidRPr="00314CF7" w:rsidR="00AF544F" w:rsidTr="00B56053" w14:paraId="6D827EBA" w14:textId="77777777">
        <w:trPr>
          <w:jc w:val="center"/>
        </w:trPr>
        <w:tc>
          <w:tcPr>
            <w:tcW w:w="315" w:type="pct"/>
            <w:shd w:val="clear" w:color="auto" w:fill="FFFFFF" w:themeFill="background1"/>
          </w:tcPr>
          <w:p w:rsidRPr="00314CF7" w:rsidR="00AF544F" w:rsidP="00A70F93" w:rsidRDefault="00AF544F" w14:paraId="09E3E069" w14:textId="5F06A7F6">
            <w:pPr>
              <w:spacing w:after="0"/>
              <w:rPr>
                <w:rFonts w:ascii="微軟正黑體" w:hAnsi="微軟正黑體" w:eastAsia="微軟正黑體"/>
                <w:lang w:eastAsia="zh-TW"/>
              </w:rPr>
            </w:pPr>
          </w:p>
        </w:tc>
        <w:tc>
          <w:tcPr>
            <w:tcW w:w="2009" w:type="pct"/>
          </w:tcPr>
          <w:p w:rsidRPr="00314CF7" w:rsidR="00AF544F" w:rsidP="00A70F93" w:rsidRDefault="00AF544F" w14:paraId="0624C37C" w14:textId="0E0E8B67">
            <w:pPr>
              <w:pStyle w:val="af5"/>
              <w:rPr>
                <w:rFonts w:ascii="微軟正黑體" w:hAnsi="微軟正黑體" w:eastAsia="微軟正黑體"/>
                <w:lang w:eastAsia="zh-TW"/>
              </w:rPr>
            </w:pPr>
          </w:p>
        </w:tc>
        <w:tc>
          <w:tcPr>
            <w:tcW w:w="1335" w:type="pct"/>
          </w:tcPr>
          <w:p w:rsidRPr="00314CF7" w:rsidR="00AF544F" w:rsidP="00BD5E11" w:rsidRDefault="00BD5E11" w14:paraId="4B6C2D62" w14:textId="2B42D702">
            <w:pPr>
              <w:spacing w:after="0"/>
              <w:jc w:val="right"/>
              <w:rPr>
                <w:rFonts w:ascii="微軟正黑體" w:hAnsi="微軟正黑體" w:eastAsia="微軟正黑體"/>
                <w:lang w:eastAsia="zh-TW"/>
              </w:rPr>
            </w:pPr>
            <w:r>
              <w:rPr>
                <w:rFonts w:ascii="微軟正黑體" w:hAnsi="微軟正黑體" w:eastAsia="微軟正黑體"/>
                <w:lang w:eastAsia="zh-TW"/>
              </w:rPr>
              <w:t>NTD0.0</w:t>
            </w:r>
          </w:p>
        </w:tc>
        <w:tc>
          <w:tcPr>
            <w:tcW w:w="331" w:type="pct"/>
          </w:tcPr>
          <w:p w:rsidRPr="00314CF7" w:rsidR="00AF544F" w:rsidP="00A70F93" w:rsidRDefault="00BD5E11" w14:paraId="1015F16E" w14:textId="4652605D">
            <w:pPr>
              <w:spacing w:after="0"/>
              <w:jc w:val="center"/>
              <w:rPr>
                <w:rFonts w:ascii="微軟正黑體" w:hAnsi="微軟正黑體" w:eastAsia="微軟正黑體"/>
                <w:lang w:eastAsia="zh-TW"/>
              </w:rPr>
            </w:pPr>
            <w:r>
              <w:rPr>
                <w:rFonts w:hint="eastAsia" w:ascii="微軟正黑體" w:hAnsi="微軟正黑體" w:eastAsia="微軟正黑體"/>
                <w:lang w:eastAsia="zh-TW"/>
              </w:rPr>
              <w:t>0</w:t>
            </w:r>
          </w:p>
        </w:tc>
        <w:tc>
          <w:tcPr>
            <w:tcW w:w="1010" w:type="pct"/>
          </w:tcPr>
          <w:p w:rsidRPr="00314CF7" w:rsidR="00AF544F" w:rsidP="00A70F93" w:rsidRDefault="00BD5E11" w14:paraId="34DBC0DC" w14:textId="0CF7AD2F">
            <w:pPr>
              <w:spacing w:after="0"/>
              <w:jc w:val="right"/>
              <w:rPr>
                <w:rFonts w:ascii="微軟正黑體" w:hAnsi="微軟正黑體" w:eastAsia="微軟正黑體"/>
                <w:lang w:eastAsia="zh-TW"/>
              </w:rPr>
            </w:pPr>
            <w:r>
              <w:rPr>
                <w:rFonts w:ascii="微軟正黑體" w:hAnsi="微軟正黑體" w:eastAsia="微軟正黑體"/>
                <w:lang w:eastAsia="zh-TW"/>
              </w:rPr>
              <w:t>0</w:t>
            </w:r>
          </w:p>
        </w:tc>
      </w:tr>
      <w:tr w:rsidRPr="00314CF7" w:rsidR="00AF544F" w:rsidTr="00B56053" w14:paraId="209B1F61" w14:textId="77777777">
        <w:trPr>
          <w:jc w:val="center"/>
        </w:trPr>
        <w:tc>
          <w:tcPr>
            <w:tcW w:w="3990" w:type="pct"/>
            <w:gridSpan w:val="4"/>
            <w:shd w:val="clear" w:color="auto" w:fill="FFFFFF" w:themeFill="background1"/>
          </w:tcPr>
          <w:p w:rsidRPr="00314CF7" w:rsidR="00AF544F" w:rsidP="00A70F93" w:rsidRDefault="00AF544F" w14:paraId="31DA26D3" w14:textId="77777777">
            <w:pPr>
              <w:spacing w:after="0"/>
              <w:jc w:val="right"/>
              <w:rPr>
                <w:rFonts w:ascii="微軟正黑體" w:hAnsi="微軟正黑體" w:eastAsia="微軟正黑體"/>
                <w:lang w:eastAsia="zh-TW"/>
              </w:rPr>
            </w:pPr>
            <w:r w:rsidRPr="00314CF7">
              <w:rPr>
                <w:rFonts w:ascii="微軟正黑體" w:hAnsi="微軟正黑體" w:eastAsia="微軟正黑體"/>
                <w:lang w:eastAsia="zh-TW"/>
              </w:rPr>
              <w:t>Sub total</w:t>
            </w:r>
          </w:p>
        </w:tc>
        <w:tc>
          <w:tcPr>
            <w:tcW w:w="1010" w:type="pct"/>
          </w:tcPr>
          <w:p w:rsidRPr="00314CF7" w:rsidR="00AF544F" w:rsidP="00BD5E11" w:rsidRDefault="00AF544F" w14:paraId="191047B1" w14:textId="48203B08">
            <w:pPr>
              <w:spacing w:after="0"/>
              <w:jc w:val="right"/>
              <w:rPr>
                <w:rFonts w:ascii="微軟正黑體" w:hAnsi="微軟正黑體" w:eastAsia="微軟正黑體"/>
                <w:b/>
                <w:lang w:eastAsia="zh-TW"/>
              </w:rPr>
            </w:pPr>
            <w:r w:rsidRPr="00314CF7">
              <w:rPr>
                <w:rFonts w:ascii="微軟正黑體" w:hAnsi="微軟正黑體" w:eastAsia="微軟正黑體"/>
                <w:b/>
                <w:lang w:eastAsia="zh-TW"/>
              </w:rPr>
              <w:t>NTD</w:t>
            </w:r>
            <w:r w:rsidR="00BD5E11">
              <w:rPr>
                <w:rFonts w:ascii="微軟正黑體" w:hAnsi="微軟正黑體" w:eastAsia="微軟正黑體"/>
                <w:b/>
                <w:lang w:eastAsia="zh-TW"/>
              </w:rPr>
              <w:t>0</w:t>
            </w:r>
          </w:p>
        </w:tc>
      </w:tr>
      <w:tr w:rsidRPr="00314CF7" w:rsidR="00AF544F" w:rsidTr="00B56053" w14:paraId="6BC80377" w14:textId="77777777">
        <w:trPr>
          <w:jc w:val="center"/>
        </w:trPr>
        <w:tc>
          <w:tcPr>
            <w:tcW w:w="3990" w:type="pct"/>
            <w:gridSpan w:val="4"/>
            <w:shd w:val="clear" w:color="auto" w:fill="FFFFFF" w:themeFill="background1"/>
          </w:tcPr>
          <w:p w:rsidRPr="00314CF7" w:rsidR="00AF544F" w:rsidP="00A70F93" w:rsidRDefault="00AF544F" w14:paraId="7A0F8A0D" w14:textId="77777777">
            <w:pPr>
              <w:spacing w:after="0"/>
              <w:jc w:val="right"/>
              <w:rPr>
                <w:rFonts w:ascii="微軟正黑體" w:hAnsi="微軟正黑體" w:eastAsia="微軟正黑體"/>
                <w:lang w:eastAsia="zh-TW"/>
              </w:rPr>
            </w:pPr>
            <w:r w:rsidRPr="00314CF7">
              <w:rPr>
                <w:rFonts w:ascii="微軟正黑體" w:hAnsi="微軟正黑體" w:eastAsia="微軟正黑體"/>
                <w:lang w:eastAsia="zh-TW"/>
              </w:rPr>
              <w:t>Grand total</w:t>
            </w:r>
          </w:p>
        </w:tc>
        <w:tc>
          <w:tcPr>
            <w:tcW w:w="1010" w:type="pct"/>
          </w:tcPr>
          <w:p w:rsidRPr="00314CF7" w:rsidR="00AF544F" w:rsidP="00B56053" w:rsidRDefault="00AF544F" w14:paraId="41300F4E" w14:textId="33D385E2">
            <w:pPr>
              <w:spacing w:after="0"/>
              <w:jc w:val="right"/>
              <w:rPr>
                <w:rFonts w:ascii="微軟正黑體" w:hAnsi="微軟正黑體" w:eastAsia="微軟正黑體"/>
                <w:b/>
                <w:lang w:eastAsia="zh-TW"/>
              </w:rPr>
            </w:pPr>
            <w:r w:rsidRPr="00314CF7">
              <w:rPr>
                <w:rFonts w:ascii="微軟正黑體" w:hAnsi="微軟正黑體" w:eastAsia="微軟正黑體"/>
                <w:b/>
                <w:lang w:eastAsia="zh-TW"/>
              </w:rPr>
              <w:t>NTD</w:t>
            </w:r>
            <w:r w:rsidR="00EE702E">
              <w:rPr>
                <w:rFonts w:ascii="微軟正黑體" w:hAnsi="微軟正黑體" w:eastAsia="微軟正黑體"/>
                <w:b/>
                <w:lang w:eastAsia="zh-TW"/>
              </w:rPr>
              <w:t>1</w:t>
            </w:r>
            <w:r w:rsidR="00B97F1E">
              <w:rPr>
                <w:rFonts w:hint="eastAsia" w:ascii="微軟正黑體" w:hAnsi="微軟正黑體" w:eastAsia="微軟正黑體"/>
                <w:b/>
                <w:lang w:eastAsia="zh-TW"/>
              </w:rPr>
              <w:t>20</w:t>
            </w:r>
            <w:r w:rsidR="00B80277">
              <w:rPr>
                <w:rFonts w:ascii="微軟正黑體" w:hAnsi="微軟正黑體" w:eastAsia="微軟正黑體"/>
                <w:b/>
                <w:lang w:eastAsia="zh-TW"/>
              </w:rPr>
              <w:t>,</w:t>
            </w:r>
            <w:r w:rsidR="00BD5E11">
              <w:rPr>
                <w:rFonts w:ascii="微軟正黑體" w:hAnsi="微軟正黑體" w:eastAsia="微軟正黑體"/>
                <w:b/>
                <w:lang w:eastAsia="zh-TW"/>
              </w:rPr>
              <w:t>000</w:t>
            </w:r>
          </w:p>
        </w:tc>
      </w:tr>
      <w:bookmarkEnd w:id="15"/>
      <w:bookmarkEnd w:id="16"/>
    </w:tbl>
    <w:p w:rsidRPr="00D41E6C" w:rsidR="000070A7" w:rsidP="00D41E6C" w:rsidRDefault="000070A7" w14:paraId="2E8E62E2" w14:textId="56B17FB5">
      <w:pPr>
        <w:pStyle w:val="BodyTextIndent3"/>
        <w:rPr>
          <w:rFonts w:eastAsiaTheme="minorEastAsia"/>
          <w:lang w:eastAsia="zh-TW"/>
        </w:rPr>
      </w:pPr>
    </w:p>
    <w:sectPr w:rsidRPr="00D41E6C" w:rsidR="000070A7" w:rsidSect="00F74231">
      <w:headerReference w:type="default" r:id="rId19"/>
      <w:footerReference w:type="even" r:id="rId20"/>
      <w:footerReference w:type="default" r:id="rId21"/>
      <w:pgSz w:w="11906" w:h="16838" w:orient="portrait" w:code="9"/>
      <w:pgMar w:top="1701" w:right="851" w:bottom="992" w:left="992" w:header="709" w:footer="3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A90" w:rsidRDefault="00CB3A90" w14:paraId="1D595958" w14:textId="77777777">
      <w:r>
        <w:separator/>
      </w:r>
    </w:p>
  </w:endnote>
  <w:endnote w:type="continuationSeparator" w:id="0">
    <w:p w:rsidR="00CB3A90" w:rsidRDefault="00CB3A90" w14:paraId="36E4BE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
    <w:altName w:val="Bahnschrift Light"/>
    <w:charset w:val="00"/>
    <w:family w:val="swiss"/>
    <w:pitch w:val="variable"/>
    <w:sig w:usb0="00000001" w:usb1="00000000" w:usb2="00000000" w:usb3="00000000" w:csb0="00000003"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 w:name="Yu Mincho">
    <w:altName w:val="Yu Gothic UI"/>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mn-cs">
    <w:altName w:val="Times New Roman"/>
    <w:panose1 w:val="00000000000000000000"/>
    <w:charset w:val="00"/>
    <w:family w:val="roman"/>
    <w:notTrueType/>
    <w:pitch w:val="default"/>
  </w:font>
  <w:font w:name="Delivery">
    <w:altName w:val="Calibri"/>
    <w:charset w:val="00"/>
    <w:family w:val="swiss"/>
    <w:pitch w:val="variable"/>
    <w:sig w:usb0="00000001" w:usb1="4000004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C41" w:rsidP="00C83B71" w:rsidRDefault="005B3C41" w14:paraId="27F7BA76" w14:textId="77777777">
    <w:pPr>
      <w:pStyle w:val="a9"/>
      <w:framePr w:wrap="around" w:hAnchor="margin" w:vAnchor="text" w:xAlign="right" w:y="1"/>
      <w:rPr>
        <w:rStyle w:val="aa"/>
      </w:rPr>
    </w:pPr>
    <w:r>
      <w:rPr>
        <w:rStyle w:val="aa"/>
      </w:rPr>
      <w:fldChar w:fldCharType="begin"/>
    </w:r>
    <w:r>
      <w:rPr>
        <w:rStyle w:val="aa"/>
      </w:rPr>
      <w:instrText xml:space="preserve">PAGE  </w:instrText>
    </w:r>
    <w:r>
      <w:rPr>
        <w:rStyle w:val="aa"/>
      </w:rPr>
      <w:fldChar w:fldCharType="end"/>
    </w:r>
  </w:p>
  <w:p w:rsidR="005B3C41" w:rsidP="007D4A0B" w:rsidRDefault="005B3C41" w14:paraId="65B8F7B6" w14:textId="7777777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65685" w:rsidR="005B3C41" w:rsidRDefault="005B3C41" w14:paraId="0EFF4E55" w14:textId="204149F7">
    <w:pPr>
      <w:pStyle w:val="a9"/>
      <w:rPr>
        <w:rFonts w:eastAsiaTheme="minorEastAsia"/>
        <w:lang w:eastAsia="zh-TW"/>
      </w:rPr>
    </w:pPr>
    <w:r>
      <w:rPr>
        <w:rFonts w:hint="eastAsia" w:eastAsiaTheme="minorEastAsia"/>
        <w:lang w:eastAsia="zh-TW"/>
      </w:rPr>
      <w:t>Version 2.0</w:t>
    </w:r>
    <w:r>
      <w:rPr>
        <w:rFonts w:eastAsiaTheme="minorEastAsia"/>
        <w:lang w:eastAsia="zh-TW"/>
      </w:rPr>
      <w:tab/>
    </w:r>
    <w:r w:rsidRPr="00C033A9">
      <w:rPr>
        <w:rFonts w:ascii="微軟正黑體" w:hAnsi="微軟正黑體" w:eastAsia="微軟正黑體" w:cstheme="majorBidi"/>
        <w:sz w:val="20"/>
        <w:lang w:val="zh-TW" w:eastAsia="zh-TW"/>
      </w:rPr>
      <w:t xml:space="preserve">頁 </w:t>
    </w:r>
    <w:r w:rsidRPr="00C033A9">
      <w:rPr>
        <w:rFonts w:ascii="微軟正黑體" w:hAnsi="微軟正黑體" w:eastAsia="微軟正黑體" w:cstheme="minorBidi"/>
        <w:sz w:val="20"/>
        <w:lang w:eastAsia="zh-TW"/>
      </w:rPr>
      <w:fldChar w:fldCharType="begin"/>
    </w:r>
    <w:r w:rsidRPr="00C033A9">
      <w:rPr>
        <w:rFonts w:ascii="微軟正黑體" w:hAnsi="微軟正黑體" w:eastAsia="微軟正黑體" w:cstheme="minorBidi"/>
        <w:sz w:val="20"/>
        <w:lang w:eastAsia="zh-TW"/>
      </w:rPr>
      <w:instrText>PAGE    \* MERGEFORMAT</w:instrText>
    </w:r>
    <w:r w:rsidRPr="00C033A9">
      <w:rPr>
        <w:rFonts w:ascii="微軟正黑體" w:hAnsi="微軟正黑體" w:eastAsia="微軟正黑體" w:cstheme="minorBidi"/>
        <w:sz w:val="20"/>
        <w:lang w:eastAsia="zh-TW"/>
      </w:rPr>
      <w:fldChar w:fldCharType="separate"/>
    </w:r>
    <w:r w:rsidRPr="00016E8F" w:rsidR="00016E8F">
      <w:rPr>
        <w:rFonts w:ascii="微軟正黑體" w:hAnsi="微軟正黑體" w:eastAsia="微軟正黑體" w:cstheme="majorBidi"/>
        <w:noProof/>
        <w:sz w:val="20"/>
        <w:lang w:val="zh-TW" w:eastAsia="zh-TW"/>
      </w:rPr>
      <w:t>6</w:t>
    </w:r>
    <w:r w:rsidRPr="00C033A9">
      <w:rPr>
        <w:rFonts w:ascii="微軟正黑體" w:hAnsi="微軟正黑體" w:eastAsia="微軟正黑體" w:cstheme="majorBidi"/>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A90" w:rsidRDefault="00CB3A90" w14:paraId="71F3CF98" w14:textId="77777777">
      <w:r>
        <w:separator/>
      </w:r>
    </w:p>
  </w:footnote>
  <w:footnote w:type="continuationSeparator" w:id="0">
    <w:p w:rsidR="00CB3A90" w:rsidRDefault="00CB3A90" w14:paraId="2D3AB1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64080B" w:rsidR="005B3C41" w:rsidP="004D1F22" w:rsidRDefault="005B3C41" w14:paraId="032BC703" w14:textId="051A187A">
    <w:pPr>
      <w:pStyle w:val="a7"/>
      <w:tabs>
        <w:tab w:val="clear" w:pos="4153"/>
        <w:tab w:val="clear" w:pos="8306"/>
        <w:tab w:val="center" w:pos="4156"/>
      </w:tabs>
    </w:pPr>
    <w:r>
      <w:rPr>
        <w:rFonts w:ascii="Delivery" w:hAnsi="Delivery"/>
        <w:noProof/>
        <w:lang w:val="en-US" w:eastAsia="zh-TW"/>
      </w:rPr>
      <w:drawing>
        <wp:anchor distT="0" distB="0" distL="114300" distR="114300" simplePos="0" relativeHeight="251660288" behindDoc="1" locked="0" layoutInCell="1" allowOverlap="1" wp14:anchorId="5529BC0A" wp14:editId="3B683016">
          <wp:simplePos x="0" y="0"/>
          <wp:positionH relativeFrom="margin">
            <wp:posOffset>4812030</wp:posOffset>
          </wp:positionH>
          <wp:positionV relativeFrom="paragraph">
            <wp:posOffset>-183515</wp:posOffset>
          </wp:positionV>
          <wp:extent cx="1911350" cy="297368"/>
          <wp:effectExtent l="0" t="0" r="0" b="762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TW"/>
      </w:rPr>
      <mc:AlternateContent>
        <mc:Choice Requires="wps">
          <w:drawing>
            <wp:anchor distT="4294967293" distB="4294967293" distL="114300" distR="114300" simplePos="0" relativeHeight="251657216" behindDoc="0" locked="0" layoutInCell="1" allowOverlap="1" wp14:anchorId="37E90E26" wp14:editId="4EC8C262">
              <wp:simplePos x="0" y="0"/>
              <wp:positionH relativeFrom="column">
                <wp:posOffset>-643255</wp:posOffset>
              </wp:positionH>
              <wp:positionV relativeFrom="page">
                <wp:posOffset>761999</wp:posOffset>
              </wp:positionV>
              <wp:extent cx="7570470" cy="0"/>
              <wp:effectExtent l="0" t="0" r="11430" b="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0470" cy="0"/>
                      </a:xfrm>
                      <a:prstGeom prst="line">
                        <a:avLst/>
                      </a:prstGeom>
                      <a:noFill/>
                      <a:ln w="19050" cap="flat" cmpd="sng" algn="ctr">
                        <a:solidFill>
                          <a:srgbClr val="D40511"/>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1BA3A653">
            <v:line id="Gerade Verbindung 8"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margin;mso-height-relative:page" o:spid="_x0000_s1026" strokecolor="#d40511" strokeweight="1.5pt" from="-50.65pt,60pt" to="545.45pt,60pt" w14:anchorId="5BCF0D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">
              <o:lock v:ext="edit" shapetype="f"/>
              <w10:wrap anchory="page"/>
            </v:line>
          </w:pict>
        </mc:Fallback>
      </mc:AlternateContent>
    </w:r>
    <w:r>
      <w:rPr>
        <w:noProof/>
        <w:lang w:val="en-US" w:eastAsia="zh-TW"/>
      </w:rPr>
      <mc:AlternateContent>
        <mc:Choice Requires="wps">
          <w:drawing>
            <wp:anchor distT="0" distB="0" distL="114300" distR="114300" simplePos="0" relativeHeight="251656192" behindDoc="1" locked="0" layoutInCell="1" allowOverlap="1" wp14:anchorId="02D08D44" wp14:editId="2F0DEC5E">
              <wp:simplePos x="0" y="0"/>
              <wp:positionH relativeFrom="column">
                <wp:posOffset>-645160</wp:posOffset>
              </wp:positionH>
              <wp:positionV relativeFrom="page">
                <wp:posOffset>-2540</wp:posOffset>
              </wp:positionV>
              <wp:extent cx="7572375" cy="7620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762000"/>
                      </a:xfrm>
                      <a:prstGeom prst="rect">
                        <a:avLst/>
                      </a:prstGeom>
                      <a:solidFill>
                        <a:srgbClr val="FFCC00"/>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w14:anchorId="2AA72F79">
            <v:rect id="Rectangle 2" style="position:absolute;margin-left:-50.8pt;margin-top:-.2pt;width:596.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color="#fc0" stroked="f" w14:anchorId="5DCE1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">
              <w10:wrap anchory="page"/>
            </v:rect>
          </w:pict>
        </mc:Fallback>
      </mc:AlternateContent>
    </w:r>
    <w:r>
      <w:rPr>
        <w:noProof/>
        <w:lang w:val="en-US" w:eastAsia="zh-TW"/>
      </w:rPr>
      <w:drawing>
        <wp:anchor distT="0" distB="0" distL="114300" distR="114300" simplePos="0" relativeHeight="251658240" behindDoc="0" locked="1" layoutInCell="1" allowOverlap="1" wp14:anchorId="15C82BCB" wp14:editId="6E15B22D">
          <wp:simplePos x="0" y="0"/>
          <wp:positionH relativeFrom="column">
            <wp:posOffset>2070735</wp:posOffset>
          </wp:positionH>
          <wp:positionV relativeFrom="paragraph">
            <wp:posOffset>-702945</wp:posOffset>
          </wp:positionV>
          <wp:extent cx="1966595" cy="988695"/>
          <wp:effectExtent l="0" t="0" r="0" b="0"/>
          <wp:wrapNone/>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6595"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518"/>
    <w:multiLevelType w:val="hybridMultilevel"/>
    <w:tmpl w:val="E5A0AC7A"/>
    <w:lvl w:ilvl="0" w:tplc="04090011">
      <w:start w:val="1"/>
      <w:numFmt w:val="upperLetter"/>
      <w:lvlText w:val="%1."/>
      <w:lvlJc w:val="left"/>
      <w:pPr>
        <w:ind w:left="2130" w:hanging="480"/>
      </w:pPr>
    </w:lvl>
    <w:lvl w:ilvl="1" w:tplc="04090019" w:tentative="1">
      <w:start w:val="1"/>
      <w:numFmt w:val="ideographTraditional"/>
      <w:lvlText w:val="%2、"/>
      <w:lvlJc w:val="left"/>
      <w:pPr>
        <w:ind w:left="2610" w:hanging="480"/>
      </w:pPr>
    </w:lvl>
    <w:lvl w:ilvl="2" w:tplc="0409001B" w:tentative="1">
      <w:start w:val="1"/>
      <w:numFmt w:val="lowerRoman"/>
      <w:lvlText w:val="%3."/>
      <w:lvlJc w:val="right"/>
      <w:pPr>
        <w:ind w:left="3090" w:hanging="480"/>
      </w:pPr>
    </w:lvl>
    <w:lvl w:ilvl="3" w:tplc="0409000F" w:tentative="1">
      <w:start w:val="1"/>
      <w:numFmt w:val="decimal"/>
      <w:lvlText w:val="%4."/>
      <w:lvlJc w:val="left"/>
      <w:pPr>
        <w:ind w:left="3570" w:hanging="480"/>
      </w:pPr>
    </w:lvl>
    <w:lvl w:ilvl="4" w:tplc="04090019" w:tentative="1">
      <w:start w:val="1"/>
      <w:numFmt w:val="ideographTraditional"/>
      <w:lvlText w:val="%5、"/>
      <w:lvlJc w:val="left"/>
      <w:pPr>
        <w:ind w:left="4050" w:hanging="480"/>
      </w:pPr>
    </w:lvl>
    <w:lvl w:ilvl="5" w:tplc="0409001B" w:tentative="1">
      <w:start w:val="1"/>
      <w:numFmt w:val="lowerRoman"/>
      <w:lvlText w:val="%6."/>
      <w:lvlJc w:val="right"/>
      <w:pPr>
        <w:ind w:left="4530" w:hanging="480"/>
      </w:pPr>
    </w:lvl>
    <w:lvl w:ilvl="6" w:tplc="0409000F" w:tentative="1">
      <w:start w:val="1"/>
      <w:numFmt w:val="decimal"/>
      <w:lvlText w:val="%7."/>
      <w:lvlJc w:val="left"/>
      <w:pPr>
        <w:ind w:left="5010" w:hanging="480"/>
      </w:pPr>
    </w:lvl>
    <w:lvl w:ilvl="7" w:tplc="04090019" w:tentative="1">
      <w:start w:val="1"/>
      <w:numFmt w:val="ideographTraditional"/>
      <w:lvlText w:val="%8、"/>
      <w:lvlJc w:val="left"/>
      <w:pPr>
        <w:ind w:left="5490" w:hanging="480"/>
      </w:pPr>
    </w:lvl>
    <w:lvl w:ilvl="8" w:tplc="0409001B" w:tentative="1">
      <w:start w:val="1"/>
      <w:numFmt w:val="lowerRoman"/>
      <w:lvlText w:val="%9."/>
      <w:lvlJc w:val="right"/>
      <w:pPr>
        <w:ind w:left="5970" w:hanging="480"/>
      </w:pPr>
    </w:lvl>
  </w:abstractNum>
  <w:abstractNum w:abstractNumId="1" w15:restartNumberingAfterBreak="0">
    <w:nsid w:val="0EC82EE2"/>
    <w:multiLevelType w:val="hybridMultilevel"/>
    <w:tmpl w:val="E2A45A98"/>
    <w:lvl w:ilvl="0" w:tplc="04090001">
      <w:start w:val="1"/>
      <w:numFmt w:val="bullet"/>
      <w:lvlText w:val=""/>
      <w:lvlJc w:val="left"/>
      <w:pPr>
        <w:ind w:left="1871" w:hanging="360"/>
      </w:pPr>
      <w:rPr>
        <w:rFonts w:hint="default" w:ascii="Symbol" w:hAnsi="Symbol"/>
      </w:rPr>
    </w:lvl>
    <w:lvl w:ilvl="1" w:tplc="04090003">
      <w:start w:val="1"/>
      <w:numFmt w:val="bullet"/>
      <w:lvlText w:val="o"/>
      <w:lvlJc w:val="left"/>
      <w:pPr>
        <w:ind w:left="2591" w:hanging="360"/>
      </w:pPr>
      <w:rPr>
        <w:rFonts w:hint="default" w:ascii="Courier New" w:hAnsi="Courier New" w:cs="Courier New"/>
      </w:rPr>
    </w:lvl>
    <w:lvl w:ilvl="2" w:tplc="04090005" w:tentative="1">
      <w:start w:val="1"/>
      <w:numFmt w:val="bullet"/>
      <w:lvlText w:val=""/>
      <w:lvlJc w:val="left"/>
      <w:pPr>
        <w:ind w:left="3311" w:hanging="360"/>
      </w:pPr>
      <w:rPr>
        <w:rFonts w:hint="default" w:ascii="Wingdings" w:hAnsi="Wingdings"/>
      </w:rPr>
    </w:lvl>
    <w:lvl w:ilvl="3" w:tplc="04090001" w:tentative="1">
      <w:start w:val="1"/>
      <w:numFmt w:val="bullet"/>
      <w:lvlText w:val=""/>
      <w:lvlJc w:val="left"/>
      <w:pPr>
        <w:ind w:left="4031" w:hanging="360"/>
      </w:pPr>
      <w:rPr>
        <w:rFonts w:hint="default" w:ascii="Symbol" w:hAnsi="Symbol"/>
      </w:rPr>
    </w:lvl>
    <w:lvl w:ilvl="4" w:tplc="04090003" w:tentative="1">
      <w:start w:val="1"/>
      <w:numFmt w:val="bullet"/>
      <w:lvlText w:val="o"/>
      <w:lvlJc w:val="left"/>
      <w:pPr>
        <w:ind w:left="4751" w:hanging="360"/>
      </w:pPr>
      <w:rPr>
        <w:rFonts w:hint="default" w:ascii="Courier New" w:hAnsi="Courier New" w:cs="Courier New"/>
      </w:rPr>
    </w:lvl>
    <w:lvl w:ilvl="5" w:tplc="04090005" w:tentative="1">
      <w:start w:val="1"/>
      <w:numFmt w:val="bullet"/>
      <w:lvlText w:val=""/>
      <w:lvlJc w:val="left"/>
      <w:pPr>
        <w:ind w:left="5471" w:hanging="360"/>
      </w:pPr>
      <w:rPr>
        <w:rFonts w:hint="default" w:ascii="Wingdings" w:hAnsi="Wingdings"/>
      </w:rPr>
    </w:lvl>
    <w:lvl w:ilvl="6" w:tplc="04090001" w:tentative="1">
      <w:start w:val="1"/>
      <w:numFmt w:val="bullet"/>
      <w:lvlText w:val=""/>
      <w:lvlJc w:val="left"/>
      <w:pPr>
        <w:ind w:left="6191" w:hanging="360"/>
      </w:pPr>
      <w:rPr>
        <w:rFonts w:hint="default" w:ascii="Symbol" w:hAnsi="Symbol"/>
      </w:rPr>
    </w:lvl>
    <w:lvl w:ilvl="7" w:tplc="04090003" w:tentative="1">
      <w:start w:val="1"/>
      <w:numFmt w:val="bullet"/>
      <w:lvlText w:val="o"/>
      <w:lvlJc w:val="left"/>
      <w:pPr>
        <w:ind w:left="6911" w:hanging="360"/>
      </w:pPr>
      <w:rPr>
        <w:rFonts w:hint="default" w:ascii="Courier New" w:hAnsi="Courier New" w:cs="Courier New"/>
      </w:rPr>
    </w:lvl>
    <w:lvl w:ilvl="8" w:tplc="04090005" w:tentative="1">
      <w:start w:val="1"/>
      <w:numFmt w:val="bullet"/>
      <w:lvlText w:val=""/>
      <w:lvlJc w:val="left"/>
      <w:pPr>
        <w:ind w:left="7631" w:hanging="360"/>
      </w:pPr>
      <w:rPr>
        <w:rFonts w:hint="default" w:ascii="Wingdings" w:hAnsi="Wingdings"/>
      </w:rPr>
    </w:lvl>
  </w:abstractNum>
  <w:abstractNum w:abstractNumId="2" w15:restartNumberingAfterBreak="0">
    <w:nsid w:val="0FB07BD9"/>
    <w:multiLevelType w:val="hybridMultilevel"/>
    <w:tmpl w:val="61904004"/>
    <w:lvl w:ilvl="0" w:tplc="2A4C22B0">
      <w:start w:val="1"/>
      <w:numFmt w:val="lowerLetter"/>
      <w:lvlText w:val="%1."/>
      <w:lvlJc w:val="left"/>
      <w:pPr>
        <w:ind w:left="1800" w:hanging="360"/>
      </w:pPr>
      <w:rPr>
        <w:rFonts w:hint="default"/>
        <w:color w:val="A6A6A6"/>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0A8217E"/>
    <w:multiLevelType w:val="hybridMultilevel"/>
    <w:tmpl w:val="E3723126"/>
    <w:lvl w:ilvl="0" w:tplc="C8EC8864">
      <w:start w:val="1"/>
      <w:numFmt w:val="bullet"/>
      <w:pStyle w:val="Bullet1"/>
      <w:lvlText w:val=""/>
      <w:lvlJc w:val="left"/>
      <w:pPr>
        <w:ind w:left="1440" w:hanging="360"/>
      </w:pPr>
      <w:rPr>
        <w:rFonts w:hint="default" w:ascii="Symbol" w:hAnsi="Symbol"/>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1C0A05"/>
    <w:multiLevelType w:val="multilevel"/>
    <w:tmpl w:val="DAC2BCBC"/>
    <w:numStyleLink w:val="DHLLevels"/>
  </w:abstractNum>
  <w:abstractNum w:abstractNumId="5" w15:restartNumberingAfterBreak="0">
    <w:nsid w:val="1F9A1234"/>
    <w:multiLevelType w:val="multilevel"/>
    <w:tmpl w:val="218437FC"/>
    <w:lvl w:ilvl="0">
      <w:start w:val="2"/>
      <w:numFmt w:val="decimal"/>
      <w:lvlText w:val="%1"/>
      <w:lvlJc w:val="left"/>
      <w:pPr>
        <w:tabs>
          <w:tab w:val="num" w:pos="720"/>
        </w:tabs>
        <w:ind w:left="720" w:hanging="720"/>
      </w:pPr>
      <w:rPr>
        <w:rFonts w:hint="default"/>
      </w:rPr>
    </w:lvl>
    <w:lvl w:ilvl="1">
      <w:start w:val="1"/>
      <w:numFmt w:val="decimal"/>
      <w:pStyle w:val="2"/>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A0F467A"/>
    <w:multiLevelType w:val="hybridMultilevel"/>
    <w:tmpl w:val="2D6CD00A"/>
    <w:lvl w:ilvl="0" w:tplc="A43622B2">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2D13370"/>
    <w:multiLevelType w:val="multilevel"/>
    <w:tmpl w:val="DAC2BCBC"/>
    <w:styleLink w:val="DHLLevels"/>
    <w:lvl w:ilvl="0">
      <w:start w:val="1"/>
      <w:numFmt w:val="decimal"/>
      <w:pStyle w:val="Level1"/>
      <w:lvlText w:val="%1."/>
      <w:lvlJc w:val="left"/>
      <w:pPr>
        <w:ind w:left="576" w:hanging="576"/>
      </w:pPr>
      <w:rPr>
        <w:rFonts w:hint="default"/>
      </w:rPr>
    </w:lvl>
    <w:lvl w:ilvl="1">
      <w:start w:val="1"/>
      <w:numFmt w:val="decimal"/>
      <w:pStyle w:val="Level2"/>
      <w:lvlText w:val="%1.%2."/>
      <w:lvlJc w:val="left"/>
      <w:pPr>
        <w:ind w:left="1569" w:hanging="576"/>
      </w:pPr>
      <w:rPr>
        <w:rFonts w:hint="default"/>
      </w:rPr>
    </w:lvl>
    <w:lvl w:ilvl="2">
      <w:start w:val="1"/>
      <w:numFmt w:val="decimal"/>
      <w:pStyle w:val="Level3"/>
      <w:lvlText w:val="%1.%2.%3."/>
      <w:lvlJc w:val="left"/>
      <w:pPr>
        <w:ind w:left="1728"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C120EC"/>
    <w:multiLevelType w:val="hybridMultilevel"/>
    <w:tmpl w:val="7B447DA8"/>
    <w:lvl w:ilvl="0" w:tplc="275A233A">
      <w:start w:val="1"/>
      <w:numFmt w:val="decimal"/>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E47668D"/>
    <w:multiLevelType w:val="hybridMultilevel"/>
    <w:tmpl w:val="4A76F56C"/>
    <w:lvl w:ilvl="0" w:tplc="0409000F">
      <w:start w:val="1"/>
      <w:numFmt w:val="decimal"/>
      <w:lvlText w:val="%1."/>
      <w:lvlJc w:val="left"/>
      <w:pPr>
        <w:ind w:left="1639" w:hanging="480"/>
      </w:pPr>
    </w:lvl>
    <w:lvl w:ilvl="1" w:tplc="04090019" w:tentative="1">
      <w:start w:val="1"/>
      <w:numFmt w:val="ideographTraditional"/>
      <w:lvlText w:val="%2、"/>
      <w:lvlJc w:val="left"/>
      <w:pPr>
        <w:ind w:left="2119" w:hanging="480"/>
      </w:pPr>
    </w:lvl>
    <w:lvl w:ilvl="2" w:tplc="0409001B" w:tentative="1">
      <w:start w:val="1"/>
      <w:numFmt w:val="lowerRoman"/>
      <w:lvlText w:val="%3."/>
      <w:lvlJc w:val="right"/>
      <w:pPr>
        <w:ind w:left="2599" w:hanging="480"/>
      </w:pPr>
    </w:lvl>
    <w:lvl w:ilvl="3" w:tplc="0409000F" w:tentative="1">
      <w:start w:val="1"/>
      <w:numFmt w:val="decimal"/>
      <w:lvlText w:val="%4."/>
      <w:lvlJc w:val="left"/>
      <w:pPr>
        <w:ind w:left="3079" w:hanging="480"/>
      </w:pPr>
    </w:lvl>
    <w:lvl w:ilvl="4" w:tplc="04090019" w:tentative="1">
      <w:start w:val="1"/>
      <w:numFmt w:val="ideographTraditional"/>
      <w:lvlText w:val="%5、"/>
      <w:lvlJc w:val="left"/>
      <w:pPr>
        <w:ind w:left="3559" w:hanging="480"/>
      </w:pPr>
    </w:lvl>
    <w:lvl w:ilvl="5" w:tplc="0409001B" w:tentative="1">
      <w:start w:val="1"/>
      <w:numFmt w:val="lowerRoman"/>
      <w:lvlText w:val="%6."/>
      <w:lvlJc w:val="right"/>
      <w:pPr>
        <w:ind w:left="4039" w:hanging="480"/>
      </w:pPr>
    </w:lvl>
    <w:lvl w:ilvl="6" w:tplc="0409000F" w:tentative="1">
      <w:start w:val="1"/>
      <w:numFmt w:val="decimal"/>
      <w:lvlText w:val="%7."/>
      <w:lvlJc w:val="left"/>
      <w:pPr>
        <w:ind w:left="4519" w:hanging="480"/>
      </w:pPr>
    </w:lvl>
    <w:lvl w:ilvl="7" w:tplc="04090019" w:tentative="1">
      <w:start w:val="1"/>
      <w:numFmt w:val="ideographTraditional"/>
      <w:lvlText w:val="%8、"/>
      <w:lvlJc w:val="left"/>
      <w:pPr>
        <w:ind w:left="4999" w:hanging="480"/>
      </w:pPr>
    </w:lvl>
    <w:lvl w:ilvl="8" w:tplc="0409001B" w:tentative="1">
      <w:start w:val="1"/>
      <w:numFmt w:val="lowerRoman"/>
      <w:lvlText w:val="%9."/>
      <w:lvlJc w:val="right"/>
      <w:pPr>
        <w:ind w:left="5479" w:hanging="480"/>
      </w:pPr>
    </w:lvl>
  </w:abstractNum>
  <w:abstractNum w:abstractNumId="10" w15:restartNumberingAfterBreak="0">
    <w:nsid w:val="417D1A6E"/>
    <w:multiLevelType w:val="hybridMultilevel"/>
    <w:tmpl w:val="8A0EB4C8"/>
    <w:lvl w:ilvl="0" w:tplc="04090001">
      <w:start w:val="1"/>
      <w:numFmt w:val="bullet"/>
      <w:lvlText w:val=""/>
      <w:lvlJc w:val="left"/>
      <w:pPr>
        <w:ind w:left="419" w:hanging="480"/>
      </w:pPr>
      <w:rPr>
        <w:rFonts w:hint="default" w:ascii="Wingdings" w:hAnsi="Wingdings"/>
      </w:rPr>
    </w:lvl>
    <w:lvl w:ilvl="1" w:tplc="04090003" w:tentative="1">
      <w:start w:val="1"/>
      <w:numFmt w:val="bullet"/>
      <w:lvlText w:val=""/>
      <w:lvlJc w:val="left"/>
      <w:pPr>
        <w:ind w:left="899" w:hanging="480"/>
      </w:pPr>
      <w:rPr>
        <w:rFonts w:hint="default" w:ascii="Wingdings" w:hAnsi="Wingdings"/>
      </w:rPr>
    </w:lvl>
    <w:lvl w:ilvl="2" w:tplc="04090005" w:tentative="1">
      <w:start w:val="1"/>
      <w:numFmt w:val="bullet"/>
      <w:lvlText w:val=""/>
      <w:lvlJc w:val="left"/>
      <w:pPr>
        <w:ind w:left="1379" w:hanging="480"/>
      </w:pPr>
      <w:rPr>
        <w:rFonts w:hint="default" w:ascii="Wingdings" w:hAnsi="Wingdings"/>
      </w:rPr>
    </w:lvl>
    <w:lvl w:ilvl="3" w:tplc="04090001" w:tentative="1">
      <w:start w:val="1"/>
      <w:numFmt w:val="bullet"/>
      <w:lvlText w:val=""/>
      <w:lvlJc w:val="left"/>
      <w:pPr>
        <w:ind w:left="1859" w:hanging="480"/>
      </w:pPr>
      <w:rPr>
        <w:rFonts w:hint="default" w:ascii="Wingdings" w:hAnsi="Wingdings"/>
      </w:rPr>
    </w:lvl>
    <w:lvl w:ilvl="4" w:tplc="04090003" w:tentative="1">
      <w:start w:val="1"/>
      <w:numFmt w:val="bullet"/>
      <w:lvlText w:val=""/>
      <w:lvlJc w:val="left"/>
      <w:pPr>
        <w:ind w:left="2339" w:hanging="480"/>
      </w:pPr>
      <w:rPr>
        <w:rFonts w:hint="default" w:ascii="Wingdings" w:hAnsi="Wingdings"/>
      </w:rPr>
    </w:lvl>
    <w:lvl w:ilvl="5" w:tplc="04090005" w:tentative="1">
      <w:start w:val="1"/>
      <w:numFmt w:val="bullet"/>
      <w:lvlText w:val=""/>
      <w:lvlJc w:val="left"/>
      <w:pPr>
        <w:ind w:left="2819" w:hanging="480"/>
      </w:pPr>
      <w:rPr>
        <w:rFonts w:hint="default" w:ascii="Wingdings" w:hAnsi="Wingdings"/>
      </w:rPr>
    </w:lvl>
    <w:lvl w:ilvl="6" w:tplc="04090001" w:tentative="1">
      <w:start w:val="1"/>
      <w:numFmt w:val="bullet"/>
      <w:lvlText w:val=""/>
      <w:lvlJc w:val="left"/>
      <w:pPr>
        <w:ind w:left="3299" w:hanging="480"/>
      </w:pPr>
      <w:rPr>
        <w:rFonts w:hint="default" w:ascii="Wingdings" w:hAnsi="Wingdings"/>
      </w:rPr>
    </w:lvl>
    <w:lvl w:ilvl="7" w:tplc="04090003" w:tentative="1">
      <w:start w:val="1"/>
      <w:numFmt w:val="bullet"/>
      <w:lvlText w:val=""/>
      <w:lvlJc w:val="left"/>
      <w:pPr>
        <w:ind w:left="3779" w:hanging="480"/>
      </w:pPr>
      <w:rPr>
        <w:rFonts w:hint="default" w:ascii="Wingdings" w:hAnsi="Wingdings"/>
      </w:rPr>
    </w:lvl>
    <w:lvl w:ilvl="8" w:tplc="04090005" w:tentative="1">
      <w:start w:val="1"/>
      <w:numFmt w:val="bullet"/>
      <w:lvlText w:val=""/>
      <w:lvlJc w:val="left"/>
      <w:pPr>
        <w:ind w:left="4259" w:hanging="480"/>
      </w:pPr>
      <w:rPr>
        <w:rFonts w:hint="default" w:ascii="Wingdings" w:hAnsi="Wingdings"/>
      </w:rPr>
    </w:lvl>
  </w:abstractNum>
  <w:abstractNum w:abstractNumId="11" w15:restartNumberingAfterBreak="0">
    <w:nsid w:val="4507692F"/>
    <w:multiLevelType w:val="hybridMultilevel"/>
    <w:tmpl w:val="1A86E1F8"/>
    <w:lvl w:ilvl="0" w:tplc="84E6CAF0">
      <w:start w:val="1"/>
      <w:numFmt w:val="bullet"/>
      <w:pStyle w:val="Default"/>
      <w:lvlText w:val=""/>
      <w:lvlJc w:val="left"/>
      <w:pPr>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5F344E2"/>
    <w:multiLevelType w:val="hybridMultilevel"/>
    <w:tmpl w:val="F05ED140"/>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3" w15:restartNumberingAfterBreak="0">
    <w:nsid w:val="5BA91EAA"/>
    <w:multiLevelType w:val="hybridMultilevel"/>
    <w:tmpl w:val="5E8EE0B8"/>
    <w:lvl w:ilvl="0" w:tplc="8C925E42">
      <w:start w:val="1"/>
      <w:numFmt w:val="lowerLetter"/>
      <w:lvlText w:val="%1."/>
      <w:lvlJc w:val="left"/>
      <w:pPr>
        <w:ind w:left="1800" w:hanging="360"/>
      </w:pPr>
      <w:rPr>
        <w:rFonts w:hint="default"/>
        <w:color w:val="A6A6A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B95402"/>
    <w:multiLevelType w:val="hybridMultilevel"/>
    <w:tmpl w:val="1722D490"/>
    <w:lvl w:ilvl="0" w:tplc="0409000F">
      <w:start w:val="1"/>
      <w:numFmt w:val="decimal"/>
      <w:lvlText w:val="%1."/>
      <w:lvlJc w:val="left"/>
      <w:pPr>
        <w:ind w:left="1578" w:hanging="480"/>
      </w:pPr>
    </w:lvl>
    <w:lvl w:ilvl="1" w:tplc="04090019" w:tentative="1">
      <w:start w:val="1"/>
      <w:numFmt w:val="ideographTraditional"/>
      <w:lvlText w:val="%2、"/>
      <w:lvlJc w:val="left"/>
      <w:pPr>
        <w:ind w:left="2058" w:hanging="480"/>
      </w:pPr>
    </w:lvl>
    <w:lvl w:ilvl="2" w:tplc="0409001B" w:tentative="1">
      <w:start w:val="1"/>
      <w:numFmt w:val="lowerRoman"/>
      <w:lvlText w:val="%3."/>
      <w:lvlJc w:val="right"/>
      <w:pPr>
        <w:ind w:left="2538" w:hanging="480"/>
      </w:pPr>
    </w:lvl>
    <w:lvl w:ilvl="3" w:tplc="0409000F" w:tentative="1">
      <w:start w:val="1"/>
      <w:numFmt w:val="decimal"/>
      <w:lvlText w:val="%4."/>
      <w:lvlJc w:val="left"/>
      <w:pPr>
        <w:ind w:left="3018" w:hanging="480"/>
      </w:pPr>
    </w:lvl>
    <w:lvl w:ilvl="4" w:tplc="04090019" w:tentative="1">
      <w:start w:val="1"/>
      <w:numFmt w:val="ideographTraditional"/>
      <w:lvlText w:val="%5、"/>
      <w:lvlJc w:val="left"/>
      <w:pPr>
        <w:ind w:left="3498" w:hanging="480"/>
      </w:pPr>
    </w:lvl>
    <w:lvl w:ilvl="5" w:tplc="0409001B" w:tentative="1">
      <w:start w:val="1"/>
      <w:numFmt w:val="lowerRoman"/>
      <w:lvlText w:val="%6."/>
      <w:lvlJc w:val="right"/>
      <w:pPr>
        <w:ind w:left="3978" w:hanging="480"/>
      </w:pPr>
    </w:lvl>
    <w:lvl w:ilvl="6" w:tplc="0409000F" w:tentative="1">
      <w:start w:val="1"/>
      <w:numFmt w:val="decimal"/>
      <w:lvlText w:val="%7."/>
      <w:lvlJc w:val="left"/>
      <w:pPr>
        <w:ind w:left="4458" w:hanging="480"/>
      </w:pPr>
    </w:lvl>
    <w:lvl w:ilvl="7" w:tplc="04090019" w:tentative="1">
      <w:start w:val="1"/>
      <w:numFmt w:val="ideographTraditional"/>
      <w:lvlText w:val="%8、"/>
      <w:lvlJc w:val="left"/>
      <w:pPr>
        <w:ind w:left="4938" w:hanging="480"/>
      </w:pPr>
    </w:lvl>
    <w:lvl w:ilvl="8" w:tplc="0409001B" w:tentative="1">
      <w:start w:val="1"/>
      <w:numFmt w:val="lowerRoman"/>
      <w:lvlText w:val="%9."/>
      <w:lvlJc w:val="right"/>
      <w:pPr>
        <w:ind w:left="5418" w:hanging="480"/>
      </w:pPr>
    </w:lvl>
  </w:abstractNum>
  <w:abstractNum w:abstractNumId="15" w15:restartNumberingAfterBreak="0">
    <w:nsid w:val="6AA50F35"/>
    <w:multiLevelType w:val="hybridMultilevel"/>
    <w:tmpl w:val="CD06E5BE"/>
    <w:lvl w:ilvl="0" w:tplc="0409000F">
      <w:start w:val="1"/>
      <w:numFmt w:val="decimal"/>
      <w:lvlText w:val="%1."/>
      <w:lvlJc w:val="left"/>
      <w:pPr>
        <w:ind w:left="1578" w:hanging="480"/>
      </w:pPr>
    </w:lvl>
    <w:lvl w:ilvl="1" w:tplc="04090019" w:tentative="1">
      <w:start w:val="1"/>
      <w:numFmt w:val="ideographTraditional"/>
      <w:lvlText w:val="%2、"/>
      <w:lvlJc w:val="left"/>
      <w:pPr>
        <w:ind w:left="2058" w:hanging="480"/>
      </w:pPr>
    </w:lvl>
    <w:lvl w:ilvl="2" w:tplc="0409001B" w:tentative="1">
      <w:start w:val="1"/>
      <w:numFmt w:val="lowerRoman"/>
      <w:lvlText w:val="%3."/>
      <w:lvlJc w:val="right"/>
      <w:pPr>
        <w:ind w:left="2538" w:hanging="480"/>
      </w:pPr>
    </w:lvl>
    <w:lvl w:ilvl="3" w:tplc="0409000F" w:tentative="1">
      <w:start w:val="1"/>
      <w:numFmt w:val="decimal"/>
      <w:lvlText w:val="%4."/>
      <w:lvlJc w:val="left"/>
      <w:pPr>
        <w:ind w:left="3018" w:hanging="480"/>
      </w:pPr>
    </w:lvl>
    <w:lvl w:ilvl="4" w:tplc="04090019" w:tentative="1">
      <w:start w:val="1"/>
      <w:numFmt w:val="ideographTraditional"/>
      <w:lvlText w:val="%5、"/>
      <w:lvlJc w:val="left"/>
      <w:pPr>
        <w:ind w:left="3498" w:hanging="480"/>
      </w:pPr>
    </w:lvl>
    <w:lvl w:ilvl="5" w:tplc="0409001B" w:tentative="1">
      <w:start w:val="1"/>
      <w:numFmt w:val="lowerRoman"/>
      <w:lvlText w:val="%6."/>
      <w:lvlJc w:val="right"/>
      <w:pPr>
        <w:ind w:left="3978" w:hanging="480"/>
      </w:pPr>
    </w:lvl>
    <w:lvl w:ilvl="6" w:tplc="0409000F" w:tentative="1">
      <w:start w:val="1"/>
      <w:numFmt w:val="decimal"/>
      <w:lvlText w:val="%7."/>
      <w:lvlJc w:val="left"/>
      <w:pPr>
        <w:ind w:left="4458" w:hanging="480"/>
      </w:pPr>
    </w:lvl>
    <w:lvl w:ilvl="7" w:tplc="04090019" w:tentative="1">
      <w:start w:val="1"/>
      <w:numFmt w:val="ideographTraditional"/>
      <w:lvlText w:val="%8、"/>
      <w:lvlJc w:val="left"/>
      <w:pPr>
        <w:ind w:left="4938" w:hanging="480"/>
      </w:pPr>
    </w:lvl>
    <w:lvl w:ilvl="8" w:tplc="0409001B" w:tentative="1">
      <w:start w:val="1"/>
      <w:numFmt w:val="lowerRoman"/>
      <w:lvlText w:val="%9."/>
      <w:lvlJc w:val="right"/>
      <w:pPr>
        <w:ind w:left="5418" w:hanging="480"/>
      </w:pPr>
    </w:lvl>
  </w:abstractNum>
  <w:abstractNum w:abstractNumId="16" w15:restartNumberingAfterBreak="0">
    <w:nsid w:val="7DAE62D3"/>
    <w:multiLevelType w:val="hybridMultilevel"/>
    <w:tmpl w:val="68C49F56"/>
    <w:lvl w:ilvl="0" w:tplc="38DA6310">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F301959"/>
    <w:multiLevelType w:val="hybridMultilevel"/>
    <w:tmpl w:val="21ECCA12"/>
    <w:lvl w:ilvl="0" w:tplc="04090001">
      <w:start w:val="1"/>
      <w:numFmt w:val="bullet"/>
      <w:lvlText w:val=""/>
      <w:lvlJc w:val="left"/>
      <w:pPr>
        <w:ind w:left="535" w:hanging="480"/>
      </w:pPr>
      <w:rPr>
        <w:rFonts w:hint="default" w:ascii="Wingdings" w:hAnsi="Wingdings"/>
      </w:rPr>
    </w:lvl>
    <w:lvl w:ilvl="1" w:tplc="04090003" w:tentative="1">
      <w:start w:val="1"/>
      <w:numFmt w:val="bullet"/>
      <w:lvlText w:val=""/>
      <w:lvlJc w:val="left"/>
      <w:pPr>
        <w:ind w:left="1015" w:hanging="480"/>
      </w:pPr>
      <w:rPr>
        <w:rFonts w:hint="default" w:ascii="Wingdings" w:hAnsi="Wingdings"/>
      </w:rPr>
    </w:lvl>
    <w:lvl w:ilvl="2" w:tplc="04090005" w:tentative="1">
      <w:start w:val="1"/>
      <w:numFmt w:val="bullet"/>
      <w:lvlText w:val=""/>
      <w:lvlJc w:val="left"/>
      <w:pPr>
        <w:ind w:left="1495" w:hanging="480"/>
      </w:pPr>
      <w:rPr>
        <w:rFonts w:hint="default" w:ascii="Wingdings" w:hAnsi="Wingdings"/>
      </w:rPr>
    </w:lvl>
    <w:lvl w:ilvl="3" w:tplc="04090001" w:tentative="1">
      <w:start w:val="1"/>
      <w:numFmt w:val="bullet"/>
      <w:lvlText w:val=""/>
      <w:lvlJc w:val="left"/>
      <w:pPr>
        <w:ind w:left="1975" w:hanging="480"/>
      </w:pPr>
      <w:rPr>
        <w:rFonts w:hint="default" w:ascii="Wingdings" w:hAnsi="Wingdings"/>
      </w:rPr>
    </w:lvl>
    <w:lvl w:ilvl="4" w:tplc="04090003" w:tentative="1">
      <w:start w:val="1"/>
      <w:numFmt w:val="bullet"/>
      <w:lvlText w:val=""/>
      <w:lvlJc w:val="left"/>
      <w:pPr>
        <w:ind w:left="2455" w:hanging="480"/>
      </w:pPr>
      <w:rPr>
        <w:rFonts w:hint="default" w:ascii="Wingdings" w:hAnsi="Wingdings"/>
      </w:rPr>
    </w:lvl>
    <w:lvl w:ilvl="5" w:tplc="04090005" w:tentative="1">
      <w:start w:val="1"/>
      <w:numFmt w:val="bullet"/>
      <w:lvlText w:val=""/>
      <w:lvlJc w:val="left"/>
      <w:pPr>
        <w:ind w:left="2935" w:hanging="480"/>
      </w:pPr>
      <w:rPr>
        <w:rFonts w:hint="default" w:ascii="Wingdings" w:hAnsi="Wingdings"/>
      </w:rPr>
    </w:lvl>
    <w:lvl w:ilvl="6" w:tplc="04090001" w:tentative="1">
      <w:start w:val="1"/>
      <w:numFmt w:val="bullet"/>
      <w:lvlText w:val=""/>
      <w:lvlJc w:val="left"/>
      <w:pPr>
        <w:ind w:left="3415" w:hanging="480"/>
      </w:pPr>
      <w:rPr>
        <w:rFonts w:hint="default" w:ascii="Wingdings" w:hAnsi="Wingdings"/>
      </w:rPr>
    </w:lvl>
    <w:lvl w:ilvl="7" w:tplc="04090003" w:tentative="1">
      <w:start w:val="1"/>
      <w:numFmt w:val="bullet"/>
      <w:lvlText w:val=""/>
      <w:lvlJc w:val="left"/>
      <w:pPr>
        <w:ind w:left="3895" w:hanging="480"/>
      </w:pPr>
      <w:rPr>
        <w:rFonts w:hint="default" w:ascii="Wingdings" w:hAnsi="Wingdings"/>
      </w:rPr>
    </w:lvl>
    <w:lvl w:ilvl="8" w:tplc="04090005" w:tentative="1">
      <w:start w:val="1"/>
      <w:numFmt w:val="bullet"/>
      <w:lvlText w:val=""/>
      <w:lvlJc w:val="left"/>
      <w:pPr>
        <w:ind w:left="4375" w:hanging="480"/>
      </w:pPr>
      <w:rPr>
        <w:rFonts w:hint="default" w:ascii="Wingdings" w:hAnsi="Wingdings"/>
      </w:rPr>
    </w:lvl>
  </w:abstractNum>
  <w:num w:numId="1">
    <w:abstractNumId w:val="5"/>
  </w:num>
  <w:num w:numId="2">
    <w:abstractNumId w:val="3"/>
  </w:num>
  <w:num w:numId="3">
    <w:abstractNumId w:val="11"/>
  </w:num>
  <w:num w:numId="4">
    <w:abstractNumId w:val="7"/>
  </w:num>
  <w:num w:numId="5">
    <w:abstractNumId w:val="4"/>
    <w:lvlOverride w:ilvl="0">
      <w:lvl w:ilvl="0">
        <w:start w:val="1"/>
        <w:numFmt w:val="decimal"/>
        <w:pStyle w:val="Level1"/>
        <w:lvlText w:val="%1."/>
        <w:lvlJc w:val="left"/>
        <w:pPr>
          <w:ind w:left="576" w:hanging="576"/>
        </w:pPr>
        <w:rPr>
          <w:rFonts w:hint="default"/>
        </w:rPr>
      </w:lvl>
    </w:lvlOverride>
  </w:num>
  <w:num w:numId="6">
    <w:abstractNumId w:val="1"/>
  </w:num>
  <w:num w:numId="7">
    <w:abstractNumId w:val="8"/>
  </w:num>
  <w:num w:numId="8">
    <w:abstractNumId w:val="6"/>
  </w:num>
  <w:num w:numId="9">
    <w:abstractNumId w:val="16"/>
  </w:num>
  <w:num w:numId="10">
    <w:abstractNumId w:val="2"/>
  </w:num>
  <w:num w:numId="11">
    <w:abstractNumId w:val="13"/>
  </w:num>
  <w:num w:numId="12">
    <w:abstractNumId w:val="0"/>
  </w:num>
  <w:num w:numId="13">
    <w:abstractNumId w:val="4"/>
    <w:lvlOverride w:ilvl="0">
      <w:lvl w:ilvl="0">
        <w:start w:val="1"/>
        <w:numFmt w:val="decimal"/>
        <w:pStyle w:val="Level1"/>
        <w:lvlText w:val="%1."/>
        <w:lvlJc w:val="left"/>
        <w:pPr>
          <w:ind w:left="576"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hint="default" w:ascii="Verdana" w:hAnsi="Verdana"/>
          <w:b w:val="0"/>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5"/>
  </w:num>
  <w:num w:numId="15">
    <w:abstractNumId w:val="9"/>
  </w:num>
  <w:num w:numId="16">
    <w:abstractNumId w:val="10"/>
  </w:num>
  <w:num w:numId="17">
    <w:abstractNumId w:val="17"/>
  </w:num>
  <w:num w:numId="18">
    <w:abstractNumId w:val="12"/>
  </w:num>
  <w:num w:numId="19">
    <w:abstractNumId w:val="14"/>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701"/>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B6"/>
    <w:rsid w:val="0000017E"/>
    <w:rsid w:val="0000255C"/>
    <w:rsid w:val="00002A0C"/>
    <w:rsid w:val="00004E5D"/>
    <w:rsid w:val="000051BB"/>
    <w:rsid w:val="00006DC4"/>
    <w:rsid w:val="000070A7"/>
    <w:rsid w:val="00011F8C"/>
    <w:rsid w:val="00016DBE"/>
    <w:rsid w:val="00016E8F"/>
    <w:rsid w:val="00020982"/>
    <w:rsid w:val="0002328E"/>
    <w:rsid w:val="0002468C"/>
    <w:rsid w:val="000252C1"/>
    <w:rsid w:val="000271DB"/>
    <w:rsid w:val="00031740"/>
    <w:rsid w:val="00031828"/>
    <w:rsid w:val="00035213"/>
    <w:rsid w:val="00035875"/>
    <w:rsid w:val="000368DA"/>
    <w:rsid w:val="00037A61"/>
    <w:rsid w:val="00041F23"/>
    <w:rsid w:val="0004328B"/>
    <w:rsid w:val="00046F77"/>
    <w:rsid w:val="00047D1F"/>
    <w:rsid w:val="00050AF3"/>
    <w:rsid w:val="00052BD3"/>
    <w:rsid w:val="00052EA5"/>
    <w:rsid w:val="0005539A"/>
    <w:rsid w:val="00061D01"/>
    <w:rsid w:val="00062318"/>
    <w:rsid w:val="00064944"/>
    <w:rsid w:val="00065448"/>
    <w:rsid w:val="00065791"/>
    <w:rsid w:val="00065C1C"/>
    <w:rsid w:val="00071CD6"/>
    <w:rsid w:val="0007263F"/>
    <w:rsid w:val="00073F82"/>
    <w:rsid w:val="00075207"/>
    <w:rsid w:val="00076B15"/>
    <w:rsid w:val="00077C1B"/>
    <w:rsid w:val="000835CB"/>
    <w:rsid w:val="00083C23"/>
    <w:rsid w:val="0008547C"/>
    <w:rsid w:val="00087F9F"/>
    <w:rsid w:val="00092F71"/>
    <w:rsid w:val="00095299"/>
    <w:rsid w:val="00095AE8"/>
    <w:rsid w:val="00096998"/>
    <w:rsid w:val="000974FB"/>
    <w:rsid w:val="000A1973"/>
    <w:rsid w:val="000A1B91"/>
    <w:rsid w:val="000A1E9F"/>
    <w:rsid w:val="000A526E"/>
    <w:rsid w:val="000A5989"/>
    <w:rsid w:val="000A6A6B"/>
    <w:rsid w:val="000A79DF"/>
    <w:rsid w:val="000B416C"/>
    <w:rsid w:val="000B6DED"/>
    <w:rsid w:val="000C0EF2"/>
    <w:rsid w:val="000C3089"/>
    <w:rsid w:val="000C42B9"/>
    <w:rsid w:val="000C5EEB"/>
    <w:rsid w:val="000C7C8D"/>
    <w:rsid w:val="000D064A"/>
    <w:rsid w:val="000D0AAC"/>
    <w:rsid w:val="000D244B"/>
    <w:rsid w:val="000D263A"/>
    <w:rsid w:val="000D38A6"/>
    <w:rsid w:val="000D6E38"/>
    <w:rsid w:val="000E0D61"/>
    <w:rsid w:val="000E3678"/>
    <w:rsid w:val="000E44F4"/>
    <w:rsid w:val="000E4911"/>
    <w:rsid w:val="000E5F94"/>
    <w:rsid w:val="000F3889"/>
    <w:rsid w:val="000F6A88"/>
    <w:rsid w:val="00105139"/>
    <w:rsid w:val="00107E08"/>
    <w:rsid w:val="001100D9"/>
    <w:rsid w:val="001107AE"/>
    <w:rsid w:val="00111A9D"/>
    <w:rsid w:val="00111B05"/>
    <w:rsid w:val="0011380C"/>
    <w:rsid w:val="00114E59"/>
    <w:rsid w:val="00115819"/>
    <w:rsid w:val="00115F63"/>
    <w:rsid w:val="00121B19"/>
    <w:rsid w:val="00124B45"/>
    <w:rsid w:val="001259A0"/>
    <w:rsid w:val="00127AC9"/>
    <w:rsid w:val="00130136"/>
    <w:rsid w:val="00131091"/>
    <w:rsid w:val="001319CA"/>
    <w:rsid w:val="00132A94"/>
    <w:rsid w:val="00134D85"/>
    <w:rsid w:val="00135D0E"/>
    <w:rsid w:val="001447D8"/>
    <w:rsid w:val="00145436"/>
    <w:rsid w:val="001463C4"/>
    <w:rsid w:val="00146ECF"/>
    <w:rsid w:val="00147898"/>
    <w:rsid w:val="00147D4E"/>
    <w:rsid w:val="001507BB"/>
    <w:rsid w:val="00150960"/>
    <w:rsid w:val="0015097F"/>
    <w:rsid w:val="00154980"/>
    <w:rsid w:val="00155B5B"/>
    <w:rsid w:val="00156A26"/>
    <w:rsid w:val="00157B98"/>
    <w:rsid w:val="00157E46"/>
    <w:rsid w:val="00161B66"/>
    <w:rsid w:val="00162818"/>
    <w:rsid w:val="00162F38"/>
    <w:rsid w:val="0016489A"/>
    <w:rsid w:val="001657D0"/>
    <w:rsid w:val="001764AE"/>
    <w:rsid w:val="00182488"/>
    <w:rsid w:val="00182A0B"/>
    <w:rsid w:val="0018376D"/>
    <w:rsid w:val="00185BE6"/>
    <w:rsid w:val="00187BE0"/>
    <w:rsid w:val="00190104"/>
    <w:rsid w:val="00190896"/>
    <w:rsid w:val="00192622"/>
    <w:rsid w:val="00192A66"/>
    <w:rsid w:val="00192CA3"/>
    <w:rsid w:val="00194DAD"/>
    <w:rsid w:val="0019567D"/>
    <w:rsid w:val="0019626C"/>
    <w:rsid w:val="0019708B"/>
    <w:rsid w:val="001A0AA5"/>
    <w:rsid w:val="001A365B"/>
    <w:rsid w:val="001A3D1C"/>
    <w:rsid w:val="001A62F3"/>
    <w:rsid w:val="001A6EF1"/>
    <w:rsid w:val="001B16F4"/>
    <w:rsid w:val="001B378E"/>
    <w:rsid w:val="001B55FB"/>
    <w:rsid w:val="001C062F"/>
    <w:rsid w:val="001C0A45"/>
    <w:rsid w:val="001C6084"/>
    <w:rsid w:val="001C767C"/>
    <w:rsid w:val="001D02B9"/>
    <w:rsid w:val="001D106D"/>
    <w:rsid w:val="001D13C1"/>
    <w:rsid w:val="001D1D48"/>
    <w:rsid w:val="001D1E16"/>
    <w:rsid w:val="001D21A3"/>
    <w:rsid w:val="001D3662"/>
    <w:rsid w:val="001D5BA4"/>
    <w:rsid w:val="001D5DA6"/>
    <w:rsid w:val="001D69C8"/>
    <w:rsid w:val="001E0673"/>
    <w:rsid w:val="001E1277"/>
    <w:rsid w:val="001E16CE"/>
    <w:rsid w:val="001E2F03"/>
    <w:rsid w:val="001E6BD5"/>
    <w:rsid w:val="001E7793"/>
    <w:rsid w:val="001F0E8B"/>
    <w:rsid w:val="001F1985"/>
    <w:rsid w:val="001F51E4"/>
    <w:rsid w:val="001F7136"/>
    <w:rsid w:val="002017E2"/>
    <w:rsid w:val="0020632C"/>
    <w:rsid w:val="00206E7F"/>
    <w:rsid w:val="002072A1"/>
    <w:rsid w:val="00210383"/>
    <w:rsid w:val="002107C3"/>
    <w:rsid w:val="00211B5D"/>
    <w:rsid w:val="0021221C"/>
    <w:rsid w:val="00213A27"/>
    <w:rsid w:val="00213DFD"/>
    <w:rsid w:val="00214AEA"/>
    <w:rsid w:val="0021536A"/>
    <w:rsid w:val="00216C2D"/>
    <w:rsid w:val="002170C2"/>
    <w:rsid w:val="00221959"/>
    <w:rsid w:val="0023238F"/>
    <w:rsid w:val="0023410B"/>
    <w:rsid w:val="00234928"/>
    <w:rsid w:val="00241295"/>
    <w:rsid w:val="00242CB9"/>
    <w:rsid w:val="00247445"/>
    <w:rsid w:val="00250E37"/>
    <w:rsid w:val="00253796"/>
    <w:rsid w:val="00254DDB"/>
    <w:rsid w:val="0025547E"/>
    <w:rsid w:val="002563B7"/>
    <w:rsid w:val="00256EF3"/>
    <w:rsid w:val="002578A4"/>
    <w:rsid w:val="00261561"/>
    <w:rsid w:val="00261C36"/>
    <w:rsid w:val="00263719"/>
    <w:rsid w:val="002678CF"/>
    <w:rsid w:val="002731DD"/>
    <w:rsid w:val="0027360E"/>
    <w:rsid w:val="00273E2B"/>
    <w:rsid w:val="00275F54"/>
    <w:rsid w:val="00277140"/>
    <w:rsid w:val="00281672"/>
    <w:rsid w:val="00284148"/>
    <w:rsid w:val="0028583A"/>
    <w:rsid w:val="00285CD3"/>
    <w:rsid w:val="00290E64"/>
    <w:rsid w:val="00291EAE"/>
    <w:rsid w:val="00294AB3"/>
    <w:rsid w:val="00295FA2"/>
    <w:rsid w:val="00297386"/>
    <w:rsid w:val="002A01C3"/>
    <w:rsid w:val="002A36DF"/>
    <w:rsid w:val="002A43BE"/>
    <w:rsid w:val="002A5A94"/>
    <w:rsid w:val="002A5C64"/>
    <w:rsid w:val="002B015C"/>
    <w:rsid w:val="002B0F64"/>
    <w:rsid w:val="002B1E88"/>
    <w:rsid w:val="002B2473"/>
    <w:rsid w:val="002B5D28"/>
    <w:rsid w:val="002B7671"/>
    <w:rsid w:val="002B77ED"/>
    <w:rsid w:val="002C007E"/>
    <w:rsid w:val="002C1143"/>
    <w:rsid w:val="002C253E"/>
    <w:rsid w:val="002C2736"/>
    <w:rsid w:val="002C38C1"/>
    <w:rsid w:val="002C5C08"/>
    <w:rsid w:val="002C7075"/>
    <w:rsid w:val="002D2256"/>
    <w:rsid w:val="002D2779"/>
    <w:rsid w:val="002D33F6"/>
    <w:rsid w:val="002D3687"/>
    <w:rsid w:val="002D4351"/>
    <w:rsid w:val="002D55D4"/>
    <w:rsid w:val="002E0395"/>
    <w:rsid w:val="002E25FB"/>
    <w:rsid w:val="002E3E85"/>
    <w:rsid w:val="002E6BA1"/>
    <w:rsid w:val="002E726A"/>
    <w:rsid w:val="002E7319"/>
    <w:rsid w:val="002F0876"/>
    <w:rsid w:val="002F1357"/>
    <w:rsid w:val="002F2893"/>
    <w:rsid w:val="002F361F"/>
    <w:rsid w:val="002F3831"/>
    <w:rsid w:val="002F7CBF"/>
    <w:rsid w:val="00301411"/>
    <w:rsid w:val="0030330C"/>
    <w:rsid w:val="00303A91"/>
    <w:rsid w:val="00305EF2"/>
    <w:rsid w:val="00317432"/>
    <w:rsid w:val="00320C8D"/>
    <w:rsid w:val="00321208"/>
    <w:rsid w:val="00323C3F"/>
    <w:rsid w:val="00324365"/>
    <w:rsid w:val="00325283"/>
    <w:rsid w:val="00333960"/>
    <w:rsid w:val="00335285"/>
    <w:rsid w:val="00336F6F"/>
    <w:rsid w:val="0034054D"/>
    <w:rsid w:val="003407A4"/>
    <w:rsid w:val="003413B5"/>
    <w:rsid w:val="00342526"/>
    <w:rsid w:val="003510A3"/>
    <w:rsid w:val="003514AC"/>
    <w:rsid w:val="00351641"/>
    <w:rsid w:val="00351B5B"/>
    <w:rsid w:val="00351EB5"/>
    <w:rsid w:val="00355321"/>
    <w:rsid w:val="00357A23"/>
    <w:rsid w:val="0036057A"/>
    <w:rsid w:val="00360962"/>
    <w:rsid w:val="00360D50"/>
    <w:rsid w:val="0036160B"/>
    <w:rsid w:val="00363743"/>
    <w:rsid w:val="00363F3F"/>
    <w:rsid w:val="00364E0F"/>
    <w:rsid w:val="003655DC"/>
    <w:rsid w:val="003657C3"/>
    <w:rsid w:val="003712C9"/>
    <w:rsid w:val="0037217D"/>
    <w:rsid w:val="003725F7"/>
    <w:rsid w:val="00372E6E"/>
    <w:rsid w:val="00376719"/>
    <w:rsid w:val="00376D87"/>
    <w:rsid w:val="0037738B"/>
    <w:rsid w:val="00381CF4"/>
    <w:rsid w:val="00381FE2"/>
    <w:rsid w:val="0038313C"/>
    <w:rsid w:val="00384395"/>
    <w:rsid w:val="003859C4"/>
    <w:rsid w:val="00391309"/>
    <w:rsid w:val="00393CEA"/>
    <w:rsid w:val="00393D35"/>
    <w:rsid w:val="00395878"/>
    <w:rsid w:val="003A08F3"/>
    <w:rsid w:val="003A4DB0"/>
    <w:rsid w:val="003A53E1"/>
    <w:rsid w:val="003A5B99"/>
    <w:rsid w:val="003A5F31"/>
    <w:rsid w:val="003A675C"/>
    <w:rsid w:val="003B0987"/>
    <w:rsid w:val="003B0FD3"/>
    <w:rsid w:val="003C011E"/>
    <w:rsid w:val="003C0B0D"/>
    <w:rsid w:val="003C1775"/>
    <w:rsid w:val="003C1860"/>
    <w:rsid w:val="003C24AF"/>
    <w:rsid w:val="003C2EC7"/>
    <w:rsid w:val="003C3027"/>
    <w:rsid w:val="003C4157"/>
    <w:rsid w:val="003C523F"/>
    <w:rsid w:val="003C5674"/>
    <w:rsid w:val="003C68EF"/>
    <w:rsid w:val="003D0973"/>
    <w:rsid w:val="003D0A45"/>
    <w:rsid w:val="003D2886"/>
    <w:rsid w:val="003D41A0"/>
    <w:rsid w:val="003D474E"/>
    <w:rsid w:val="003D5477"/>
    <w:rsid w:val="003D7A78"/>
    <w:rsid w:val="003E1E20"/>
    <w:rsid w:val="003E3E96"/>
    <w:rsid w:val="003E5AA9"/>
    <w:rsid w:val="003E5E4F"/>
    <w:rsid w:val="003F3189"/>
    <w:rsid w:val="003F3BAB"/>
    <w:rsid w:val="003F4918"/>
    <w:rsid w:val="003F4FD8"/>
    <w:rsid w:val="00405DC4"/>
    <w:rsid w:val="00405EF1"/>
    <w:rsid w:val="00406B21"/>
    <w:rsid w:val="00410E2A"/>
    <w:rsid w:val="004110F5"/>
    <w:rsid w:val="00412DE2"/>
    <w:rsid w:val="00413C50"/>
    <w:rsid w:val="00413F1D"/>
    <w:rsid w:val="004141B7"/>
    <w:rsid w:val="00414743"/>
    <w:rsid w:val="0041564D"/>
    <w:rsid w:val="00415E30"/>
    <w:rsid w:val="00416C84"/>
    <w:rsid w:val="004171CC"/>
    <w:rsid w:val="004177BE"/>
    <w:rsid w:val="004207FE"/>
    <w:rsid w:val="00423784"/>
    <w:rsid w:val="00424279"/>
    <w:rsid w:val="00430DB5"/>
    <w:rsid w:val="00430E78"/>
    <w:rsid w:val="00432586"/>
    <w:rsid w:val="00437D85"/>
    <w:rsid w:val="00441FF7"/>
    <w:rsid w:val="00443128"/>
    <w:rsid w:val="0044325F"/>
    <w:rsid w:val="0044383D"/>
    <w:rsid w:val="00446501"/>
    <w:rsid w:val="00450669"/>
    <w:rsid w:val="0045390F"/>
    <w:rsid w:val="00453CDC"/>
    <w:rsid w:val="00454660"/>
    <w:rsid w:val="00456590"/>
    <w:rsid w:val="004565E0"/>
    <w:rsid w:val="004618CF"/>
    <w:rsid w:val="00463726"/>
    <w:rsid w:val="004638C9"/>
    <w:rsid w:val="004639F0"/>
    <w:rsid w:val="00464729"/>
    <w:rsid w:val="00466CE6"/>
    <w:rsid w:val="004710A6"/>
    <w:rsid w:val="00471910"/>
    <w:rsid w:val="00472A05"/>
    <w:rsid w:val="004753B5"/>
    <w:rsid w:val="0048038C"/>
    <w:rsid w:val="00481B28"/>
    <w:rsid w:val="00483E79"/>
    <w:rsid w:val="0048433B"/>
    <w:rsid w:val="00486CA8"/>
    <w:rsid w:val="004941C5"/>
    <w:rsid w:val="00495F24"/>
    <w:rsid w:val="004A0249"/>
    <w:rsid w:val="004A1AB4"/>
    <w:rsid w:val="004A1B0D"/>
    <w:rsid w:val="004A23BC"/>
    <w:rsid w:val="004A5DD3"/>
    <w:rsid w:val="004B1527"/>
    <w:rsid w:val="004B15F2"/>
    <w:rsid w:val="004B21D6"/>
    <w:rsid w:val="004B27B2"/>
    <w:rsid w:val="004B3377"/>
    <w:rsid w:val="004B3D1B"/>
    <w:rsid w:val="004B5845"/>
    <w:rsid w:val="004B5BC8"/>
    <w:rsid w:val="004C12A5"/>
    <w:rsid w:val="004C1CB5"/>
    <w:rsid w:val="004C2234"/>
    <w:rsid w:val="004C2466"/>
    <w:rsid w:val="004C2D82"/>
    <w:rsid w:val="004C37C1"/>
    <w:rsid w:val="004C464A"/>
    <w:rsid w:val="004C4C29"/>
    <w:rsid w:val="004C59E8"/>
    <w:rsid w:val="004C6991"/>
    <w:rsid w:val="004D0257"/>
    <w:rsid w:val="004D1F22"/>
    <w:rsid w:val="004D49A9"/>
    <w:rsid w:val="004E11BE"/>
    <w:rsid w:val="004E1502"/>
    <w:rsid w:val="004E24FE"/>
    <w:rsid w:val="004E3DA7"/>
    <w:rsid w:val="004E68AD"/>
    <w:rsid w:val="004F091E"/>
    <w:rsid w:val="004F31FF"/>
    <w:rsid w:val="004F756B"/>
    <w:rsid w:val="00500495"/>
    <w:rsid w:val="00502153"/>
    <w:rsid w:val="00503028"/>
    <w:rsid w:val="00504863"/>
    <w:rsid w:val="005049F9"/>
    <w:rsid w:val="00510DC0"/>
    <w:rsid w:val="00513BFE"/>
    <w:rsid w:val="00514272"/>
    <w:rsid w:val="0051572E"/>
    <w:rsid w:val="00515F60"/>
    <w:rsid w:val="00516E0D"/>
    <w:rsid w:val="00517C1A"/>
    <w:rsid w:val="0052069C"/>
    <w:rsid w:val="00522E4F"/>
    <w:rsid w:val="00523B42"/>
    <w:rsid w:val="00527A99"/>
    <w:rsid w:val="00532C34"/>
    <w:rsid w:val="005333AC"/>
    <w:rsid w:val="00533DFB"/>
    <w:rsid w:val="0053601C"/>
    <w:rsid w:val="00537846"/>
    <w:rsid w:val="0054019C"/>
    <w:rsid w:val="005421BE"/>
    <w:rsid w:val="00546731"/>
    <w:rsid w:val="005504C5"/>
    <w:rsid w:val="005505BA"/>
    <w:rsid w:val="005509B6"/>
    <w:rsid w:val="00550AD4"/>
    <w:rsid w:val="00551CEE"/>
    <w:rsid w:val="005537C6"/>
    <w:rsid w:val="005560AD"/>
    <w:rsid w:val="00566BC1"/>
    <w:rsid w:val="005677FA"/>
    <w:rsid w:val="00567F1A"/>
    <w:rsid w:val="00572CBC"/>
    <w:rsid w:val="005738E4"/>
    <w:rsid w:val="0057597F"/>
    <w:rsid w:val="00575D63"/>
    <w:rsid w:val="0057661F"/>
    <w:rsid w:val="00576919"/>
    <w:rsid w:val="00581050"/>
    <w:rsid w:val="005815D3"/>
    <w:rsid w:val="0059033C"/>
    <w:rsid w:val="00591896"/>
    <w:rsid w:val="00591D06"/>
    <w:rsid w:val="005942A6"/>
    <w:rsid w:val="0059619F"/>
    <w:rsid w:val="005B15B2"/>
    <w:rsid w:val="005B1B6B"/>
    <w:rsid w:val="005B3C41"/>
    <w:rsid w:val="005B444C"/>
    <w:rsid w:val="005B71BE"/>
    <w:rsid w:val="005C05B3"/>
    <w:rsid w:val="005C2328"/>
    <w:rsid w:val="005C2656"/>
    <w:rsid w:val="005C2B6C"/>
    <w:rsid w:val="005C4805"/>
    <w:rsid w:val="005C4F30"/>
    <w:rsid w:val="005C63DA"/>
    <w:rsid w:val="005D2111"/>
    <w:rsid w:val="005D34E1"/>
    <w:rsid w:val="005D43AC"/>
    <w:rsid w:val="005D69B5"/>
    <w:rsid w:val="005D735C"/>
    <w:rsid w:val="005E1A84"/>
    <w:rsid w:val="005E30DC"/>
    <w:rsid w:val="005E4CBA"/>
    <w:rsid w:val="005E70F4"/>
    <w:rsid w:val="005E7199"/>
    <w:rsid w:val="005F1C27"/>
    <w:rsid w:val="005F382C"/>
    <w:rsid w:val="005F5B08"/>
    <w:rsid w:val="005F5BD9"/>
    <w:rsid w:val="005F6C9F"/>
    <w:rsid w:val="005F7D25"/>
    <w:rsid w:val="00601E14"/>
    <w:rsid w:val="00604AB1"/>
    <w:rsid w:val="00606010"/>
    <w:rsid w:val="006076FE"/>
    <w:rsid w:val="00607B0D"/>
    <w:rsid w:val="00613E38"/>
    <w:rsid w:val="006147E7"/>
    <w:rsid w:val="00616E17"/>
    <w:rsid w:val="00617300"/>
    <w:rsid w:val="00620B1C"/>
    <w:rsid w:val="00622E81"/>
    <w:rsid w:val="00623334"/>
    <w:rsid w:val="006241AE"/>
    <w:rsid w:val="00625012"/>
    <w:rsid w:val="00625F7E"/>
    <w:rsid w:val="00630852"/>
    <w:rsid w:val="00630ED1"/>
    <w:rsid w:val="00631D30"/>
    <w:rsid w:val="0063240D"/>
    <w:rsid w:val="00633C2F"/>
    <w:rsid w:val="00635871"/>
    <w:rsid w:val="00635E33"/>
    <w:rsid w:val="006400B6"/>
    <w:rsid w:val="0064080B"/>
    <w:rsid w:val="00640C45"/>
    <w:rsid w:val="0064338B"/>
    <w:rsid w:val="006439E9"/>
    <w:rsid w:val="00645062"/>
    <w:rsid w:val="006462DA"/>
    <w:rsid w:val="00647B92"/>
    <w:rsid w:val="0065297D"/>
    <w:rsid w:val="00656812"/>
    <w:rsid w:val="0065740D"/>
    <w:rsid w:val="00657ACF"/>
    <w:rsid w:val="00663706"/>
    <w:rsid w:val="00665708"/>
    <w:rsid w:val="00666299"/>
    <w:rsid w:val="00666F50"/>
    <w:rsid w:val="00667177"/>
    <w:rsid w:val="00667936"/>
    <w:rsid w:val="00672BF4"/>
    <w:rsid w:val="00674C4C"/>
    <w:rsid w:val="0067710B"/>
    <w:rsid w:val="0068106C"/>
    <w:rsid w:val="006835F5"/>
    <w:rsid w:val="00684A4E"/>
    <w:rsid w:val="00692A48"/>
    <w:rsid w:val="00693105"/>
    <w:rsid w:val="0069361D"/>
    <w:rsid w:val="00695564"/>
    <w:rsid w:val="00696260"/>
    <w:rsid w:val="006A0241"/>
    <w:rsid w:val="006A08EF"/>
    <w:rsid w:val="006A292C"/>
    <w:rsid w:val="006A3AF6"/>
    <w:rsid w:val="006A6857"/>
    <w:rsid w:val="006A75EC"/>
    <w:rsid w:val="006B0978"/>
    <w:rsid w:val="006B09A2"/>
    <w:rsid w:val="006B0FBF"/>
    <w:rsid w:val="006B225B"/>
    <w:rsid w:val="006B7998"/>
    <w:rsid w:val="006C0E81"/>
    <w:rsid w:val="006C2C1E"/>
    <w:rsid w:val="006C3933"/>
    <w:rsid w:val="006C685E"/>
    <w:rsid w:val="006C7CBD"/>
    <w:rsid w:val="006D05CC"/>
    <w:rsid w:val="006D3CFA"/>
    <w:rsid w:val="006D4529"/>
    <w:rsid w:val="006D4647"/>
    <w:rsid w:val="006D517D"/>
    <w:rsid w:val="006D57E3"/>
    <w:rsid w:val="006D6C0F"/>
    <w:rsid w:val="006E0877"/>
    <w:rsid w:val="006E1E79"/>
    <w:rsid w:val="006E23D0"/>
    <w:rsid w:val="006E2ACD"/>
    <w:rsid w:val="006E3A0B"/>
    <w:rsid w:val="006E4A7B"/>
    <w:rsid w:val="006E5787"/>
    <w:rsid w:val="006E5E6A"/>
    <w:rsid w:val="006E6DEB"/>
    <w:rsid w:val="006E70C1"/>
    <w:rsid w:val="006F41FE"/>
    <w:rsid w:val="006F5063"/>
    <w:rsid w:val="006F596B"/>
    <w:rsid w:val="006F5C33"/>
    <w:rsid w:val="006F5DA0"/>
    <w:rsid w:val="0070027D"/>
    <w:rsid w:val="00701E63"/>
    <w:rsid w:val="00704F5C"/>
    <w:rsid w:val="00715D88"/>
    <w:rsid w:val="00715DA0"/>
    <w:rsid w:val="007167E1"/>
    <w:rsid w:val="00721EEF"/>
    <w:rsid w:val="00722DC0"/>
    <w:rsid w:val="00724CCD"/>
    <w:rsid w:val="00726FD0"/>
    <w:rsid w:val="007271D1"/>
    <w:rsid w:val="00730833"/>
    <w:rsid w:val="00732610"/>
    <w:rsid w:val="00735DFD"/>
    <w:rsid w:val="0073787A"/>
    <w:rsid w:val="00743283"/>
    <w:rsid w:val="00743FD0"/>
    <w:rsid w:val="00744773"/>
    <w:rsid w:val="00745E16"/>
    <w:rsid w:val="00746563"/>
    <w:rsid w:val="00750908"/>
    <w:rsid w:val="007539D0"/>
    <w:rsid w:val="007543BC"/>
    <w:rsid w:val="0075441A"/>
    <w:rsid w:val="00754605"/>
    <w:rsid w:val="00757DA7"/>
    <w:rsid w:val="00765744"/>
    <w:rsid w:val="007657BF"/>
    <w:rsid w:val="00767688"/>
    <w:rsid w:val="007678B1"/>
    <w:rsid w:val="00767B1F"/>
    <w:rsid w:val="00773182"/>
    <w:rsid w:val="00773CDF"/>
    <w:rsid w:val="00781711"/>
    <w:rsid w:val="007827A3"/>
    <w:rsid w:val="00786598"/>
    <w:rsid w:val="00790314"/>
    <w:rsid w:val="00792527"/>
    <w:rsid w:val="00793DCF"/>
    <w:rsid w:val="00794232"/>
    <w:rsid w:val="007955F5"/>
    <w:rsid w:val="00796B03"/>
    <w:rsid w:val="007A02F4"/>
    <w:rsid w:val="007A2323"/>
    <w:rsid w:val="007A50A3"/>
    <w:rsid w:val="007B174E"/>
    <w:rsid w:val="007B51BF"/>
    <w:rsid w:val="007B5886"/>
    <w:rsid w:val="007C01B7"/>
    <w:rsid w:val="007C132E"/>
    <w:rsid w:val="007C196A"/>
    <w:rsid w:val="007C7D29"/>
    <w:rsid w:val="007D005D"/>
    <w:rsid w:val="007D03F5"/>
    <w:rsid w:val="007D1A86"/>
    <w:rsid w:val="007D1BCF"/>
    <w:rsid w:val="007D2F33"/>
    <w:rsid w:val="007D4A0B"/>
    <w:rsid w:val="007D4D5B"/>
    <w:rsid w:val="007D687F"/>
    <w:rsid w:val="007D6C08"/>
    <w:rsid w:val="007D6EC7"/>
    <w:rsid w:val="007E22F4"/>
    <w:rsid w:val="007E538A"/>
    <w:rsid w:val="007E5592"/>
    <w:rsid w:val="007E6245"/>
    <w:rsid w:val="007E65B1"/>
    <w:rsid w:val="007F0473"/>
    <w:rsid w:val="007F2A77"/>
    <w:rsid w:val="007F5ED9"/>
    <w:rsid w:val="007F6E51"/>
    <w:rsid w:val="00801E99"/>
    <w:rsid w:val="00803393"/>
    <w:rsid w:val="00803555"/>
    <w:rsid w:val="0080513E"/>
    <w:rsid w:val="00807D71"/>
    <w:rsid w:val="00807E18"/>
    <w:rsid w:val="008107FC"/>
    <w:rsid w:val="00811FEC"/>
    <w:rsid w:val="008143B3"/>
    <w:rsid w:val="008146DC"/>
    <w:rsid w:val="00816BCD"/>
    <w:rsid w:val="008171F7"/>
    <w:rsid w:val="00820F1B"/>
    <w:rsid w:val="00821B70"/>
    <w:rsid w:val="00830358"/>
    <w:rsid w:val="0083063C"/>
    <w:rsid w:val="00831553"/>
    <w:rsid w:val="00831963"/>
    <w:rsid w:val="00832932"/>
    <w:rsid w:val="00832E1A"/>
    <w:rsid w:val="00833C47"/>
    <w:rsid w:val="008358A9"/>
    <w:rsid w:val="0083605B"/>
    <w:rsid w:val="00836640"/>
    <w:rsid w:val="0084016D"/>
    <w:rsid w:val="00840643"/>
    <w:rsid w:val="008407CB"/>
    <w:rsid w:val="00844633"/>
    <w:rsid w:val="008450CC"/>
    <w:rsid w:val="0084629C"/>
    <w:rsid w:val="00850E15"/>
    <w:rsid w:val="00850ED4"/>
    <w:rsid w:val="00850FD8"/>
    <w:rsid w:val="008529AD"/>
    <w:rsid w:val="0085489C"/>
    <w:rsid w:val="00855114"/>
    <w:rsid w:val="00855CA8"/>
    <w:rsid w:val="00855FE1"/>
    <w:rsid w:val="0086387D"/>
    <w:rsid w:val="008638EE"/>
    <w:rsid w:val="00866820"/>
    <w:rsid w:val="00867F9E"/>
    <w:rsid w:val="008725D0"/>
    <w:rsid w:val="00875044"/>
    <w:rsid w:val="00875B3D"/>
    <w:rsid w:val="008760A7"/>
    <w:rsid w:val="008766ED"/>
    <w:rsid w:val="00880360"/>
    <w:rsid w:val="00881AF7"/>
    <w:rsid w:val="00883D11"/>
    <w:rsid w:val="0088719E"/>
    <w:rsid w:val="00887769"/>
    <w:rsid w:val="00887839"/>
    <w:rsid w:val="00893B20"/>
    <w:rsid w:val="0089424C"/>
    <w:rsid w:val="00894328"/>
    <w:rsid w:val="008965A0"/>
    <w:rsid w:val="00896B37"/>
    <w:rsid w:val="008A0609"/>
    <w:rsid w:val="008A27B2"/>
    <w:rsid w:val="008A4A0C"/>
    <w:rsid w:val="008A53AC"/>
    <w:rsid w:val="008B05BD"/>
    <w:rsid w:val="008B56A2"/>
    <w:rsid w:val="008B5DD7"/>
    <w:rsid w:val="008B706C"/>
    <w:rsid w:val="008B73C0"/>
    <w:rsid w:val="008C014A"/>
    <w:rsid w:val="008C247D"/>
    <w:rsid w:val="008C4838"/>
    <w:rsid w:val="008C62DE"/>
    <w:rsid w:val="008C6F66"/>
    <w:rsid w:val="008C725D"/>
    <w:rsid w:val="008C7D90"/>
    <w:rsid w:val="008D1258"/>
    <w:rsid w:val="008D305A"/>
    <w:rsid w:val="008D3983"/>
    <w:rsid w:val="008D42A4"/>
    <w:rsid w:val="008D470A"/>
    <w:rsid w:val="008D5936"/>
    <w:rsid w:val="008D599B"/>
    <w:rsid w:val="008D63F1"/>
    <w:rsid w:val="008E0A3F"/>
    <w:rsid w:val="008E324D"/>
    <w:rsid w:val="008E4AD0"/>
    <w:rsid w:val="008E57FD"/>
    <w:rsid w:val="008E5B74"/>
    <w:rsid w:val="008E5F35"/>
    <w:rsid w:val="008F0373"/>
    <w:rsid w:val="008F0D61"/>
    <w:rsid w:val="008F21CD"/>
    <w:rsid w:val="008F2364"/>
    <w:rsid w:val="008F5332"/>
    <w:rsid w:val="008F7ECC"/>
    <w:rsid w:val="00902DDE"/>
    <w:rsid w:val="00903403"/>
    <w:rsid w:val="00904A2B"/>
    <w:rsid w:val="00910189"/>
    <w:rsid w:val="0091048D"/>
    <w:rsid w:val="009106D1"/>
    <w:rsid w:val="00910E22"/>
    <w:rsid w:val="009123F1"/>
    <w:rsid w:val="00917045"/>
    <w:rsid w:val="009253FB"/>
    <w:rsid w:val="009261B1"/>
    <w:rsid w:val="009305EF"/>
    <w:rsid w:val="00930BF5"/>
    <w:rsid w:val="00930DD5"/>
    <w:rsid w:val="00933B28"/>
    <w:rsid w:val="00933C80"/>
    <w:rsid w:val="00934436"/>
    <w:rsid w:val="00935331"/>
    <w:rsid w:val="00935617"/>
    <w:rsid w:val="0093609F"/>
    <w:rsid w:val="0093765C"/>
    <w:rsid w:val="009401FD"/>
    <w:rsid w:val="00942E8B"/>
    <w:rsid w:val="00944A21"/>
    <w:rsid w:val="00947A27"/>
    <w:rsid w:val="00947C1C"/>
    <w:rsid w:val="00951489"/>
    <w:rsid w:val="00951B44"/>
    <w:rsid w:val="0095231D"/>
    <w:rsid w:val="00954B50"/>
    <w:rsid w:val="0095531F"/>
    <w:rsid w:val="0095551B"/>
    <w:rsid w:val="0095728E"/>
    <w:rsid w:val="00962082"/>
    <w:rsid w:val="00973A79"/>
    <w:rsid w:val="00974ADE"/>
    <w:rsid w:val="0097656E"/>
    <w:rsid w:val="00980825"/>
    <w:rsid w:val="00980CB1"/>
    <w:rsid w:val="00985AA2"/>
    <w:rsid w:val="00991541"/>
    <w:rsid w:val="009953F6"/>
    <w:rsid w:val="00996E2F"/>
    <w:rsid w:val="009A1F43"/>
    <w:rsid w:val="009A45ED"/>
    <w:rsid w:val="009A467C"/>
    <w:rsid w:val="009B1006"/>
    <w:rsid w:val="009B1375"/>
    <w:rsid w:val="009B2465"/>
    <w:rsid w:val="009B5FD5"/>
    <w:rsid w:val="009B75F9"/>
    <w:rsid w:val="009B7CAF"/>
    <w:rsid w:val="009C03AF"/>
    <w:rsid w:val="009C35B8"/>
    <w:rsid w:val="009C5B5A"/>
    <w:rsid w:val="009C6D12"/>
    <w:rsid w:val="009C7B91"/>
    <w:rsid w:val="009D0BA6"/>
    <w:rsid w:val="009D1D4C"/>
    <w:rsid w:val="009D30C5"/>
    <w:rsid w:val="009D7C28"/>
    <w:rsid w:val="009E141E"/>
    <w:rsid w:val="009E2DCC"/>
    <w:rsid w:val="009E3319"/>
    <w:rsid w:val="009E647C"/>
    <w:rsid w:val="009F3538"/>
    <w:rsid w:val="009F43FE"/>
    <w:rsid w:val="00A0019C"/>
    <w:rsid w:val="00A007D5"/>
    <w:rsid w:val="00A0427F"/>
    <w:rsid w:val="00A04AC0"/>
    <w:rsid w:val="00A10F7D"/>
    <w:rsid w:val="00A11747"/>
    <w:rsid w:val="00A11766"/>
    <w:rsid w:val="00A12105"/>
    <w:rsid w:val="00A1441E"/>
    <w:rsid w:val="00A1453A"/>
    <w:rsid w:val="00A179BC"/>
    <w:rsid w:val="00A2441B"/>
    <w:rsid w:val="00A27CDC"/>
    <w:rsid w:val="00A30760"/>
    <w:rsid w:val="00A32943"/>
    <w:rsid w:val="00A33B40"/>
    <w:rsid w:val="00A350E3"/>
    <w:rsid w:val="00A36308"/>
    <w:rsid w:val="00A36C9B"/>
    <w:rsid w:val="00A4051D"/>
    <w:rsid w:val="00A42B50"/>
    <w:rsid w:val="00A42C6D"/>
    <w:rsid w:val="00A43975"/>
    <w:rsid w:val="00A4532E"/>
    <w:rsid w:val="00A453AB"/>
    <w:rsid w:val="00A45502"/>
    <w:rsid w:val="00A506D0"/>
    <w:rsid w:val="00A5113D"/>
    <w:rsid w:val="00A51E45"/>
    <w:rsid w:val="00A52206"/>
    <w:rsid w:val="00A540CD"/>
    <w:rsid w:val="00A5655D"/>
    <w:rsid w:val="00A57ED3"/>
    <w:rsid w:val="00A658F4"/>
    <w:rsid w:val="00A65D4E"/>
    <w:rsid w:val="00A660C4"/>
    <w:rsid w:val="00A67CB9"/>
    <w:rsid w:val="00A70F93"/>
    <w:rsid w:val="00A71D16"/>
    <w:rsid w:val="00A71EAB"/>
    <w:rsid w:val="00A738C4"/>
    <w:rsid w:val="00A773E7"/>
    <w:rsid w:val="00A77918"/>
    <w:rsid w:val="00A77BE3"/>
    <w:rsid w:val="00A81CAE"/>
    <w:rsid w:val="00A83F91"/>
    <w:rsid w:val="00A84485"/>
    <w:rsid w:val="00A86699"/>
    <w:rsid w:val="00A90D0B"/>
    <w:rsid w:val="00A91C94"/>
    <w:rsid w:val="00A94683"/>
    <w:rsid w:val="00A954D5"/>
    <w:rsid w:val="00A97E86"/>
    <w:rsid w:val="00AA13C1"/>
    <w:rsid w:val="00AA19C2"/>
    <w:rsid w:val="00AA1ADD"/>
    <w:rsid w:val="00AA3B96"/>
    <w:rsid w:val="00AA3BC4"/>
    <w:rsid w:val="00AA5629"/>
    <w:rsid w:val="00AB33DF"/>
    <w:rsid w:val="00AB53DB"/>
    <w:rsid w:val="00AB5905"/>
    <w:rsid w:val="00AB6EF1"/>
    <w:rsid w:val="00AC3E7A"/>
    <w:rsid w:val="00AC46F5"/>
    <w:rsid w:val="00AC6E39"/>
    <w:rsid w:val="00AD04B6"/>
    <w:rsid w:val="00AD0978"/>
    <w:rsid w:val="00AD1C57"/>
    <w:rsid w:val="00AD3894"/>
    <w:rsid w:val="00AD52AF"/>
    <w:rsid w:val="00AD699E"/>
    <w:rsid w:val="00AE1786"/>
    <w:rsid w:val="00AE17EE"/>
    <w:rsid w:val="00AE26D1"/>
    <w:rsid w:val="00AE2BEF"/>
    <w:rsid w:val="00AE3BCC"/>
    <w:rsid w:val="00AF1732"/>
    <w:rsid w:val="00AF1EAA"/>
    <w:rsid w:val="00AF3C68"/>
    <w:rsid w:val="00AF4458"/>
    <w:rsid w:val="00AF544F"/>
    <w:rsid w:val="00AF598C"/>
    <w:rsid w:val="00B00716"/>
    <w:rsid w:val="00B010FD"/>
    <w:rsid w:val="00B02E50"/>
    <w:rsid w:val="00B03778"/>
    <w:rsid w:val="00B0394C"/>
    <w:rsid w:val="00B05001"/>
    <w:rsid w:val="00B05375"/>
    <w:rsid w:val="00B05BE0"/>
    <w:rsid w:val="00B079FA"/>
    <w:rsid w:val="00B132D0"/>
    <w:rsid w:val="00B14F2F"/>
    <w:rsid w:val="00B154C4"/>
    <w:rsid w:val="00B1643E"/>
    <w:rsid w:val="00B1650A"/>
    <w:rsid w:val="00B20320"/>
    <w:rsid w:val="00B20788"/>
    <w:rsid w:val="00B2240E"/>
    <w:rsid w:val="00B22623"/>
    <w:rsid w:val="00B2656E"/>
    <w:rsid w:val="00B26BAF"/>
    <w:rsid w:val="00B30D22"/>
    <w:rsid w:val="00B3181B"/>
    <w:rsid w:val="00B3277F"/>
    <w:rsid w:val="00B34602"/>
    <w:rsid w:val="00B347DD"/>
    <w:rsid w:val="00B36930"/>
    <w:rsid w:val="00B40422"/>
    <w:rsid w:val="00B405DF"/>
    <w:rsid w:val="00B42555"/>
    <w:rsid w:val="00B427F9"/>
    <w:rsid w:val="00B454AC"/>
    <w:rsid w:val="00B4596C"/>
    <w:rsid w:val="00B47014"/>
    <w:rsid w:val="00B5161A"/>
    <w:rsid w:val="00B52B84"/>
    <w:rsid w:val="00B52F06"/>
    <w:rsid w:val="00B5364A"/>
    <w:rsid w:val="00B5436A"/>
    <w:rsid w:val="00B5463B"/>
    <w:rsid w:val="00B555DE"/>
    <w:rsid w:val="00B56053"/>
    <w:rsid w:val="00B61893"/>
    <w:rsid w:val="00B6246C"/>
    <w:rsid w:val="00B626A7"/>
    <w:rsid w:val="00B67D89"/>
    <w:rsid w:val="00B7392C"/>
    <w:rsid w:val="00B77F89"/>
    <w:rsid w:val="00B80277"/>
    <w:rsid w:val="00B802E9"/>
    <w:rsid w:val="00B84E9E"/>
    <w:rsid w:val="00B90C3E"/>
    <w:rsid w:val="00B97F1E"/>
    <w:rsid w:val="00BA0EE8"/>
    <w:rsid w:val="00BA27DF"/>
    <w:rsid w:val="00BA398E"/>
    <w:rsid w:val="00BA53DA"/>
    <w:rsid w:val="00BA6AB6"/>
    <w:rsid w:val="00BB0A7E"/>
    <w:rsid w:val="00BB2DCA"/>
    <w:rsid w:val="00BB5A23"/>
    <w:rsid w:val="00BB5ED7"/>
    <w:rsid w:val="00BC2D9F"/>
    <w:rsid w:val="00BC46FC"/>
    <w:rsid w:val="00BC5F28"/>
    <w:rsid w:val="00BD13F1"/>
    <w:rsid w:val="00BD2B98"/>
    <w:rsid w:val="00BD39F3"/>
    <w:rsid w:val="00BD51B1"/>
    <w:rsid w:val="00BD5E11"/>
    <w:rsid w:val="00BD5E29"/>
    <w:rsid w:val="00BE019A"/>
    <w:rsid w:val="00BE10A5"/>
    <w:rsid w:val="00BE4D87"/>
    <w:rsid w:val="00BE596A"/>
    <w:rsid w:val="00BE5AE2"/>
    <w:rsid w:val="00BE69D7"/>
    <w:rsid w:val="00BE703A"/>
    <w:rsid w:val="00BE7DA0"/>
    <w:rsid w:val="00BF1DEE"/>
    <w:rsid w:val="00BF2275"/>
    <w:rsid w:val="00BF24AC"/>
    <w:rsid w:val="00BF52F3"/>
    <w:rsid w:val="00BF6C7F"/>
    <w:rsid w:val="00C00976"/>
    <w:rsid w:val="00C01A5B"/>
    <w:rsid w:val="00C030C6"/>
    <w:rsid w:val="00C03185"/>
    <w:rsid w:val="00C033A9"/>
    <w:rsid w:val="00C052F0"/>
    <w:rsid w:val="00C0749E"/>
    <w:rsid w:val="00C100FB"/>
    <w:rsid w:val="00C11B5C"/>
    <w:rsid w:val="00C12042"/>
    <w:rsid w:val="00C14F0B"/>
    <w:rsid w:val="00C1646C"/>
    <w:rsid w:val="00C17996"/>
    <w:rsid w:val="00C20F1C"/>
    <w:rsid w:val="00C21A4A"/>
    <w:rsid w:val="00C22B7F"/>
    <w:rsid w:val="00C23B3A"/>
    <w:rsid w:val="00C244B2"/>
    <w:rsid w:val="00C26734"/>
    <w:rsid w:val="00C279F1"/>
    <w:rsid w:val="00C36D4D"/>
    <w:rsid w:val="00C37FEB"/>
    <w:rsid w:val="00C4217E"/>
    <w:rsid w:val="00C43E6B"/>
    <w:rsid w:val="00C45292"/>
    <w:rsid w:val="00C50377"/>
    <w:rsid w:val="00C508F5"/>
    <w:rsid w:val="00C56699"/>
    <w:rsid w:val="00C60C88"/>
    <w:rsid w:val="00C621C6"/>
    <w:rsid w:val="00C633D3"/>
    <w:rsid w:val="00C658B6"/>
    <w:rsid w:val="00C67EF0"/>
    <w:rsid w:val="00C75C90"/>
    <w:rsid w:val="00C761F8"/>
    <w:rsid w:val="00C80272"/>
    <w:rsid w:val="00C83B71"/>
    <w:rsid w:val="00C84774"/>
    <w:rsid w:val="00C85B79"/>
    <w:rsid w:val="00C85F65"/>
    <w:rsid w:val="00C86953"/>
    <w:rsid w:val="00C903B6"/>
    <w:rsid w:val="00C90977"/>
    <w:rsid w:val="00C91609"/>
    <w:rsid w:val="00C960A1"/>
    <w:rsid w:val="00C96B6F"/>
    <w:rsid w:val="00C97DF9"/>
    <w:rsid w:val="00CA1155"/>
    <w:rsid w:val="00CA1930"/>
    <w:rsid w:val="00CA376F"/>
    <w:rsid w:val="00CA5690"/>
    <w:rsid w:val="00CA6968"/>
    <w:rsid w:val="00CB22C2"/>
    <w:rsid w:val="00CB3A90"/>
    <w:rsid w:val="00CB3BC4"/>
    <w:rsid w:val="00CB4425"/>
    <w:rsid w:val="00CC03AB"/>
    <w:rsid w:val="00CC0F75"/>
    <w:rsid w:val="00CC426C"/>
    <w:rsid w:val="00CC5B5B"/>
    <w:rsid w:val="00CC5E7B"/>
    <w:rsid w:val="00CD5FA8"/>
    <w:rsid w:val="00CD7EF8"/>
    <w:rsid w:val="00CE2AF3"/>
    <w:rsid w:val="00CE3EC5"/>
    <w:rsid w:val="00CE4A7F"/>
    <w:rsid w:val="00CE5DEC"/>
    <w:rsid w:val="00CF0190"/>
    <w:rsid w:val="00CF41F0"/>
    <w:rsid w:val="00CF6144"/>
    <w:rsid w:val="00CF6F99"/>
    <w:rsid w:val="00D00564"/>
    <w:rsid w:val="00D04D98"/>
    <w:rsid w:val="00D06184"/>
    <w:rsid w:val="00D0712D"/>
    <w:rsid w:val="00D0780D"/>
    <w:rsid w:val="00D100E9"/>
    <w:rsid w:val="00D1420E"/>
    <w:rsid w:val="00D163C7"/>
    <w:rsid w:val="00D1745D"/>
    <w:rsid w:val="00D17A6A"/>
    <w:rsid w:val="00D2058E"/>
    <w:rsid w:val="00D20FC6"/>
    <w:rsid w:val="00D211B9"/>
    <w:rsid w:val="00D21AC5"/>
    <w:rsid w:val="00D27358"/>
    <w:rsid w:val="00D27FA2"/>
    <w:rsid w:val="00D3389D"/>
    <w:rsid w:val="00D35033"/>
    <w:rsid w:val="00D35465"/>
    <w:rsid w:val="00D40555"/>
    <w:rsid w:val="00D4140E"/>
    <w:rsid w:val="00D4182E"/>
    <w:rsid w:val="00D41E6C"/>
    <w:rsid w:val="00D45551"/>
    <w:rsid w:val="00D45FB6"/>
    <w:rsid w:val="00D5010E"/>
    <w:rsid w:val="00D5380E"/>
    <w:rsid w:val="00D541D7"/>
    <w:rsid w:val="00D5446D"/>
    <w:rsid w:val="00D54779"/>
    <w:rsid w:val="00D5618C"/>
    <w:rsid w:val="00D57D53"/>
    <w:rsid w:val="00D63BA3"/>
    <w:rsid w:val="00D64B08"/>
    <w:rsid w:val="00D64E7F"/>
    <w:rsid w:val="00D65685"/>
    <w:rsid w:val="00D71E3D"/>
    <w:rsid w:val="00D7235C"/>
    <w:rsid w:val="00D74A9B"/>
    <w:rsid w:val="00D77BDE"/>
    <w:rsid w:val="00D8220B"/>
    <w:rsid w:val="00D8297B"/>
    <w:rsid w:val="00D845C1"/>
    <w:rsid w:val="00D84A25"/>
    <w:rsid w:val="00D84C04"/>
    <w:rsid w:val="00D87892"/>
    <w:rsid w:val="00D87ADD"/>
    <w:rsid w:val="00D87E88"/>
    <w:rsid w:val="00D96A0E"/>
    <w:rsid w:val="00D96AB1"/>
    <w:rsid w:val="00D96B85"/>
    <w:rsid w:val="00D97D1B"/>
    <w:rsid w:val="00DA0618"/>
    <w:rsid w:val="00DA2615"/>
    <w:rsid w:val="00DA2EA6"/>
    <w:rsid w:val="00DA3C44"/>
    <w:rsid w:val="00DA47BB"/>
    <w:rsid w:val="00DA696D"/>
    <w:rsid w:val="00DB09C8"/>
    <w:rsid w:val="00DB0EF4"/>
    <w:rsid w:val="00DB2555"/>
    <w:rsid w:val="00DB5BCD"/>
    <w:rsid w:val="00DB62E0"/>
    <w:rsid w:val="00DB7EA6"/>
    <w:rsid w:val="00DC2124"/>
    <w:rsid w:val="00DC3153"/>
    <w:rsid w:val="00DC3878"/>
    <w:rsid w:val="00DC3D04"/>
    <w:rsid w:val="00DC5EF2"/>
    <w:rsid w:val="00DC67DC"/>
    <w:rsid w:val="00DC6D1F"/>
    <w:rsid w:val="00DD4E46"/>
    <w:rsid w:val="00DD5B14"/>
    <w:rsid w:val="00DD5FBB"/>
    <w:rsid w:val="00DD695C"/>
    <w:rsid w:val="00DE1B0B"/>
    <w:rsid w:val="00DE4516"/>
    <w:rsid w:val="00DE698A"/>
    <w:rsid w:val="00DE799E"/>
    <w:rsid w:val="00DE7C2D"/>
    <w:rsid w:val="00DF200A"/>
    <w:rsid w:val="00DF2BF1"/>
    <w:rsid w:val="00DF4429"/>
    <w:rsid w:val="00DF570D"/>
    <w:rsid w:val="00DF5719"/>
    <w:rsid w:val="00E0154F"/>
    <w:rsid w:val="00E01EFA"/>
    <w:rsid w:val="00E02ADC"/>
    <w:rsid w:val="00E03AF6"/>
    <w:rsid w:val="00E04E35"/>
    <w:rsid w:val="00E060B5"/>
    <w:rsid w:val="00E06F63"/>
    <w:rsid w:val="00E12488"/>
    <w:rsid w:val="00E1293F"/>
    <w:rsid w:val="00E12991"/>
    <w:rsid w:val="00E12DCF"/>
    <w:rsid w:val="00E12F9B"/>
    <w:rsid w:val="00E13BAA"/>
    <w:rsid w:val="00E1415F"/>
    <w:rsid w:val="00E167AF"/>
    <w:rsid w:val="00E2019A"/>
    <w:rsid w:val="00E226EC"/>
    <w:rsid w:val="00E234B2"/>
    <w:rsid w:val="00E235E7"/>
    <w:rsid w:val="00E23979"/>
    <w:rsid w:val="00E2398B"/>
    <w:rsid w:val="00E264E7"/>
    <w:rsid w:val="00E26B00"/>
    <w:rsid w:val="00E26B24"/>
    <w:rsid w:val="00E27336"/>
    <w:rsid w:val="00E27671"/>
    <w:rsid w:val="00E320C8"/>
    <w:rsid w:val="00E337A7"/>
    <w:rsid w:val="00E35E52"/>
    <w:rsid w:val="00E409E0"/>
    <w:rsid w:val="00E43D00"/>
    <w:rsid w:val="00E44C4E"/>
    <w:rsid w:val="00E44E66"/>
    <w:rsid w:val="00E45CD2"/>
    <w:rsid w:val="00E47152"/>
    <w:rsid w:val="00E51D3D"/>
    <w:rsid w:val="00E5546B"/>
    <w:rsid w:val="00E56B9B"/>
    <w:rsid w:val="00E57549"/>
    <w:rsid w:val="00E60DAA"/>
    <w:rsid w:val="00E6529B"/>
    <w:rsid w:val="00E661EF"/>
    <w:rsid w:val="00E70DE6"/>
    <w:rsid w:val="00E71563"/>
    <w:rsid w:val="00E74A05"/>
    <w:rsid w:val="00E75424"/>
    <w:rsid w:val="00E7629C"/>
    <w:rsid w:val="00E77570"/>
    <w:rsid w:val="00E77CF7"/>
    <w:rsid w:val="00E9044E"/>
    <w:rsid w:val="00E9269C"/>
    <w:rsid w:val="00E92976"/>
    <w:rsid w:val="00E943AF"/>
    <w:rsid w:val="00E9458D"/>
    <w:rsid w:val="00EA3AAB"/>
    <w:rsid w:val="00EA3F32"/>
    <w:rsid w:val="00EA45A0"/>
    <w:rsid w:val="00EB1A22"/>
    <w:rsid w:val="00EB2CF7"/>
    <w:rsid w:val="00EB3961"/>
    <w:rsid w:val="00EB3E62"/>
    <w:rsid w:val="00EB495B"/>
    <w:rsid w:val="00EB4EEC"/>
    <w:rsid w:val="00EB62AA"/>
    <w:rsid w:val="00EB70A5"/>
    <w:rsid w:val="00EB7F6E"/>
    <w:rsid w:val="00EC1041"/>
    <w:rsid w:val="00EC4AE7"/>
    <w:rsid w:val="00EC52A7"/>
    <w:rsid w:val="00EC789D"/>
    <w:rsid w:val="00EC7F0D"/>
    <w:rsid w:val="00ED0812"/>
    <w:rsid w:val="00ED14D2"/>
    <w:rsid w:val="00ED32F7"/>
    <w:rsid w:val="00ED5D1A"/>
    <w:rsid w:val="00EE3D3A"/>
    <w:rsid w:val="00EE4E79"/>
    <w:rsid w:val="00EE702E"/>
    <w:rsid w:val="00EF1FB8"/>
    <w:rsid w:val="00EF3EE4"/>
    <w:rsid w:val="00EF4869"/>
    <w:rsid w:val="00EF4C8B"/>
    <w:rsid w:val="00EF652E"/>
    <w:rsid w:val="00F006F8"/>
    <w:rsid w:val="00F03ED5"/>
    <w:rsid w:val="00F0442D"/>
    <w:rsid w:val="00F05830"/>
    <w:rsid w:val="00F05CDE"/>
    <w:rsid w:val="00F06E3F"/>
    <w:rsid w:val="00F0716F"/>
    <w:rsid w:val="00F104D6"/>
    <w:rsid w:val="00F10631"/>
    <w:rsid w:val="00F13180"/>
    <w:rsid w:val="00F16699"/>
    <w:rsid w:val="00F168F2"/>
    <w:rsid w:val="00F2210A"/>
    <w:rsid w:val="00F22785"/>
    <w:rsid w:val="00F241DA"/>
    <w:rsid w:val="00F24C27"/>
    <w:rsid w:val="00F24FCE"/>
    <w:rsid w:val="00F25800"/>
    <w:rsid w:val="00F258DA"/>
    <w:rsid w:val="00F2658B"/>
    <w:rsid w:val="00F3039C"/>
    <w:rsid w:val="00F30F19"/>
    <w:rsid w:val="00F31281"/>
    <w:rsid w:val="00F31796"/>
    <w:rsid w:val="00F31EB6"/>
    <w:rsid w:val="00F31F06"/>
    <w:rsid w:val="00F3280C"/>
    <w:rsid w:val="00F33BF0"/>
    <w:rsid w:val="00F35F24"/>
    <w:rsid w:val="00F43D53"/>
    <w:rsid w:val="00F455C1"/>
    <w:rsid w:val="00F51D0F"/>
    <w:rsid w:val="00F54CAA"/>
    <w:rsid w:val="00F5654D"/>
    <w:rsid w:val="00F57FE5"/>
    <w:rsid w:val="00F63B7C"/>
    <w:rsid w:val="00F64C07"/>
    <w:rsid w:val="00F65A7B"/>
    <w:rsid w:val="00F676E0"/>
    <w:rsid w:val="00F67D79"/>
    <w:rsid w:val="00F70263"/>
    <w:rsid w:val="00F72455"/>
    <w:rsid w:val="00F74231"/>
    <w:rsid w:val="00F75086"/>
    <w:rsid w:val="00F757DC"/>
    <w:rsid w:val="00F81A8C"/>
    <w:rsid w:val="00F81C44"/>
    <w:rsid w:val="00F81D00"/>
    <w:rsid w:val="00F839D7"/>
    <w:rsid w:val="00F83A8E"/>
    <w:rsid w:val="00F83B82"/>
    <w:rsid w:val="00F847FF"/>
    <w:rsid w:val="00F86994"/>
    <w:rsid w:val="00F86FBD"/>
    <w:rsid w:val="00F90A33"/>
    <w:rsid w:val="00F9244C"/>
    <w:rsid w:val="00F93984"/>
    <w:rsid w:val="00F93C55"/>
    <w:rsid w:val="00F95C27"/>
    <w:rsid w:val="00F979D2"/>
    <w:rsid w:val="00FA332A"/>
    <w:rsid w:val="00FA3C48"/>
    <w:rsid w:val="00FA44DD"/>
    <w:rsid w:val="00FA61E1"/>
    <w:rsid w:val="00FB05D6"/>
    <w:rsid w:val="00FB399D"/>
    <w:rsid w:val="00FB3AA6"/>
    <w:rsid w:val="00FB3DD2"/>
    <w:rsid w:val="00FB4439"/>
    <w:rsid w:val="00FB55EA"/>
    <w:rsid w:val="00FB7DE1"/>
    <w:rsid w:val="00FC02A0"/>
    <w:rsid w:val="00FC4BEB"/>
    <w:rsid w:val="00FC4C93"/>
    <w:rsid w:val="00FC70B9"/>
    <w:rsid w:val="00FD12B0"/>
    <w:rsid w:val="00FD2734"/>
    <w:rsid w:val="00FD3D6C"/>
    <w:rsid w:val="00FD68CC"/>
    <w:rsid w:val="00FD693E"/>
    <w:rsid w:val="00FE0218"/>
    <w:rsid w:val="00FE189A"/>
    <w:rsid w:val="00FE2E2F"/>
    <w:rsid w:val="00FE65D6"/>
    <w:rsid w:val="00FE7E32"/>
    <w:rsid w:val="00FF1C6D"/>
    <w:rsid w:val="00FF235F"/>
    <w:rsid w:val="00FF31F2"/>
    <w:rsid w:val="00FF378E"/>
    <w:rsid w:val="00FF3967"/>
    <w:rsid w:val="00FF49A2"/>
    <w:rsid w:val="00FF632F"/>
    <w:rsid w:val="2DF89561"/>
    <w:rsid w:val="7FCE6C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7393D"/>
  <w15:chartTrackingRefBased/>
  <w15:docId w15:val="{E5A21D46-DC38-434D-BA2C-B712D679F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1D1D48"/>
    <w:pPr>
      <w:spacing w:after="120"/>
    </w:pPr>
    <w:rPr>
      <w:rFonts w:ascii="Verdana" w:hAnsi="Verdana" w:cs="Helvetica"/>
      <w:lang w:val="en-GB" w:eastAsia="ko-KR"/>
    </w:rPr>
  </w:style>
  <w:style w:type="paragraph" w:styleId="1">
    <w:name w:val="heading 1"/>
    <w:aliases w:val="Description,New"/>
    <w:basedOn w:val="a"/>
    <w:next w:val="a"/>
    <w:link w:val="10"/>
    <w:qFormat/>
    <w:rsid w:val="00EF3EE4"/>
    <w:pPr>
      <w:spacing w:after="80"/>
      <w:outlineLvl w:val="0"/>
    </w:pPr>
    <w:rPr>
      <w:bCs/>
      <w:color w:val="A6A6A6"/>
      <w:kern w:val="32"/>
      <w:szCs w:val="32"/>
    </w:rPr>
  </w:style>
  <w:style w:type="paragraph" w:styleId="2">
    <w:name w:val="heading 2"/>
    <w:aliases w:val=" Char2"/>
    <w:basedOn w:val="a"/>
    <w:next w:val="a0"/>
    <w:autoRedefine/>
    <w:qFormat/>
    <w:rsid w:val="0044383D"/>
    <w:pPr>
      <w:keepNext/>
      <w:keepLines/>
      <w:numPr>
        <w:ilvl w:val="1"/>
        <w:numId w:val="1"/>
      </w:numPr>
      <w:tabs>
        <w:tab w:val="clear" w:pos="540"/>
      </w:tabs>
      <w:spacing w:before="240" w:after="240" w:line="240" w:lineRule="exact"/>
      <w:jc w:val="both"/>
      <w:outlineLvl w:val="1"/>
    </w:pPr>
    <w:rPr>
      <w:rFonts w:eastAsia="SimSun"/>
      <w:b/>
      <w:bCs/>
      <w:color w:val="000000"/>
      <w:kern w:val="28"/>
      <w:lang w:eastAsia="en-US"/>
    </w:rPr>
  </w:style>
  <w:style w:type="paragraph" w:styleId="3">
    <w:name w:val="heading 3"/>
    <w:basedOn w:val="a"/>
    <w:next w:val="a"/>
    <w:qFormat/>
    <w:rsid w:val="004B3D1B"/>
    <w:pPr>
      <w:tabs>
        <w:tab w:val="num" w:pos="720"/>
      </w:tabs>
      <w:spacing w:before="240"/>
      <w:jc w:val="both"/>
      <w:outlineLvl w:val="2"/>
    </w:pPr>
    <w:rPr>
      <w:rFonts w:eastAsia="SimSun"/>
      <w:b/>
      <w:szCs w:val="26"/>
      <w:lang w:eastAsia="en-GB"/>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a4">
    <w:name w:val="Hyperlink"/>
    <w:uiPriority w:val="99"/>
    <w:rsid w:val="003F3189"/>
    <w:rPr>
      <w:color w:val="0000FF"/>
      <w:u w:val="single"/>
    </w:rPr>
  </w:style>
  <w:style w:type="paragraph" w:styleId="11">
    <w:name w:val="toc 1"/>
    <w:basedOn w:val="a"/>
    <w:next w:val="a"/>
    <w:uiPriority w:val="39"/>
    <w:rsid w:val="007A02F4"/>
    <w:pPr>
      <w:tabs>
        <w:tab w:val="left" w:pos="576"/>
        <w:tab w:val="right" w:leader="dot" w:pos="9878"/>
      </w:tabs>
      <w:spacing w:before="80" w:after="80"/>
      <w:ind w:left="576" w:hanging="576"/>
    </w:pPr>
    <w:rPr>
      <w:rFonts w:cs="Times New Roman"/>
      <w:b/>
      <w:bCs/>
      <w:szCs w:val="24"/>
    </w:rPr>
  </w:style>
  <w:style w:type="paragraph" w:styleId="20">
    <w:name w:val="toc 2"/>
    <w:basedOn w:val="a"/>
    <w:next w:val="a"/>
    <w:uiPriority w:val="39"/>
    <w:rsid w:val="007A02F4"/>
    <w:pPr>
      <w:tabs>
        <w:tab w:val="right" w:leader="dot" w:pos="9878"/>
      </w:tabs>
      <w:spacing w:before="40" w:after="40"/>
      <w:ind w:left="1152" w:hanging="576"/>
    </w:pPr>
    <w:rPr>
      <w:rFonts w:cs="Times New Roman"/>
      <w:szCs w:val="24"/>
    </w:rPr>
  </w:style>
  <w:style w:type="paragraph" w:styleId="30">
    <w:name w:val="toc 3"/>
    <w:basedOn w:val="a"/>
    <w:next w:val="a"/>
    <w:autoRedefine/>
    <w:uiPriority w:val="39"/>
    <w:rsid w:val="00AB53DB"/>
    <w:pPr>
      <w:tabs>
        <w:tab w:val="left" w:pos="900"/>
        <w:tab w:val="right" w:leader="dot" w:pos="8302"/>
      </w:tabs>
    </w:pPr>
    <w:rPr>
      <w:rFonts w:cs="Times New Roman"/>
      <w:iCs/>
      <w:szCs w:val="24"/>
    </w:rPr>
  </w:style>
  <w:style w:type="paragraph" w:styleId="4">
    <w:name w:val="toc 4"/>
    <w:basedOn w:val="a"/>
    <w:next w:val="a"/>
    <w:autoRedefine/>
    <w:semiHidden/>
    <w:rsid w:val="003657C3"/>
    <w:pPr>
      <w:ind w:left="600"/>
    </w:pPr>
    <w:rPr>
      <w:rFonts w:ascii="Times New Roman" w:hAnsi="Times New Roman" w:cs="Times New Roman"/>
      <w:sz w:val="18"/>
      <w:szCs w:val="21"/>
    </w:rPr>
  </w:style>
  <w:style w:type="paragraph" w:styleId="5">
    <w:name w:val="toc 5"/>
    <w:basedOn w:val="a"/>
    <w:next w:val="a"/>
    <w:autoRedefine/>
    <w:semiHidden/>
    <w:rsid w:val="003657C3"/>
    <w:pPr>
      <w:ind w:left="800"/>
    </w:pPr>
    <w:rPr>
      <w:rFonts w:ascii="Times New Roman" w:hAnsi="Times New Roman" w:cs="Times New Roman"/>
      <w:sz w:val="18"/>
      <w:szCs w:val="21"/>
    </w:rPr>
  </w:style>
  <w:style w:type="paragraph" w:styleId="6">
    <w:name w:val="toc 6"/>
    <w:basedOn w:val="a"/>
    <w:next w:val="a"/>
    <w:autoRedefine/>
    <w:semiHidden/>
    <w:rsid w:val="003657C3"/>
    <w:pPr>
      <w:ind w:left="1000"/>
    </w:pPr>
    <w:rPr>
      <w:rFonts w:ascii="Times New Roman" w:hAnsi="Times New Roman" w:cs="Times New Roman"/>
      <w:sz w:val="18"/>
      <w:szCs w:val="21"/>
    </w:rPr>
  </w:style>
  <w:style w:type="paragraph" w:styleId="7">
    <w:name w:val="toc 7"/>
    <w:basedOn w:val="a"/>
    <w:next w:val="a"/>
    <w:autoRedefine/>
    <w:semiHidden/>
    <w:rsid w:val="003657C3"/>
    <w:pPr>
      <w:ind w:left="1200"/>
    </w:pPr>
    <w:rPr>
      <w:rFonts w:ascii="Times New Roman" w:hAnsi="Times New Roman" w:cs="Times New Roman"/>
      <w:sz w:val="18"/>
      <w:szCs w:val="21"/>
    </w:rPr>
  </w:style>
  <w:style w:type="paragraph" w:styleId="8">
    <w:name w:val="toc 8"/>
    <w:basedOn w:val="a"/>
    <w:next w:val="a"/>
    <w:autoRedefine/>
    <w:semiHidden/>
    <w:rsid w:val="003657C3"/>
    <w:pPr>
      <w:ind w:left="1400"/>
    </w:pPr>
    <w:rPr>
      <w:rFonts w:ascii="Times New Roman" w:hAnsi="Times New Roman" w:cs="Times New Roman"/>
      <w:sz w:val="18"/>
      <w:szCs w:val="21"/>
    </w:rPr>
  </w:style>
  <w:style w:type="paragraph" w:styleId="9">
    <w:name w:val="toc 9"/>
    <w:basedOn w:val="a"/>
    <w:next w:val="a"/>
    <w:autoRedefine/>
    <w:semiHidden/>
    <w:rsid w:val="003657C3"/>
    <w:pPr>
      <w:ind w:left="1600"/>
    </w:pPr>
    <w:rPr>
      <w:rFonts w:ascii="Times New Roman" w:hAnsi="Times New Roman" w:cs="Times New Roman"/>
      <w:sz w:val="18"/>
      <w:szCs w:val="21"/>
    </w:rPr>
  </w:style>
  <w:style w:type="character" w:styleId="10" w:customStyle="1">
    <w:name w:val="標題 1 字元"/>
    <w:aliases w:val="Description 字元,New 字元"/>
    <w:link w:val="1"/>
    <w:rsid w:val="00EF3EE4"/>
    <w:rPr>
      <w:rFonts w:ascii="Verdana" w:hAnsi="Verdana" w:cs="Helvetica"/>
      <w:bCs/>
      <w:color w:val="A6A6A6"/>
      <w:kern w:val="32"/>
      <w:szCs w:val="32"/>
      <w:lang w:val="en-GB" w:eastAsia="ko-KR"/>
    </w:rPr>
  </w:style>
  <w:style w:type="paragraph" w:styleId="a0">
    <w:name w:val="Body Text"/>
    <w:link w:val="a5"/>
    <w:rsid w:val="006B09A2"/>
    <w:pPr>
      <w:spacing w:after="200" w:line="276" w:lineRule="auto"/>
    </w:pPr>
    <w:rPr>
      <w:rFonts w:ascii="Verdana" w:hAnsi="Verdana" w:cs="Helvetica"/>
      <w:color w:val="A6A6A6"/>
      <w:lang w:val="en-GB" w:eastAsia="ko-KR"/>
    </w:rPr>
  </w:style>
  <w:style w:type="table" w:styleId="a6">
    <w:name w:val="Table Grid"/>
    <w:basedOn w:val="a2"/>
    <w:uiPriority w:val="59"/>
    <w:rsid w:val="000835CB"/>
    <w:rPr>
      <w:rFonts w:ascii="Verdana" w:hAnsi="Verdana"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yle9ptBold" w:customStyle="1">
    <w:name w:val="Style 9 pt Bold"/>
    <w:rsid w:val="00C508F5"/>
    <w:rPr>
      <w:rFonts w:ascii="Arial" w:hAnsi="Arial"/>
      <w:b/>
      <w:bCs/>
      <w:sz w:val="20"/>
    </w:rPr>
  </w:style>
  <w:style w:type="paragraph" w:styleId="StyleHeading1Black" w:customStyle="1">
    <w:name w:val="Style Heading 1 + Black"/>
    <w:basedOn w:val="1"/>
    <w:rsid w:val="00F16699"/>
    <w:pPr>
      <w:spacing w:after="0"/>
    </w:pPr>
    <w:rPr>
      <w:color w:val="000000"/>
      <w:kern w:val="0"/>
      <w:szCs w:val="24"/>
      <w:lang w:eastAsia="en-US"/>
    </w:rPr>
  </w:style>
  <w:style w:type="paragraph" w:styleId="a7">
    <w:name w:val="header"/>
    <w:basedOn w:val="a"/>
    <w:link w:val="a8"/>
    <w:rsid w:val="0036057A"/>
    <w:pPr>
      <w:tabs>
        <w:tab w:val="center" w:pos="4153"/>
        <w:tab w:val="right" w:pos="8306"/>
      </w:tabs>
    </w:pPr>
  </w:style>
  <w:style w:type="paragraph" w:styleId="a9">
    <w:name w:val="footer"/>
    <w:basedOn w:val="a"/>
    <w:rsid w:val="00500495"/>
    <w:pPr>
      <w:tabs>
        <w:tab w:val="right" w:pos="9893"/>
      </w:tabs>
    </w:pPr>
    <w:rPr>
      <w:sz w:val="18"/>
    </w:rPr>
  </w:style>
  <w:style w:type="character" w:styleId="aa">
    <w:name w:val="page number"/>
    <w:basedOn w:val="a1"/>
    <w:rsid w:val="007D4A0B"/>
  </w:style>
  <w:style w:type="paragraph" w:styleId="ab">
    <w:name w:val="Balloon Text"/>
    <w:basedOn w:val="a"/>
    <w:link w:val="ac"/>
    <w:semiHidden/>
    <w:rsid w:val="005509B6"/>
    <w:rPr>
      <w:rFonts w:ascii="Tahoma" w:hAnsi="Tahoma" w:cs="Tahoma"/>
      <w:sz w:val="16"/>
      <w:szCs w:val="16"/>
    </w:rPr>
  </w:style>
  <w:style w:type="paragraph" w:styleId="ad">
    <w:name w:val="Revision"/>
    <w:hidden/>
    <w:uiPriority w:val="99"/>
    <w:semiHidden/>
    <w:rsid w:val="00D84C04"/>
    <w:rPr>
      <w:rFonts w:ascii="Arial" w:hAnsi="Arial" w:cs="Helvetica"/>
      <w:lang w:val="en-GB" w:eastAsia="ko-KR"/>
    </w:rPr>
  </w:style>
  <w:style w:type="character" w:styleId="ac" w:customStyle="1">
    <w:name w:val="註解方塊文字 字元"/>
    <w:link w:val="ab"/>
    <w:semiHidden/>
    <w:rsid w:val="0083063C"/>
    <w:rPr>
      <w:rFonts w:ascii="Tahoma" w:hAnsi="Tahoma" w:cs="Tahoma"/>
      <w:sz w:val="16"/>
      <w:szCs w:val="16"/>
      <w:lang w:val="en-GB" w:eastAsia="ko-KR"/>
    </w:rPr>
  </w:style>
  <w:style w:type="paragraph" w:styleId="BodyCopyTable" w:customStyle="1">
    <w:name w:val="Body Copy Table"/>
    <w:link w:val="BodyCopyTableZchn"/>
    <w:rsid w:val="00481B28"/>
    <w:pPr>
      <w:spacing w:before="60" w:after="60"/>
    </w:pPr>
    <w:rPr>
      <w:rFonts w:ascii="Arial" w:hAnsi="Arial" w:eastAsia="MS Mincho"/>
      <w:szCs w:val="24"/>
      <w:lang w:eastAsia="ja-JP"/>
    </w:rPr>
  </w:style>
  <w:style w:type="character" w:styleId="BodyCopyTableZchn" w:customStyle="1">
    <w:name w:val="Body Copy Table Zchn"/>
    <w:link w:val="BodyCopyTable"/>
    <w:rsid w:val="00481B28"/>
    <w:rPr>
      <w:rFonts w:ascii="Arial" w:hAnsi="Arial" w:eastAsia="MS Mincho"/>
      <w:szCs w:val="24"/>
      <w:lang w:val="en-US" w:eastAsia="ja-JP"/>
    </w:rPr>
  </w:style>
  <w:style w:type="paragraph" w:styleId="Default" w:customStyle="1">
    <w:name w:val="Default"/>
    <w:basedOn w:val="BodyCopyTable"/>
    <w:rsid w:val="00481B28"/>
    <w:pPr>
      <w:numPr>
        <w:numId w:val="3"/>
      </w:numPr>
      <w:tabs>
        <w:tab w:val="num" w:pos="360"/>
        <w:tab w:val="num" w:pos="720"/>
        <w:tab w:val="num" w:pos="1080"/>
        <w:tab w:val="num" w:pos="1440"/>
      </w:tabs>
      <w:ind w:left="272" w:hanging="272"/>
    </w:pPr>
  </w:style>
  <w:style w:type="paragraph" w:styleId="Web">
    <w:name w:val="Normal (Web)"/>
    <w:basedOn w:val="a"/>
    <w:uiPriority w:val="99"/>
    <w:unhideWhenUsed/>
    <w:rsid w:val="0064080B"/>
    <w:pPr>
      <w:spacing w:before="100" w:beforeAutospacing="1" w:after="100" w:afterAutospacing="1"/>
    </w:pPr>
    <w:rPr>
      <w:rFonts w:ascii="Times New Roman" w:hAnsi="Times New Roman" w:eastAsia="Times New Roman" w:cs="Times New Roman"/>
      <w:sz w:val="24"/>
      <w:szCs w:val="24"/>
      <w:lang w:val="de-DE" w:eastAsia="de-DE"/>
    </w:rPr>
  </w:style>
  <w:style w:type="paragraph" w:styleId="ae">
    <w:name w:val="List Paragraph"/>
    <w:basedOn w:val="a"/>
    <w:uiPriority w:val="34"/>
    <w:qFormat/>
    <w:rsid w:val="002A5C64"/>
    <w:pPr>
      <w:ind w:left="720"/>
      <w:contextualSpacing/>
    </w:pPr>
  </w:style>
  <w:style w:type="paragraph" w:styleId="21">
    <w:name w:val="Body Text 2"/>
    <w:basedOn w:val="a"/>
    <w:link w:val="22"/>
    <w:rsid w:val="00AB6EF1"/>
    <w:pPr>
      <w:spacing w:line="480" w:lineRule="auto"/>
    </w:pPr>
  </w:style>
  <w:style w:type="character" w:styleId="22" w:customStyle="1">
    <w:name w:val="本文 2 字元"/>
    <w:link w:val="21"/>
    <w:rsid w:val="00AB6EF1"/>
    <w:rPr>
      <w:rFonts w:ascii="Arial" w:hAnsi="Arial" w:cs="Helvetica"/>
      <w:lang w:val="en-GB" w:eastAsia="ko-KR"/>
    </w:rPr>
  </w:style>
  <w:style w:type="character" w:styleId="a8" w:customStyle="1">
    <w:name w:val="頁首 字元"/>
    <w:link w:val="a7"/>
    <w:locked/>
    <w:rsid w:val="00AB6EF1"/>
    <w:rPr>
      <w:rFonts w:ascii="Arial" w:hAnsi="Arial" w:cs="Helvetica"/>
      <w:lang w:val="en-GB" w:eastAsia="ko-KR"/>
    </w:rPr>
  </w:style>
  <w:style w:type="paragraph" w:styleId="Level1" w:customStyle="1">
    <w:name w:val="Level 1"/>
    <w:qFormat/>
    <w:rsid w:val="00F2658B"/>
    <w:pPr>
      <w:numPr>
        <w:numId w:val="5"/>
      </w:numPr>
      <w:shd w:val="clear" w:color="auto" w:fill="FFCC00"/>
      <w:spacing w:after="160" w:line="276" w:lineRule="auto"/>
      <w:contextualSpacing/>
      <w:jc w:val="both"/>
      <w:outlineLvl w:val="0"/>
    </w:pPr>
    <w:rPr>
      <w:rFonts w:ascii="Verdana" w:hAnsi="Verdana" w:cs="Helvetica"/>
      <w:b/>
      <w:lang w:val="en-GB" w:eastAsia="ko-KR"/>
    </w:rPr>
  </w:style>
  <w:style w:type="paragraph" w:styleId="Level2" w:customStyle="1">
    <w:name w:val="Level 2"/>
    <w:qFormat/>
    <w:rsid w:val="00F2658B"/>
    <w:pPr>
      <w:numPr>
        <w:ilvl w:val="1"/>
        <w:numId w:val="5"/>
      </w:numPr>
      <w:spacing w:after="80"/>
      <w:jc w:val="both"/>
      <w:outlineLvl w:val="1"/>
    </w:pPr>
    <w:rPr>
      <w:rFonts w:ascii="Verdana" w:hAnsi="Verdana" w:cs="Helvetica"/>
      <w:lang w:val="en-GB" w:eastAsia="ko-KR"/>
    </w:rPr>
  </w:style>
  <w:style w:type="paragraph" w:styleId="Level3" w:customStyle="1">
    <w:name w:val="Level 3"/>
    <w:qFormat/>
    <w:rsid w:val="006B0FBF"/>
    <w:pPr>
      <w:numPr>
        <w:ilvl w:val="2"/>
        <w:numId w:val="5"/>
      </w:numPr>
      <w:spacing w:after="80"/>
      <w:outlineLvl w:val="2"/>
    </w:pPr>
    <w:rPr>
      <w:rFonts w:ascii="Arial" w:hAnsi="Arial" w:cs="Helvetica"/>
      <w:lang w:val="en-GB" w:eastAsia="ko-KR"/>
    </w:rPr>
  </w:style>
  <w:style w:type="numbering" w:styleId="DHLLevels" w:customStyle="1">
    <w:name w:val="DHL Levels"/>
    <w:uiPriority w:val="99"/>
    <w:rsid w:val="00F93984"/>
    <w:pPr>
      <w:numPr>
        <w:numId w:val="4"/>
      </w:numPr>
    </w:pPr>
  </w:style>
  <w:style w:type="paragraph" w:styleId="BodyTextBlack" w:customStyle="1">
    <w:name w:val="Body Text_Black"/>
    <w:basedOn w:val="a0"/>
    <w:qFormat/>
    <w:rsid w:val="00B4596C"/>
    <w:pPr>
      <w:spacing w:after="160"/>
    </w:pPr>
    <w:rPr>
      <w:color w:val="auto"/>
    </w:rPr>
  </w:style>
  <w:style w:type="paragraph" w:styleId="BodyHeading" w:customStyle="1">
    <w:name w:val="Body Heading"/>
    <w:qFormat/>
    <w:rsid w:val="006B09A2"/>
    <w:pPr>
      <w:spacing w:after="200" w:line="276" w:lineRule="auto"/>
    </w:pPr>
    <w:rPr>
      <w:rFonts w:ascii="Verdana" w:hAnsi="Verdana" w:cs="Helvetica"/>
      <w:b/>
      <w:lang w:val="en-GB" w:eastAsia="ko-KR"/>
    </w:rPr>
  </w:style>
  <w:style w:type="paragraph" w:styleId="BodyTextIndent1" w:customStyle="1">
    <w:name w:val="Body Text_Indent 1"/>
    <w:basedOn w:val="a0"/>
    <w:link w:val="BodyTextIndent1Char"/>
    <w:qFormat/>
    <w:rsid w:val="00FD68CC"/>
    <w:pPr>
      <w:ind w:left="576"/>
    </w:pPr>
  </w:style>
  <w:style w:type="paragraph" w:styleId="BodyTextIndent2" w:customStyle="1">
    <w:name w:val="Body Text_Indent 2"/>
    <w:basedOn w:val="BodyTextIndent1"/>
    <w:link w:val="BodyTextIndent2Char"/>
    <w:qFormat/>
    <w:rsid w:val="00A453AB"/>
    <w:pPr>
      <w:spacing w:after="120" w:line="240" w:lineRule="auto"/>
      <w:ind w:left="1151"/>
    </w:pPr>
  </w:style>
  <w:style w:type="paragraph" w:styleId="BodyTextIndent3" w:customStyle="1">
    <w:name w:val="Body Text_Indent 3"/>
    <w:basedOn w:val="a0"/>
    <w:next w:val="af"/>
    <w:qFormat/>
    <w:rsid w:val="006C0E81"/>
    <w:pPr>
      <w:spacing w:after="120" w:line="240" w:lineRule="auto"/>
      <w:ind w:left="1729"/>
    </w:pPr>
  </w:style>
  <w:style w:type="paragraph" w:styleId="Source" w:customStyle="1">
    <w:name w:val="Source"/>
    <w:qFormat/>
    <w:rsid w:val="00342526"/>
    <w:pPr>
      <w:spacing w:after="120"/>
    </w:pPr>
    <w:rPr>
      <w:rFonts w:ascii="Arial" w:hAnsi="Arial" w:cs="Helvetica"/>
      <w:b/>
      <w:sz w:val="8"/>
      <w:lang w:val="en-GB" w:eastAsia="ko-KR"/>
    </w:rPr>
  </w:style>
  <w:style w:type="paragraph" w:styleId="Bullet1" w:customStyle="1">
    <w:name w:val="Bullet 1"/>
    <w:qFormat/>
    <w:rsid w:val="00F2658B"/>
    <w:pPr>
      <w:numPr>
        <w:numId w:val="2"/>
      </w:numPr>
      <w:spacing w:after="120"/>
    </w:pPr>
    <w:rPr>
      <w:rFonts w:ascii="Verdana" w:hAnsi="Verdana" w:eastAsia="Times New Roman" w:cs="Arial"/>
      <w:color w:val="A6A6A6"/>
      <w:lang w:val="en-GB" w:eastAsia="en-US"/>
    </w:rPr>
  </w:style>
  <w:style w:type="table" w:styleId="DHLTable" w:customStyle="1">
    <w:name w:val="DHL Table"/>
    <w:basedOn w:val="a2"/>
    <w:uiPriority w:val="99"/>
    <w:qFormat/>
    <w:rsid w:val="008A27B2"/>
    <w:rPr>
      <w:rFonts w:ascii="Arial" w:hAnsi="Arial"/>
    </w:rPr>
    <w:tblPr>
      <w:tblBorders>
        <w:top w:val="single" w:color="969696" w:sz="6" w:space="0"/>
        <w:left w:val="single" w:color="969696" w:sz="6" w:space="0"/>
        <w:bottom w:val="single" w:color="969696" w:sz="6" w:space="0"/>
        <w:right w:val="single" w:color="969696" w:sz="6" w:space="0"/>
        <w:insideH w:val="single" w:color="969696" w:sz="6" w:space="0"/>
        <w:insideV w:val="single" w:color="969696" w:sz="6" w:space="0"/>
      </w:tblBorders>
    </w:tblPr>
  </w:style>
  <w:style w:type="paragraph" w:styleId="TableText" w:customStyle="1">
    <w:name w:val="Table Text"/>
    <w:qFormat/>
    <w:rsid w:val="00633C2F"/>
    <w:pPr>
      <w:spacing w:before="20" w:after="20"/>
    </w:pPr>
    <w:rPr>
      <w:rFonts w:ascii="Arial" w:hAnsi="Arial" w:cs="Helvetica"/>
      <w:color w:val="A6A6A6"/>
      <w:lang w:val="en-GB" w:eastAsia="ko-KR"/>
    </w:rPr>
  </w:style>
  <w:style w:type="paragraph" w:styleId="DHLTitle" w:customStyle="1">
    <w:name w:val="DHL Title"/>
    <w:basedOn w:val="Web"/>
    <w:qFormat/>
    <w:rsid w:val="004C37C1"/>
    <w:pPr>
      <w:spacing w:before="0" w:beforeAutospacing="0" w:after="0" w:afterAutospacing="0" w:line="704" w:lineRule="exact"/>
      <w:textAlignment w:val="baseline"/>
    </w:pPr>
    <w:rPr>
      <w:rFonts w:ascii="Arial Narrow" w:hAnsi="Arial Narrow"/>
      <w:color w:val="D40511"/>
      <w:sz w:val="64"/>
      <w:szCs w:val="64"/>
      <w:lang w:val="en-US"/>
    </w:rPr>
  </w:style>
  <w:style w:type="paragraph" w:styleId="TableHead" w:customStyle="1">
    <w:name w:val="Table Head"/>
    <w:basedOn w:val="TableText"/>
    <w:qFormat/>
    <w:rsid w:val="00633C2F"/>
    <w:rPr>
      <w:color w:val="auto"/>
    </w:rPr>
  </w:style>
  <w:style w:type="paragraph" w:styleId="DHLSubtitle" w:customStyle="1">
    <w:name w:val="DHL Subtitle"/>
    <w:basedOn w:val="a"/>
    <w:qFormat/>
    <w:rsid w:val="0069361D"/>
    <w:rPr>
      <w:b/>
      <w:color w:val="D40511"/>
      <w:sz w:val="22"/>
    </w:rPr>
  </w:style>
  <w:style w:type="paragraph" w:styleId="TableTextBlack" w:customStyle="1">
    <w:name w:val="Table Text_Black"/>
    <w:basedOn w:val="TableText"/>
    <w:qFormat/>
    <w:rsid w:val="000E44F4"/>
    <w:rPr>
      <w:color w:val="auto"/>
    </w:rPr>
  </w:style>
  <w:style w:type="paragraph" w:styleId="af0">
    <w:name w:val="Title"/>
    <w:basedOn w:val="a"/>
    <w:next w:val="a"/>
    <w:link w:val="af1"/>
    <w:qFormat/>
    <w:rsid w:val="00C97DF9"/>
    <w:pPr>
      <w:pBdr>
        <w:bottom w:val="single" w:color="969696" w:sz="8" w:space="4"/>
      </w:pBdr>
      <w:spacing w:after="300"/>
      <w:contextualSpacing/>
    </w:pPr>
    <w:rPr>
      <w:rFonts w:eastAsia="Times New Roman" w:cs="Times New Roman"/>
      <w:color w:val="858585"/>
      <w:spacing w:val="5"/>
      <w:kern w:val="28"/>
      <w:sz w:val="52"/>
      <w:szCs w:val="52"/>
    </w:rPr>
  </w:style>
  <w:style w:type="character" w:styleId="af1" w:customStyle="1">
    <w:name w:val="標題 字元"/>
    <w:link w:val="af0"/>
    <w:rsid w:val="00C97DF9"/>
    <w:rPr>
      <w:rFonts w:ascii="Arial" w:hAnsi="Arial" w:eastAsia="Times New Roman" w:cs="Times New Roman"/>
      <w:color w:val="858585"/>
      <w:spacing w:val="5"/>
      <w:kern w:val="28"/>
      <w:sz w:val="52"/>
      <w:szCs w:val="52"/>
      <w:lang w:val="en-GB" w:eastAsia="ko-KR"/>
    </w:rPr>
  </w:style>
  <w:style w:type="paragraph" w:styleId="Roleinchargeofsection" w:customStyle="1">
    <w:name w:val="Role in charge of section"/>
    <w:basedOn w:val="BodyTextIndent2"/>
    <w:link w:val="RoleinchargeofsectionChar"/>
    <w:qFormat/>
    <w:rsid w:val="004E68AD"/>
    <w:pPr>
      <w:spacing w:after="80"/>
    </w:pPr>
    <w:rPr>
      <w:color w:val="7030A0"/>
    </w:rPr>
  </w:style>
  <w:style w:type="character" w:styleId="a5" w:customStyle="1">
    <w:name w:val="本文 字元"/>
    <w:link w:val="a0"/>
    <w:rsid w:val="006B09A2"/>
    <w:rPr>
      <w:rFonts w:ascii="Verdana" w:hAnsi="Verdana" w:cs="Helvetica"/>
      <w:color w:val="A6A6A6"/>
      <w:lang w:val="en-GB" w:eastAsia="ko-KR"/>
    </w:rPr>
  </w:style>
  <w:style w:type="character" w:styleId="BodyTextIndent1Char" w:customStyle="1">
    <w:name w:val="Body Text_Indent 1 Char"/>
    <w:link w:val="BodyTextIndent1"/>
    <w:rsid w:val="00146ECF"/>
    <w:rPr>
      <w:rFonts w:ascii="Arial" w:hAnsi="Arial" w:cs="Helvetica"/>
      <w:color w:val="A6A6A6"/>
      <w:lang w:val="en-GB" w:eastAsia="ko-KR"/>
    </w:rPr>
  </w:style>
  <w:style w:type="character" w:styleId="BodyTextIndent2Char" w:customStyle="1">
    <w:name w:val="Body Text_Indent 2 Char"/>
    <w:link w:val="BodyTextIndent2"/>
    <w:rsid w:val="00146ECF"/>
    <w:rPr>
      <w:rFonts w:ascii="Arial" w:hAnsi="Arial" w:cs="Helvetica"/>
      <w:color w:val="A6A6A6"/>
      <w:lang w:val="en-GB" w:eastAsia="ko-KR"/>
    </w:rPr>
  </w:style>
  <w:style w:type="character" w:styleId="RoleinchargeofsectionChar" w:customStyle="1">
    <w:name w:val="Role in charge of section Char"/>
    <w:link w:val="Roleinchargeofsection"/>
    <w:rsid w:val="004E68AD"/>
    <w:rPr>
      <w:rFonts w:ascii="Arial" w:hAnsi="Arial" w:cs="Helvetica"/>
      <w:color w:val="7030A0"/>
      <w:lang w:val="en-GB" w:eastAsia="ko-KR"/>
    </w:rPr>
  </w:style>
  <w:style w:type="paragraph" w:styleId="af">
    <w:name w:val="Block Text"/>
    <w:basedOn w:val="a"/>
    <w:rsid w:val="00D211B9"/>
    <w:pPr>
      <w:pBdr>
        <w:top w:val="single" w:color="969696" w:sz="2" w:space="10" w:shadow="1"/>
        <w:left w:val="single" w:color="969696" w:sz="2" w:space="10" w:shadow="1"/>
        <w:bottom w:val="single" w:color="969696" w:sz="2" w:space="10" w:shadow="1"/>
        <w:right w:val="single" w:color="969696" w:sz="2" w:space="10" w:shadow="1"/>
      </w:pBdr>
      <w:ind w:left="1152" w:right="1152"/>
    </w:pPr>
    <w:rPr>
      <w:rFonts w:ascii="Calibri" w:hAnsi="Calibri" w:eastAsia="Times New Roman" w:cs="Times New Roman"/>
      <w:i/>
      <w:iCs/>
      <w:color w:val="969696"/>
    </w:rPr>
  </w:style>
  <w:style w:type="paragraph" w:styleId="space" w:customStyle="1">
    <w:name w:val="space"/>
    <w:basedOn w:val="a"/>
    <w:qFormat/>
    <w:rsid w:val="003413B5"/>
    <w:pPr>
      <w:spacing w:after="80"/>
    </w:pPr>
    <w:rPr>
      <w:noProof/>
      <w:lang w:val="en-US" w:eastAsia="en-US"/>
    </w:rPr>
  </w:style>
  <w:style w:type="paragraph" w:styleId="Partheader" w:customStyle="1">
    <w:name w:val="Part_header"/>
    <w:basedOn w:val="a"/>
    <w:qFormat/>
    <w:rsid w:val="003413B5"/>
    <w:pPr>
      <w:spacing w:before="240" w:after="240"/>
    </w:pPr>
    <w:rPr>
      <w:b/>
      <w:i/>
      <w:lang w:eastAsia="en-GB"/>
    </w:rPr>
  </w:style>
  <w:style w:type="character" w:styleId="af2">
    <w:name w:val="annotation reference"/>
    <w:rsid w:val="00E1415F"/>
    <w:rPr>
      <w:sz w:val="16"/>
      <w:szCs w:val="16"/>
    </w:rPr>
  </w:style>
  <w:style w:type="paragraph" w:styleId="af3">
    <w:name w:val="annotation text"/>
    <w:basedOn w:val="a"/>
    <w:link w:val="af4"/>
    <w:rsid w:val="00E1415F"/>
    <w:pPr>
      <w:overflowPunct w:val="0"/>
      <w:autoSpaceDE w:val="0"/>
      <w:autoSpaceDN w:val="0"/>
      <w:adjustRightInd w:val="0"/>
      <w:spacing w:after="0"/>
      <w:textAlignment w:val="baseline"/>
    </w:pPr>
    <w:rPr>
      <w:rFonts w:ascii="Arial" w:hAnsi="Arial" w:eastAsia="Times New Roman" w:cs="Times New Roman"/>
      <w:lang w:eastAsia="en-US"/>
    </w:rPr>
  </w:style>
  <w:style w:type="character" w:styleId="af4" w:customStyle="1">
    <w:name w:val="註解文字 字元"/>
    <w:link w:val="af3"/>
    <w:rsid w:val="00E1415F"/>
    <w:rPr>
      <w:rFonts w:ascii="Arial" w:hAnsi="Arial" w:eastAsia="Times New Roman"/>
      <w:lang w:val="en-GB"/>
    </w:rPr>
  </w:style>
  <w:style w:type="paragraph" w:styleId="12">
    <w:name w:val="index 1"/>
    <w:basedOn w:val="a"/>
    <w:next w:val="a"/>
    <w:autoRedefine/>
    <w:rsid w:val="00E1415F"/>
    <w:pPr>
      <w:ind w:left="200" w:hanging="200"/>
    </w:pPr>
  </w:style>
  <w:style w:type="paragraph" w:styleId="af5">
    <w:name w:val="index heading"/>
    <w:basedOn w:val="a"/>
    <w:next w:val="12"/>
    <w:rsid w:val="00E1415F"/>
    <w:pPr>
      <w:spacing w:after="0"/>
    </w:pPr>
    <w:rPr>
      <w:rFonts w:ascii="Times New Roman" w:hAnsi="Times New Roman" w:eastAsia="Times New Roman" w:cs="Times New Roman"/>
      <w:lang w:eastAsia="en-US"/>
    </w:rPr>
  </w:style>
  <w:style w:type="paragraph" w:styleId="af6">
    <w:name w:val="annotation subject"/>
    <w:basedOn w:val="af3"/>
    <w:next w:val="af3"/>
    <w:link w:val="af7"/>
    <w:rsid w:val="004C1CB5"/>
    <w:pPr>
      <w:overflowPunct/>
      <w:autoSpaceDE/>
      <w:autoSpaceDN/>
      <w:adjustRightInd/>
      <w:spacing w:after="120"/>
      <w:textAlignment w:val="auto"/>
    </w:pPr>
    <w:rPr>
      <w:rFonts w:ascii="Verdana" w:hAnsi="Verdana" w:eastAsia="Batang" w:cs="Helvetica"/>
      <w:b/>
      <w:bCs/>
      <w:lang w:eastAsia="ko-KR"/>
    </w:rPr>
  </w:style>
  <w:style w:type="character" w:styleId="af7" w:customStyle="1">
    <w:name w:val="註解主旨 字元"/>
    <w:link w:val="af6"/>
    <w:rsid w:val="004C1CB5"/>
    <w:rPr>
      <w:rFonts w:ascii="Verdana" w:hAnsi="Verdana" w:eastAsia="Times New Roman" w:cs="Helvetica"/>
      <w:b/>
      <w:bCs/>
      <w:lang w:val="en-GB" w:eastAsia="ko-KR"/>
    </w:rPr>
  </w:style>
  <w:style w:type="paragraph" w:styleId="DHL-List1" w:customStyle="1">
    <w:name w:val="DHL - List 1"/>
    <w:qFormat/>
    <w:rsid w:val="00372E6E"/>
    <w:pPr>
      <w:spacing w:after="170" w:line="280" w:lineRule="atLeast"/>
    </w:pPr>
    <w:rPr>
      <w:rFonts w:ascii="Frutiger" w:hAnsi="Frutiger" w:cs="Helvetica"/>
      <w:sz w:val="18"/>
      <w:lang w:val="en-GB" w:eastAsia="ko-KR"/>
    </w:rPr>
  </w:style>
  <w:style w:type="table" w:styleId="4-6">
    <w:name w:val="Grid Table 4 Accent 6"/>
    <w:basedOn w:val="a2"/>
    <w:uiPriority w:val="49"/>
    <w:rsid w:val="00092F71"/>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2"/>
    <w:uiPriority w:val="51"/>
    <w:rsid w:val="008C7D90"/>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customStyle="1">
    <w:name w:val="Unresolved Mention"/>
    <w:basedOn w:val="a1"/>
    <w:uiPriority w:val="99"/>
    <w:semiHidden/>
    <w:unhideWhenUsed/>
    <w:rsid w:val="009C6D12"/>
    <w:rPr>
      <w:color w:val="605E5C"/>
      <w:shd w:val="clear" w:color="auto" w:fill="E1DFDD"/>
    </w:rPr>
  </w:style>
  <w:style w:type="table" w:styleId="4-5">
    <w:name w:val="Grid Table 4 Accent 5"/>
    <w:basedOn w:val="a2"/>
    <w:uiPriority w:val="49"/>
    <w:rsid w:val="00011F8C"/>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2"/>
    <w:uiPriority w:val="49"/>
    <w:rsid w:val="00AA13C1"/>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2B77ED"/>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191">
      <w:bodyDiv w:val="1"/>
      <w:marLeft w:val="0"/>
      <w:marRight w:val="0"/>
      <w:marTop w:val="0"/>
      <w:marBottom w:val="0"/>
      <w:divBdr>
        <w:top w:val="none" w:sz="0" w:space="0" w:color="auto"/>
        <w:left w:val="none" w:sz="0" w:space="0" w:color="auto"/>
        <w:bottom w:val="none" w:sz="0" w:space="0" w:color="auto"/>
        <w:right w:val="none" w:sz="0" w:space="0" w:color="auto"/>
      </w:divBdr>
    </w:div>
    <w:div w:id="249243254">
      <w:bodyDiv w:val="1"/>
      <w:marLeft w:val="0"/>
      <w:marRight w:val="0"/>
      <w:marTop w:val="0"/>
      <w:marBottom w:val="0"/>
      <w:divBdr>
        <w:top w:val="none" w:sz="0" w:space="0" w:color="auto"/>
        <w:left w:val="none" w:sz="0" w:space="0" w:color="auto"/>
        <w:bottom w:val="none" w:sz="0" w:space="0" w:color="auto"/>
        <w:right w:val="none" w:sz="0" w:space="0" w:color="auto"/>
      </w:divBdr>
    </w:div>
    <w:div w:id="270825112">
      <w:bodyDiv w:val="1"/>
      <w:marLeft w:val="0"/>
      <w:marRight w:val="0"/>
      <w:marTop w:val="0"/>
      <w:marBottom w:val="0"/>
      <w:divBdr>
        <w:top w:val="none" w:sz="0" w:space="0" w:color="auto"/>
        <w:left w:val="none" w:sz="0" w:space="0" w:color="auto"/>
        <w:bottom w:val="none" w:sz="0" w:space="0" w:color="auto"/>
        <w:right w:val="none" w:sz="0" w:space="0" w:color="auto"/>
      </w:divBdr>
    </w:div>
    <w:div w:id="288511410">
      <w:bodyDiv w:val="1"/>
      <w:marLeft w:val="0"/>
      <w:marRight w:val="0"/>
      <w:marTop w:val="0"/>
      <w:marBottom w:val="0"/>
      <w:divBdr>
        <w:top w:val="none" w:sz="0" w:space="0" w:color="auto"/>
        <w:left w:val="none" w:sz="0" w:space="0" w:color="auto"/>
        <w:bottom w:val="none" w:sz="0" w:space="0" w:color="auto"/>
        <w:right w:val="none" w:sz="0" w:space="0" w:color="auto"/>
      </w:divBdr>
    </w:div>
    <w:div w:id="299847047">
      <w:bodyDiv w:val="1"/>
      <w:marLeft w:val="0"/>
      <w:marRight w:val="0"/>
      <w:marTop w:val="0"/>
      <w:marBottom w:val="0"/>
      <w:divBdr>
        <w:top w:val="none" w:sz="0" w:space="0" w:color="auto"/>
        <w:left w:val="none" w:sz="0" w:space="0" w:color="auto"/>
        <w:bottom w:val="none" w:sz="0" w:space="0" w:color="auto"/>
        <w:right w:val="none" w:sz="0" w:space="0" w:color="auto"/>
      </w:divBdr>
    </w:div>
    <w:div w:id="325596212">
      <w:bodyDiv w:val="1"/>
      <w:marLeft w:val="0"/>
      <w:marRight w:val="0"/>
      <w:marTop w:val="0"/>
      <w:marBottom w:val="0"/>
      <w:divBdr>
        <w:top w:val="none" w:sz="0" w:space="0" w:color="auto"/>
        <w:left w:val="none" w:sz="0" w:space="0" w:color="auto"/>
        <w:bottom w:val="none" w:sz="0" w:space="0" w:color="auto"/>
        <w:right w:val="none" w:sz="0" w:space="0" w:color="auto"/>
      </w:divBdr>
    </w:div>
    <w:div w:id="338583752">
      <w:bodyDiv w:val="1"/>
      <w:marLeft w:val="0"/>
      <w:marRight w:val="0"/>
      <w:marTop w:val="0"/>
      <w:marBottom w:val="0"/>
      <w:divBdr>
        <w:top w:val="none" w:sz="0" w:space="0" w:color="auto"/>
        <w:left w:val="none" w:sz="0" w:space="0" w:color="auto"/>
        <w:bottom w:val="none" w:sz="0" w:space="0" w:color="auto"/>
        <w:right w:val="none" w:sz="0" w:space="0" w:color="auto"/>
      </w:divBdr>
      <w:divsChild>
        <w:div w:id="506091813">
          <w:marLeft w:val="0"/>
          <w:marRight w:val="0"/>
          <w:marTop w:val="0"/>
          <w:marBottom w:val="0"/>
          <w:divBdr>
            <w:top w:val="none" w:sz="0" w:space="0" w:color="auto"/>
            <w:left w:val="none" w:sz="0" w:space="0" w:color="auto"/>
            <w:bottom w:val="none" w:sz="0" w:space="0" w:color="auto"/>
            <w:right w:val="none" w:sz="0" w:space="0" w:color="auto"/>
          </w:divBdr>
          <w:divsChild>
            <w:div w:id="311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416">
      <w:bodyDiv w:val="1"/>
      <w:marLeft w:val="0"/>
      <w:marRight w:val="0"/>
      <w:marTop w:val="0"/>
      <w:marBottom w:val="0"/>
      <w:divBdr>
        <w:top w:val="none" w:sz="0" w:space="0" w:color="auto"/>
        <w:left w:val="none" w:sz="0" w:space="0" w:color="auto"/>
        <w:bottom w:val="none" w:sz="0" w:space="0" w:color="auto"/>
        <w:right w:val="none" w:sz="0" w:space="0" w:color="auto"/>
      </w:divBdr>
    </w:div>
    <w:div w:id="382877085">
      <w:bodyDiv w:val="1"/>
      <w:marLeft w:val="0"/>
      <w:marRight w:val="0"/>
      <w:marTop w:val="0"/>
      <w:marBottom w:val="0"/>
      <w:divBdr>
        <w:top w:val="none" w:sz="0" w:space="0" w:color="auto"/>
        <w:left w:val="none" w:sz="0" w:space="0" w:color="auto"/>
        <w:bottom w:val="none" w:sz="0" w:space="0" w:color="auto"/>
        <w:right w:val="none" w:sz="0" w:space="0" w:color="auto"/>
      </w:divBdr>
    </w:div>
    <w:div w:id="410205279">
      <w:bodyDiv w:val="1"/>
      <w:marLeft w:val="0"/>
      <w:marRight w:val="0"/>
      <w:marTop w:val="0"/>
      <w:marBottom w:val="0"/>
      <w:divBdr>
        <w:top w:val="none" w:sz="0" w:space="0" w:color="auto"/>
        <w:left w:val="none" w:sz="0" w:space="0" w:color="auto"/>
        <w:bottom w:val="none" w:sz="0" w:space="0" w:color="auto"/>
        <w:right w:val="none" w:sz="0" w:space="0" w:color="auto"/>
      </w:divBdr>
    </w:div>
    <w:div w:id="448669519">
      <w:bodyDiv w:val="1"/>
      <w:marLeft w:val="0"/>
      <w:marRight w:val="0"/>
      <w:marTop w:val="0"/>
      <w:marBottom w:val="0"/>
      <w:divBdr>
        <w:top w:val="none" w:sz="0" w:space="0" w:color="auto"/>
        <w:left w:val="none" w:sz="0" w:space="0" w:color="auto"/>
        <w:bottom w:val="none" w:sz="0" w:space="0" w:color="auto"/>
        <w:right w:val="none" w:sz="0" w:space="0" w:color="auto"/>
      </w:divBdr>
    </w:div>
    <w:div w:id="531455816">
      <w:bodyDiv w:val="1"/>
      <w:marLeft w:val="0"/>
      <w:marRight w:val="0"/>
      <w:marTop w:val="0"/>
      <w:marBottom w:val="0"/>
      <w:divBdr>
        <w:top w:val="none" w:sz="0" w:space="0" w:color="auto"/>
        <w:left w:val="none" w:sz="0" w:space="0" w:color="auto"/>
        <w:bottom w:val="none" w:sz="0" w:space="0" w:color="auto"/>
        <w:right w:val="none" w:sz="0" w:space="0" w:color="auto"/>
      </w:divBdr>
    </w:div>
    <w:div w:id="589966818">
      <w:bodyDiv w:val="1"/>
      <w:marLeft w:val="0"/>
      <w:marRight w:val="0"/>
      <w:marTop w:val="0"/>
      <w:marBottom w:val="0"/>
      <w:divBdr>
        <w:top w:val="none" w:sz="0" w:space="0" w:color="auto"/>
        <w:left w:val="none" w:sz="0" w:space="0" w:color="auto"/>
        <w:bottom w:val="none" w:sz="0" w:space="0" w:color="auto"/>
        <w:right w:val="none" w:sz="0" w:space="0" w:color="auto"/>
      </w:divBdr>
    </w:div>
    <w:div w:id="590312481">
      <w:bodyDiv w:val="1"/>
      <w:marLeft w:val="0"/>
      <w:marRight w:val="0"/>
      <w:marTop w:val="0"/>
      <w:marBottom w:val="0"/>
      <w:divBdr>
        <w:top w:val="none" w:sz="0" w:space="0" w:color="auto"/>
        <w:left w:val="none" w:sz="0" w:space="0" w:color="auto"/>
        <w:bottom w:val="none" w:sz="0" w:space="0" w:color="auto"/>
        <w:right w:val="none" w:sz="0" w:space="0" w:color="auto"/>
      </w:divBdr>
    </w:div>
    <w:div w:id="672685223">
      <w:bodyDiv w:val="1"/>
      <w:marLeft w:val="0"/>
      <w:marRight w:val="0"/>
      <w:marTop w:val="0"/>
      <w:marBottom w:val="0"/>
      <w:divBdr>
        <w:top w:val="none" w:sz="0" w:space="0" w:color="auto"/>
        <w:left w:val="none" w:sz="0" w:space="0" w:color="auto"/>
        <w:bottom w:val="none" w:sz="0" w:space="0" w:color="auto"/>
        <w:right w:val="none" w:sz="0" w:space="0" w:color="auto"/>
      </w:divBdr>
    </w:div>
    <w:div w:id="690031636">
      <w:bodyDiv w:val="1"/>
      <w:marLeft w:val="0"/>
      <w:marRight w:val="0"/>
      <w:marTop w:val="0"/>
      <w:marBottom w:val="0"/>
      <w:divBdr>
        <w:top w:val="none" w:sz="0" w:space="0" w:color="auto"/>
        <w:left w:val="none" w:sz="0" w:space="0" w:color="auto"/>
        <w:bottom w:val="none" w:sz="0" w:space="0" w:color="auto"/>
        <w:right w:val="none" w:sz="0" w:space="0" w:color="auto"/>
      </w:divBdr>
    </w:div>
    <w:div w:id="709459227">
      <w:bodyDiv w:val="1"/>
      <w:marLeft w:val="0"/>
      <w:marRight w:val="0"/>
      <w:marTop w:val="0"/>
      <w:marBottom w:val="0"/>
      <w:divBdr>
        <w:top w:val="none" w:sz="0" w:space="0" w:color="auto"/>
        <w:left w:val="none" w:sz="0" w:space="0" w:color="auto"/>
        <w:bottom w:val="none" w:sz="0" w:space="0" w:color="auto"/>
        <w:right w:val="none" w:sz="0" w:space="0" w:color="auto"/>
      </w:divBdr>
    </w:div>
    <w:div w:id="713778096">
      <w:bodyDiv w:val="1"/>
      <w:marLeft w:val="0"/>
      <w:marRight w:val="0"/>
      <w:marTop w:val="0"/>
      <w:marBottom w:val="0"/>
      <w:divBdr>
        <w:top w:val="none" w:sz="0" w:space="0" w:color="auto"/>
        <w:left w:val="none" w:sz="0" w:space="0" w:color="auto"/>
        <w:bottom w:val="none" w:sz="0" w:space="0" w:color="auto"/>
        <w:right w:val="none" w:sz="0" w:space="0" w:color="auto"/>
      </w:divBdr>
      <w:divsChild>
        <w:div w:id="627325383">
          <w:marLeft w:val="0"/>
          <w:marRight w:val="0"/>
          <w:marTop w:val="0"/>
          <w:marBottom w:val="0"/>
          <w:divBdr>
            <w:top w:val="none" w:sz="0" w:space="0" w:color="auto"/>
            <w:left w:val="none" w:sz="0" w:space="0" w:color="auto"/>
            <w:bottom w:val="none" w:sz="0" w:space="0" w:color="auto"/>
            <w:right w:val="none" w:sz="0" w:space="0" w:color="auto"/>
          </w:divBdr>
          <w:divsChild>
            <w:div w:id="943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426">
      <w:bodyDiv w:val="1"/>
      <w:marLeft w:val="0"/>
      <w:marRight w:val="0"/>
      <w:marTop w:val="0"/>
      <w:marBottom w:val="0"/>
      <w:divBdr>
        <w:top w:val="none" w:sz="0" w:space="0" w:color="auto"/>
        <w:left w:val="none" w:sz="0" w:space="0" w:color="auto"/>
        <w:bottom w:val="none" w:sz="0" w:space="0" w:color="auto"/>
        <w:right w:val="none" w:sz="0" w:space="0" w:color="auto"/>
      </w:divBdr>
    </w:div>
    <w:div w:id="927153779">
      <w:bodyDiv w:val="1"/>
      <w:marLeft w:val="0"/>
      <w:marRight w:val="0"/>
      <w:marTop w:val="0"/>
      <w:marBottom w:val="0"/>
      <w:divBdr>
        <w:top w:val="none" w:sz="0" w:space="0" w:color="auto"/>
        <w:left w:val="none" w:sz="0" w:space="0" w:color="auto"/>
        <w:bottom w:val="none" w:sz="0" w:space="0" w:color="auto"/>
        <w:right w:val="none" w:sz="0" w:space="0" w:color="auto"/>
      </w:divBdr>
    </w:div>
    <w:div w:id="932712125">
      <w:bodyDiv w:val="1"/>
      <w:marLeft w:val="0"/>
      <w:marRight w:val="0"/>
      <w:marTop w:val="0"/>
      <w:marBottom w:val="0"/>
      <w:divBdr>
        <w:top w:val="none" w:sz="0" w:space="0" w:color="auto"/>
        <w:left w:val="none" w:sz="0" w:space="0" w:color="auto"/>
        <w:bottom w:val="none" w:sz="0" w:space="0" w:color="auto"/>
        <w:right w:val="none" w:sz="0" w:space="0" w:color="auto"/>
      </w:divBdr>
    </w:div>
    <w:div w:id="998994756">
      <w:bodyDiv w:val="1"/>
      <w:marLeft w:val="0"/>
      <w:marRight w:val="0"/>
      <w:marTop w:val="0"/>
      <w:marBottom w:val="0"/>
      <w:divBdr>
        <w:top w:val="none" w:sz="0" w:space="0" w:color="auto"/>
        <w:left w:val="none" w:sz="0" w:space="0" w:color="auto"/>
        <w:bottom w:val="none" w:sz="0" w:space="0" w:color="auto"/>
        <w:right w:val="none" w:sz="0" w:space="0" w:color="auto"/>
      </w:divBdr>
    </w:div>
    <w:div w:id="1128278114">
      <w:bodyDiv w:val="1"/>
      <w:marLeft w:val="0"/>
      <w:marRight w:val="0"/>
      <w:marTop w:val="0"/>
      <w:marBottom w:val="0"/>
      <w:divBdr>
        <w:top w:val="none" w:sz="0" w:space="0" w:color="auto"/>
        <w:left w:val="none" w:sz="0" w:space="0" w:color="auto"/>
        <w:bottom w:val="none" w:sz="0" w:space="0" w:color="auto"/>
        <w:right w:val="none" w:sz="0" w:space="0" w:color="auto"/>
      </w:divBdr>
      <w:divsChild>
        <w:div w:id="1149664086">
          <w:marLeft w:val="0"/>
          <w:marRight w:val="0"/>
          <w:marTop w:val="0"/>
          <w:marBottom w:val="0"/>
          <w:divBdr>
            <w:top w:val="none" w:sz="0" w:space="0" w:color="auto"/>
            <w:left w:val="none" w:sz="0" w:space="0" w:color="auto"/>
            <w:bottom w:val="none" w:sz="0" w:space="0" w:color="auto"/>
            <w:right w:val="none" w:sz="0" w:space="0" w:color="auto"/>
          </w:divBdr>
          <w:divsChild>
            <w:div w:id="19137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6065">
      <w:bodyDiv w:val="1"/>
      <w:marLeft w:val="0"/>
      <w:marRight w:val="0"/>
      <w:marTop w:val="0"/>
      <w:marBottom w:val="0"/>
      <w:divBdr>
        <w:top w:val="none" w:sz="0" w:space="0" w:color="auto"/>
        <w:left w:val="none" w:sz="0" w:space="0" w:color="auto"/>
        <w:bottom w:val="none" w:sz="0" w:space="0" w:color="auto"/>
        <w:right w:val="none" w:sz="0" w:space="0" w:color="auto"/>
      </w:divBdr>
    </w:div>
    <w:div w:id="1187599074">
      <w:bodyDiv w:val="1"/>
      <w:marLeft w:val="0"/>
      <w:marRight w:val="0"/>
      <w:marTop w:val="0"/>
      <w:marBottom w:val="0"/>
      <w:divBdr>
        <w:top w:val="none" w:sz="0" w:space="0" w:color="auto"/>
        <w:left w:val="none" w:sz="0" w:space="0" w:color="auto"/>
        <w:bottom w:val="none" w:sz="0" w:space="0" w:color="auto"/>
        <w:right w:val="none" w:sz="0" w:space="0" w:color="auto"/>
      </w:divBdr>
    </w:div>
    <w:div w:id="1199052615">
      <w:bodyDiv w:val="1"/>
      <w:marLeft w:val="0"/>
      <w:marRight w:val="0"/>
      <w:marTop w:val="0"/>
      <w:marBottom w:val="0"/>
      <w:divBdr>
        <w:top w:val="none" w:sz="0" w:space="0" w:color="auto"/>
        <w:left w:val="none" w:sz="0" w:space="0" w:color="auto"/>
        <w:bottom w:val="none" w:sz="0" w:space="0" w:color="auto"/>
        <w:right w:val="none" w:sz="0" w:space="0" w:color="auto"/>
      </w:divBdr>
    </w:div>
    <w:div w:id="1302079213">
      <w:bodyDiv w:val="1"/>
      <w:marLeft w:val="0"/>
      <w:marRight w:val="0"/>
      <w:marTop w:val="0"/>
      <w:marBottom w:val="0"/>
      <w:divBdr>
        <w:top w:val="none" w:sz="0" w:space="0" w:color="auto"/>
        <w:left w:val="none" w:sz="0" w:space="0" w:color="auto"/>
        <w:bottom w:val="none" w:sz="0" w:space="0" w:color="auto"/>
        <w:right w:val="none" w:sz="0" w:space="0" w:color="auto"/>
      </w:divBdr>
    </w:div>
    <w:div w:id="1429697026">
      <w:bodyDiv w:val="1"/>
      <w:marLeft w:val="0"/>
      <w:marRight w:val="0"/>
      <w:marTop w:val="0"/>
      <w:marBottom w:val="0"/>
      <w:divBdr>
        <w:top w:val="none" w:sz="0" w:space="0" w:color="auto"/>
        <w:left w:val="none" w:sz="0" w:space="0" w:color="auto"/>
        <w:bottom w:val="none" w:sz="0" w:space="0" w:color="auto"/>
        <w:right w:val="none" w:sz="0" w:space="0" w:color="auto"/>
      </w:divBdr>
    </w:div>
    <w:div w:id="1438405837">
      <w:bodyDiv w:val="1"/>
      <w:marLeft w:val="0"/>
      <w:marRight w:val="0"/>
      <w:marTop w:val="0"/>
      <w:marBottom w:val="0"/>
      <w:divBdr>
        <w:top w:val="none" w:sz="0" w:space="0" w:color="auto"/>
        <w:left w:val="none" w:sz="0" w:space="0" w:color="auto"/>
        <w:bottom w:val="none" w:sz="0" w:space="0" w:color="auto"/>
        <w:right w:val="none" w:sz="0" w:space="0" w:color="auto"/>
      </w:divBdr>
    </w:div>
    <w:div w:id="1468233413">
      <w:bodyDiv w:val="1"/>
      <w:marLeft w:val="0"/>
      <w:marRight w:val="0"/>
      <w:marTop w:val="0"/>
      <w:marBottom w:val="0"/>
      <w:divBdr>
        <w:top w:val="none" w:sz="0" w:space="0" w:color="auto"/>
        <w:left w:val="none" w:sz="0" w:space="0" w:color="auto"/>
        <w:bottom w:val="none" w:sz="0" w:space="0" w:color="auto"/>
        <w:right w:val="none" w:sz="0" w:space="0" w:color="auto"/>
      </w:divBdr>
    </w:div>
    <w:div w:id="1665204314">
      <w:bodyDiv w:val="1"/>
      <w:marLeft w:val="0"/>
      <w:marRight w:val="0"/>
      <w:marTop w:val="0"/>
      <w:marBottom w:val="0"/>
      <w:divBdr>
        <w:top w:val="none" w:sz="0" w:space="0" w:color="auto"/>
        <w:left w:val="none" w:sz="0" w:space="0" w:color="auto"/>
        <w:bottom w:val="none" w:sz="0" w:space="0" w:color="auto"/>
        <w:right w:val="none" w:sz="0" w:space="0" w:color="auto"/>
      </w:divBdr>
    </w:div>
    <w:div w:id="1711418188">
      <w:bodyDiv w:val="1"/>
      <w:marLeft w:val="0"/>
      <w:marRight w:val="0"/>
      <w:marTop w:val="0"/>
      <w:marBottom w:val="0"/>
      <w:divBdr>
        <w:top w:val="none" w:sz="0" w:space="0" w:color="auto"/>
        <w:left w:val="none" w:sz="0" w:space="0" w:color="auto"/>
        <w:bottom w:val="none" w:sz="0" w:space="0" w:color="auto"/>
        <w:right w:val="none" w:sz="0" w:space="0" w:color="auto"/>
      </w:divBdr>
      <w:divsChild>
        <w:div w:id="1799102098">
          <w:marLeft w:val="0"/>
          <w:marRight w:val="0"/>
          <w:marTop w:val="0"/>
          <w:marBottom w:val="0"/>
          <w:divBdr>
            <w:top w:val="none" w:sz="0" w:space="0" w:color="auto"/>
            <w:left w:val="none" w:sz="0" w:space="0" w:color="auto"/>
            <w:bottom w:val="none" w:sz="0" w:space="0" w:color="auto"/>
            <w:right w:val="none" w:sz="0" w:space="0" w:color="auto"/>
          </w:divBdr>
          <w:divsChild>
            <w:div w:id="917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451">
      <w:bodyDiv w:val="1"/>
      <w:marLeft w:val="0"/>
      <w:marRight w:val="0"/>
      <w:marTop w:val="0"/>
      <w:marBottom w:val="0"/>
      <w:divBdr>
        <w:top w:val="none" w:sz="0" w:space="0" w:color="auto"/>
        <w:left w:val="none" w:sz="0" w:space="0" w:color="auto"/>
        <w:bottom w:val="none" w:sz="0" w:space="0" w:color="auto"/>
        <w:right w:val="none" w:sz="0" w:space="0" w:color="auto"/>
      </w:divBdr>
    </w:div>
    <w:div w:id="1852641874">
      <w:bodyDiv w:val="1"/>
      <w:marLeft w:val="0"/>
      <w:marRight w:val="0"/>
      <w:marTop w:val="0"/>
      <w:marBottom w:val="0"/>
      <w:divBdr>
        <w:top w:val="none" w:sz="0" w:space="0" w:color="auto"/>
        <w:left w:val="none" w:sz="0" w:space="0" w:color="auto"/>
        <w:bottom w:val="none" w:sz="0" w:space="0" w:color="auto"/>
        <w:right w:val="none" w:sz="0" w:space="0" w:color="auto"/>
      </w:divBdr>
    </w:div>
    <w:div w:id="1913660813">
      <w:bodyDiv w:val="1"/>
      <w:marLeft w:val="0"/>
      <w:marRight w:val="0"/>
      <w:marTop w:val="0"/>
      <w:marBottom w:val="0"/>
      <w:divBdr>
        <w:top w:val="none" w:sz="0" w:space="0" w:color="auto"/>
        <w:left w:val="none" w:sz="0" w:space="0" w:color="auto"/>
        <w:bottom w:val="none" w:sz="0" w:space="0" w:color="auto"/>
        <w:right w:val="none" w:sz="0" w:space="0" w:color="auto"/>
      </w:divBdr>
    </w:div>
    <w:div w:id="2011058335">
      <w:bodyDiv w:val="1"/>
      <w:marLeft w:val="0"/>
      <w:marRight w:val="0"/>
      <w:marTop w:val="0"/>
      <w:marBottom w:val="0"/>
      <w:divBdr>
        <w:top w:val="none" w:sz="0" w:space="0" w:color="auto"/>
        <w:left w:val="none" w:sz="0" w:space="0" w:color="auto"/>
        <w:bottom w:val="none" w:sz="0" w:space="0" w:color="auto"/>
        <w:right w:val="none" w:sz="0" w:space="0" w:color="auto"/>
      </w:divBdr>
    </w:div>
    <w:div w:id="2044667445">
      <w:bodyDiv w:val="1"/>
      <w:marLeft w:val="0"/>
      <w:marRight w:val="0"/>
      <w:marTop w:val="0"/>
      <w:marBottom w:val="0"/>
      <w:divBdr>
        <w:top w:val="none" w:sz="0" w:space="0" w:color="auto"/>
        <w:left w:val="none" w:sz="0" w:space="0" w:color="auto"/>
        <w:bottom w:val="none" w:sz="0" w:space="0" w:color="auto"/>
        <w:right w:val="none" w:sz="0" w:space="0" w:color="auto"/>
      </w:divBdr>
      <w:divsChild>
        <w:div w:id="1396006138">
          <w:marLeft w:val="547"/>
          <w:marRight w:val="0"/>
          <w:marTop w:val="0"/>
          <w:marBottom w:val="0"/>
          <w:divBdr>
            <w:top w:val="none" w:sz="0" w:space="0" w:color="auto"/>
            <w:left w:val="none" w:sz="0" w:space="0" w:color="auto"/>
            <w:bottom w:val="none" w:sz="0" w:space="0" w:color="auto"/>
            <w:right w:val="none" w:sz="0" w:space="0" w:color="auto"/>
          </w:divBdr>
        </w:div>
      </w:divsChild>
    </w:div>
    <w:div w:id="2106412500">
      <w:bodyDiv w:val="1"/>
      <w:marLeft w:val="0"/>
      <w:marRight w:val="0"/>
      <w:marTop w:val="0"/>
      <w:marBottom w:val="0"/>
      <w:divBdr>
        <w:top w:val="none" w:sz="0" w:space="0" w:color="auto"/>
        <w:left w:val="none" w:sz="0" w:space="0" w:color="auto"/>
        <w:bottom w:val="none" w:sz="0" w:space="0" w:color="auto"/>
        <w:right w:val="none" w:sz="0" w:space="0" w:color="auto"/>
      </w:divBdr>
    </w:div>
    <w:div w:id="2124642723">
      <w:bodyDiv w:val="1"/>
      <w:marLeft w:val="0"/>
      <w:marRight w:val="0"/>
      <w:marTop w:val="0"/>
      <w:marBottom w:val="0"/>
      <w:divBdr>
        <w:top w:val="none" w:sz="0" w:space="0" w:color="auto"/>
        <w:left w:val="none" w:sz="0" w:space="0" w:color="auto"/>
        <w:bottom w:val="none" w:sz="0" w:space="0" w:color="auto"/>
        <w:right w:val="none" w:sz="0" w:space="0" w:color="auto"/>
      </w:divBdr>
    </w:div>
    <w:div w:id="21264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package" Target="embeddings/Microsoft_Excel____.xlsx"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6.emf" Id="rId17" /><Relationship Type="http://schemas.openxmlformats.org/officeDocument/2006/relationships/customXml" Target="../customXml/item2.xml" Id="rId2" /><Relationship Type="http://schemas.openxmlformats.org/officeDocument/2006/relationships/oleObject" Target="embeddings/Microsoft_Word_97_-_2003___.doc"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emf"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z5d2d\COO%20template%2020101219%20v0.6%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4b2e3a-0aab-45c7-a00e-8c883492cc23" xsi:nil="true"/>
    <lcf76f155ced4ddcb4097134ff3c332f xmlns="bfbf2316-e86d-41be-b01d-352432af4c1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0D7AB1CC840BA74F9F2AF5339C635A71" ma:contentTypeVersion="9" ma:contentTypeDescription="建立新的文件。" ma:contentTypeScope="" ma:versionID="186e5b4da394954dd0e3808ab549b45c">
  <xsd:schema xmlns:xsd="http://www.w3.org/2001/XMLSchema" xmlns:xs="http://www.w3.org/2001/XMLSchema" xmlns:p="http://schemas.microsoft.com/office/2006/metadata/properties" xmlns:ns2="bfbf2316-e86d-41be-b01d-352432af4c1d" xmlns:ns3="f44b2e3a-0aab-45c7-a00e-8c883492cc23" targetNamespace="http://schemas.microsoft.com/office/2006/metadata/properties" ma:root="true" ma:fieldsID="67bb82000eeb79c2304c5cef9604e9e8" ns2:_="" ns3:_="">
    <xsd:import namespace="bfbf2316-e86d-41be-b01d-352432af4c1d"/>
    <xsd:import namespace="f44b2e3a-0aab-45c7-a00e-8c883492cc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f2316-e86d-41be-b01d-352432af4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影像標籤"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4b2e3a-0aab-45c7-a00e-8c883492cc2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1398e97-3621-46f4-af32-b98b7d39ee3b}" ma:internalName="TaxCatchAll" ma:showField="CatchAllData" ma:web="f44b2e3a-0aab-45c7-a00e-8c883492cc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DD1C-F5B9-4E4F-A522-2BFE0BDFB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CC22A7-615A-4DA6-A362-5378E0CC5A8E}">
  <ds:schemaRefs>
    <ds:schemaRef ds:uri="http://schemas.microsoft.com/sharepoint/v3/contenttype/forms"/>
  </ds:schemaRefs>
</ds:datastoreItem>
</file>

<file path=customXml/itemProps3.xml><?xml version="1.0" encoding="utf-8"?>
<ds:datastoreItem xmlns:ds="http://schemas.openxmlformats.org/officeDocument/2006/customXml" ds:itemID="{4A77BFD8-C441-4AD0-A151-87B3B0FF1C08}"/>
</file>

<file path=customXml/itemProps4.xml><?xml version="1.0" encoding="utf-8"?>
<ds:datastoreItem xmlns:ds="http://schemas.openxmlformats.org/officeDocument/2006/customXml" ds:itemID="{C869C4CA-CBC8-4FD0-A407-E97E679470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COO template 20101219 v0.6 draft.dot</ap:Template>
  <ap:Application>Microsoft Word for the web</ap:Application>
  <ap:DocSecurity>0</ap:DocSecurity>
  <ap:ScaleCrop>false</ap:ScaleCrop>
  <ap:Company>DHL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dc:title>
  <dc:subject/>
  <dc:creator>Ben Chiu</dc:creator>
  <cp:keywords/>
  <cp:lastModifiedBy>徐韋泓Jacky Hsu</cp:lastModifiedBy>
  <cp:revision>11</cp:revision>
  <cp:lastPrinted>2023-09-08T06:50:00Z</cp:lastPrinted>
  <dcterms:created xsi:type="dcterms:W3CDTF">2023-09-06T02:20:00Z</dcterms:created>
  <dcterms:modified xsi:type="dcterms:W3CDTF">2023-09-14T08:39:50Z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0x0101000D7AB1CC840BA74F9F2AF5339C635A71</vt:lpwstr>
  </property>
  <property fmtid="{D5CDD505-2E9C-101B-9397-08002B2CF9AE}" pid="3" name="MediaServiceImageTags">
    <vt:lpwstr/>
  </property>
</Properties>
</file>