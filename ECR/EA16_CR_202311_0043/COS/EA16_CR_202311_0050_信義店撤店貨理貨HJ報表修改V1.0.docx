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7D279" w14:textId="5C27EE10" w:rsidR="00867F9E" w:rsidRPr="001D13C1" w:rsidRDefault="001D13C1" w:rsidP="0028583A">
      <w:pPr>
        <w:rPr>
          <w:noProof/>
          <w:lang w:val="en-US" w:eastAsia="en-US"/>
        </w:rPr>
      </w:pPr>
      <w:r w:rsidRPr="001D13C1">
        <w:rPr>
          <w:noProof/>
          <w:lang w:val="en-US" w:eastAsia="zh-TW"/>
        </w:rPr>
        <w:drawing>
          <wp:anchor distT="0" distB="0" distL="114300" distR="114300" simplePos="0" relativeHeight="251663872" behindDoc="1" locked="0" layoutInCell="1" allowOverlap="1" wp14:anchorId="7F29B178" wp14:editId="71DAB74E">
            <wp:simplePos x="0" y="0"/>
            <wp:positionH relativeFrom="margin">
              <wp:posOffset>4824730</wp:posOffset>
            </wp:positionH>
            <wp:positionV relativeFrom="paragraph">
              <wp:posOffset>8666560</wp:posOffset>
            </wp:positionV>
            <wp:extent cx="1911350" cy="297368"/>
            <wp:effectExtent l="0" t="0" r="0" b="762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0px-The_Eslite_Corporation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1350" cy="297368"/>
                    </a:xfrm>
                    <a:prstGeom prst="rect">
                      <a:avLst/>
                    </a:prstGeom>
                  </pic:spPr>
                </pic:pic>
              </a:graphicData>
            </a:graphic>
            <wp14:sizeRelH relativeFrom="margin">
              <wp14:pctWidth>0</wp14:pctWidth>
            </wp14:sizeRelH>
            <wp14:sizeRelV relativeFrom="margin">
              <wp14:pctHeight>0</wp14:pctHeight>
            </wp14:sizeRelV>
          </wp:anchor>
        </w:drawing>
      </w:r>
      <w:r w:rsidR="00EF652E" w:rsidRPr="001D13C1">
        <w:rPr>
          <w:noProof/>
          <w:lang w:val="en-US" w:eastAsia="zh-TW"/>
        </w:rPr>
        <mc:AlternateContent>
          <mc:Choice Requires="wps">
            <w:drawing>
              <wp:anchor distT="0" distB="0" distL="114300" distR="114300" simplePos="0" relativeHeight="251651584" behindDoc="1" locked="0" layoutInCell="1" allowOverlap="1" wp14:anchorId="0EB6078C" wp14:editId="7D3F4DCE">
                <wp:simplePos x="0" y="0"/>
                <wp:positionH relativeFrom="column">
                  <wp:posOffset>-724535</wp:posOffset>
                </wp:positionH>
                <wp:positionV relativeFrom="paragraph">
                  <wp:posOffset>-1362710</wp:posOffset>
                </wp:positionV>
                <wp:extent cx="7748270" cy="10694670"/>
                <wp:effectExtent l="0" t="0" r="5080" b="0"/>
                <wp:wrapNone/>
                <wp:docPr id="89" name="Rechteck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8270" cy="10694670"/>
                        </a:xfrm>
                        <a:prstGeom prst="rect">
                          <a:avLst/>
                        </a:prstGeom>
                        <a:solidFill>
                          <a:srgbClr val="FFCC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D2D4194" id="Rechteck 89" o:spid="_x0000_s1026" style="position:absolute;margin-left:-57.05pt;margin-top:-107.3pt;width:610.1pt;height:842.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" fillcolor="#fc0" stroked="f" strokeweight="2pt">
                <v:path arrowok="t"/>
              </v:rect>
            </w:pict>
          </mc:Fallback>
        </mc:AlternateContent>
      </w:r>
      <w:r w:rsidR="00EF652E" w:rsidRPr="001D13C1">
        <w:rPr>
          <w:noProof/>
          <w:lang w:val="en-US" w:eastAsia="zh-TW"/>
        </w:rPr>
        <mc:AlternateContent>
          <mc:Choice Requires="wps">
            <w:drawing>
              <wp:anchor distT="0" distB="0" distL="114300" distR="114300" simplePos="0" relativeHeight="251662848" behindDoc="0" locked="0" layoutInCell="1" allowOverlap="1" wp14:anchorId="201DBFF5" wp14:editId="306076EC">
                <wp:simplePos x="0" y="0"/>
                <wp:positionH relativeFrom="column">
                  <wp:posOffset>-641985</wp:posOffset>
                </wp:positionH>
                <wp:positionV relativeFrom="paragraph">
                  <wp:posOffset>7808595</wp:posOffset>
                </wp:positionV>
                <wp:extent cx="7570470" cy="144145"/>
                <wp:effectExtent l="0" t="0" r="0" b="0"/>
                <wp:wrapNone/>
                <wp:docPr id="90" name="Rechteck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gray">
                        <a:xfrm>
                          <a:off x="0" y="0"/>
                          <a:ext cx="7570470" cy="144145"/>
                        </a:xfrm>
                        <a:prstGeom prst="rect">
                          <a:avLst/>
                        </a:prstGeom>
                        <a:solidFill>
                          <a:srgbClr val="D40511"/>
                        </a:solidFill>
                        <a:ln w="9525" cap="flat" cmpd="sng" algn="ctr">
                          <a:noFill/>
                          <a:prstDash val="solid"/>
                        </a:ln>
                        <a:effectLst/>
                      </wps:spPr>
                      <wps:bodyPr anchor="ct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1723ACBE" id="Rechteck 89" o:spid="_x0000_s1026" style="position:absolute;margin-left:-50.55pt;margin-top:614.85pt;width:596.1pt;height:11.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" fillcolor="#d40511" stroked="f">
                <v:path arrowok="t"/>
              </v:rect>
            </w:pict>
          </mc:Fallback>
        </mc:AlternateContent>
      </w:r>
      <w:r w:rsidR="00EF652E" w:rsidRPr="001D13C1">
        <w:rPr>
          <w:noProof/>
          <w:lang w:val="en-US" w:eastAsia="zh-TW"/>
        </w:rPr>
        <w:drawing>
          <wp:anchor distT="0" distB="0" distL="114300" distR="114300" simplePos="0" relativeHeight="251655680" behindDoc="0" locked="1" layoutInCell="1" allowOverlap="1" wp14:anchorId="3059E90E" wp14:editId="273A95C8">
            <wp:simplePos x="0" y="0"/>
            <wp:positionH relativeFrom="column">
              <wp:posOffset>8255</wp:posOffset>
            </wp:positionH>
            <wp:positionV relativeFrom="paragraph">
              <wp:posOffset>7948295</wp:posOffset>
            </wp:positionV>
            <wp:extent cx="3020060" cy="1509395"/>
            <wp:effectExtent l="0" t="0" r="0" b="0"/>
            <wp:wrapNone/>
            <wp:docPr id="97"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0060"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00EF652E" w:rsidRPr="001D13C1">
        <w:rPr>
          <w:noProof/>
          <w:lang w:val="en-US" w:eastAsia="zh-TW"/>
        </w:rPr>
        <mc:AlternateContent>
          <mc:Choice Requires="wps">
            <w:drawing>
              <wp:anchor distT="0" distB="0" distL="114300" distR="114300" simplePos="0" relativeHeight="251653632" behindDoc="0" locked="1" layoutInCell="1" allowOverlap="1" wp14:anchorId="044E89C4" wp14:editId="141127D9">
                <wp:simplePos x="0" y="0"/>
                <wp:positionH relativeFrom="column">
                  <wp:posOffset>-114300</wp:posOffset>
                </wp:positionH>
                <wp:positionV relativeFrom="paragraph">
                  <wp:posOffset>1936750</wp:posOffset>
                </wp:positionV>
                <wp:extent cx="4340225" cy="447040"/>
                <wp:effectExtent l="0" t="0" r="0" b="0"/>
                <wp:wrapNone/>
                <wp:docPr id="91" name="Titel 6"/>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340225" cy="447040"/>
                        </a:xfrm>
                        <a:prstGeom prst="rect">
                          <a:avLst/>
                        </a:prstGeom>
                        <a:noFill/>
                        <a:ln w="9525">
                          <a:noFill/>
                          <a:miter lim="800000"/>
                          <a:headEnd/>
                          <a:tailEnd/>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44C62B" w14:textId="77777777" w:rsidR="00DB7E9E" w:rsidRPr="007F0473" w:rsidRDefault="00DB7E9E" w:rsidP="004C37C1">
                            <w:pPr>
                              <w:pStyle w:val="DHLTitle"/>
                              <w:rPr>
                                <w:rFonts w:ascii="Verdana" w:hAnsi="Verdana"/>
                              </w:rPr>
                            </w:pPr>
                            <w:r w:rsidRPr="005E70F4">
                              <w:rPr>
                                <w:rFonts w:ascii="Verdana" w:hAnsi="Verdana"/>
                              </w:rPr>
                              <w:t>Concept of Systems</w:t>
                            </w:r>
                          </w:p>
                        </w:txbxContent>
                      </wps:txbx>
                      <wps:bodyPr vert="horz" wrap="square" lIns="0" tIns="0" rIns="0" bIns="0" numCol="1" anchor="ctr" anchorCtr="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rect w14:anchorId="044E89C4" id="Titel 6" o:spid="_x0000_s1026" style="position:absolute;margin-left:-9pt;margin-top:152.5pt;width:341.75pt;height:35.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" filled="f" fillcolor="gray" stroked="f" strokeweight="0">
                <v:path arrowok="t"/>
                <o:lock v:ext="edit" grouping="t"/>
                <v:textbox style="mso-fit-shape-to-text:t" inset="0,0,0,0">
                  <w:txbxContent>
                    <w:p w14:paraId="3B44C62B" w14:textId="77777777" w:rsidR="00DB7E9E" w:rsidRPr="007F0473" w:rsidRDefault="00DB7E9E" w:rsidP="004C37C1">
                      <w:pPr>
                        <w:pStyle w:val="DHLTitle"/>
                        <w:rPr>
                          <w:rFonts w:ascii="Verdana" w:hAnsi="Verdana"/>
                        </w:rPr>
                      </w:pPr>
                      <w:r w:rsidRPr="005E70F4">
                        <w:rPr>
                          <w:rFonts w:ascii="Verdana" w:hAnsi="Verdana"/>
                        </w:rPr>
                        <w:t>Concept of Systems</w:t>
                      </w:r>
                    </w:p>
                  </w:txbxContent>
                </v:textbox>
                <w10:anchorlock/>
              </v:rect>
            </w:pict>
          </mc:Fallback>
        </mc:AlternateContent>
      </w:r>
      <w:r w:rsidR="00EF652E" w:rsidRPr="001D13C1">
        <w:rPr>
          <w:noProof/>
          <w:lang w:val="en-US" w:eastAsia="zh-TW"/>
        </w:rPr>
        <w:drawing>
          <wp:anchor distT="0" distB="0" distL="114300" distR="114300" simplePos="0" relativeHeight="251654656" behindDoc="0" locked="0" layoutInCell="1" allowOverlap="1" wp14:anchorId="5407E936" wp14:editId="3959215D">
            <wp:simplePos x="0" y="0"/>
            <wp:positionH relativeFrom="column">
              <wp:posOffset>-663575</wp:posOffset>
            </wp:positionH>
            <wp:positionV relativeFrom="paragraph">
              <wp:posOffset>4928235</wp:posOffset>
            </wp:positionV>
            <wp:extent cx="7583170" cy="2891790"/>
            <wp:effectExtent l="0" t="0" r="0" b="0"/>
            <wp:wrapNone/>
            <wp:docPr id="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gray">
                    <a:xfrm>
                      <a:off x="0" y="0"/>
                      <a:ext cx="7583170" cy="2891790"/>
                    </a:xfrm>
                    <a:prstGeom prst="rect">
                      <a:avLst/>
                    </a:prstGeom>
                    <a:noFill/>
                    <a:ln>
                      <a:noFill/>
                    </a:ln>
                  </pic:spPr>
                </pic:pic>
              </a:graphicData>
            </a:graphic>
            <wp14:sizeRelH relativeFrom="page">
              <wp14:pctWidth>0</wp14:pctWidth>
            </wp14:sizeRelH>
            <wp14:sizeRelV relativeFrom="page">
              <wp14:pctHeight>0</wp14:pctHeight>
            </wp14:sizeRelV>
          </wp:anchor>
        </w:drawing>
      </w:r>
      <w:r w:rsidR="00EF652E" w:rsidRPr="001D13C1">
        <w:rPr>
          <w:noProof/>
          <w:lang w:val="en-US" w:eastAsia="zh-TW"/>
        </w:rPr>
        <mc:AlternateContent>
          <mc:Choice Requires="wps">
            <w:drawing>
              <wp:anchor distT="0" distB="0" distL="114300" distR="114300" simplePos="0" relativeHeight="251658752" behindDoc="0" locked="1" layoutInCell="1" allowOverlap="1" wp14:anchorId="4E8AA19F" wp14:editId="714C14A9">
                <wp:simplePos x="0" y="0"/>
                <wp:positionH relativeFrom="column">
                  <wp:posOffset>-111760</wp:posOffset>
                </wp:positionH>
                <wp:positionV relativeFrom="paragraph">
                  <wp:posOffset>3856990</wp:posOffset>
                </wp:positionV>
                <wp:extent cx="2062480" cy="318770"/>
                <wp:effectExtent l="0" t="0" r="0" b="0"/>
                <wp:wrapNone/>
                <wp:docPr id="6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2480" cy="318770"/>
                        </a:xfrm>
                        <a:prstGeom prst="rect">
                          <a:avLst/>
                        </a:prstGeom>
                        <a:noFill/>
                        <a:ln w="6350">
                          <a:noFill/>
                        </a:ln>
                        <a:effectLst/>
                      </wps:spPr>
                      <wps:txbx>
                        <w:txbxContent>
                          <w:p w14:paraId="555F4D56" w14:textId="77777777" w:rsidR="00DB7E9E" w:rsidRPr="007F0473" w:rsidRDefault="00DB7E9E" w:rsidP="00B5161A">
                            <w:pPr>
                              <w:rPr>
                                <w:i/>
                                <w:color w:val="D40511"/>
                                <w:sz w:val="22"/>
                              </w:rPr>
                            </w:pPr>
                            <w:r w:rsidRPr="007F0473">
                              <w:rPr>
                                <w:color w:val="D40511"/>
                                <w:sz w:val="22"/>
                              </w:rPr>
                              <w:t>Version number/date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8AA19F" id="_x0000_t202" coordsize="21600,21600" o:spt="202" path="m,l,21600r21600,l21600,xe">
                <v:stroke joinstyle="miter"/>
                <v:path gradientshapeok="t" o:connecttype="rect"/>
              </v:shapetype>
              <v:shape id="Text Box 52" o:spid="_x0000_s1027" type="#_x0000_t202" style="position:absolute;margin-left:-8.8pt;margin-top:303.7pt;width:162.4pt;height:2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" filled="f" stroked="f" strokeweight=".5pt">
                <v:path arrowok="t"/>
                <v:textbox inset="0,0,0,0">
                  <w:txbxContent>
                    <w:p w14:paraId="555F4D56" w14:textId="77777777" w:rsidR="00DB7E9E" w:rsidRPr="007F0473" w:rsidRDefault="00DB7E9E" w:rsidP="00B5161A">
                      <w:pPr>
                        <w:rPr>
                          <w:i/>
                          <w:color w:val="D40511"/>
                          <w:sz w:val="22"/>
                        </w:rPr>
                      </w:pPr>
                      <w:r w:rsidRPr="007F0473">
                        <w:rPr>
                          <w:color w:val="D40511"/>
                          <w:sz w:val="22"/>
                        </w:rPr>
                        <w:t>Version number/date</w:t>
                      </w:r>
                    </w:p>
                  </w:txbxContent>
                </v:textbox>
                <w10:anchorlock/>
              </v:shape>
            </w:pict>
          </mc:Fallback>
        </mc:AlternateContent>
      </w:r>
      <w:r w:rsidR="00EF652E" w:rsidRPr="001D13C1">
        <w:rPr>
          <w:noProof/>
          <w:lang w:val="en-US" w:eastAsia="zh-TW"/>
        </w:rPr>
        <mc:AlternateContent>
          <mc:Choice Requires="wps">
            <w:drawing>
              <wp:anchor distT="0" distB="0" distL="114300" distR="114300" simplePos="0" relativeHeight="251661824" behindDoc="0" locked="1" layoutInCell="1" allowOverlap="1" wp14:anchorId="376724E8" wp14:editId="3DBB461E">
                <wp:simplePos x="0" y="0"/>
                <wp:positionH relativeFrom="column">
                  <wp:posOffset>1833245</wp:posOffset>
                </wp:positionH>
                <wp:positionV relativeFrom="paragraph">
                  <wp:posOffset>3860165</wp:posOffset>
                </wp:positionV>
                <wp:extent cx="3439160" cy="318770"/>
                <wp:effectExtent l="0" t="0" r="8890" b="5080"/>
                <wp:wrapNone/>
                <wp:docPr id="19181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9160" cy="318770"/>
                        </a:xfrm>
                        <a:prstGeom prst="rect">
                          <a:avLst/>
                        </a:prstGeom>
                        <a:noFill/>
                        <a:ln w="6350">
                          <a:noFill/>
                        </a:ln>
                        <a:effectLst/>
                      </wps:spPr>
                      <wps:txbx>
                        <w:txbxContent>
                          <w:p w14:paraId="1AB9E599" w14:textId="1BAF7055" w:rsidR="00DB7E9E" w:rsidRPr="00850ED4" w:rsidRDefault="00DB7E9E" w:rsidP="00B5161A">
                            <w:pPr>
                              <w:rPr>
                                <w:rFonts w:eastAsiaTheme="minorEastAsia"/>
                                <w:b/>
                                <w:i/>
                                <w:color w:val="D40511"/>
                                <w:sz w:val="22"/>
                                <w:lang w:eastAsia="zh-TW"/>
                              </w:rPr>
                            </w:pPr>
                            <w:r>
                              <w:rPr>
                                <w:rFonts w:eastAsiaTheme="minorEastAsia" w:hint="eastAsia"/>
                                <w:b/>
                                <w:i/>
                                <w:color w:val="D40511"/>
                                <w:sz w:val="22"/>
                                <w:lang w:eastAsia="zh-TW"/>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724E8" id="Text Box 6" o:spid="_x0000_s1028" type="#_x0000_t202" style="position:absolute;margin-left:144.35pt;margin-top:303.95pt;width:270.8pt;height:25.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" filled="f" stroked="f" strokeweight=".5pt">
                <v:path arrowok="t"/>
                <v:textbox inset="0,0,0,0">
                  <w:txbxContent>
                    <w:p w14:paraId="1AB9E599" w14:textId="1BAF7055" w:rsidR="00DB7E9E" w:rsidRPr="00850ED4" w:rsidRDefault="00DB7E9E" w:rsidP="00B5161A">
                      <w:pPr>
                        <w:rPr>
                          <w:rFonts w:eastAsiaTheme="minorEastAsia"/>
                          <w:b/>
                          <w:i/>
                          <w:color w:val="D40511"/>
                          <w:sz w:val="22"/>
                          <w:lang w:eastAsia="zh-TW"/>
                        </w:rPr>
                      </w:pPr>
                      <w:r>
                        <w:rPr>
                          <w:rFonts w:eastAsiaTheme="minorEastAsia" w:hint="eastAsia"/>
                          <w:b/>
                          <w:i/>
                          <w:color w:val="D40511"/>
                          <w:sz w:val="22"/>
                          <w:lang w:eastAsia="zh-TW"/>
                        </w:rPr>
                        <w:t>1.0</w:t>
                      </w:r>
                    </w:p>
                  </w:txbxContent>
                </v:textbox>
                <w10:anchorlock/>
              </v:shape>
            </w:pict>
          </mc:Fallback>
        </mc:AlternateContent>
      </w:r>
      <w:r w:rsidR="00EF652E" w:rsidRPr="001D13C1">
        <w:rPr>
          <w:noProof/>
          <w:lang w:val="en-US" w:eastAsia="zh-TW"/>
        </w:rPr>
        <mc:AlternateContent>
          <mc:Choice Requires="wps">
            <w:drawing>
              <wp:anchor distT="0" distB="0" distL="114300" distR="114300" simplePos="0" relativeHeight="251660800" behindDoc="0" locked="1" layoutInCell="1" allowOverlap="1" wp14:anchorId="0AFFB173" wp14:editId="2E898D3E">
                <wp:simplePos x="0" y="0"/>
                <wp:positionH relativeFrom="column">
                  <wp:posOffset>-111760</wp:posOffset>
                </wp:positionH>
                <wp:positionV relativeFrom="paragraph">
                  <wp:posOffset>3329940</wp:posOffset>
                </wp:positionV>
                <wp:extent cx="1294130" cy="318770"/>
                <wp:effectExtent l="0" t="0" r="0" b="0"/>
                <wp:wrapNone/>
                <wp:docPr id="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4130" cy="318770"/>
                        </a:xfrm>
                        <a:prstGeom prst="rect">
                          <a:avLst/>
                        </a:prstGeom>
                        <a:noFill/>
                        <a:ln w="6350">
                          <a:noFill/>
                        </a:ln>
                        <a:effectLst/>
                      </wps:spPr>
                      <wps:txbx>
                        <w:txbxContent>
                          <w:p w14:paraId="58EEB876" w14:textId="77777777" w:rsidR="00DB7E9E" w:rsidRPr="007F0473" w:rsidRDefault="00DB7E9E" w:rsidP="00B5161A">
                            <w:pPr>
                              <w:rPr>
                                <w:i/>
                                <w:color w:val="D40511"/>
                                <w:sz w:val="22"/>
                              </w:rPr>
                            </w:pPr>
                            <w:r w:rsidRPr="007F0473">
                              <w:rPr>
                                <w:color w:val="D40511"/>
                                <w:sz w:val="22"/>
                              </w:rPr>
                              <w:t>Customer 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FB173" id="Text Box 5" o:spid="_x0000_s1029" type="#_x0000_t202" style="position:absolute;margin-left:-8.8pt;margin-top:262.2pt;width:101.9pt;height:25.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" filled="f" stroked="f" strokeweight=".5pt">
                <v:path arrowok="t"/>
                <v:textbox inset="0,0,0,0">
                  <w:txbxContent>
                    <w:p w14:paraId="58EEB876" w14:textId="77777777" w:rsidR="00DB7E9E" w:rsidRPr="007F0473" w:rsidRDefault="00DB7E9E" w:rsidP="00B5161A">
                      <w:pPr>
                        <w:rPr>
                          <w:i/>
                          <w:color w:val="D40511"/>
                          <w:sz w:val="22"/>
                        </w:rPr>
                      </w:pPr>
                      <w:r w:rsidRPr="007F0473">
                        <w:rPr>
                          <w:color w:val="D40511"/>
                          <w:sz w:val="22"/>
                        </w:rPr>
                        <w:t>Customer name</w:t>
                      </w:r>
                    </w:p>
                  </w:txbxContent>
                </v:textbox>
                <w10:anchorlock/>
              </v:shape>
            </w:pict>
          </mc:Fallback>
        </mc:AlternateContent>
      </w:r>
      <w:r w:rsidR="00EF652E" w:rsidRPr="001D13C1">
        <w:rPr>
          <w:noProof/>
          <w:lang w:val="en-US" w:eastAsia="zh-TW"/>
        </w:rPr>
        <mc:AlternateContent>
          <mc:Choice Requires="wps">
            <w:drawing>
              <wp:anchor distT="0" distB="0" distL="114300" distR="114300" simplePos="0" relativeHeight="251657728" behindDoc="0" locked="1" layoutInCell="1" allowOverlap="1" wp14:anchorId="0E47421A" wp14:editId="53122B30">
                <wp:simplePos x="0" y="0"/>
                <wp:positionH relativeFrom="column">
                  <wp:posOffset>1835785</wp:posOffset>
                </wp:positionH>
                <wp:positionV relativeFrom="paragraph">
                  <wp:posOffset>3331210</wp:posOffset>
                </wp:positionV>
                <wp:extent cx="2498090" cy="318770"/>
                <wp:effectExtent l="0" t="0" r="0" b="0"/>
                <wp:wrapNone/>
                <wp:docPr id="63"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8090" cy="318770"/>
                        </a:xfrm>
                        <a:prstGeom prst="rect">
                          <a:avLst/>
                        </a:prstGeom>
                        <a:noFill/>
                        <a:ln w="6350">
                          <a:noFill/>
                        </a:ln>
                        <a:effectLst/>
                      </wps:spPr>
                      <wps:txbx>
                        <w:txbxContent>
                          <w:p w14:paraId="083E4CD7" w14:textId="53E47C62" w:rsidR="00DB7E9E" w:rsidRPr="00DB7E9E" w:rsidRDefault="00DB7E9E" w:rsidP="0069361D">
                            <w:pPr>
                              <w:pStyle w:val="DHLSubtitle"/>
                              <w:rPr>
                                <w:rFonts w:eastAsia="Malgun Gothic" w:hint="eastAsia"/>
                                <w:i/>
                                <w:lang w:eastAsia="zh-TW"/>
                              </w:rPr>
                            </w:pPr>
                            <w:r>
                              <w:rPr>
                                <w:rFonts w:ascii="微軟正黑體" w:eastAsia="微軟正黑體" w:hAnsi="微軟正黑體" w:cs="微軟正黑體" w:hint="eastAsia"/>
                                <w:i/>
                                <w:lang w:eastAsia="zh-TW"/>
                              </w:rPr>
                              <w:t>范</w:t>
                            </w:r>
                            <w:r>
                              <w:rPr>
                                <w:rFonts w:ascii="微軟正黑體" w:eastAsia="微軟正黑體" w:hAnsi="微軟正黑體" w:cs="微軟正黑體"/>
                                <w:i/>
                                <w:lang w:eastAsia="zh-TW"/>
                              </w:rPr>
                              <w:t>淑順</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7421A" id="Text Box 51" o:spid="_x0000_s1030" type="#_x0000_t202" style="position:absolute;margin-left:144.55pt;margin-top:262.3pt;width:196.7pt;height:2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" filled="f" stroked="f" strokeweight=".5pt">
                <v:path arrowok="t"/>
                <v:textbox inset="0,0,0,0">
                  <w:txbxContent>
                    <w:p w14:paraId="083E4CD7" w14:textId="53E47C62" w:rsidR="00DB7E9E" w:rsidRPr="00DB7E9E" w:rsidRDefault="00DB7E9E" w:rsidP="0069361D">
                      <w:pPr>
                        <w:pStyle w:val="DHLSubtitle"/>
                        <w:rPr>
                          <w:rFonts w:eastAsia="Malgun Gothic" w:hint="eastAsia"/>
                          <w:i/>
                          <w:lang w:eastAsia="zh-TW"/>
                        </w:rPr>
                      </w:pPr>
                      <w:r>
                        <w:rPr>
                          <w:rFonts w:ascii="微軟正黑體" w:eastAsia="微軟正黑體" w:hAnsi="微軟正黑體" w:cs="微軟正黑體" w:hint="eastAsia"/>
                          <w:i/>
                          <w:lang w:eastAsia="zh-TW"/>
                        </w:rPr>
                        <w:t>范</w:t>
                      </w:r>
                      <w:r>
                        <w:rPr>
                          <w:rFonts w:ascii="微軟正黑體" w:eastAsia="微軟正黑體" w:hAnsi="微軟正黑體" w:cs="微軟正黑體"/>
                          <w:i/>
                          <w:lang w:eastAsia="zh-TW"/>
                        </w:rPr>
                        <w:t>淑順</w:t>
                      </w:r>
                    </w:p>
                  </w:txbxContent>
                </v:textbox>
                <w10:anchorlock/>
              </v:shape>
            </w:pict>
          </mc:Fallback>
        </mc:AlternateContent>
      </w:r>
      <w:r w:rsidR="00EF652E" w:rsidRPr="001D13C1">
        <w:rPr>
          <w:noProof/>
          <w:lang w:val="en-US" w:eastAsia="zh-TW"/>
        </w:rPr>
        <mc:AlternateContent>
          <mc:Choice Requires="wps">
            <w:drawing>
              <wp:anchor distT="0" distB="0" distL="114300" distR="114300" simplePos="0" relativeHeight="251656704" behindDoc="0" locked="1" layoutInCell="1" allowOverlap="1" wp14:anchorId="5EBF9132" wp14:editId="67EDDF85">
                <wp:simplePos x="0" y="0"/>
                <wp:positionH relativeFrom="column">
                  <wp:posOffset>-112395</wp:posOffset>
                </wp:positionH>
                <wp:positionV relativeFrom="paragraph">
                  <wp:posOffset>2807335</wp:posOffset>
                </wp:positionV>
                <wp:extent cx="1508125" cy="318770"/>
                <wp:effectExtent l="0" t="0" r="0" b="0"/>
                <wp:wrapNone/>
                <wp:docPr id="6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125" cy="318770"/>
                        </a:xfrm>
                        <a:prstGeom prst="rect">
                          <a:avLst/>
                        </a:prstGeom>
                        <a:noFill/>
                        <a:ln w="6350">
                          <a:noFill/>
                        </a:ln>
                        <a:effectLst/>
                      </wps:spPr>
                      <wps:txbx>
                        <w:txbxContent>
                          <w:p w14:paraId="4E98E51B" w14:textId="1B582187" w:rsidR="00DB7E9E" w:rsidRPr="007F0473" w:rsidRDefault="00DB7E9E" w:rsidP="00B5161A">
                            <w:pPr>
                              <w:rPr>
                                <w:color w:val="D40511"/>
                                <w:sz w:val="32"/>
                              </w:rPr>
                            </w:pPr>
                            <w:r>
                              <w:rPr>
                                <w:color w:val="D40511"/>
                                <w:sz w:val="32"/>
                              </w:rPr>
                              <w:t>ECR</w:t>
                            </w:r>
                            <w:r w:rsidRPr="007F0473">
                              <w:rPr>
                                <w:color w:val="D40511"/>
                                <w:sz w:val="32"/>
                              </w:rPr>
                              <w:t xml:space="preserve"> 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F9132" id="Text Box 50" o:spid="_x0000_s1031" type="#_x0000_t202" style="position:absolute;margin-left:-8.85pt;margin-top:221.05pt;width:118.75pt;height:2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" filled="f" stroked="f" strokeweight=".5pt">
                <v:path arrowok="t"/>
                <v:textbox inset="0,0,0,0">
                  <w:txbxContent>
                    <w:p w14:paraId="4E98E51B" w14:textId="1B582187" w:rsidR="00DB7E9E" w:rsidRPr="007F0473" w:rsidRDefault="00DB7E9E" w:rsidP="00B5161A">
                      <w:pPr>
                        <w:rPr>
                          <w:color w:val="D40511"/>
                          <w:sz w:val="32"/>
                        </w:rPr>
                      </w:pPr>
                      <w:r>
                        <w:rPr>
                          <w:color w:val="D40511"/>
                          <w:sz w:val="32"/>
                        </w:rPr>
                        <w:t>ECR</w:t>
                      </w:r>
                      <w:r w:rsidRPr="007F0473">
                        <w:rPr>
                          <w:color w:val="D40511"/>
                          <w:sz w:val="32"/>
                        </w:rPr>
                        <w:t xml:space="preserve"> name</w:t>
                      </w:r>
                    </w:p>
                  </w:txbxContent>
                </v:textbox>
                <w10:anchorlock/>
              </v:shape>
            </w:pict>
          </mc:Fallback>
        </mc:AlternateContent>
      </w:r>
      <w:r w:rsidR="00EF652E" w:rsidRPr="001D13C1">
        <w:rPr>
          <w:noProof/>
          <w:lang w:val="en-US" w:eastAsia="zh-TW"/>
        </w:rPr>
        <mc:AlternateContent>
          <mc:Choice Requires="wps">
            <w:drawing>
              <wp:anchor distT="0" distB="0" distL="114300" distR="114300" simplePos="0" relativeHeight="251659776" behindDoc="0" locked="1" layoutInCell="1" allowOverlap="1" wp14:anchorId="76321C61" wp14:editId="706ABCF9">
                <wp:simplePos x="0" y="0"/>
                <wp:positionH relativeFrom="column">
                  <wp:posOffset>1840230</wp:posOffset>
                </wp:positionH>
                <wp:positionV relativeFrom="paragraph">
                  <wp:posOffset>2809240</wp:posOffset>
                </wp:positionV>
                <wp:extent cx="4175760" cy="318770"/>
                <wp:effectExtent l="0" t="0" r="15240" b="5080"/>
                <wp:wrapNone/>
                <wp:docPr id="6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75760" cy="318770"/>
                        </a:xfrm>
                        <a:prstGeom prst="rect">
                          <a:avLst/>
                        </a:prstGeom>
                        <a:noFill/>
                        <a:ln w="6350">
                          <a:noFill/>
                        </a:ln>
                        <a:effectLst/>
                      </wps:spPr>
                      <wps:txbx>
                        <w:txbxContent>
                          <w:p w14:paraId="638C19AD" w14:textId="134712A4" w:rsidR="00DB7E9E" w:rsidRPr="008E324D" w:rsidRDefault="00DB7E9E" w:rsidP="00B5161A">
                            <w:pPr>
                              <w:rPr>
                                <w:b/>
                                <w:color w:val="D40511"/>
                                <w:sz w:val="32"/>
                                <w:lang w:val="en-US" w:eastAsia="zh-TW"/>
                              </w:rPr>
                            </w:pPr>
                            <w:r>
                              <w:rPr>
                                <w:rFonts w:ascii="微軟正黑體" w:eastAsia="微軟正黑體" w:hAnsi="微軟正黑體" w:cs="微軟正黑體" w:hint="eastAsia"/>
                                <w:b/>
                                <w:color w:val="D40511"/>
                                <w:sz w:val="32"/>
                                <w:lang w:val="en-US" w:eastAsia="zh-TW"/>
                              </w:rPr>
                              <w:t xml:space="preserve"> </w:t>
                            </w:r>
                            <w:r w:rsidRPr="00DB7E9E">
                              <w:rPr>
                                <w:rFonts w:ascii="微軟正黑體" w:eastAsia="微軟正黑體" w:hAnsi="微軟正黑體" w:cs="微軟正黑體" w:hint="eastAsia"/>
                                <w:b/>
                                <w:color w:val="D40511"/>
                                <w:sz w:val="32"/>
                                <w:lang w:val="en-US" w:eastAsia="zh-TW"/>
                              </w:rPr>
                              <w:t>信義店撤店貨理貨報表修改</w:t>
                            </w:r>
                            <w:r>
                              <w:rPr>
                                <w:rFonts w:ascii="微軟正黑體" w:eastAsia="微軟正黑體" w:hAnsi="微軟正黑體" w:cs="微軟正黑體" w:hint="eastAsia"/>
                                <w:b/>
                                <w:color w:val="D40511"/>
                                <w:sz w:val="32"/>
                                <w:lang w:val="en-US" w:eastAsia="zh-TW"/>
                              </w:rPr>
                              <w:t>(</w:t>
                            </w:r>
                            <w:r>
                              <w:rPr>
                                <w:rFonts w:ascii="微軟正黑體" w:eastAsia="微軟正黑體" w:hAnsi="微軟正黑體" w:cs="微軟正黑體"/>
                                <w:b/>
                                <w:color w:val="D40511"/>
                                <w:sz w:val="32"/>
                                <w:lang w:val="en-US" w:eastAsia="zh-TW"/>
                              </w:rPr>
                              <w:t>High Jump</w:t>
                            </w:r>
                            <w:r>
                              <w:rPr>
                                <w:rFonts w:ascii="微軟正黑體" w:eastAsia="微軟正黑體" w:hAnsi="微軟正黑體" w:cs="微軟正黑體" w:hint="eastAsia"/>
                                <w:b/>
                                <w:color w:val="D40511"/>
                                <w:sz w:val="32"/>
                                <w:lang w:val="en-US" w:eastAsia="zh-TW"/>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21C61" id="Text Box 4" o:spid="_x0000_s1032" type="#_x0000_t202" style="position:absolute;margin-left:144.9pt;margin-top:221.2pt;width:328.8pt;height:25.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" filled="f" stroked="f" strokeweight=".5pt">
                <v:path arrowok="t"/>
                <v:textbox inset="0,0,0,0">
                  <w:txbxContent>
                    <w:p w14:paraId="638C19AD" w14:textId="134712A4" w:rsidR="00DB7E9E" w:rsidRPr="008E324D" w:rsidRDefault="00DB7E9E" w:rsidP="00B5161A">
                      <w:pPr>
                        <w:rPr>
                          <w:b/>
                          <w:color w:val="D40511"/>
                          <w:sz w:val="32"/>
                          <w:lang w:val="en-US" w:eastAsia="zh-TW"/>
                        </w:rPr>
                      </w:pPr>
                      <w:r>
                        <w:rPr>
                          <w:rFonts w:ascii="微軟正黑體" w:eastAsia="微軟正黑體" w:hAnsi="微軟正黑體" w:cs="微軟正黑體" w:hint="eastAsia"/>
                          <w:b/>
                          <w:color w:val="D40511"/>
                          <w:sz w:val="32"/>
                          <w:lang w:val="en-US" w:eastAsia="zh-TW"/>
                        </w:rPr>
                        <w:t xml:space="preserve"> </w:t>
                      </w:r>
                      <w:r w:rsidRPr="00DB7E9E">
                        <w:rPr>
                          <w:rFonts w:ascii="微軟正黑體" w:eastAsia="微軟正黑體" w:hAnsi="微軟正黑體" w:cs="微軟正黑體" w:hint="eastAsia"/>
                          <w:b/>
                          <w:color w:val="D40511"/>
                          <w:sz w:val="32"/>
                          <w:lang w:val="en-US" w:eastAsia="zh-TW"/>
                        </w:rPr>
                        <w:t>信義店撤店貨理貨報表修改</w:t>
                      </w:r>
                      <w:r>
                        <w:rPr>
                          <w:rFonts w:ascii="微軟正黑體" w:eastAsia="微軟正黑體" w:hAnsi="微軟正黑體" w:cs="微軟正黑體" w:hint="eastAsia"/>
                          <w:b/>
                          <w:color w:val="D40511"/>
                          <w:sz w:val="32"/>
                          <w:lang w:val="en-US" w:eastAsia="zh-TW"/>
                        </w:rPr>
                        <w:t>(</w:t>
                      </w:r>
                      <w:r>
                        <w:rPr>
                          <w:rFonts w:ascii="微軟正黑體" w:eastAsia="微軟正黑體" w:hAnsi="微軟正黑體" w:cs="微軟正黑體"/>
                          <w:b/>
                          <w:color w:val="D40511"/>
                          <w:sz w:val="32"/>
                          <w:lang w:val="en-US" w:eastAsia="zh-TW"/>
                        </w:rPr>
                        <w:t>High Jump</w:t>
                      </w:r>
                      <w:r>
                        <w:rPr>
                          <w:rFonts w:ascii="微軟正黑體" w:eastAsia="微軟正黑體" w:hAnsi="微軟正黑體" w:cs="微軟正黑體" w:hint="eastAsia"/>
                          <w:b/>
                          <w:color w:val="D40511"/>
                          <w:sz w:val="32"/>
                          <w:lang w:val="en-US" w:eastAsia="zh-TW"/>
                        </w:rPr>
                        <w:t>)</w:t>
                      </w:r>
                    </w:p>
                  </w:txbxContent>
                </v:textbox>
                <w10:anchorlock/>
              </v:shape>
            </w:pict>
          </mc:Fallback>
        </mc:AlternateContent>
      </w:r>
      <w:r w:rsidR="00EF652E" w:rsidRPr="001D13C1">
        <w:rPr>
          <w:noProof/>
          <w:lang w:val="en-US" w:eastAsia="zh-TW"/>
        </w:rPr>
        <mc:AlternateContent>
          <mc:Choice Requires="wpg">
            <w:drawing>
              <wp:anchor distT="0" distB="0" distL="114300" distR="114300" simplePos="0" relativeHeight="251652608" behindDoc="0" locked="0" layoutInCell="1" allowOverlap="1" wp14:anchorId="7B77A0AF" wp14:editId="30A3E3F6">
                <wp:simplePos x="0" y="0"/>
                <wp:positionH relativeFrom="column">
                  <wp:posOffset>9902825</wp:posOffset>
                </wp:positionH>
                <wp:positionV relativeFrom="paragraph">
                  <wp:posOffset>8474710</wp:posOffset>
                </wp:positionV>
                <wp:extent cx="1801495" cy="422275"/>
                <wp:effectExtent l="7620" t="1270" r="635" b="5080"/>
                <wp:wrapNone/>
                <wp:docPr id="9" name="Gruppieren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1495" cy="422275"/>
                          <a:chOff x="0" y="0"/>
                          <a:chExt cx="2228851" cy="522288"/>
                        </a:xfrm>
                      </wpg:grpSpPr>
                      <wps:wsp>
                        <wps:cNvPr id="10" name="Freeform 771"/>
                        <wps:cNvSpPr>
                          <a:spLocks/>
                        </wps:cNvSpPr>
                        <wps:spPr bwMode="gray">
                          <a:xfrm>
                            <a:off x="0" y="506412"/>
                            <a:ext cx="2228850" cy="14288"/>
                          </a:xfrm>
                          <a:custGeom>
                            <a:avLst/>
                            <a:gdLst>
                              <a:gd name="T0" fmla="*/ 0 w 1404"/>
                              <a:gd name="T1" fmla="*/ 0 h 9"/>
                              <a:gd name="T2" fmla="*/ 2147483647 w 1404"/>
                              <a:gd name="T3" fmla="*/ 0 h 9"/>
                              <a:gd name="T4" fmla="*/ 2147483647 w 1404"/>
                              <a:gd name="T5" fmla="*/ 2147483647 h 9"/>
                              <a:gd name="T6" fmla="*/ 0 w 1404"/>
                              <a:gd name="T7" fmla="*/ 2147483647 h 9"/>
                              <a:gd name="T8" fmla="*/ 0 w 1404"/>
                              <a:gd name="T9" fmla="*/ 0 h 9"/>
                              <a:gd name="T10" fmla="*/ 0 w 1404"/>
                              <a:gd name="T11" fmla="*/ 0 h 9"/>
                              <a:gd name="T12" fmla="*/ 0 60000 65536"/>
                              <a:gd name="T13" fmla="*/ 0 60000 65536"/>
                              <a:gd name="T14" fmla="*/ 0 60000 65536"/>
                              <a:gd name="T15" fmla="*/ 0 60000 65536"/>
                              <a:gd name="T16" fmla="*/ 0 60000 65536"/>
                              <a:gd name="T17" fmla="*/ 0 60000 65536"/>
                              <a:gd name="T18" fmla="*/ 0 w 1404"/>
                              <a:gd name="T19" fmla="*/ 0 h 9"/>
                              <a:gd name="T20" fmla="*/ 1404 w 1404"/>
                              <a:gd name="T21" fmla="*/ 9 h 9"/>
                            </a:gdLst>
                            <a:ahLst/>
                            <a:cxnLst>
                              <a:cxn ang="T12">
                                <a:pos x="T0" y="T1"/>
                              </a:cxn>
                              <a:cxn ang="T13">
                                <a:pos x="T2" y="T3"/>
                              </a:cxn>
                              <a:cxn ang="T14">
                                <a:pos x="T4" y="T5"/>
                              </a:cxn>
                              <a:cxn ang="T15">
                                <a:pos x="T6" y="T7"/>
                              </a:cxn>
                              <a:cxn ang="T16">
                                <a:pos x="T8" y="T9"/>
                              </a:cxn>
                              <a:cxn ang="T17">
                                <a:pos x="T10" y="T11"/>
                              </a:cxn>
                            </a:cxnLst>
                            <a:rect l="T18" t="T19" r="T20" b="T21"/>
                            <a:pathLst>
                              <a:path w="1404" h="9">
                                <a:moveTo>
                                  <a:pt x="0" y="0"/>
                                </a:moveTo>
                                <a:lnTo>
                                  <a:pt x="1404" y="0"/>
                                </a:lnTo>
                                <a:lnTo>
                                  <a:pt x="1404" y="9"/>
                                </a:lnTo>
                                <a:lnTo>
                                  <a:pt x="0" y="9"/>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857DDA2"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11" name="Freeform 772"/>
                        <wps:cNvSpPr>
                          <a:spLocks/>
                        </wps:cNvSpPr>
                        <wps:spPr bwMode="gray">
                          <a:xfrm>
                            <a:off x="0" y="406400"/>
                            <a:ext cx="2228850" cy="12700"/>
                          </a:xfrm>
                          <a:custGeom>
                            <a:avLst/>
                            <a:gdLst>
                              <a:gd name="T0" fmla="*/ 0 w 1404"/>
                              <a:gd name="T1" fmla="*/ 0 h 8"/>
                              <a:gd name="T2" fmla="*/ 2147483647 w 1404"/>
                              <a:gd name="T3" fmla="*/ 0 h 8"/>
                              <a:gd name="T4" fmla="*/ 2147483647 w 1404"/>
                              <a:gd name="T5" fmla="*/ 2147483647 h 8"/>
                              <a:gd name="T6" fmla="*/ 0 w 1404"/>
                              <a:gd name="T7" fmla="*/ 2147483647 h 8"/>
                              <a:gd name="T8" fmla="*/ 0 w 1404"/>
                              <a:gd name="T9" fmla="*/ 0 h 8"/>
                              <a:gd name="T10" fmla="*/ 0 w 1404"/>
                              <a:gd name="T11" fmla="*/ 0 h 8"/>
                              <a:gd name="T12" fmla="*/ 0 60000 65536"/>
                              <a:gd name="T13" fmla="*/ 0 60000 65536"/>
                              <a:gd name="T14" fmla="*/ 0 60000 65536"/>
                              <a:gd name="T15" fmla="*/ 0 60000 65536"/>
                              <a:gd name="T16" fmla="*/ 0 60000 65536"/>
                              <a:gd name="T17" fmla="*/ 0 60000 65536"/>
                              <a:gd name="T18" fmla="*/ 0 w 1404"/>
                              <a:gd name="T19" fmla="*/ 0 h 8"/>
                              <a:gd name="T20" fmla="*/ 1404 w 1404"/>
                              <a:gd name="T21" fmla="*/ 8 h 8"/>
                            </a:gdLst>
                            <a:ahLst/>
                            <a:cxnLst>
                              <a:cxn ang="T12">
                                <a:pos x="T0" y="T1"/>
                              </a:cxn>
                              <a:cxn ang="T13">
                                <a:pos x="T2" y="T3"/>
                              </a:cxn>
                              <a:cxn ang="T14">
                                <a:pos x="T4" y="T5"/>
                              </a:cxn>
                              <a:cxn ang="T15">
                                <a:pos x="T6" y="T7"/>
                              </a:cxn>
                              <a:cxn ang="T16">
                                <a:pos x="T8" y="T9"/>
                              </a:cxn>
                              <a:cxn ang="T17">
                                <a:pos x="T10" y="T11"/>
                              </a:cxn>
                            </a:cxnLst>
                            <a:rect l="T18" t="T19" r="T20" b="T21"/>
                            <a:pathLst>
                              <a:path w="1404" h="8">
                                <a:moveTo>
                                  <a:pt x="0" y="0"/>
                                </a:moveTo>
                                <a:lnTo>
                                  <a:pt x="1404" y="0"/>
                                </a:lnTo>
                                <a:lnTo>
                                  <a:pt x="1404" y="8"/>
                                </a:lnTo>
                                <a:lnTo>
                                  <a:pt x="0" y="8"/>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B833AB4"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12" name="Freeform 773"/>
                        <wps:cNvSpPr>
                          <a:spLocks/>
                        </wps:cNvSpPr>
                        <wps:spPr bwMode="gray">
                          <a:xfrm>
                            <a:off x="0" y="457200"/>
                            <a:ext cx="2228850" cy="12700"/>
                          </a:xfrm>
                          <a:custGeom>
                            <a:avLst/>
                            <a:gdLst>
                              <a:gd name="T0" fmla="*/ 0 w 1404"/>
                              <a:gd name="T1" fmla="*/ 0 h 8"/>
                              <a:gd name="T2" fmla="*/ 2147483647 w 1404"/>
                              <a:gd name="T3" fmla="*/ 0 h 8"/>
                              <a:gd name="T4" fmla="*/ 2147483647 w 1404"/>
                              <a:gd name="T5" fmla="*/ 2147483647 h 8"/>
                              <a:gd name="T6" fmla="*/ 0 w 1404"/>
                              <a:gd name="T7" fmla="*/ 2147483647 h 8"/>
                              <a:gd name="T8" fmla="*/ 0 w 1404"/>
                              <a:gd name="T9" fmla="*/ 0 h 8"/>
                              <a:gd name="T10" fmla="*/ 0 w 1404"/>
                              <a:gd name="T11" fmla="*/ 0 h 8"/>
                              <a:gd name="T12" fmla="*/ 0 60000 65536"/>
                              <a:gd name="T13" fmla="*/ 0 60000 65536"/>
                              <a:gd name="T14" fmla="*/ 0 60000 65536"/>
                              <a:gd name="T15" fmla="*/ 0 60000 65536"/>
                              <a:gd name="T16" fmla="*/ 0 60000 65536"/>
                              <a:gd name="T17" fmla="*/ 0 60000 65536"/>
                              <a:gd name="T18" fmla="*/ 0 w 1404"/>
                              <a:gd name="T19" fmla="*/ 0 h 8"/>
                              <a:gd name="T20" fmla="*/ 1404 w 1404"/>
                              <a:gd name="T21" fmla="*/ 8 h 8"/>
                            </a:gdLst>
                            <a:ahLst/>
                            <a:cxnLst>
                              <a:cxn ang="T12">
                                <a:pos x="T0" y="T1"/>
                              </a:cxn>
                              <a:cxn ang="T13">
                                <a:pos x="T2" y="T3"/>
                              </a:cxn>
                              <a:cxn ang="T14">
                                <a:pos x="T4" y="T5"/>
                              </a:cxn>
                              <a:cxn ang="T15">
                                <a:pos x="T6" y="T7"/>
                              </a:cxn>
                              <a:cxn ang="T16">
                                <a:pos x="T8" y="T9"/>
                              </a:cxn>
                              <a:cxn ang="T17">
                                <a:pos x="T10" y="T11"/>
                              </a:cxn>
                            </a:cxnLst>
                            <a:rect l="T18" t="T19" r="T20" b="T21"/>
                            <a:pathLst>
                              <a:path w="1404" h="8">
                                <a:moveTo>
                                  <a:pt x="0" y="0"/>
                                </a:moveTo>
                                <a:lnTo>
                                  <a:pt x="1404" y="0"/>
                                </a:lnTo>
                                <a:lnTo>
                                  <a:pt x="1404" y="8"/>
                                </a:lnTo>
                                <a:lnTo>
                                  <a:pt x="0" y="8"/>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0F999CA"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13" name="Freeform 774"/>
                        <wps:cNvSpPr>
                          <a:spLocks/>
                        </wps:cNvSpPr>
                        <wps:spPr bwMode="gray">
                          <a:xfrm>
                            <a:off x="320675" y="0"/>
                            <a:ext cx="593725" cy="185737"/>
                          </a:xfrm>
                          <a:custGeom>
                            <a:avLst/>
                            <a:gdLst>
                              <a:gd name="T0" fmla="*/ 2147483647 w 604"/>
                              <a:gd name="T1" fmla="*/ 0 h 188"/>
                              <a:gd name="T2" fmla="*/ 0 w 604"/>
                              <a:gd name="T3" fmla="*/ 2147483647 h 188"/>
                              <a:gd name="T4" fmla="*/ 2147483647 w 604"/>
                              <a:gd name="T5" fmla="*/ 2147483647 h 188"/>
                              <a:gd name="T6" fmla="*/ 2147483647 w 604"/>
                              <a:gd name="T7" fmla="*/ 2147483647 h 188"/>
                              <a:gd name="T8" fmla="*/ 2147483647 w 604"/>
                              <a:gd name="T9" fmla="*/ 2147483647 h 188"/>
                              <a:gd name="T10" fmla="*/ 2147483647 w 604"/>
                              <a:gd name="T11" fmla="*/ 2147483647 h 188"/>
                              <a:gd name="T12" fmla="*/ 2147483647 w 604"/>
                              <a:gd name="T13" fmla="*/ 2147483647 h 188"/>
                              <a:gd name="T14" fmla="*/ 2147483647 w 604"/>
                              <a:gd name="T15" fmla="*/ 2147483647 h 188"/>
                              <a:gd name="T16" fmla="*/ 2147483647 w 604"/>
                              <a:gd name="T17" fmla="*/ 2147483647 h 188"/>
                              <a:gd name="T18" fmla="*/ 2147483647 w 604"/>
                              <a:gd name="T19" fmla="*/ 2147483647 h 188"/>
                              <a:gd name="T20" fmla="*/ 2147483647 w 604"/>
                              <a:gd name="T21" fmla="*/ 2147483647 h 188"/>
                              <a:gd name="T22" fmla="*/ 2147483647 w 604"/>
                              <a:gd name="T23" fmla="*/ 2147483647 h 188"/>
                              <a:gd name="T24" fmla="*/ 2147483647 w 604"/>
                              <a:gd name="T25" fmla="*/ 0 h 188"/>
                              <a:gd name="T26" fmla="*/ 2147483647 w 604"/>
                              <a:gd name="T27" fmla="*/ 0 h 18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604"/>
                              <a:gd name="T43" fmla="*/ 0 h 188"/>
                              <a:gd name="T44" fmla="*/ 604 w 604"/>
                              <a:gd name="T45" fmla="*/ 188 h 18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604" h="188">
                                <a:moveTo>
                                  <a:pt x="72" y="0"/>
                                </a:moveTo>
                                <a:cubicBezTo>
                                  <a:pt x="71" y="1"/>
                                  <a:pt x="2" y="94"/>
                                  <a:pt x="0" y="97"/>
                                </a:cubicBezTo>
                                <a:cubicBezTo>
                                  <a:pt x="4" y="97"/>
                                  <a:pt x="395" y="97"/>
                                  <a:pt x="395" y="97"/>
                                </a:cubicBezTo>
                                <a:cubicBezTo>
                                  <a:pt x="404" y="97"/>
                                  <a:pt x="409" y="99"/>
                                  <a:pt x="411" y="102"/>
                                </a:cubicBezTo>
                                <a:cubicBezTo>
                                  <a:pt x="413" y="106"/>
                                  <a:pt x="411" y="111"/>
                                  <a:pt x="405" y="119"/>
                                </a:cubicBezTo>
                                <a:cubicBezTo>
                                  <a:pt x="405" y="119"/>
                                  <a:pt x="368" y="169"/>
                                  <a:pt x="368" y="169"/>
                                </a:cubicBezTo>
                                <a:cubicBezTo>
                                  <a:pt x="366" y="173"/>
                                  <a:pt x="362" y="178"/>
                                  <a:pt x="364" y="182"/>
                                </a:cubicBezTo>
                                <a:cubicBezTo>
                                  <a:pt x="366" y="186"/>
                                  <a:pt x="372" y="188"/>
                                  <a:pt x="384" y="188"/>
                                </a:cubicBezTo>
                                <a:cubicBezTo>
                                  <a:pt x="384" y="188"/>
                                  <a:pt x="545" y="188"/>
                                  <a:pt x="546" y="188"/>
                                </a:cubicBezTo>
                                <a:cubicBezTo>
                                  <a:pt x="546" y="187"/>
                                  <a:pt x="593" y="123"/>
                                  <a:pt x="593" y="123"/>
                                </a:cubicBezTo>
                                <a:cubicBezTo>
                                  <a:pt x="601" y="113"/>
                                  <a:pt x="604" y="100"/>
                                  <a:pt x="604" y="87"/>
                                </a:cubicBezTo>
                                <a:cubicBezTo>
                                  <a:pt x="604" y="76"/>
                                  <a:pt x="602" y="64"/>
                                  <a:pt x="596" y="53"/>
                                </a:cubicBezTo>
                                <a:cubicBezTo>
                                  <a:pt x="579" y="19"/>
                                  <a:pt x="540" y="0"/>
                                  <a:pt x="490" y="0"/>
                                </a:cubicBezTo>
                                <a:cubicBezTo>
                                  <a:pt x="490" y="0"/>
                                  <a:pt x="73" y="0"/>
                                  <a:pt x="72"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0B0C13"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14" name="Freeform 775"/>
                        <wps:cNvSpPr>
                          <a:spLocks/>
                        </wps:cNvSpPr>
                        <wps:spPr bwMode="gray">
                          <a:xfrm>
                            <a:off x="292100" y="122237"/>
                            <a:ext cx="544513" cy="193675"/>
                          </a:xfrm>
                          <a:custGeom>
                            <a:avLst/>
                            <a:gdLst>
                              <a:gd name="T0" fmla="*/ 2147483647 w 555"/>
                              <a:gd name="T1" fmla="*/ 0 h 197"/>
                              <a:gd name="T2" fmla="*/ 2147483647 w 555"/>
                              <a:gd name="T3" fmla="*/ 0 h 197"/>
                              <a:gd name="T4" fmla="*/ 0 w 555"/>
                              <a:gd name="T5" fmla="*/ 2147483647 h 197"/>
                              <a:gd name="T6" fmla="*/ 2147483647 w 555"/>
                              <a:gd name="T7" fmla="*/ 2147483647 h 197"/>
                              <a:gd name="T8" fmla="*/ 2147483647 w 555"/>
                              <a:gd name="T9" fmla="*/ 2147483647 h 197"/>
                              <a:gd name="T10" fmla="*/ 2147483647 w 555"/>
                              <a:gd name="T11" fmla="*/ 2147483647 h 197"/>
                              <a:gd name="T12" fmla="*/ 2147483647 w 555"/>
                              <a:gd name="T13" fmla="*/ 2147483647 h 197"/>
                              <a:gd name="T14" fmla="*/ 2147483647 w 555"/>
                              <a:gd name="T15" fmla="*/ 2147483647 h 197"/>
                              <a:gd name="T16" fmla="*/ 2147483647 w 555"/>
                              <a:gd name="T17" fmla="*/ 2147483647 h 197"/>
                              <a:gd name="T18" fmla="*/ 2147483647 w 555"/>
                              <a:gd name="T19" fmla="*/ 2147483647 h 197"/>
                              <a:gd name="T20" fmla="*/ 2147483647 w 555"/>
                              <a:gd name="T21" fmla="*/ 2147483647 h 197"/>
                              <a:gd name="T22" fmla="*/ 2147483647 w 555"/>
                              <a:gd name="T23" fmla="*/ 0 h 19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555"/>
                              <a:gd name="T37" fmla="*/ 0 h 197"/>
                              <a:gd name="T38" fmla="*/ 555 w 555"/>
                              <a:gd name="T39" fmla="*/ 197 h 19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555" h="197">
                                <a:moveTo>
                                  <a:pt x="325" y="0"/>
                                </a:moveTo>
                                <a:cubicBezTo>
                                  <a:pt x="325" y="0"/>
                                  <a:pt x="146" y="0"/>
                                  <a:pt x="145" y="0"/>
                                </a:cubicBezTo>
                                <a:cubicBezTo>
                                  <a:pt x="144" y="1"/>
                                  <a:pt x="2" y="194"/>
                                  <a:pt x="0" y="197"/>
                                </a:cubicBezTo>
                                <a:cubicBezTo>
                                  <a:pt x="3" y="197"/>
                                  <a:pt x="354" y="197"/>
                                  <a:pt x="354" y="197"/>
                                </a:cubicBezTo>
                                <a:cubicBezTo>
                                  <a:pt x="461" y="197"/>
                                  <a:pt x="526" y="131"/>
                                  <a:pt x="555" y="91"/>
                                </a:cubicBezTo>
                                <a:cubicBezTo>
                                  <a:pt x="552" y="91"/>
                                  <a:pt x="315" y="91"/>
                                  <a:pt x="315" y="91"/>
                                </a:cubicBezTo>
                                <a:cubicBezTo>
                                  <a:pt x="302" y="91"/>
                                  <a:pt x="295" y="89"/>
                                  <a:pt x="293" y="84"/>
                                </a:cubicBezTo>
                                <a:cubicBezTo>
                                  <a:pt x="290" y="80"/>
                                  <a:pt x="295" y="74"/>
                                  <a:pt x="298" y="70"/>
                                </a:cubicBezTo>
                                <a:cubicBezTo>
                                  <a:pt x="319" y="41"/>
                                  <a:pt x="319" y="41"/>
                                  <a:pt x="319" y="41"/>
                                </a:cubicBezTo>
                                <a:cubicBezTo>
                                  <a:pt x="335" y="20"/>
                                  <a:pt x="335" y="20"/>
                                  <a:pt x="335" y="20"/>
                                </a:cubicBezTo>
                                <a:cubicBezTo>
                                  <a:pt x="340" y="12"/>
                                  <a:pt x="342" y="7"/>
                                  <a:pt x="340" y="4"/>
                                </a:cubicBezTo>
                                <a:cubicBezTo>
                                  <a:pt x="339" y="1"/>
                                  <a:pt x="334" y="0"/>
                                  <a:pt x="325"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86788D"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15" name="Freeform 776"/>
                        <wps:cNvSpPr>
                          <a:spLocks/>
                        </wps:cNvSpPr>
                        <wps:spPr bwMode="gray">
                          <a:xfrm>
                            <a:off x="828675" y="211137"/>
                            <a:ext cx="280988" cy="104775"/>
                          </a:xfrm>
                          <a:custGeom>
                            <a:avLst/>
                            <a:gdLst>
                              <a:gd name="T0" fmla="*/ 2147483647 w 285"/>
                              <a:gd name="T1" fmla="*/ 0 h 106"/>
                              <a:gd name="T2" fmla="*/ 0 w 285"/>
                              <a:gd name="T3" fmla="*/ 2147483647 h 106"/>
                              <a:gd name="T4" fmla="*/ 2147483647 w 285"/>
                              <a:gd name="T5" fmla="*/ 2147483647 h 106"/>
                              <a:gd name="T6" fmla="*/ 2147483647 w 285"/>
                              <a:gd name="T7" fmla="*/ 0 h 106"/>
                              <a:gd name="T8" fmla="*/ 2147483647 w 285"/>
                              <a:gd name="T9" fmla="*/ 0 h 106"/>
                              <a:gd name="T10" fmla="*/ 0 60000 65536"/>
                              <a:gd name="T11" fmla="*/ 0 60000 65536"/>
                              <a:gd name="T12" fmla="*/ 0 60000 65536"/>
                              <a:gd name="T13" fmla="*/ 0 60000 65536"/>
                              <a:gd name="T14" fmla="*/ 0 60000 65536"/>
                              <a:gd name="T15" fmla="*/ 0 w 285"/>
                              <a:gd name="T16" fmla="*/ 0 h 106"/>
                              <a:gd name="T17" fmla="*/ 285 w 285"/>
                              <a:gd name="T18" fmla="*/ 106 h 106"/>
                            </a:gdLst>
                            <a:ahLst/>
                            <a:cxnLst>
                              <a:cxn ang="T10">
                                <a:pos x="T0" y="T1"/>
                              </a:cxn>
                              <a:cxn ang="T11">
                                <a:pos x="T2" y="T3"/>
                              </a:cxn>
                              <a:cxn ang="T12">
                                <a:pos x="T4" y="T5"/>
                              </a:cxn>
                              <a:cxn ang="T13">
                                <a:pos x="T6" y="T7"/>
                              </a:cxn>
                              <a:cxn ang="T14">
                                <a:pos x="T8" y="T9"/>
                              </a:cxn>
                            </a:cxnLst>
                            <a:rect l="T15" t="T16" r="T17" b="T18"/>
                            <a:pathLst>
                              <a:path w="285" h="106">
                                <a:moveTo>
                                  <a:pt x="78" y="0"/>
                                </a:moveTo>
                                <a:cubicBezTo>
                                  <a:pt x="76" y="3"/>
                                  <a:pt x="9" y="94"/>
                                  <a:pt x="0" y="106"/>
                                </a:cubicBezTo>
                                <a:cubicBezTo>
                                  <a:pt x="4" y="106"/>
                                  <a:pt x="206" y="106"/>
                                  <a:pt x="207" y="106"/>
                                </a:cubicBezTo>
                                <a:cubicBezTo>
                                  <a:pt x="208" y="105"/>
                                  <a:pt x="283" y="2"/>
                                  <a:pt x="285" y="0"/>
                                </a:cubicBezTo>
                                <a:cubicBezTo>
                                  <a:pt x="282" y="0"/>
                                  <a:pt x="79" y="0"/>
                                  <a:pt x="78"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5AB215"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16" name="Freeform 777"/>
                        <wps:cNvSpPr>
                          <a:spLocks/>
                        </wps:cNvSpPr>
                        <wps:spPr bwMode="gray">
                          <a:xfrm>
                            <a:off x="923925" y="0"/>
                            <a:ext cx="636588" cy="185737"/>
                          </a:xfrm>
                          <a:custGeom>
                            <a:avLst/>
                            <a:gdLst>
                              <a:gd name="T0" fmla="*/ 2147483647 w 647"/>
                              <a:gd name="T1" fmla="*/ 0 h 188"/>
                              <a:gd name="T2" fmla="*/ 2147483647 w 647"/>
                              <a:gd name="T3" fmla="*/ 2147483647 h 188"/>
                              <a:gd name="T4" fmla="*/ 2147483647 w 647"/>
                              <a:gd name="T5" fmla="*/ 2147483647 h 188"/>
                              <a:gd name="T6" fmla="*/ 2147483647 w 647"/>
                              <a:gd name="T7" fmla="*/ 0 h 188"/>
                              <a:gd name="T8" fmla="*/ 2147483647 w 647"/>
                              <a:gd name="T9" fmla="*/ 0 h 188"/>
                              <a:gd name="T10" fmla="*/ 0 w 647"/>
                              <a:gd name="T11" fmla="*/ 2147483647 h 188"/>
                              <a:gd name="T12" fmla="*/ 2147483647 w 647"/>
                              <a:gd name="T13" fmla="*/ 2147483647 h 188"/>
                              <a:gd name="T14" fmla="*/ 2147483647 w 647"/>
                              <a:gd name="T15" fmla="*/ 0 h 188"/>
                              <a:gd name="T16" fmla="*/ 2147483647 w 647"/>
                              <a:gd name="T17" fmla="*/ 0 h 1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647"/>
                              <a:gd name="T28" fmla="*/ 0 h 188"/>
                              <a:gd name="T29" fmla="*/ 647 w 647"/>
                              <a:gd name="T30" fmla="*/ 188 h 18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647" h="188">
                                <a:moveTo>
                                  <a:pt x="440" y="0"/>
                                </a:moveTo>
                                <a:cubicBezTo>
                                  <a:pt x="440" y="1"/>
                                  <a:pt x="360" y="109"/>
                                  <a:pt x="360" y="109"/>
                                </a:cubicBezTo>
                                <a:cubicBezTo>
                                  <a:pt x="265" y="109"/>
                                  <a:pt x="265" y="109"/>
                                  <a:pt x="265" y="109"/>
                                </a:cubicBezTo>
                                <a:cubicBezTo>
                                  <a:pt x="265" y="109"/>
                                  <a:pt x="343" y="2"/>
                                  <a:pt x="345" y="0"/>
                                </a:cubicBezTo>
                                <a:cubicBezTo>
                                  <a:pt x="342" y="0"/>
                                  <a:pt x="140" y="0"/>
                                  <a:pt x="139" y="0"/>
                                </a:cubicBezTo>
                                <a:cubicBezTo>
                                  <a:pt x="138" y="1"/>
                                  <a:pt x="2" y="185"/>
                                  <a:pt x="0" y="188"/>
                                </a:cubicBezTo>
                                <a:cubicBezTo>
                                  <a:pt x="4" y="188"/>
                                  <a:pt x="508" y="188"/>
                                  <a:pt x="509" y="188"/>
                                </a:cubicBezTo>
                                <a:cubicBezTo>
                                  <a:pt x="509" y="187"/>
                                  <a:pt x="645" y="2"/>
                                  <a:pt x="647" y="0"/>
                                </a:cubicBezTo>
                                <a:cubicBezTo>
                                  <a:pt x="644" y="0"/>
                                  <a:pt x="441" y="0"/>
                                  <a:pt x="440"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4A9A02"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17" name="Freeform 778"/>
                        <wps:cNvSpPr>
                          <a:spLocks/>
                        </wps:cNvSpPr>
                        <wps:spPr bwMode="gray">
                          <a:xfrm>
                            <a:off x="1125539" y="211137"/>
                            <a:ext cx="280987" cy="104775"/>
                          </a:xfrm>
                          <a:custGeom>
                            <a:avLst/>
                            <a:gdLst>
                              <a:gd name="T0" fmla="*/ 2147483647 w 285"/>
                              <a:gd name="T1" fmla="*/ 0 h 106"/>
                              <a:gd name="T2" fmla="*/ 0 w 285"/>
                              <a:gd name="T3" fmla="*/ 2147483647 h 106"/>
                              <a:gd name="T4" fmla="*/ 2147483647 w 285"/>
                              <a:gd name="T5" fmla="*/ 2147483647 h 106"/>
                              <a:gd name="T6" fmla="*/ 2147483647 w 285"/>
                              <a:gd name="T7" fmla="*/ 0 h 106"/>
                              <a:gd name="T8" fmla="*/ 2147483647 w 285"/>
                              <a:gd name="T9" fmla="*/ 0 h 106"/>
                              <a:gd name="T10" fmla="*/ 0 60000 65536"/>
                              <a:gd name="T11" fmla="*/ 0 60000 65536"/>
                              <a:gd name="T12" fmla="*/ 0 60000 65536"/>
                              <a:gd name="T13" fmla="*/ 0 60000 65536"/>
                              <a:gd name="T14" fmla="*/ 0 60000 65536"/>
                              <a:gd name="T15" fmla="*/ 0 w 285"/>
                              <a:gd name="T16" fmla="*/ 0 h 106"/>
                              <a:gd name="T17" fmla="*/ 285 w 285"/>
                              <a:gd name="T18" fmla="*/ 106 h 106"/>
                            </a:gdLst>
                            <a:ahLst/>
                            <a:cxnLst>
                              <a:cxn ang="T10">
                                <a:pos x="T0" y="T1"/>
                              </a:cxn>
                              <a:cxn ang="T11">
                                <a:pos x="T2" y="T3"/>
                              </a:cxn>
                              <a:cxn ang="T12">
                                <a:pos x="T4" y="T5"/>
                              </a:cxn>
                              <a:cxn ang="T13">
                                <a:pos x="T6" y="T7"/>
                              </a:cxn>
                              <a:cxn ang="T14">
                                <a:pos x="T8" y="T9"/>
                              </a:cxn>
                            </a:cxnLst>
                            <a:rect l="T15" t="T16" r="T17" b="T18"/>
                            <a:pathLst>
                              <a:path w="285" h="106">
                                <a:moveTo>
                                  <a:pt x="78" y="0"/>
                                </a:moveTo>
                                <a:cubicBezTo>
                                  <a:pt x="75" y="3"/>
                                  <a:pt x="9" y="94"/>
                                  <a:pt x="0" y="106"/>
                                </a:cubicBezTo>
                                <a:cubicBezTo>
                                  <a:pt x="3" y="106"/>
                                  <a:pt x="206" y="106"/>
                                  <a:pt x="207" y="106"/>
                                </a:cubicBezTo>
                                <a:cubicBezTo>
                                  <a:pt x="207" y="105"/>
                                  <a:pt x="283" y="2"/>
                                  <a:pt x="285" y="0"/>
                                </a:cubicBezTo>
                                <a:cubicBezTo>
                                  <a:pt x="281" y="0"/>
                                  <a:pt x="79" y="0"/>
                                  <a:pt x="78"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509325"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18" name="Freeform 779"/>
                        <wps:cNvSpPr>
                          <a:spLocks/>
                        </wps:cNvSpPr>
                        <wps:spPr bwMode="gray">
                          <a:xfrm>
                            <a:off x="0" y="252412"/>
                            <a:ext cx="298450" cy="20638"/>
                          </a:xfrm>
                          <a:custGeom>
                            <a:avLst/>
                            <a:gdLst>
                              <a:gd name="T0" fmla="*/ 0 w 303"/>
                              <a:gd name="T1" fmla="*/ 0 h 21"/>
                              <a:gd name="T2" fmla="*/ 0 w 303"/>
                              <a:gd name="T3" fmla="*/ 2147483647 h 21"/>
                              <a:gd name="T4" fmla="*/ 2147483647 w 303"/>
                              <a:gd name="T5" fmla="*/ 2147483647 h 21"/>
                              <a:gd name="T6" fmla="*/ 2147483647 w 303"/>
                              <a:gd name="T7" fmla="*/ 0 h 21"/>
                              <a:gd name="T8" fmla="*/ 0 w 303"/>
                              <a:gd name="T9" fmla="*/ 0 h 21"/>
                              <a:gd name="T10" fmla="*/ 0 60000 65536"/>
                              <a:gd name="T11" fmla="*/ 0 60000 65536"/>
                              <a:gd name="T12" fmla="*/ 0 60000 65536"/>
                              <a:gd name="T13" fmla="*/ 0 60000 65536"/>
                              <a:gd name="T14" fmla="*/ 0 60000 65536"/>
                              <a:gd name="T15" fmla="*/ 0 w 303"/>
                              <a:gd name="T16" fmla="*/ 0 h 21"/>
                              <a:gd name="T17" fmla="*/ 303 w 303"/>
                              <a:gd name="T18" fmla="*/ 21 h 21"/>
                            </a:gdLst>
                            <a:ahLst/>
                            <a:cxnLst>
                              <a:cxn ang="T10">
                                <a:pos x="T0" y="T1"/>
                              </a:cxn>
                              <a:cxn ang="T11">
                                <a:pos x="T2" y="T3"/>
                              </a:cxn>
                              <a:cxn ang="T12">
                                <a:pos x="T4" y="T5"/>
                              </a:cxn>
                              <a:cxn ang="T13">
                                <a:pos x="T6" y="T7"/>
                              </a:cxn>
                              <a:cxn ang="T14">
                                <a:pos x="T8" y="T9"/>
                              </a:cxn>
                            </a:cxnLst>
                            <a:rect l="T15" t="T16" r="T17" b="T18"/>
                            <a:pathLst>
                              <a:path w="303" h="21">
                                <a:moveTo>
                                  <a:pt x="0" y="0"/>
                                </a:moveTo>
                                <a:cubicBezTo>
                                  <a:pt x="0" y="1"/>
                                  <a:pt x="0" y="20"/>
                                  <a:pt x="0" y="21"/>
                                </a:cubicBezTo>
                                <a:cubicBezTo>
                                  <a:pt x="1" y="21"/>
                                  <a:pt x="286" y="21"/>
                                  <a:pt x="287" y="21"/>
                                </a:cubicBezTo>
                                <a:cubicBezTo>
                                  <a:pt x="287" y="21"/>
                                  <a:pt x="301" y="2"/>
                                  <a:pt x="303" y="0"/>
                                </a:cubicBezTo>
                                <a:cubicBezTo>
                                  <a:pt x="299" y="0"/>
                                  <a:pt x="1" y="0"/>
                                  <a:pt x="0"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96A967"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19" name="Freeform 780"/>
                        <wps:cNvSpPr>
                          <a:spLocks/>
                        </wps:cNvSpPr>
                        <wps:spPr bwMode="gray">
                          <a:xfrm>
                            <a:off x="0" y="211137"/>
                            <a:ext cx="328613" cy="20638"/>
                          </a:xfrm>
                          <a:custGeom>
                            <a:avLst/>
                            <a:gdLst>
                              <a:gd name="T0" fmla="*/ 0 w 334"/>
                              <a:gd name="T1" fmla="*/ 0 h 21"/>
                              <a:gd name="T2" fmla="*/ 0 w 334"/>
                              <a:gd name="T3" fmla="*/ 2147483647 h 21"/>
                              <a:gd name="T4" fmla="*/ 2147483647 w 334"/>
                              <a:gd name="T5" fmla="*/ 2147483647 h 21"/>
                              <a:gd name="T6" fmla="*/ 2147483647 w 334"/>
                              <a:gd name="T7" fmla="*/ 0 h 21"/>
                              <a:gd name="T8" fmla="*/ 0 w 334"/>
                              <a:gd name="T9" fmla="*/ 0 h 21"/>
                              <a:gd name="T10" fmla="*/ 0 60000 65536"/>
                              <a:gd name="T11" fmla="*/ 0 60000 65536"/>
                              <a:gd name="T12" fmla="*/ 0 60000 65536"/>
                              <a:gd name="T13" fmla="*/ 0 60000 65536"/>
                              <a:gd name="T14" fmla="*/ 0 60000 65536"/>
                              <a:gd name="T15" fmla="*/ 0 w 334"/>
                              <a:gd name="T16" fmla="*/ 0 h 21"/>
                              <a:gd name="T17" fmla="*/ 334 w 334"/>
                              <a:gd name="T18" fmla="*/ 21 h 21"/>
                            </a:gdLst>
                            <a:ahLst/>
                            <a:cxnLst>
                              <a:cxn ang="T10">
                                <a:pos x="T0" y="T1"/>
                              </a:cxn>
                              <a:cxn ang="T11">
                                <a:pos x="T2" y="T3"/>
                              </a:cxn>
                              <a:cxn ang="T12">
                                <a:pos x="T4" y="T5"/>
                              </a:cxn>
                              <a:cxn ang="T13">
                                <a:pos x="T6" y="T7"/>
                              </a:cxn>
                              <a:cxn ang="T14">
                                <a:pos x="T8" y="T9"/>
                              </a:cxn>
                            </a:cxnLst>
                            <a:rect l="T15" t="T16" r="T17" b="T18"/>
                            <a:pathLst>
                              <a:path w="334" h="21">
                                <a:moveTo>
                                  <a:pt x="0" y="0"/>
                                </a:moveTo>
                                <a:cubicBezTo>
                                  <a:pt x="0" y="1"/>
                                  <a:pt x="0" y="19"/>
                                  <a:pt x="0" y="21"/>
                                </a:cubicBezTo>
                                <a:cubicBezTo>
                                  <a:pt x="1" y="21"/>
                                  <a:pt x="317" y="21"/>
                                  <a:pt x="318" y="21"/>
                                </a:cubicBezTo>
                                <a:cubicBezTo>
                                  <a:pt x="319" y="20"/>
                                  <a:pt x="332" y="2"/>
                                  <a:pt x="334" y="0"/>
                                </a:cubicBezTo>
                                <a:cubicBezTo>
                                  <a:pt x="331" y="0"/>
                                  <a:pt x="1" y="0"/>
                                  <a:pt x="0"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F5D1AC"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20" name="Freeform 781"/>
                        <wps:cNvSpPr>
                          <a:spLocks/>
                        </wps:cNvSpPr>
                        <wps:spPr bwMode="gray">
                          <a:xfrm>
                            <a:off x="0" y="293688"/>
                            <a:ext cx="266700" cy="22225"/>
                          </a:xfrm>
                          <a:custGeom>
                            <a:avLst/>
                            <a:gdLst>
                              <a:gd name="T0" fmla="*/ 0 w 271"/>
                              <a:gd name="T1" fmla="*/ 0 h 22"/>
                              <a:gd name="T2" fmla="*/ 0 w 271"/>
                              <a:gd name="T3" fmla="*/ 2147483647 h 22"/>
                              <a:gd name="T4" fmla="*/ 2147483647 w 271"/>
                              <a:gd name="T5" fmla="*/ 2147483647 h 22"/>
                              <a:gd name="T6" fmla="*/ 2147483647 w 271"/>
                              <a:gd name="T7" fmla="*/ 0 h 22"/>
                              <a:gd name="T8" fmla="*/ 0 w 271"/>
                              <a:gd name="T9" fmla="*/ 0 h 22"/>
                              <a:gd name="T10" fmla="*/ 0 60000 65536"/>
                              <a:gd name="T11" fmla="*/ 0 60000 65536"/>
                              <a:gd name="T12" fmla="*/ 0 60000 65536"/>
                              <a:gd name="T13" fmla="*/ 0 60000 65536"/>
                              <a:gd name="T14" fmla="*/ 0 60000 65536"/>
                              <a:gd name="T15" fmla="*/ 0 w 271"/>
                              <a:gd name="T16" fmla="*/ 0 h 22"/>
                              <a:gd name="T17" fmla="*/ 271 w 271"/>
                              <a:gd name="T18" fmla="*/ 22 h 22"/>
                            </a:gdLst>
                            <a:ahLst/>
                            <a:cxnLst>
                              <a:cxn ang="T10">
                                <a:pos x="T0" y="T1"/>
                              </a:cxn>
                              <a:cxn ang="T11">
                                <a:pos x="T2" y="T3"/>
                              </a:cxn>
                              <a:cxn ang="T12">
                                <a:pos x="T4" y="T5"/>
                              </a:cxn>
                              <a:cxn ang="T13">
                                <a:pos x="T6" y="T7"/>
                              </a:cxn>
                              <a:cxn ang="T14">
                                <a:pos x="T8" y="T9"/>
                              </a:cxn>
                            </a:cxnLst>
                            <a:rect l="T15" t="T16" r="T17" b="T18"/>
                            <a:pathLst>
                              <a:path w="271" h="22">
                                <a:moveTo>
                                  <a:pt x="0" y="0"/>
                                </a:moveTo>
                                <a:cubicBezTo>
                                  <a:pt x="0" y="2"/>
                                  <a:pt x="0" y="20"/>
                                  <a:pt x="0" y="22"/>
                                </a:cubicBezTo>
                                <a:cubicBezTo>
                                  <a:pt x="1" y="22"/>
                                  <a:pt x="255" y="22"/>
                                  <a:pt x="256" y="22"/>
                                </a:cubicBezTo>
                                <a:cubicBezTo>
                                  <a:pt x="256" y="21"/>
                                  <a:pt x="270" y="3"/>
                                  <a:pt x="271" y="0"/>
                                </a:cubicBezTo>
                                <a:cubicBezTo>
                                  <a:pt x="268" y="0"/>
                                  <a:pt x="1" y="0"/>
                                  <a:pt x="0"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71747"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21" name="Freeform 782"/>
                        <wps:cNvSpPr>
                          <a:spLocks/>
                        </wps:cNvSpPr>
                        <wps:spPr bwMode="gray">
                          <a:xfrm>
                            <a:off x="1931989" y="252412"/>
                            <a:ext cx="296862" cy="20638"/>
                          </a:xfrm>
                          <a:custGeom>
                            <a:avLst/>
                            <a:gdLst>
                              <a:gd name="T0" fmla="*/ 2147483647 w 302"/>
                              <a:gd name="T1" fmla="*/ 0 h 21"/>
                              <a:gd name="T2" fmla="*/ 0 w 302"/>
                              <a:gd name="T3" fmla="*/ 2147483647 h 21"/>
                              <a:gd name="T4" fmla="*/ 2147483647 w 302"/>
                              <a:gd name="T5" fmla="*/ 2147483647 h 21"/>
                              <a:gd name="T6" fmla="*/ 2147483647 w 302"/>
                              <a:gd name="T7" fmla="*/ 0 h 21"/>
                              <a:gd name="T8" fmla="*/ 2147483647 w 302"/>
                              <a:gd name="T9" fmla="*/ 0 h 21"/>
                              <a:gd name="T10" fmla="*/ 0 60000 65536"/>
                              <a:gd name="T11" fmla="*/ 0 60000 65536"/>
                              <a:gd name="T12" fmla="*/ 0 60000 65536"/>
                              <a:gd name="T13" fmla="*/ 0 60000 65536"/>
                              <a:gd name="T14" fmla="*/ 0 60000 65536"/>
                              <a:gd name="T15" fmla="*/ 0 w 302"/>
                              <a:gd name="T16" fmla="*/ 0 h 21"/>
                              <a:gd name="T17" fmla="*/ 302 w 302"/>
                              <a:gd name="T18" fmla="*/ 21 h 21"/>
                            </a:gdLst>
                            <a:ahLst/>
                            <a:cxnLst>
                              <a:cxn ang="T10">
                                <a:pos x="T0" y="T1"/>
                              </a:cxn>
                              <a:cxn ang="T11">
                                <a:pos x="T2" y="T3"/>
                              </a:cxn>
                              <a:cxn ang="T12">
                                <a:pos x="T4" y="T5"/>
                              </a:cxn>
                              <a:cxn ang="T13">
                                <a:pos x="T6" y="T7"/>
                              </a:cxn>
                              <a:cxn ang="T14">
                                <a:pos x="T8" y="T9"/>
                              </a:cxn>
                            </a:cxnLst>
                            <a:rect l="T15" t="T16" r="T17" b="T18"/>
                            <a:pathLst>
                              <a:path w="302" h="21">
                                <a:moveTo>
                                  <a:pt x="16" y="0"/>
                                </a:moveTo>
                                <a:cubicBezTo>
                                  <a:pt x="16" y="1"/>
                                  <a:pt x="2" y="19"/>
                                  <a:pt x="0" y="21"/>
                                </a:cubicBezTo>
                                <a:cubicBezTo>
                                  <a:pt x="4" y="21"/>
                                  <a:pt x="300" y="21"/>
                                  <a:pt x="302" y="21"/>
                                </a:cubicBezTo>
                                <a:cubicBezTo>
                                  <a:pt x="302" y="20"/>
                                  <a:pt x="302" y="1"/>
                                  <a:pt x="302" y="0"/>
                                </a:cubicBezTo>
                                <a:cubicBezTo>
                                  <a:pt x="300" y="0"/>
                                  <a:pt x="17" y="0"/>
                                  <a:pt x="16"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C9E99D"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22" name="Freeform 783"/>
                        <wps:cNvSpPr>
                          <a:spLocks/>
                        </wps:cNvSpPr>
                        <wps:spPr bwMode="gray">
                          <a:xfrm>
                            <a:off x="1900239" y="293688"/>
                            <a:ext cx="328612" cy="22225"/>
                          </a:xfrm>
                          <a:custGeom>
                            <a:avLst/>
                            <a:gdLst>
                              <a:gd name="T0" fmla="*/ 2147483647 w 333"/>
                              <a:gd name="T1" fmla="*/ 0 h 22"/>
                              <a:gd name="T2" fmla="*/ 0 w 333"/>
                              <a:gd name="T3" fmla="*/ 2147483647 h 22"/>
                              <a:gd name="T4" fmla="*/ 2147483647 w 333"/>
                              <a:gd name="T5" fmla="*/ 2147483647 h 22"/>
                              <a:gd name="T6" fmla="*/ 2147483647 w 333"/>
                              <a:gd name="T7" fmla="*/ 0 h 22"/>
                              <a:gd name="T8" fmla="*/ 2147483647 w 333"/>
                              <a:gd name="T9" fmla="*/ 0 h 22"/>
                              <a:gd name="T10" fmla="*/ 0 60000 65536"/>
                              <a:gd name="T11" fmla="*/ 0 60000 65536"/>
                              <a:gd name="T12" fmla="*/ 0 60000 65536"/>
                              <a:gd name="T13" fmla="*/ 0 60000 65536"/>
                              <a:gd name="T14" fmla="*/ 0 60000 65536"/>
                              <a:gd name="T15" fmla="*/ 0 w 333"/>
                              <a:gd name="T16" fmla="*/ 0 h 22"/>
                              <a:gd name="T17" fmla="*/ 333 w 333"/>
                              <a:gd name="T18" fmla="*/ 22 h 22"/>
                            </a:gdLst>
                            <a:ahLst/>
                            <a:cxnLst>
                              <a:cxn ang="T10">
                                <a:pos x="T0" y="T1"/>
                              </a:cxn>
                              <a:cxn ang="T11">
                                <a:pos x="T2" y="T3"/>
                              </a:cxn>
                              <a:cxn ang="T12">
                                <a:pos x="T4" y="T5"/>
                              </a:cxn>
                              <a:cxn ang="T13">
                                <a:pos x="T6" y="T7"/>
                              </a:cxn>
                              <a:cxn ang="T14">
                                <a:pos x="T8" y="T9"/>
                              </a:cxn>
                            </a:cxnLst>
                            <a:rect l="T15" t="T16" r="T17" b="T18"/>
                            <a:pathLst>
                              <a:path w="333" h="22">
                                <a:moveTo>
                                  <a:pt x="16" y="0"/>
                                </a:moveTo>
                                <a:cubicBezTo>
                                  <a:pt x="15" y="1"/>
                                  <a:pt x="2" y="19"/>
                                  <a:pt x="0" y="22"/>
                                </a:cubicBezTo>
                                <a:cubicBezTo>
                                  <a:pt x="3" y="22"/>
                                  <a:pt x="331" y="22"/>
                                  <a:pt x="333" y="22"/>
                                </a:cubicBezTo>
                                <a:cubicBezTo>
                                  <a:pt x="333" y="20"/>
                                  <a:pt x="333" y="2"/>
                                  <a:pt x="333" y="0"/>
                                </a:cubicBezTo>
                                <a:cubicBezTo>
                                  <a:pt x="331" y="0"/>
                                  <a:pt x="17" y="0"/>
                                  <a:pt x="16"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353F6D"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23" name="Freeform 784"/>
                        <wps:cNvSpPr>
                          <a:spLocks/>
                        </wps:cNvSpPr>
                        <wps:spPr bwMode="gray">
                          <a:xfrm>
                            <a:off x="1962151" y="211137"/>
                            <a:ext cx="266700" cy="20638"/>
                          </a:xfrm>
                          <a:custGeom>
                            <a:avLst/>
                            <a:gdLst>
                              <a:gd name="T0" fmla="*/ 2147483647 w 270"/>
                              <a:gd name="T1" fmla="*/ 0 h 21"/>
                              <a:gd name="T2" fmla="*/ 0 w 270"/>
                              <a:gd name="T3" fmla="*/ 2147483647 h 21"/>
                              <a:gd name="T4" fmla="*/ 2147483647 w 270"/>
                              <a:gd name="T5" fmla="*/ 2147483647 h 21"/>
                              <a:gd name="T6" fmla="*/ 2147483647 w 270"/>
                              <a:gd name="T7" fmla="*/ 0 h 21"/>
                              <a:gd name="T8" fmla="*/ 2147483647 w 270"/>
                              <a:gd name="T9" fmla="*/ 0 h 21"/>
                              <a:gd name="T10" fmla="*/ 0 60000 65536"/>
                              <a:gd name="T11" fmla="*/ 0 60000 65536"/>
                              <a:gd name="T12" fmla="*/ 0 60000 65536"/>
                              <a:gd name="T13" fmla="*/ 0 60000 65536"/>
                              <a:gd name="T14" fmla="*/ 0 60000 65536"/>
                              <a:gd name="T15" fmla="*/ 0 w 270"/>
                              <a:gd name="T16" fmla="*/ 0 h 21"/>
                              <a:gd name="T17" fmla="*/ 270 w 270"/>
                              <a:gd name="T18" fmla="*/ 21 h 21"/>
                            </a:gdLst>
                            <a:ahLst/>
                            <a:cxnLst>
                              <a:cxn ang="T10">
                                <a:pos x="T0" y="T1"/>
                              </a:cxn>
                              <a:cxn ang="T11">
                                <a:pos x="T2" y="T3"/>
                              </a:cxn>
                              <a:cxn ang="T12">
                                <a:pos x="T4" y="T5"/>
                              </a:cxn>
                              <a:cxn ang="T13">
                                <a:pos x="T6" y="T7"/>
                              </a:cxn>
                              <a:cxn ang="T14">
                                <a:pos x="T8" y="T9"/>
                              </a:cxn>
                            </a:cxnLst>
                            <a:rect l="T15" t="T16" r="T17" b="T18"/>
                            <a:pathLst>
                              <a:path w="270" h="21">
                                <a:moveTo>
                                  <a:pt x="15" y="0"/>
                                </a:moveTo>
                                <a:cubicBezTo>
                                  <a:pt x="15" y="0"/>
                                  <a:pt x="1" y="19"/>
                                  <a:pt x="0" y="21"/>
                                </a:cubicBezTo>
                                <a:cubicBezTo>
                                  <a:pt x="3" y="21"/>
                                  <a:pt x="268" y="21"/>
                                  <a:pt x="270" y="21"/>
                                </a:cubicBezTo>
                                <a:cubicBezTo>
                                  <a:pt x="270" y="19"/>
                                  <a:pt x="270" y="1"/>
                                  <a:pt x="270" y="0"/>
                                </a:cubicBezTo>
                                <a:cubicBezTo>
                                  <a:pt x="268" y="0"/>
                                  <a:pt x="16" y="0"/>
                                  <a:pt x="15"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CC722"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24" name="Freeform 785"/>
                        <wps:cNvSpPr>
                          <a:spLocks/>
                        </wps:cNvSpPr>
                        <wps:spPr bwMode="gray">
                          <a:xfrm>
                            <a:off x="1492251" y="0"/>
                            <a:ext cx="352425" cy="185737"/>
                          </a:xfrm>
                          <a:custGeom>
                            <a:avLst/>
                            <a:gdLst>
                              <a:gd name="T0" fmla="*/ 2147483647 w 358"/>
                              <a:gd name="T1" fmla="*/ 0 h 188"/>
                              <a:gd name="T2" fmla="*/ 0 w 358"/>
                              <a:gd name="T3" fmla="*/ 2147483647 h 188"/>
                              <a:gd name="T4" fmla="*/ 2147483647 w 358"/>
                              <a:gd name="T5" fmla="*/ 2147483647 h 188"/>
                              <a:gd name="T6" fmla="*/ 2147483647 w 358"/>
                              <a:gd name="T7" fmla="*/ 0 h 188"/>
                              <a:gd name="T8" fmla="*/ 2147483647 w 358"/>
                              <a:gd name="T9" fmla="*/ 0 h 188"/>
                              <a:gd name="T10" fmla="*/ 0 60000 65536"/>
                              <a:gd name="T11" fmla="*/ 0 60000 65536"/>
                              <a:gd name="T12" fmla="*/ 0 60000 65536"/>
                              <a:gd name="T13" fmla="*/ 0 60000 65536"/>
                              <a:gd name="T14" fmla="*/ 0 60000 65536"/>
                              <a:gd name="T15" fmla="*/ 0 w 358"/>
                              <a:gd name="T16" fmla="*/ 0 h 188"/>
                              <a:gd name="T17" fmla="*/ 358 w 358"/>
                              <a:gd name="T18" fmla="*/ 188 h 188"/>
                            </a:gdLst>
                            <a:ahLst/>
                            <a:cxnLst>
                              <a:cxn ang="T10">
                                <a:pos x="T0" y="T1"/>
                              </a:cxn>
                              <a:cxn ang="T11">
                                <a:pos x="T2" y="T3"/>
                              </a:cxn>
                              <a:cxn ang="T12">
                                <a:pos x="T4" y="T5"/>
                              </a:cxn>
                              <a:cxn ang="T13">
                                <a:pos x="T6" y="T7"/>
                              </a:cxn>
                              <a:cxn ang="T14">
                                <a:pos x="T8" y="T9"/>
                              </a:cxn>
                            </a:cxnLst>
                            <a:rect l="T15" t="T16" r="T17" b="T18"/>
                            <a:pathLst>
                              <a:path w="358" h="188">
                                <a:moveTo>
                                  <a:pt x="139" y="0"/>
                                </a:moveTo>
                                <a:cubicBezTo>
                                  <a:pt x="134" y="6"/>
                                  <a:pt x="12" y="172"/>
                                  <a:pt x="0" y="188"/>
                                </a:cubicBezTo>
                                <a:cubicBezTo>
                                  <a:pt x="4" y="188"/>
                                  <a:pt x="219" y="188"/>
                                  <a:pt x="219" y="188"/>
                                </a:cubicBezTo>
                                <a:cubicBezTo>
                                  <a:pt x="220" y="187"/>
                                  <a:pt x="356" y="2"/>
                                  <a:pt x="358" y="0"/>
                                </a:cubicBezTo>
                                <a:cubicBezTo>
                                  <a:pt x="355" y="0"/>
                                  <a:pt x="140" y="0"/>
                                  <a:pt x="139"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4EE59D"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25" name="Freeform 786"/>
                        <wps:cNvSpPr>
                          <a:spLocks/>
                        </wps:cNvSpPr>
                        <wps:spPr bwMode="gray">
                          <a:xfrm>
                            <a:off x="1443039" y="211137"/>
                            <a:ext cx="495300" cy="104775"/>
                          </a:xfrm>
                          <a:custGeom>
                            <a:avLst/>
                            <a:gdLst>
                              <a:gd name="T0" fmla="*/ 2147483647 w 504"/>
                              <a:gd name="T1" fmla="*/ 0 h 106"/>
                              <a:gd name="T2" fmla="*/ 2147483647 w 504"/>
                              <a:gd name="T3" fmla="*/ 2147483647 h 106"/>
                              <a:gd name="T4" fmla="*/ 0 w 504"/>
                              <a:gd name="T5" fmla="*/ 2147483647 h 106"/>
                              <a:gd name="T6" fmla="*/ 2147483647 w 504"/>
                              <a:gd name="T7" fmla="*/ 2147483647 h 106"/>
                              <a:gd name="T8" fmla="*/ 2147483647 w 504"/>
                              <a:gd name="T9" fmla="*/ 2147483647 h 106"/>
                              <a:gd name="T10" fmla="*/ 2147483647 w 504"/>
                              <a:gd name="T11" fmla="*/ 2147483647 h 106"/>
                              <a:gd name="T12" fmla="*/ 2147483647 w 504"/>
                              <a:gd name="T13" fmla="*/ 0 h 106"/>
                              <a:gd name="T14" fmla="*/ 2147483647 w 504"/>
                              <a:gd name="T15" fmla="*/ 0 h 106"/>
                              <a:gd name="T16" fmla="*/ 0 60000 65536"/>
                              <a:gd name="T17" fmla="*/ 0 60000 65536"/>
                              <a:gd name="T18" fmla="*/ 0 60000 65536"/>
                              <a:gd name="T19" fmla="*/ 0 60000 65536"/>
                              <a:gd name="T20" fmla="*/ 0 60000 65536"/>
                              <a:gd name="T21" fmla="*/ 0 60000 65536"/>
                              <a:gd name="T22" fmla="*/ 0 60000 65536"/>
                              <a:gd name="T23" fmla="*/ 0 60000 65536"/>
                              <a:gd name="T24" fmla="*/ 0 w 504"/>
                              <a:gd name="T25" fmla="*/ 0 h 106"/>
                              <a:gd name="T26" fmla="*/ 504 w 504"/>
                              <a:gd name="T27" fmla="*/ 106 h 10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504" h="106">
                                <a:moveTo>
                                  <a:pt x="32" y="0"/>
                                </a:moveTo>
                                <a:cubicBezTo>
                                  <a:pt x="32" y="0"/>
                                  <a:pt x="10" y="30"/>
                                  <a:pt x="10" y="30"/>
                                </a:cubicBezTo>
                                <a:cubicBezTo>
                                  <a:pt x="3" y="39"/>
                                  <a:pt x="0" y="48"/>
                                  <a:pt x="0" y="57"/>
                                </a:cubicBezTo>
                                <a:cubicBezTo>
                                  <a:pt x="0" y="63"/>
                                  <a:pt x="1" y="68"/>
                                  <a:pt x="3" y="72"/>
                                </a:cubicBezTo>
                                <a:cubicBezTo>
                                  <a:pt x="14" y="93"/>
                                  <a:pt x="46" y="106"/>
                                  <a:pt x="92" y="106"/>
                                </a:cubicBezTo>
                                <a:cubicBezTo>
                                  <a:pt x="92" y="106"/>
                                  <a:pt x="425" y="106"/>
                                  <a:pt x="426" y="106"/>
                                </a:cubicBezTo>
                                <a:cubicBezTo>
                                  <a:pt x="427" y="105"/>
                                  <a:pt x="502" y="2"/>
                                  <a:pt x="504" y="0"/>
                                </a:cubicBezTo>
                                <a:cubicBezTo>
                                  <a:pt x="501" y="0"/>
                                  <a:pt x="33" y="0"/>
                                  <a:pt x="32"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01578C"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26" name="Freeform 787"/>
                        <wps:cNvSpPr>
                          <a:spLocks/>
                        </wps:cNvSpPr>
                        <wps:spPr bwMode="gray">
                          <a:xfrm>
                            <a:off x="290513" y="120650"/>
                            <a:ext cx="549275" cy="195262"/>
                          </a:xfrm>
                          <a:custGeom>
                            <a:avLst/>
                            <a:gdLst>
                              <a:gd name="T0" fmla="*/ 0 w 558"/>
                              <a:gd name="T1" fmla="*/ 2147483647 h 198"/>
                              <a:gd name="T2" fmla="*/ 2147483647 w 558"/>
                              <a:gd name="T3" fmla="*/ 0 h 198"/>
                              <a:gd name="T4" fmla="*/ 2147483647 w 558"/>
                              <a:gd name="T5" fmla="*/ 0 h 198"/>
                              <a:gd name="T6" fmla="*/ 2147483647 w 558"/>
                              <a:gd name="T7" fmla="*/ 2147483647 h 198"/>
                              <a:gd name="T8" fmla="*/ 2147483647 w 558"/>
                              <a:gd name="T9" fmla="*/ 2147483647 h 198"/>
                              <a:gd name="T10" fmla="*/ 2147483647 w 558"/>
                              <a:gd name="T11" fmla="*/ 2147483647 h 198"/>
                              <a:gd name="T12" fmla="*/ 2147483647 w 558"/>
                              <a:gd name="T13" fmla="*/ 2147483647 h 198"/>
                              <a:gd name="T14" fmla="*/ 2147483647 w 558"/>
                              <a:gd name="T15" fmla="*/ 2147483647 h 198"/>
                              <a:gd name="T16" fmla="*/ 0 w 558"/>
                              <a:gd name="T17" fmla="*/ 2147483647 h 19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558"/>
                              <a:gd name="T28" fmla="*/ 0 h 198"/>
                              <a:gd name="T29" fmla="*/ 558 w 558"/>
                              <a:gd name="T30" fmla="*/ 198 h 19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558" h="198">
                                <a:moveTo>
                                  <a:pt x="0" y="198"/>
                                </a:moveTo>
                                <a:cubicBezTo>
                                  <a:pt x="145" y="0"/>
                                  <a:pt x="145" y="0"/>
                                  <a:pt x="145" y="0"/>
                                </a:cubicBezTo>
                                <a:cubicBezTo>
                                  <a:pt x="145" y="0"/>
                                  <a:pt x="307" y="0"/>
                                  <a:pt x="326" y="0"/>
                                </a:cubicBezTo>
                                <a:cubicBezTo>
                                  <a:pt x="346" y="0"/>
                                  <a:pt x="346" y="8"/>
                                  <a:pt x="336" y="21"/>
                                </a:cubicBezTo>
                                <a:cubicBezTo>
                                  <a:pt x="326" y="35"/>
                                  <a:pt x="309" y="58"/>
                                  <a:pt x="299" y="71"/>
                                </a:cubicBezTo>
                                <a:cubicBezTo>
                                  <a:pt x="294" y="78"/>
                                  <a:pt x="285" y="91"/>
                                  <a:pt x="316" y="91"/>
                                </a:cubicBezTo>
                                <a:cubicBezTo>
                                  <a:pt x="558" y="91"/>
                                  <a:pt x="558" y="91"/>
                                  <a:pt x="558" y="91"/>
                                </a:cubicBezTo>
                                <a:cubicBezTo>
                                  <a:pt x="538" y="118"/>
                                  <a:pt x="472" y="198"/>
                                  <a:pt x="355" y="198"/>
                                </a:cubicBezTo>
                                <a:lnTo>
                                  <a:pt x="0" y="198"/>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73E938"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27" name="Freeform 788"/>
                        <wps:cNvSpPr>
                          <a:spLocks/>
                        </wps:cNvSpPr>
                        <wps:spPr bwMode="gray">
                          <a:xfrm>
                            <a:off x="828675" y="209550"/>
                            <a:ext cx="282575" cy="106362"/>
                          </a:xfrm>
                          <a:custGeom>
                            <a:avLst/>
                            <a:gdLst>
                              <a:gd name="T0" fmla="*/ 2147483647 w 287"/>
                              <a:gd name="T1" fmla="*/ 0 h 107"/>
                              <a:gd name="T2" fmla="*/ 2147483647 w 287"/>
                              <a:gd name="T3" fmla="*/ 2147483647 h 107"/>
                              <a:gd name="T4" fmla="*/ 0 w 287"/>
                              <a:gd name="T5" fmla="*/ 2147483647 h 107"/>
                              <a:gd name="T6" fmla="*/ 2147483647 w 287"/>
                              <a:gd name="T7" fmla="*/ 0 h 107"/>
                              <a:gd name="T8" fmla="*/ 2147483647 w 287"/>
                              <a:gd name="T9" fmla="*/ 0 h 107"/>
                              <a:gd name="T10" fmla="*/ 0 60000 65536"/>
                              <a:gd name="T11" fmla="*/ 0 60000 65536"/>
                              <a:gd name="T12" fmla="*/ 0 60000 65536"/>
                              <a:gd name="T13" fmla="*/ 0 60000 65536"/>
                              <a:gd name="T14" fmla="*/ 0 60000 65536"/>
                              <a:gd name="T15" fmla="*/ 0 w 287"/>
                              <a:gd name="T16" fmla="*/ 0 h 107"/>
                              <a:gd name="T17" fmla="*/ 287 w 287"/>
                              <a:gd name="T18" fmla="*/ 107 h 107"/>
                            </a:gdLst>
                            <a:ahLst/>
                            <a:cxnLst>
                              <a:cxn ang="T10">
                                <a:pos x="T0" y="T1"/>
                              </a:cxn>
                              <a:cxn ang="T11">
                                <a:pos x="T2" y="T3"/>
                              </a:cxn>
                              <a:cxn ang="T12">
                                <a:pos x="T4" y="T5"/>
                              </a:cxn>
                              <a:cxn ang="T13">
                                <a:pos x="T6" y="T7"/>
                              </a:cxn>
                              <a:cxn ang="T14">
                                <a:pos x="T8" y="T9"/>
                              </a:cxn>
                            </a:cxnLst>
                            <a:rect l="T15" t="T16" r="T17" b="T18"/>
                            <a:pathLst>
                              <a:path w="287" h="107">
                                <a:moveTo>
                                  <a:pt x="287" y="0"/>
                                </a:moveTo>
                                <a:cubicBezTo>
                                  <a:pt x="208" y="107"/>
                                  <a:pt x="208" y="107"/>
                                  <a:pt x="208" y="107"/>
                                </a:cubicBezTo>
                                <a:cubicBezTo>
                                  <a:pt x="0" y="107"/>
                                  <a:pt x="0" y="107"/>
                                  <a:pt x="0" y="107"/>
                                </a:cubicBezTo>
                                <a:cubicBezTo>
                                  <a:pt x="0" y="107"/>
                                  <a:pt x="79" y="0"/>
                                  <a:pt x="79" y="0"/>
                                </a:cubicBezTo>
                                <a:lnTo>
                                  <a:pt x="287"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0758CE"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28" name="Freeform 789"/>
                        <wps:cNvSpPr>
                          <a:spLocks/>
                        </wps:cNvSpPr>
                        <wps:spPr bwMode="gray">
                          <a:xfrm>
                            <a:off x="923925" y="0"/>
                            <a:ext cx="638175" cy="185737"/>
                          </a:xfrm>
                          <a:custGeom>
                            <a:avLst/>
                            <a:gdLst>
                              <a:gd name="T0" fmla="*/ 2147483647 w 402"/>
                              <a:gd name="T1" fmla="*/ 2147483647 h 117"/>
                              <a:gd name="T2" fmla="*/ 0 w 402"/>
                              <a:gd name="T3" fmla="*/ 2147483647 h 117"/>
                              <a:gd name="T4" fmla="*/ 2147483647 w 402"/>
                              <a:gd name="T5" fmla="*/ 0 h 117"/>
                              <a:gd name="T6" fmla="*/ 2147483647 w 402"/>
                              <a:gd name="T7" fmla="*/ 0 h 117"/>
                              <a:gd name="T8" fmla="*/ 2147483647 w 402"/>
                              <a:gd name="T9" fmla="*/ 2147483647 h 117"/>
                              <a:gd name="T10" fmla="*/ 2147483647 w 402"/>
                              <a:gd name="T11" fmla="*/ 2147483647 h 117"/>
                              <a:gd name="T12" fmla="*/ 2147483647 w 402"/>
                              <a:gd name="T13" fmla="*/ 0 h 117"/>
                              <a:gd name="T14" fmla="*/ 2147483647 w 402"/>
                              <a:gd name="T15" fmla="*/ 0 h 117"/>
                              <a:gd name="T16" fmla="*/ 2147483647 w 402"/>
                              <a:gd name="T17" fmla="*/ 2147483647 h 11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402"/>
                              <a:gd name="T28" fmla="*/ 0 h 117"/>
                              <a:gd name="T29" fmla="*/ 402 w 402"/>
                              <a:gd name="T30" fmla="*/ 117 h 11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402" h="117">
                                <a:moveTo>
                                  <a:pt x="316" y="117"/>
                                </a:moveTo>
                                <a:lnTo>
                                  <a:pt x="0" y="117"/>
                                </a:lnTo>
                                <a:lnTo>
                                  <a:pt x="86" y="0"/>
                                </a:lnTo>
                                <a:lnTo>
                                  <a:pt x="215" y="0"/>
                                </a:lnTo>
                                <a:lnTo>
                                  <a:pt x="166" y="67"/>
                                </a:lnTo>
                                <a:lnTo>
                                  <a:pt x="223" y="67"/>
                                </a:lnTo>
                                <a:lnTo>
                                  <a:pt x="273" y="0"/>
                                </a:lnTo>
                                <a:lnTo>
                                  <a:pt x="402" y="0"/>
                                </a:lnTo>
                                <a:lnTo>
                                  <a:pt x="316" y="117"/>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A173E"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29" name="Freeform 790"/>
                        <wps:cNvSpPr>
                          <a:spLocks/>
                        </wps:cNvSpPr>
                        <wps:spPr bwMode="gray">
                          <a:xfrm>
                            <a:off x="0" y="250825"/>
                            <a:ext cx="300038" cy="23812"/>
                          </a:xfrm>
                          <a:custGeom>
                            <a:avLst/>
                            <a:gdLst>
                              <a:gd name="T0" fmla="*/ 0 w 189"/>
                              <a:gd name="T1" fmla="*/ 0 h 15"/>
                              <a:gd name="T2" fmla="*/ 2147483647 w 189"/>
                              <a:gd name="T3" fmla="*/ 0 h 15"/>
                              <a:gd name="T4" fmla="*/ 2147483647 w 189"/>
                              <a:gd name="T5" fmla="*/ 2147483647 h 15"/>
                              <a:gd name="T6" fmla="*/ 0 w 189"/>
                              <a:gd name="T7" fmla="*/ 2147483647 h 15"/>
                              <a:gd name="T8" fmla="*/ 0 w 189"/>
                              <a:gd name="T9" fmla="*/ 0 h 15"/>
                              <a:gd name="T10" fmla="*/ 0 60000 65536"/>
                              <a:gd name="T11" fmla="*/ 0 60000 65536"/>
                              <a:gd name="T12" fmla="*/ 0 60000 65536"/>
                              <a:gd name="T13" fmla="*/ 0 60000 65536"/>
                              <a:gd name="T14" fmla="*/ 0 60000 65536"/>
                              <a:gd name="T15" fmla="*/ 0 w 189"/>
                              <a:gd name="T16" fmla="*/ 0 h 15"/>
                              <a:gd name="T17" fmla="*/ 189 w 189"/>
                              <a:gd name="T18" fmla="*/ 15 h 15"/>
                            </a:gdLst>
                            <a:ahLst/>
                            <a:cxnLst>
                              <a:cxn ang="T10">
                                <a:pos x="T0" y="T1"/>
                              </a:cxn>
                              <a:cxn ang="T11">
                                <a:pos x="T2" y="T3"/>
                              </a:cxn>
                              <a:cxn ang="T12">
                                <a:pos x="T4" y="T5"/>
                              </a:cxn>
                              <a:cxn ang="T13">
                                <a:pos x="T6" y="T7"/>
                              </a:cxn>
                              <a:cxn ang="T14">
                                <a:pos x="T8" y="T9"/>
                              </a:cxn>
                            </a:cxnLst>
                            <a:rect l="T15" t="T16" r="T17" b="T18"/>
                            <a:pathLst>
                              <a:path w="189" h="15">
                                <a:moveTo>
                                  <a:pt x="0" y="0"/>
                                </a:moveTo>
                                <a:lnTo>
                                  <a:pt x="189" y="0"/>
                                </a:lnTo>
                                <a:lnTo>
                                  <a:pt x="178" y="15"/>
                                </a:lnTo>
                                <a:lnTo>
                                  <a:pt x="0" y="15"/>
                                </a:lnTo>
                                <a:lnTo>
                                  <a:pt x="0"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53B7A"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30" name="Freeform 791"/>
                        <wps:cNvSpPr>
                          <a:spLocks/>
                        </wps:cNvSpPr>
                        <wps:spPr bwMode="gray">
                          <a:xfrm>
                            <a:off x="0" y="209550"/>
                            <a:ext cx="330200" cy="23812"/>
                          </a:xfrm>
                          <a:custGeom>
                            <a:avLst/>
                            <a:gdLst>
                              <a:gd name="T0" fmla="*/ 0 w 208"/>
                              <a:gd name="T1" fmla="*/ 0 h 15"/>
                              <a:gd name="T2" fmla="*/ 2147483647 w 208"/>
                              <a:gd name="T3" fmla="*/ 0 h 15"/>
                              <a:gd name="T4" fmla="*/ 2147483647 w 208"/>
                              <a:gd name="T5" fmla="*/ 2147483647 h 15"/>
                              <a:gd name="T6" fmla="*/ 0 w 208"/>
                              <a:gd name="T7" fmla="*/ 2147483647 h 15"/>
                              <a:gd name="T8" fmla="*/ 0 w 208"/>
                              <a:gd name="T9" fmla="*/ 0 h 15"/>
                              <a:gd name="T10" fmla="*/ 0 60000 65536"/>
                              <a:gd name="T11" fmla="*/ 0 60000 65536"/>
                              <a:gd name="T12" fmla="*/ 0 60000 65536"/>
                              <a:gd name="T13" fmla="*/ 0 60000 65536"/>
                              <a:gd name="T14" fmla="*/ 0 60000 65536"/>
                              <a:gd name="T15" fmla="*/ 0 w 208"/>
                              <a:gd name="T16" fmla="*/ 0 h 15"/>
                              <a:gd name="T17" fmla="*/ 208 w 208"/>
                              <a:gd name="T18" fmla="*/ 15 h 15"/>
                            </a:gdLst>
                            <a:ahLst/>
                            <a:cxnLst>
                              <a:cxn ang="T10">
                                <a:pos x="T0" y="T1"/>
                              </a:cxn>
                              <a:cxn ang="T11">
                                <a:pos x="T2" y="T3"/>
                              </a:cxn>
                              <a:cxn ang="T12">
                                <a:pos x="T4" y="T5"/>
                              </a:cxn>
                              <a:cxn ang="T13">
                                <a:pos x="T6" y="T7"/>
                              </a:cxn>
                              <a:cxn ang="T14">
                                <a:pos x="T8" y="T9"/>
                              </a:cxn>
                            </a:cxnLst>
                            <a:rect l="T15" t="T16" r="T17" b="T18"/>
                            <a:pathLst>
                              <a:path w="208" h="15">
                                <a:moveTo>
                                  <a:pt x="0" y="0"/>
                                </a:moveTo>
                                <a:lnTo>
                                  <a:pt x="208" y="0"/>
                                </a:lnTo>
                                <a:lnTo>
                                  <a:pt x="198" y="15"/>
                                </a:lnTo>
                                <a:lnTo>
                                  <a:pt x="0" y="15"/>
                                </a:lnTo>
                                <a:lnTo>
                                  <a:pt x="0"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299C54"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31" name="Freeform 792"/>
                        <wps:cNvSpPr>
                          <a:spLocks/>
                        </wps:cNvSpPr>
                        <wps:spPr bwMode="gray">
                          <a:xfrm>
                            <a:off x="0" y="293688"/>
                            <a:ext cx="268288" cy="22225"/>
                          </a:xfrm>
                          <a:custGeom>
                            <a:avLst/>
                            <a:gdLst>
                              <a:gd name="T0" fmla="*/ 0 w 169"/>
                              <a:gd name="T1" fmla="*/ 0 h 14"/>
                              <a:gd name="T2" fmla="*/ 2147483647 w 169"/>
                              <a:gd name="T3" fmla="*/ 0 h 14"/>
                              <a:gd name="T4" fmla="*/ 2147483647 w 169"/>
                              <a:gd name="T5" fmla="*/ 2147483647 h 14"/>
                              <a:gd name="T6" fmla="*/ 0 w 169"/>
                              <a:gd name="T7" fmla="*/ 2147483647 h 14"/>
                              <a:gd name="T8" fmla="*/ 0 w 169"/>
                              <a:gd name="T9" fmla="*/ 0 h 14"/>
                              <a:gd name="T10" fmla="*/ 0 60000 65536"/>
                              <a:gd name="T11" fmla="*/ 0 60000 65536"/>
                              <a:gd name="T12" fmla="*/ 0 60000 65536"/>
                              <a:gd name="T13" fmla="*/ 0 60000 65536"/>
                              <a:gd name="T14" fmla="*/ 0 60000 65536"/>
                              <a:gd name="T15" fmla="*/ 0 w 169"/>
                              <a:gd name="T16" fmla="*/ 0 h 14"/>
                              <a:gd name="T17" fmla="*/ 169 w 169"/>
                              <a:gd name="T18" fmla="*/ 14 h 14"/>
                            </a:gdLst>
                            <a:ahLst/>
                            <a:cxnLst>
                              <a:cxn ang="T10">
                                <a:pos x="T0" y="T1"/>
                              </a:cxn>
                              <a:cxn ang="T11">
                                <a:pos x="T2" y="T3"/>
                              </a:cxn>
                              <a:cxn ang="T12">
                                <a:pos x="T4" y="T5"/>
                              </a:cxn>
                              <a:cxn ang="T13">
                                <a:pos x="T6" y="T7"/>
                              </a:cxn>
                              <a:cxn ang="T14">
                                <a:pos x="T8" y="T9"/>
                              </a:cxn>
                            </a:cxnLst>
                            <a:rect l="T15" t="T16" r="T17" b="T18"/>
                            <a:pathLst>
                              <a:path w="169" h="14">
                                <a:moveTo>
                                  <a:pt x="0" y="0"/>
                                </a:moveTo>
                                <a:lnTo>
                                  <a:pt x="169" y="0"/>
                                </a:lnTo>
                                <a:lnTo>
                                  <a:pt x="159" y="14"/>
                                </a:lnTo>
                                <a:lnTo>
                                  <a:pt x="0" y="14"/>
                                </a:lnTo>
                                <a:lnTo>
                                  <a:pt x="0"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E7A4C2"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32" name="Freeform 793"/>
                        <wps:cNvSpPr>
                          <a:spLocks/>
                        </wps:cNvSpPr>
                        <wps:spPr bwMode="gray">
                          <a:xfrm>
                            <a:off x="319088" y="0"/>
                            <a:ext cx="614362" cy="185737"/>
                          </a:xfrm>
                          <a:custGeom>
                            <a:avLst/>
                            <a:gdLst>
                              <a:gd name="T0" fmla="*/ 2147483647 w 625"/>
                              <a:gd name="T1" fmla="*/ 0 h 190"/>
                              <a:gd name="T2" fmla="*/ 0 w 625"/>
                              <a:gd name="T3" fmla="*/ 2147483647 h 190"/>
                              <a:gd name="T4" fmla="*/ 2147483647 w 625"/>
                              <a:gd name="T5" fmla="*/ 2147483647 h 190"/>
                              <a:gd name="T6" fmla="*/ 2147483647 w 625"/>
                              <a:gd name="T7" fmla="*/ 2147483647 h 190"/>
                              <a:gd name="T8" fmla="*/ 2147483647 w 625"/>
                              <a:gd name="T9" fmla="*/ 2147483647 h 190"/>
                              <a:gd name="T10" fmla="*/ 2147483647 w 625"/>
                              <a:gd name="T11" fmla="*/ 2147483647 h 190"/>
                              <a:gd name="T12" fmla="*/ 2147483647 w 625"/>
                              <a:gd name="T13" fmla="*/ 2147483647 h 190"/>
                              <a:gd name="T14" fmla="*/ 2147483647 w 625"/>
                              <a:gd name="T15" fmla="*/ 2147483647 h 190"/>
                              <a:gd name="T16" fmla="*/ 2147483647 w 625"/>
                              <a:gd name="T17" fmla="*/ 0 h 190"/>
                              <a:gd name="T18" fmla="*/ 2147483647 w 625"/>
                              <a:gd name="T19" fmla="*/ 0 h 19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625"/>
                              <a:gd name="T31" fmla="*/ 0 h 190"/>
                              <a:gd name="T32" fmla="*/ 625 w 625"/>
                              <a:gd name="T33" fmla="*/ 190 h 19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625" h="190">
                                <a:moveTo>
                                  <a:pt x="72" y="0"/>
                                </a:moveTo>
                                <a:cubicBezTo>
                                  <a:pt x="0" y="99"/>
                                  <a:pt x="0" y="99"/>
                                  <a:pt x="0" y="99"/>
                                </a:cubicBezTo>
                                <a:cubicBezTo>
                                  <a:pt x="396" y="99"/>
                                  <a:pt x="396" y="99"/>
                                  <a:pt x="396" y="99"/>
                                </a:cubicBezTo>
                                <a:cubicBezTo>
                                  <a:pt x="415" y="99"/>
                                  <a:pt x="415" y="106"/>
                                  <a:pt x="405" y="120"/>
                                </a:cubicBezTo>
                                <a:cubicBezTo>
                                  <a:pt x="396" y="133"/>
                                  <a:pt x="379" y="156"/>
                                  <a:pt x="369" y="170"/>
                                </a:cubicBezTo>
                                <a:cubicBezTo>
                                  <a:pt x="364" y="177"/>
                                  <a:pt x="354" y="190"/>
                                  <a:pt x="385" y="190"/>
                                </a:cubicBezTo>
                                <a:cubicBezTo>
                                  <a:pt x="547" y="190"/>
                                  <a:pt x="547" y="190"/>
                                  <a:pt x="547" y="190"/>
                                </a:cubicBezTo>
                                <a:cubicBezTo>
                                  <a:pt x="547" y="190"/>
                                  <a:pt x="573" y="154"/>
                                  <a:pt x="595" y="124"/>
                                </a:cubicBezTo>
                                <a:cubicBezTo>
                                  <a:pt x="625" y="84"/>
                                  <a:pt x="597" y="0"/>
                                  <a:pt x="491" y="0"/>
                                </a:cubicBezTo>
                                <a:lnTo>
                                  <a:pt x="72"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416B8"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33" name="Freeform 794"/>
                        <wps:cNvSpPr>
                          <a:spLocks/>
                        </wps:cNvSpPr>
                        <wps:spPr bwMode="gray">
                          <a:xfrm>
                            <a:off x="1125539" y="209550"/>
                            <a:ext cx="282575" cy="106362"/>
                          </a:xfrm>
                          <a:custGeom>
                            <a:avLst/>
                            <a:gdLst>
                              <a:gd name="T0" fmla="*/ 2147483647 w 287"/>
                              <a:gd name="T1" fmla="*/ 0 h 107"/>
                              <a:gd name="T2" fmla="*/ 2147483647 w 287"/>
                              <a:gd name="T3" fmla="*/ 2147483647 h 107"/>
                              <a:gd name="T4" fmla="*/ 0 w 287"/>
                              <a:gd name="T5" fmla="*/ 2147483647 h 107"/>
                              <a:gd name="T6" fmla="*/ 2147483647 w 287"/>
                              <a:gd name="T7" fmla="*/ 0 h 107"/>
                              <a:gd name="T8" fmla="*/ 2147483647 w 287"/>
                              <a:gd name="T9" fmla="*/ 0 h 107"/>
                              <a:gd name="T10" fmla="*/ 0 60000 65536"/>
                              <a:gd name="T11" fmla="*/ 0 60000 65536"/>
                              <a:gd name="T12" fmla="*/ 0 60000 65536"/>
                              <a:gd name="T13" fmla="*/ 0 60000 65536"/>
                              <a:gd name="T14" fmla="*/ 0 60000 65536"/>
                              <a:gd name="T15" fmla="*/ 0 w 287"/>
                              <a:gd name="T16" fmla="*/ 0 h 107"/>
                              <a:gd name="T17" fmla="*/ 287 w 287"/>
                              <a:gd name="T18" fmla="*/ 107 h 107"/>
                            </a:gdLst>
                            <a:ahLst/>
                            <a:cxnLst>
                              <a:cxn ang="T10">
                                <a:pos x="T0" y="T1"/>
                              </a:cxn>
                              <a:cxn ang="T11">
                                <a:pos x="T2" y="T3"/>
                              </a:cxn>
                              <a:cxn ang="T12">
                                <a:pos x="T4" y="T5"/>
                              </a:cxn>
                              <a:cxn ang="T13">
                                <a:pos x="T6" y="T7"/>
                              </a:cxn>
                              <a:cxn ang="T14">
                                <a:pos x="T8" y="T9"/>
                              </a:cxn>
                            </a:cxnLst>
                            <a:rect l="T15" t="T16" r="T17" b="T18"/>
                            <a:pathLst>
                              <a:path w="287" h="107">
                                <a:moveTo>
                                  <a:pt x="287" y="0"/>
                                </a:moveTo>
                                <a:cubicBezTo>
                                  <a:pt x="208" y="107"/>
                                  <a:pt x="208" y="107"/>
                                  <a:pt x="208" y="107"/>
                                </a:cubicBezTo>
                                <a:cubicBezTo>
                                  <a:pt x="0" y="107"/>
                                  <a:pt x="0" y="107"/>
                                  <a:pt x="0" y="107"/>
                                </a:cubicBezTo>
                                <a:cubicBezTo>
                                  <a:pt x="0" y="107"/>
                                  <a:pt x="79" y="0"/>
                                  <a:pt x="79" y="0"/>
                                </a:cubicBezTo>
                                <a:lnTo>
                                  <a:pt x="287"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8908A"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34" name="Freeform 795"/>
                        <wps:cNvSpPr>
                          <a:spLocks/>
                        </wps:cNvSpPr>
                        <wps:spPr bwMode="gray">
                          <a:xfrm>
                            <a:off x="1492251" y="0"/>
                            <a:ext cx="354013" cy="185737"/>
                          </a:xfrm>
                          <a:custGeom>
                            <a:avLst/>
                            <a:gdLst>
                              <a:gd name="T0" fmla="*/ 2147483647 w 360"/>
                              <a:gd name="T1" fmla="*/ 0 h 190"/>
                              <a:gd name="T2" fmla="*/ 2147483647 w 360"/>
                              <a:gd name="T3" fmla="*/ 2147483647 h 190"/>
                              <a:gd name="T4" fmla="*/ 0 w 360"/>
                              <a:gd name="T5" fmla="*/ 2147483647 h 190"/>
                              <a:gd name="T6" fmla="*/ 2147483647 w 360"/>
                              <a:gd name="T7" fmla="*/ 0 h 190"/>
                              <a:gd name="T8" fmla="*/ 2147483647 w 360"/>
                              <a:gd name="T9" fmla="*/ 0 h 190"/>
                              <a:gd name="T10" fmla="*/ 0 60000 65536"/>
                              <a:gd name="T11" fmla="*/ 0 60000 65536"/>
                              <a:gd name="T12" fmla="*/ 0 60000 65536"/>
                              <a:gd name="T13" fmla="*/ 0 60000 65536"/>
                              <a:gd name="T14" fmla="*/ 0 60000 65536"/>
                              <a:gd name="T15" fmla="*/ 0 w 360"/>
                              <a:gd name="T16" fmla="*/ 0 h 190"/>
                              <a:gd name="T17" fmla="*/ 360 w 360"/>
                              <a:gd name="T18" fmla="*/ 190 h 190"/>
                            </a:gdLst>
                            <a:ahLst/>
                            <a:cxnLst>
                              <a:cxn ang="T10">
                                <a:pos x="T0" y="T1"/>
                              </a:cxn>
                              <a:cxn ang="T11">
                                <a:pos x="T2" y="T3"/>
                              </a:cxn>
                              <a:cxn ang="T12">
                                <a:pos x="T4" y="T5"/>
                              </a:cxn>
                              <a:cxn ang="T13">
                                <a:pos x="T6" y="T7"/>
                              </a:cxn>
                              <a:cxn ang="T14">
                                <a:pos x="T8" y="T9"/>
                              </a:cxn>
                            </a:cxnLst>
                            <a:rect l="T15" t="T16" r="T17" b="T18"/>
                            <a:pathLst>
                              <a:path w="360" h="190">
                                <a:moveTo>
                                  <a:pt x="360" y="0"/>
                                </a:moveTo>
                                <a:cubicBezTo>
                                  <a:pt x="221" y="190"/>
                                  <a:pt x="221" y="190"/>
                                  <a:pt x="221" y="190"/>
                                </a:cubicBezTo>
                                <a:cubicBezTo>
                                  <a:pt x="0" y="190"/>
                                  <a:pt x="0" y="190"/>
                                  <a:pt x="0" y="190"/>
                                </a:cubicBezTo>
                                <a:cubicBezTo>
                                  <a:pt x="0" y="190"/>
                                  <a:pt x="139" y="0"/>
                                  <a:pt x="139" y="0"/>
                                </a:cubicBezTo>
                                <a:lnTo>
                                  <a:pt x="360"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0EB235"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35" name="Freeform 796"/>
                        <wps:cNvSpPr>
                          <a:spLocks/>
                        </wps:cNvSpPr>
                        <wps:spPr bwMode="gray">
                          <a:xfrm>
                            <a:off x="1425576" y="209550"/>
                            <a:ext cx="514350" cy="106362"/>
                          </a:xfrm>
                          <a:custGeom>
                            <a:avLst/>
                            <a:gdLst>
                              <a:gd name="T0" fmla="*/ 2147483647 w 523"/>
                              <a:gd name="T1" fmla="*/ 0 h 107"/>
                              <a:gd name="T2" fmla="*/ 2147483647 w 523"/>
                              <a:gd name="T3" fmla="*/ 2147483647 h 107"/>
                              <a:gd name="T4" fmla="*/ 2147483647 w 523"/>
                              <a:gd name="T5" fmla="*/ 2147483647 h 107"/>
                              <a:gd name="T6" fmla="*/ 2147483647 w 523"/>
                              <a:gd name="T7" fmla="*/ 2147483647 h 107"/>
                              <a:gd name="T8" fmla="*/ 2147483647 w 523"/>
                              <a:gd name="T9" fmla="*/ 0 h 107"/>
                              <a:gd name="T10" fmla="*/ 2147483647 w 523"/>
                              <a:gd name="T11" fmla="*/ 0 h 107"/>
                              <a:gd name="T12" fmla="*/ 0 60000 65536"/>
                              <a:gd name="T13" fmla="*/ 0 60000 65536"/>
                              <a:gd name="T14" fmla="*/ 0 60000 65536"/>
                              <a:gd name="T15" fmla="*/ 0 60000 65536"/>
                              <a:gd name="T16" fmla="*/ 0 60000 65536"/>
                              <a:gd name="T17" fmla="*/ 0 60000 65536"/>
                              <a:gd name="T18" fmla="*/ 0 w 523"/>
                              <a:gd name="T19" fmla="*/ 0 h 107"/>
                              <a:gd name="T20" fmla="*/ 523 w 523"/>
                              <a:gd name="T21" fmla="*/ 107 h 107"/>
                            </a:gdLst>
                            <a:ahLst/>
                            <a:cxnLst>
                              <a:cxn ang="T12">
                                <a:pos x="T0" y="T1"/>
                              </a:cxn>
                              <a:cxn ang="T13">
                                <a:pos x="T2" y="T3"/>
                              </a:cxn>
                              <a:cxn ang="T14">
                                <a:pos x="T4" y="T5"/>
                              </a:cxn>
                              <a:cxn ang="T15">
                                <a:pos x="T6" y="T7"/>
                              </a:cxn>
                              <a:cxn ang="T16">
                                <a:pos x="T8" y="T9"/>
                              </a:cxn>
                              <a:cxn ang="T17">
                                <a:pos x="T10" y="T11"/>
                              </a:cxn>
                            </a:cxnLst>
                            <a:rect l="T18" t="T19" r="T20" b="T21"/>
                            <a:pathLst>
                              <a:path w="523" h="107">
                                <a:moveTo>
                                  <a:pt x="49" y="0"/>
                                </a:moveTo>
                                <a:cubicBezTo>
                                  <a:pt x="49" y="0"/>
                                  <a:pt x="34" y="21"/>
                                  <a:pt x="26" y="31"/>
                                </a:cubicBezTo>
                                <a:cubicBezTo>
                                  <a:pt x="0" y="66"/>
                                  <a:pt x="23" y="107"/>
                                  <a:pt x="109" y="107"/>
                                </a:cubicBezTo>
                                <a:cubicBezTo>
                                  <a:pt x="444" y="107"/>
                                  <a:pt x="444" y="107"/>
                                  <a:pt x="444" y="107"/>
                                </a:cubicBezTo>
                                <a:cubicBezTo>
                                  <a:pt x="523" y="0"/>
                                  <a:pt x="523" y="0"/>
                                  <a:pt x="523" y="0"/>
                                </a:cubicBezTo>
                                <a:lnTo>
                                  <a:pt x="49"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0EA6A"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36" name="Freeform 797"/>
                        <wps:cNvSpPr>
                          <a:spLocks/>
                        </wps:cNvSpPr>
                        <wps:spPr bwMode="gray">
                          <a:xfrm>
                            <a:off x="1930401" y="250825"/>
                            <a:ext cx="298450" cy="23812"/>
                          </a:xfrm>
                          <a:custGeom>
                            <a:avLst/>
                            <a:gdLst>
                              <a:gd name="T0" fmla="*/ 2147483647 w 188"/>
                              <a:gd name="T1" fmla="*/ 2147483647 h 15"/>
                              <a:gd name="T2" fmla="*/ 0 w 188"/>
                              <a:gd name="T3" fmla="*/ 2147483647 h 15"/>
                              <a:gd name="T4" fmla="*/ 2147483647 w 188"/>
                              <a:gd name="T5" fmla="*/ 0 h 15"/>
                              <a:gd name="T6" fmla="*/ 2147483647 w 188"/>
                              <a:gd name="T7" fmla="*/ 0 h 15"/>
                              <a:gd name="T8" fmla="*/ 2147483647 w 188"/>
                              <a:gd name="T9" fmla="*/ 2147483647 h 15"/>
                              <a:gd name="T10" fmla="*/ 0 60000 65536"/>
                              <a:gd name="T11" fmla="*/ 0 60000 65536"/>
                              <a:gd name="T12" fmla="*/ 0 60000 65536"/>
                              <a:gd name="T13" fmla="*/ 0 60000 65536"/>
                              <a:gd name="T14" fmla="*/ 0 60000 65536"/>
                              <a:gd name="T15" fmla="*/ 0 w 188"/>
                              <a:gd name="T16" fmla="*/ 0 h 15"/>
                              <a:gd name="T17" fmla="*/ 188 w 188"/>
                              <a:gd name="T18" fmla="*/ 15 h 15"/>
                            </a:gdLst>
                            <a:ahLst/>
                            <a:cxnLst>
                              <a:cxn ang="T10">
                                <a:pos x="T0" y="T1"/>
                              </a:cxn>
                              <a:cxn ang="T11">
                                <a:pos x="T2" y="T3"/>
                              </a:cxn>
                              <a:cxn ang="T12">
                                <a:pos x="T4" y="T5"/>
                              </a:cxn>
                              <a:cxn ang="T13">
                                <a:pos x="T6" y="T7"/>
                              </a:cxn>
                              <a:cxn ang="T14">
                                <a:pos x="T8" y="T9"/>
                              </a:cxn>
                            </a:cxnLst>
                            <a:rect l="T15" t="T16" r="T17" b="T18"/>
                            <a:pathLst>
                              <a:path w="188" h="15">
                                <a:moveTo>
                                  <a:pt x="188" y="15"/>
                                </a:moveTo>
                                <a:lnTo>
                                  <a:pt x="0" y="15"/>
                                </a:lnTo>
                                <a:lnTo>
                                  <a:pt x="11" y="0"/>
                                </a:lnTo>
                                <a:lnTo>
                                  <a:pt x="188" y="0"/>
                                </a:lnTo>
                                <a:lnTo>
                                  <a:pt x="188" y="15"/>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A928C7"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37" name="Freeform 798"/>
                        <wps:cNvSpPr>
                          <a:spLocks/>
                        </wps:cNvSpPr>
                        <wps:spPr bwMode="gray">
                          <a:xfrm>
                            <a:off x="1900239" y="293688"/>
                            <a:ext cx="328612" cy="22225"/>
                          </a:xfrm>
                          <a:custGeom>
                            <a:avLst/>
                            <a:gdLst>
                              <a:gd name="T0" fmla="*/ 2147483647 w 207"/>
                              <a:gd name="T1" fmla="*/ 2147483647 h 14"/>
                              <a:gd name="T2" fmla="*/ 0 w 207"/>
                              <a:gd name="T3" fmla="*/ 2147483647 h 14"/>
                              <a:gd name="T4" fmla="*/ 2147483647 w 207"/>
                              <a:gd name="T5" fmla="*/ 0 h 14"/>
                              <a:gd name="T6" fmla="*/ 2147483647 w 207"/>
                              <a:gd name="T7" fmla="*/ 0 h 14"/>
                              <a:gd name="T8" fmla="*/ 2147483647 w 207"/>
                              <a:gd name="T9" fmla="*/ 2147483647 h 14"/>
                              <a:gd name="T10" fmla="*/ 0 60000 65536"/>
                              <a:gd name="T11" fmla="*/ 0 60000 65536"/>
                              <a:gd name="T12" fmla="*/ 0 60000 65536"/>
                              <a:gd name="T13" fmla="*/ 0 60000 65536"/>
                              <a:gd name="T14" fmla="*/ 0 60000 65536"/>
                              <a:gd name="T15" fmla="*/ 0 w 207"/>
                              <a:gd name="T16" fmla="*/ 0 h 14"/>
                              <a:gd name="T17" fmla="*/ 207 w 207"/>
                              <a:gd name="T18" fmla="*/ 14 h 14"/>
                            </a:gdLst>
                            <a:ahLst/>
                            <a:cxnLst>
                              <a:cxn ang="T10">
                                <a:pos x="T0" y="T1"/>
                              </a:cxn>
                              <a:cxn ang="T11">
                                <a:pos x="T2" y="T3"/>
                              </a:cxn>
                              <a:cxn ang="T12">
                                <a:pos x="T4" y="T5"/>
                              </a:cxn>
                              <a:cxn ang="T13">
                                <a:pos x="T6" y="T7"/>
                              </a:cxn>
                              <a:cxn ang="T14">
                                <a:pos x="T8" y="T9"/>
                              </a:cxn>
                            </a:cxnLst>
                            <a:rect l="T15" t="T16" r="T17" b="T18"/>
                            <a:pathLst>
                              <a:path w="207" h="14">
                                <a:moveTo>
                                  <a:pt x="207" y="14"/>
                                </a:moveTo>
                                <a:lnTo>
                                  <a:pt x="0" y="14"/>
                                </a:lnTo>
                                <a:lnTo>
                                  <a:pt x="10" y="0"/>
                                </a:lnTo>
                                <a:lnTo>
                                  <a:pt x="207" y="0"/>
                                </a:lnTo>
                                <a:lnTo>
                                  <a:pt x="207" y="14"/>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DA15D"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38" name="Freeform 799"/>
                        <wps:cNvSpPr>
                          <a:spLocks/>
                        </wps:cNvSpPr>
                        <wps:spPr bwMode="gray">
                          <a:xfrm>
                            <a:off x="1960564" y="209550"/>
                            <a:ext cx="268287" cy="23812"/>
                          </a:xfrm>
                          <a:custGeom>
                            <a:avLst/>
                            <a:gdLst>
                              <a:gd name="T0" fmla="*/ 2147483647 w 169"/>
                              <a:gd name="T1" fmla="*/ 0 h 15"/>
                              <a:gd name="T2" fmla="*/ 2147483647 w 169"/>
                              <a:gd name="T3" fmla="*/ 0 h 15"/>
                              <a:gd name="T4" fmla="*/ 2147483647 w 169"/>
                              <a:gd name="T5" fmla="*/ 2147483647 h 15"/>
                              <a:gd name="T6" fmla="*/ 0 w 169"/>
                              <a:gd name="T7" fmla="*/ 2147483647 h 15"/>
                              <a:gd name="T8" fmla="*/ 2147483647 w 169"/>
                              <a:gd name="T9" fmla="*/ 0 h 15"/>
                              <a:gd name="T10" fmla="*/ 0 60000 65536"/>
                              <a:gd name="T11" fmla="*/ 0 60000 65536"/>
                              <a:gd name="T12" fmla="*/ 0 60000 65536"/>
                              <a:gd name="T13" fmla="*/ 0 60000 65536"/>
                              <a:gd name="T14" fmla="*/ 0 60000 65536"/>
                              <a:gd name="T15" fmla="*/ 0 w 169"/>
                              <a:gd name="T16" fmla="*/ 0 h 15"/>
                              <a:gd name="T17" fmla="*/ 169 w 169"/>
                              <a:gd name="T18" fmla="*/ 15 h 15"/>
                            </a:gdLst>
                            <a:ahLst/>
                            <a:cxnLst>
                              <a:cxn ang="T10">
                                <a:pos x="T0" y="T1"/>
                              </a:cxn>
                              <a:cxn ang="T11">
                                <a:pos x="T2" y="T3"/>
                              </a:cxn>
                              <a:cxn ang="T12">
                                <a:pos x="T4" y="T5"/>
                              </a:cxn>
                              <a:cxn ang="T13">
                                <a:pos x="T6" y="T7"/>
                              </a:cxn>
                              <a:cxn ang="T14">
                                <a:pos x="T8" y="T9"/>
                              </a:cxn>
                            </a:cxnLst>
                            <a:rect l="T15" t="T16" r="T17" b="T18"/>
                            <a:pathLst>
                              <a:path w="169" h="15">
                                <a:moveTo>
                                  <a:pt x="11" y="0"/>
                                </a:moveTo>
                                <a:lnTo>
                                  <a:pt x="169" y="0"/>
                                </a:lnTo>
                                <a:lnTo>
                                  <a:pt x="169" y="15"/>
                                </a:lnTo>
                                <a:lnTo>
                                  <a:pt x="0" y="15"/>
                                </a:lnTo>
                                <a:lnTo>
                                  <a:pt x="11"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5C6FC4"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39" name="Freeform 800"/>
                        <wps:cNvSpPr>
                          <a:spLocks/>
                        </wps:cNvSpPr>
                        <wps:spPr bwMode="gray">
                          <a:xfrm>
                            <a:off x="517525" y="404813"/>
                            <a:ext cx="139700" cy="117475"/>
                          </a:xfrm>
                          <a:custGeom>
                            <a:avLst/>
                            <a:gdLst>
                              <a:gd name="T0" fmla="*/ 2147483647 w 142"/>
                              <a:gd name="T1" fmla="*/ 2147483647 h 119"/>
                              <a:gd name="T2" fmla="*/ 0 w 142"/>
                              <a:gd name="T3" fmla="*/ 2147483647 h 119"/>
                              <a:gd name="T4" fmla="*/ 2147483647 w 142"/>
                              <a:gd name="T5" fmla="*/ 2147483647 h 119"/>
                              <a:gd name="T6" fmla="*/ 2147483647 w 142"/>
                              <a:gd name="T7" fmla="*/ 2147483647 h 119"/>
                              <a:gd name="T8" fmla="*/ 2147483647 w 142"/>
                              <a:gd name="T9" fmla="*/ 2147483647 h 119"/>
                              <a:gd name="T10" fmla="*/ 2147483647 w 142"/>
                              <a:gd name="T11" fmla="*/ 2147483647 h 119"/>
                              <a:gd name="T12" fmla="*/ 2147483647 w 142"/>
                              <a:gd name="T13" fmla="*/ 2147483647 h 119"/>
                              <a:gd name="T14" fmla="*/ 2147483647 w 142"/>
                              <a:gd name="T15" fmla="*/ 2147483647 h 119"/>
                              <a:gd name="T16" fmla="*/ 2147483647 w 142"/>
                              <a:gd name="T17" fmla="*/ 2147483647 h 119"/>
                              <a:gd name="T18" fmla="*/ 2147483647 w 142"/>
                              <a:gd name="T19" fmla="*/ 0 h 119"/>
                              <a:gd name="T20" fmla="*/ 2147483647 w 142"/>
                              <a:gd name="T21" fmla="*/ 2147483647 h 119"/>
                              <a:gd name="T22" fmla="*/ 2147483647 w 142"/>
                              <a:gd name="T23" fmla="*/ 2147483647 h 119"/>
                              <a:gd name="T24" fmla="*/ 2147483647 w 142"/>
                              <a:gd name="T25" fmla="*/ 2147483647 h 119"/>
                              <a:gd name="T26" fmla="*/ 2147483647 w 142"/>
                              <a:gd name="T27" fmla="*/ 2147483647 h 119"/>
                              <a:gd name="T28" fmla="*/ 2147483647 w 142"/>
                              <a:gd name="T29" fmla="*/ 2147483647 h 119"/>
                              <a:gd name="T30" fmla="*/ 2147483647 w 142"/>
                              <a:gd name="T31" fmla="*/ 2147483647 h 119"/>
                              <a:gd name="T32" fmla="*/ 2147483647 w 142"/>
                              <a:gd name="T33" fmla="*/ 2147483647 h 119"/>
                              <a:gd name="T34" fmla="*/ 2147483647 w 142"/>
                              <a:gd name="T35" fmla="*/ 2147483647 h 119"/>
                              <a:gd name="T36" fmla="*/ 2147483647 w 142"/>
                              <a:gd name="T37" fmla="*/ 2147483647 h 11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42"/>
                              <a:gd name="T58" fmla="*/ 0 h 119"/>
                              <a:gd name="T59" fmla="*/ 142 w 142"/>
                              <a:gd name="T60" fmla="*/ 119 h 119"/>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42" h="119">
                                <a:moveTo>
                                  <a:pt x="19" y="119"/>
                                </a:moveTo>
                                <a:cubicBezTo>
                                  <a:pt x="11" y="119"/>
                                  <a:pt x="5" y="117"/>
                                  <a:pt x="0" y="115"/>
                                </a:cubicBezTo>
                                <a:cubicBezTo>
                                  <a:pt x="11" y="101"/>
                                  <a:pt x="11" y="101"/>
                                  <a:pt x="11" y="101"/>
                                </a:cubicBezTo>
                                <a:cubicBezTo>
                                  <a:pt x="15" y="103"/>
                                  <a:pt x="23" y="107"/>
                                  <a:pt x="32" y="107"/>
                                </a:cubicBezTo>
                                <a:cubicBezTo>
                                  <a:pt x="42" y="107"/>
                                  <a:pt x="61" y="101"/>
                                  <a:pt x="71" y="87"/>
                                </a:cubicBezTo>
                                <a:cubicBezTo>
                                  <a:pt x="75" y="82"/>
                                  <a:pt x="76" y="78"/>
                                  <a:pt x="75" y="75"/>
                                </a:cubicBezTo>
                                <a:cubicBezTo>
                                  <a:pt x="74" y="69"/>
                                  <a:pt x="69" y="66"/>
                                  <a:pt x="64" y="63"/>
                                </a:cubicBezTo>
                                <a:cubicBezTo>
                                  <a:pt x="59" y="59"/>
                                  <a:pt x="54" y="55"/>
                                  <a:pt x="53" y="50"/>
                                </a:cubicBezTo>
                                <a:cubicBezTo>
                                  <a:pt x="52" y="45"/>
                                  <a:pt x="54" y="39"/>
                                  <a:pt x="59" y="31"/>
                                </a:cubicBezTo>
                                <a:cubicBezTo>
                                  <a:pt x="73" y="12"/>
                                  <a:pt x="98" y="0"/>
                                  <a:pt x="121" y="0"/>
                                </a:cubicBezTo>
                                <a:cubicBezTo>
                                  <a:pt x="129" y="0"/>
                                  <a:pt x="136" y="1"/>
                                  <a:pt x="142" y="4"/>
                                </a:cubicBezTo>
                                <a:cubicBezTo>
                                  <a:pt x="130" y="17"/>
                                  <a:pt x="130" y="17"/>
                                  <a:pt x="130" y="17"/>
                                </a:cubicBezTo>
                                <a:cubicBezTo>
                                  <a:pt x="124" y="14"/>
                                  <a:pt x="120" y="12"/>
                                  <a:pt x="111" y="12"/>
                                </a:cubicBezTo>
                                <a:cubicBezTo>
                                  <a:pt x="104" y="12"/>
                                  <a:pt x="88" y="14"/>
                                  <a:pt x="77" y="28"/>
                                </a:cubicBezTo>
                                <a:cubicBezTo>
                                  <a:pt x="74" y="32"/>
                                  <a:pt x="73" y="35"/>
                                  <a:pt x="74" y="38"/>
                                </a:cubicBezTo>
                                <a:cubicBezTo>
                                  <a:pt x="75" y="43"/>
                                  <a:pt x="79" y="46"/>
                                  <a:pt x="84" y="50"/>
                                </a:cubicBezTo>
                                <a:cubicBezTo>
                                  <a:pt x="89" y="54"/>
                                  <a:pt x="95" y="57"/>
                                  <a:pt x="96" y="64"/>
                                </a:cubicBezTo>
                                <a:cubicBezTo>
                                  <a:pt x="97" y="69"/>
                                  <a:pt x="94" y="76"/>
                                  <a:pt x="88" y="84"/>
                                </a:cubicBezTo>
                                <a:cubicBezTo>
                                  <a:pt x="72" y="106"/>
                                  <a:pt x="47" y="119"/>
                                  <a:pt x="19" y="119"/>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16EA0"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40" name="Freeform 801"/>
                        <wps:cNvSpPr>
                          <a:spLocks/>
                        </wps:cNvSpPr>
                        <wps:spPr bwMode="gray">
                          <a:xfrm>
                            <a:off x="622300" y="406401"/>
                            <a:ext cx="157163" cy="115887"/>
                          </a:xfrm>
                          <a:custGeom>
                            <a:avLst/>
                            <a:gdLst>
                              <a:gd name="T0" fmla="*/ 2147483647 w 159"/>
                              <a:gd name="T1" fmla="*/ 2147483647 h 117"/>
                              <a:gd name="T2" fmla="*/ 2147483647 w 159"/>
                              <a:gd name="T3" fmla="*/ 2147483647 h 117"/>
                              <a:gd name="T4" fmla="*/ 2147483647 w 159"/>
                              <a:gd name="T5" fmla="*/ 2147483647 h 117"/>
                              <a:gd name="T6" fmla="*/ 2147483647 w 159"/>
                              <a:gd name="T7" fmla="*/ 0 h 117"/>
                              <a:gd name="T8" fmla="*/ 2147483647 w 159"/>
                              <a:gd name="T9" fmla="*/ 0 h 117"/>
                              <a:gd name="T10" fmla="*/ 2147483647 w 159"/>
                              <a:gd name="T11" fmla="*/ 2147483647 h 117"/>
                              <a:gd name="T12" fmla="*/ 2147483647 w 159"/>
                              <a:gd name="T13" fmla="*/ 2147483647 h 117"/>
                              <a:gd name="T14" fmla="*/ 2147483647 w 159"/>
                              <a:gd name="T15" fmla="*/ 2147483647 h 117"/>
                              <a:gd name="T16" fmla="*/ 2147483647 w 159"/>
                              <a:gd name="T17" fmla="*/ 2147483647 h 117"/>
                              <a:gd name="T18" fmla="*/ 2147483647 w 159"/>
                              <a:gd name="T19" fmla="*/ 0 h 117"/>
                              <a:gd name="T20" fmla="*/ 2147483647 w 159"/>
                              <a:gd name="T21" fmla="*/ 0 h 117"/>
                              <a:gd name="T22" fmla="*/ 2147483647 w 159"/>
                              <a:gd name="T23" fmla="*/ 2147483647 h 117"/>
                              <a:gd name="T24" fmla="*/ 2147483647 w 159"/>
                              <a:gd name="T25" fmla="*/ 2147483647 h 117"/>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59"/>
                              <a:gd name="T40" fmla="*/ 0 h 117"/>
                              <a:gd name="T41" fmla="*/ 159 w 159"/>
                              <a:gd name="T42" fmla="*/ 117 h 117"/>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59" h="117">
                                <a:moveTo>
                                  <a:pt x="27" y="117"/>
                                </a:moveTo>
                                <a:cubicBezTo>
                                  <a:pt x="15" y="117"/>
                                  <a:pt x="7" y="114"/>
                                  <a:pt x="4" y="108"/>
                                </a:cubicBezTo>
                                <a:cubicBezTo>
                                  <a:pt x="0" y="100"/>
                                  <a:pt x="5" y="86"/>
                                  <a:pt x="18" y="68"/>
                                </a:cubicBezTo>
                                <a:cubicBezTo>
                                  <a:pt x="68" y="0"/>
                                  <a:pt x="68" y="0"/>
                                  <a:pt x="68" y="0"/>
                                </a:cubicBezTo>
                                <a:cubicBezTo>
                                  <a:pt x="82" y="0"/>
                                  <a:pt x="82" y="0"/>
                                  <a:pt x="82" y="0"/>
                                </a:cubicBezTo>
                                <a:cubicBezTo>
                                  <a:pt x="35" y="65"/>
                                  <a:pt x="35" y="65"/>
                                  <a:pt x="35" y="65"/>
                                </a:cubicBezTo>
                                <a:cubicBezTo>
                                  <a:pt x="23" y="81"/>
                                  <a:pt x="19" y="92"/>
                                  <a:pt x="22" y="98"/>
                                </a:cubicBezTo>
                                <a:cubicBezTo>
                                  <a:pt x="24" y="102"/>
                                  <a:pt x="29" y="105"/>
                                  <a:pt x="38" y="105"/>
                                </a:cubicBezTo>
                                <a:cubicBezTo>
                                  <a:pt x="58" y="105"/>
                                  <a:pt x="78" y="92"/>
                                  <a:pt x="97" y="66"/>
                                </a:cubicBezTo>
                                <a:cubicBezTo>
                                  <a:pt x="145" y="0"/>
                                  <a:pt x="145" y="0"/>
                                  <a:pt x="145" y="0"/>
                                </a:cubicBezTo>
                                <a:cubicBezTo>
                                  <a:pt x="159" y="0"/>
                                  <a:pt x="159" y="0"/>
                                  <a:pt x="159" y="0"/>
                                </a:cubicBezTo>
                                <a:cubicBezTo>
                                  <a:pt x="110" y="67"/>
                                  <a:pt x="110" y="67"/>
                                  <a:pt x="110" y="67"/>
                                </a:cubicBezTo>
                                <a:cubicBezTo>
                                  <a:pt x="87" y="99"/>
                                  <a:pt x="57" y="117"/>
                                  <a:pt x="27" y="117"/>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1C7B9"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41" name="Freeform 802"/>
                        <wps:cNvSpPr>
                          <a:spLocks noEditPoints="1"/>
                        </wps:cNvSpPr>
                        <wps:spPr bwMode="gray">
                          <a:xfrm>
                            <a:off x="728663" y="406401"/>
                            <a:ext cx="142875" cy="112712"/>
                          </a:xfrm>
                          <a:custGeom>
                            <a:avLst/>
                            <a:gdLst>
                              <a:gd name="T0" fmla="*/ 2147483647 w 145"/>
                              <a:gd name="T1" fmla="*/ 2147483647 h 115"/>
                              <a:gd name="T2" fmla="*/ 0 w 145"/>
                              <a:gd name="T3" fmla="*/ 2147483647 h 115"/>
                              <a:gd name="T4" fmla="*/ 2147483647 w 145"/>
                              <a:gd name="T5" fmla="*/ 0 h 115"/>
                              <a:gd name="T6" fmla="*/ 2147483647 w 145"/>
                              <a:gd name="T7" fmla="*/ 0 h 115"/>
                              <a:gd name="T8" fmla="*/ 2147483647 w 145"/>
                              <a:gd name="T9" fmla="*/ 2147483647 h 115"/>
                              <a:gd name="T10" fmla="*/ 2147483647 w 145"/>
                              <a:gd name="T11" fmla="*/ 2147483647 h 115"/>
                              <a:gd name="T12" fmla="*/ 2147483647 w 145"/>
                              <a:gd name="T13" fmla="*/ 2147483647 h 115"/>
                              <a:gd name="T14" fmla="*/ 2147483647 w 145"/>
                              <a:gd name="T15" fmla="*/ 2147483647 h 115"/>
                              <a:gd name="T16" fmla="*/ 2147483647 w 145"/>
                              <a:gd name="T17" fmla="*/ 2147483647 h 115"/>
                              <a:gd name="T18" fmla="*/ 2147483647 w 145"/>
                              <a:gd name="T19" fmla="*/ 2147483647 h 115"/>
                              <a:gd name="T20" fmla="*/ 2147483647 w 145"/>
                              <a:gd name="T21" fmla="*/ 2147483647 h 115"/>
                              <a:gd name="T22" fmla="*/ 2147483647 w 145"/>
                              <a:gd name="T23" fmla="*/ 2147483647 h 115"/>
                              <a:gd name="T24" fmla="*/ 2147483647 w 145"/>
                              <a:gd name="T25" fmla="*/ 2147483647 h 115"/>
                              <a:gd name="T26" fmla="*/ 2147483647 w 145"/>
                              <a:gd name="T27" fmla="*/ 2147483647 h 115"/>
                              <a:gd name="T28" fmla="*/ 2147483647 w 145"/>
                              <a:gd name="T29" fmla="*/ 2147483647 h 115"/>
                              <a:gd name="T30" fmla="*/ 2147483647 w 145"/>
                              <a:gd name="T31" fmla="*/ 2147483647 h 115"/>
                              <a:gd name="T32" fmla="*/ 2147483647 w 145"/>
                              <a:gd name="T33" fmla="*/ 2147483647 h 115"/>
                              <a:gd name="T34" fmla="*/ 2147483647 w 145"/>
                              <a:gd name="T35" fmla="*/ 2147483647 h 115"/>
                              <a:gd name="T36" fmla="*/ 2147483647 w 145"/>
                              <a:gd name="T37" fmla="*/ 2147483647 h 115"/>
                              <a:gd name="T38" fmla="*/ 2147483647 w 145"/>
                              <a:gd name="T39" fmla="*/ 2147483647 h 115"/>
                              <a:gd name="T40" fmla="*/ 2147483647 w 145"/>
                              <a:gd name="T41" fmla="*/ 2147483647 h 115"/>
                              <a:gd name="T42" fmla="*/ 2147483647 w 145"/>
                              <a:gd name="T43" fmla="*/ 2147483647 h 11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145"/>
                              <a:gd name="T67" fmla="*/ 0 h 115"/>
                              <a:gd name="T68" fmla="*/ 145 w 145"/>
                              <a:gd name="T69" fmla="*/ 115 h 115"/>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145" h="115">
                                <a:moveTo>
                                  <a:pt x="14" y="115"/>
                                </a:moveTo>
                                <a:cubicBezTo>
                                  <a:pt x="0" y="115"/>
                                  <a:pt x="0" y="115"/>
                                  <a:pt x="0" y="115"/>
                                </a:cubicBezTo>
                                <a:cubicBezTo>
                                  <a:pt x="84" y="0"/>
                                  <a:pt x="84" y="0"/>
                                  <a:pt x="84" y="0"/>
                                </a:cubicBezTo>
                                <a:cubicBezTo>
                                  <a:pt x="115" y="0"/>
                                  <a:pt x="115" y="0"/>
                                  <a:pt x="115" y="0"/>
                                </a:cubicBezTo>
                                <a:cubicBezTo>
                                  <a:pt x="130" y="0"/>
                                  <a:pt x="139" y="3"/>
                                  <a:pt x="142" y="9"/>
                                </a:cubicBezTo>
                                <a:cubicBezTo>
                                  <a:pt x="145" y="14"/>
                                  <a:pt x="142" y="22"/>
                                  <a:pt x="134" y="33"/>
                                </a:cubicBezTo>
                                <a:cubicBezTo>
                                  <a:pt x="118" y="55"/>
                                  <a:pt x="93" y="68"/>
                                  <a:pt x="66" y="68"/>
                                </a:cubicBezTo>
                                <a:cubicBezTo>
                                  <a:pt x="49" y="68"/>
                                  <a:pt x="49" y="68"/>
                                  <a:pt x="49" y="68"/>
                                </a:cubicBezTo>
                                <a:cubicBezTo>
                                  <a:pt x="48" y="68"/>
                                  <a:pt x="48" y="68"/>
                                  <a:pt x="48" y="68"/>
                                </a:cubicBezTo>
                                <a:cubicBezTo>
                                  <a:pt x="48" y="68"/>
                                  <a:pt x="48" y="68"/>
                                  <a:pt x="48" y="68"/>
                                </a:cubicBezTo>
                                <a:cubicBezTo>
                                  <a:pt x="14" y="115"/>
                                  <a:pt x="14" y="115"/>
                                  <a:pt x="14" y="115"/>
                                </a:cubicBezTo>
                                <a:close/>
                                <a:moveTo>
                                  <a:pt x="89" y="12"/>
                                </a:moveTo>
                                <a:cubicBezTo>
                                  <a:pt x="89" y="13"/>
                                  <a:pt x="89" y="13"/>
                                  <a:pt x="89" y="13"/>
                                </a:cubicBezTo>
                                <a:cubicBezTo>
                                  <a:pt x="59" y="54"/>
                                  <a:pt x="59" y="54"/>
                                  <a:pt x="59" y="54"/>
                                </a:cubicBezTo>
                                <a:cubicBezTo>
                                  <a:pt x="57" y="56"/>
                                  <a:pt x="57" y="56"/>
                                  <a:pt x="57" y="56"/>
                                </a:cubicBezTo>
                                <a:cubicBezTo>
                                  <a:pt x="60" y="56"/>
                                  <a:pt x="60" y="56"/>
                                  <a:pt x="60" y="56"/>
                                </a:cubicBezTo>
                                <a:cubicBezTo>
                                  <a:pt x="77" y="56"/>
                                  <a:pt x="77" y="56"/>
                                  <a:pt x="77" y="56"/>
                                </a:cubicBezTo>
                                <a:cubicBezTo>
                                  <a:pt x="89" y="56"/>
                                  <a:pt x="106" y="50"/>
                                  <a:pt x="118" y="35"/>
                                </a:cubicBezTo>
                                <a:cubicBezTo>
                                  <a:pt x="122" y="29"/>
                                  <a:pt x="123" y="23"/>
                                  <a:pt x="121" y="19"/>
                                </a:cubicBezTo>
                                <a:cubicBezTo>
                                  <a:pt x="119" y="15"/>
                                  <a:pt x="113" y="12"/>
                                  <a:pt x="105" y="12"/>
                                </a:cubicBezTo>
                                <a:cubicBezTo>
                                  <a:pt x="90" y="12"/>
                                  <a:pt x="90" y="12"/>
                                  <a:pt x="90" y="12"/>
                                </a:cubicBezTo>
                                <a:cubicBezTo>
                                  <a:pt x="89" y="12"/>
                                  <a:pt x="89" y="12"/>
                                  <a:pt x="89" y="12"/>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BE08A"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42" name="Freeform 803"/>
                        <wps:cNvSpPr>
                          <a:spLocks noEditPoints="1"/>
                        </wps:cNvSpPr>
                        <wps:spPr bwMode="gray">
                          <a:xfrm>
                            <a:off x="823913" y="406401"/>
                            <a:ext cx="141287" cy="112712"/>
                          </a:xfrm>
                          <a:custGeom>
                            <a:avLst/>
                            <a:gdLst>
                              <a:gd name="T0" fmla="*/ 2147483647 w 145"/>
                              <a:gd name="T1" fmla="*/ 2147483647 h 115"/>
                              <a:gd name="T2" fmla="*/ 0 w 145"/>
                              <a:gd name="T3" fmla="*/ 2147483647 h 115"/>
                              <a:gd name="T4" fmla="*/ 2147483647 w 145"/>
                              <a:gd name="T5" fmla="*/ 0 h 115"/>
                              <a:gd name="T6" fmla="*/ 2147483647 w 145"/>
                              <a:gd name="T7" fmla="*/ 0 h 115"/>
                              <a:gd name="T8" fmla="*/ 2147483647 w 145"/>
                              <a:gd name="T9" fmla="*/ 2147483647 h 115"/>
                              <a:gd name="T10" fmla="*/ 2147483647 w 145"/>
                              <a:gd name="T11" fmla="*/ 2147483647 h 115"/>
                              <a:gd name="T12" fmla="*/ 2147483647 w 145"/>
                              <a:gd name="T13" fmla="*/ 2147483647 h 115"/>
                              <a:gd name="T14" fmla="*/ 2147483647 w 145"/>
                              <a:gd name="T15" fmla="*/ 2147483647 h 115"/>
                              <a:gd name="T16" fmla="*/ 2147483647 w 145"/>
                              <a:gd name="T17" fmla="*/ 2147483647 h 115"/>
                              <a:gd name="T18" fmla="*/ 2147483647 w 145"/>
                              <a:gd name="T19" fmla="*/ 2147483647 h 115"/>
                              <a:gd name="T20" fmla="*/ 2147483647 w 145"/>
                              <a:gd name="T21" fmla="*/ 2147483647 h 115"/>
                              <a:gd name="T22" fmla="*/ 2147483647 w 145"/>
                              <a:gd name="T23" fmla="*/ 2147483647 h 115"/>
                              <a:gd name="T24" fmla="*/ 2147483647 w 145"/>
                              <a:gd name="T25" fmla="*/ 2147483647 h 115"/>
                              <a:gd name="T26" fmla="*/ 2147483647 w 145"/>
                              <a:gd name="T27" fmla="*/ 2147483647 h 115"/>
                              <a:gd name="T28" fmla="*/ 2147483647 w 145"/>
                              <a:gd name="T29" fmla="*/ 2147483647 h 115"/>
                              <a:gd name="T30" fmla="*/ 2147483647 w 145"/>
                              <a:gd name="T31" fmla="*/ 2147483647 h 115"/>
                              <a:gd name="T32" fmla="*/ 2147483647 w 145"/>
                              <a:gd name="T33" fmla="*/ 2147483647 h 115"/>
                              <a:gd name="T34" fmla="*/ 2147483647 w 145"/>
                              <a:gd name="T35" fmla="*/ 2147483647 h 115"/>
                              <a:gd name="T36" fmla="*/ 2147483647 w 145"/>
                              <a:gd name="T37" fmla="*/ 2147483647 h 115"/>
                              <a:gd name="T38" fmla="*/ 2147483647 w 145"/>
                              <a:gd name="T39" fmla="*/ 2147483647 h 115"/>
                              <a:gd name="T40" fmla="*/ 2147483647 w 145"/>
                              <a:gd name="T41" fmla="*/ 2147483647 h 115"/>
                              <a:gd name="T42" fmla="*/ 2147483647 w 145"/>
                              <a:gd name="T43" fmla="*/ 2147483647 h 11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145"/>
                              <a:gd name="T67" fmla="*/ 0 h 115"/>
                              <a:gd name="T68" fmla="*/ 145 w 145"/>
                              <a:gd name="T69" fmla="*/ 115 h 115"/>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145" h="115">
                                <a:moveTo>
                                  <a:pt x="14" y="115"/>
                                </a:moveTo>
                                <a:cubicBezTo>
                                  <a:pt x="0" y="115"/>
                                  <a:pt x="0" y="115"/>
                                  <a:pt x="0" y="115"/>
                                </a:cubicBezTo>
                                <a:cubicBezTo>
                                  <a:pt x="84" y="0"/>
                                  <a:pt x="84" y="0"/>
                                  <a:pt x="84" y="0"/>
                                </a:cubicBezTo>
                                <a:cubicBezTo>
                                  <a:pt x="115" y="0"/>
                                  <a:pt x="115" y="0"/>
                                  <a:pt x="115" y="0"/>
                                </a:cubicBezTo>
                                <a:cubicBezTo>
                                  <a:pt x="130" y="0"/>
                                  <a:pt x="139" y="3"/>
                                  <a:pt x="142" y="9"/>
                                </a:cubicBezTo>
                                <a:cubicBezTo>
                                  <a:pt x="145" y="14"/>
                                  <a:pt x="142" y="22"/>
                                  <a:pt x="134" y="33"/>
                                </a:cubicBezTo>
                                <a:cubicBezTo>
                                  <a:pt x="118" y="55"/>
                                  <a:pt x="93" y="68"/>
                                  <a:pt x="66" y="68"/>
                                </a:cubicBezTo>
                                <a:cubicBezTo>
                                  <a:pt x="49" y="68"/>
                                  <a:pt x="49" y="68"/>
                                  <a:pt x="49" y="68"/>
                                </a:cubicBezTo>
                                <a:cubicBezTo>
                                  <a:pt x="49" y="68"/>
                                  <a:pt x="49" y="68"/>
                                  <a:pt x="49" y="68"/>
                                </a:cubicBezTo>
                                <a:cubicBezTo>
                                  <a:pt x="48" y="68"/>
                                  <a:pt x="48" y="68"/>
                                  <a:pt x="48" y="68"/>
                                </a:cubicBezTo>
                                <a:cubicBezTo>
                                  <a:pt x="14" y="115"/>
                                  <a:pt x="14" y="115"/>
                                  <a:pt x="14" y="115"/>
                                </a:cubicBezTo>
                                <a:close/>
                                <a:moveTo>
                                  <a:pt x="89" y="12"/>
                                </a:moveTo>
                                <a:cubicBezTo>
                                  <a:pt x="89" y="13"/>
                                  <a:pt x="89" y="13"/>
                                  <a:pt x="89" y="13"/>
                                </a:cubicBezTo>
                                <a:cubicBezTo>
                                  <a:pt x="59" y="54"/>
                                  <a:pt x="59" y="54"/>
                                  <a:pt x="59" y="54"/>
                                </a:cubicBezTo>
                                <a:cubicBezTo>
                                  <a:pt x="57" y="56"/>
                                  <a:pt x="57" y="56"/>
                                  <a:pt x="57" y="56"/>
                                </a:cubicBezTo>
                                <a:cubicBezTo>
                                  <a:pt x="60" y="56"/>
                                  <a:pt x="60" y="56"/>
                                  <a:pt x="60" y="56"/>
                                </a:cubicBezTo>
                                <a:cubicBezTo>
                                  <a:pt x="77" y="56"/>
                                  <a:pt x="77" y="56"/>
                                  <a:pt x="77" y="56"/>
                                </a:cubicBezTo>
                                <a:cubicBezTo>
                                  <a:pt x="89" y="56"/>
                                  <a:pt x="107" y="50"/>
                                  <a:pt x="118" y="35"/>
                                </a:cubicBezTo>
                                <a:cubicBezTo>
                                  <a:pt x="122" y="29"/>
                                  <a:pt x="124" y="23"/>
                                  <a:pt x="122" y="19"/>
                                </a:cubicBezTo>
                                <a:cubicBezTo>
                                  <a:pt x="119" y="15"/>
                                  <a:pt x="113" y="12"/>
                                  <a:pt x="105" y="12"/>
                                </a:cubicBezTo>
                                <a:cubicBezTo>
                                  <a:pt x="90" y="12"/>
                                  <a:pt x="90" y="12"/>
                                  <a:pt x="90" y="12"/>
                                </a:cubicBezTo>
                                <a:cubicBezTo>
                                  <a:pt x="89" y="12"/>
                                  <a:pt x="89" y="12"/>
                                  <a:pt x="89" y="12"/>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E6750"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43" name="Freeform 804"/>
                        <wps:cNvSpPr>
                          <a:spLocks/>
                        </wps:cNvSpPr>
                        <wps:spPr bwMode="gray">
                          <a:xfrm>
                            <a:off x="919163" y="406401"/>
                            <a:ext cx="95250" cy="112712"/>
                          </a:xfrm>
                          <a:custGeom>
                            <a:avLst/>
                            <a:gdLst>
                              <a:gd name="T0" fmla="*/ 2147483647 w 60"/>
                              <a:gd name="T1" fmla="*/ 2147483647 h 71"/>
                              <a:gd name="T2" fmla="*/ 0 w 60"/>
                              <a:gd name="T3" fmla="*/ 2147483647 h 71"/>
                              <a:gd name="T4" fmla="*/ 2147483647 w 60"/>
                              <a:gd name="T5" fmla="*/ 0 h 71"/>
                              <a:gd name="T6" fmla="*/ 2147483647 w 60"/>
                              <a:gd name="T7" fmla="*/ 0 h 71"/>
                              <a:gd name="T8" fmla="*/ 2147483647 w 60"/>
                              <a:gd name="T9" fmla="*/ 2147483647 h 71"/>
                              <a:gd name="T10" fmla="*/ 2147483647 w 60"/>
                              <a:gd name="T11" fmla="*/ 2147483647 h 71"/>
                              <a:gd name="T12" fmla="*/ 2147483647 w 60"/>
                              <a:gd name="T13" fmla="*/ 2147483647 h 71"/>
                              <a:gd name="T14" fmla="*/ 2147483647 w 60"/>
                              <a:gd name="T15" fmla="*/ 2147483647 h 71"/>
                              <a:gd name="T16" fmla="*/ 2147483647 w 60"/>
                              <a:gd name="T17" fmla="*/ 2147483647 h 71"/>
                              <a:gd name="T18" fmla="*/ 2147483647 w 60"/>
                              <a:gd name="T19" fmla="*/ 2147483647 h 7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60"/>
                              <a:gd name="T31" fmla="*/ 0 h 71"/>
                              <a:gd name="T32" fmla="*/ 60 w 60"/>
                              <a:gd name="T33" fmla="*/ 71 h 7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60" h="71">
                                <a:moveTo>
                                  <a:pt x="40" y="71"/>
                                </a:moveTo>
                                <a:lnTo>
                                  <a:pt x="0" y="71"/>
                                </a:lnTo>
                                <a:lnTo>
                                  <a:pt x="52" y="0"/>
                                </a:lnTo>
                                <a:lnTo>
                                  <a:pt x="60" y="0"/>
                                </a:lnTo>
                                <a:lnTo>
                                  <a:pt x="15" y="62"/>
                                </a:lnTo>
                                <a:lnTo>
                                  <a:pt x="14" y="64"/>
                                </a:lnTo>
                                <a:lnTo>
                                  <a:pt x="16" y="64"/>
                                </a:lnTo>
                                <a:lnTo>
                                  <a:pt x="46" y="64"/>
                                </a:lnTo>
                                <a:lnTo>
                                  <a:pt x="40" y="71"/>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166496"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44" name="Freeform 805"/>
                        <wps:cNvSpPr>
                          <a:spLocks/>
                        </wps:cNvSpPr>
                        <wps:spPr bwMode="gray">
                          <a:xfrm>
                            <a:off x="1012825" y="406401"/>
                            <a:ext cx="142875" cy="112712"/>
                          </a:xfrm>
                          <a:custGeom>
                            <a:avLst/>
                            <a:gdLst>
                              <a:gd name="T0" fmla="*/ 2147483647 w 90"/>
                              <a:gd name="T1" fmla="*/ 2147483647 h 71"/>
                              <a:gd name="T2" fmla="*/ 0 w 90"/>
                              <a:gd name="T3" fmla="*/ 2147483647 h 71"/>
                              <a:gd name="T4" fmla="*/ 2147483647 w 90"/>
                              <a:gd name="T5" fmla="*/ 2147483647 h 71"/>
                              <a:gd name="T6" fmla="*/ 2147483647 w 90"/>
                              <a:gd name="T7" fmla="*/ 2147483647 h 71"/>
                              <a:gd name="T8" fmla="*/ 2147483647 w 90"/>
                              <a:gd name="T9" fmla="*/ 2147483647 h 71"/>
                              <a:gd name="T10" fmla="*/ 2147483647 w 90"/>
                              <a:gd name="T11" fmla="*/ 0 h 71"/>
                              <a:gd name="T12" fmla="*/ 2147483647 w 90"/>
                              <a:gd name="T13" fmla="*/ 0 h 71"/>
                              <a:gd name="T14" fmla="*/ 2147483647 w 90"/>
                              <a:gd name="T15" fmla="*/ 2147483647 h 71"/>
                              <a:gd name="T16" fmla="*/ 2147483647 w 90"/>
                              <a:gd name="T17" fmla="*/ 2147483647 h 71"/>
                              <a:gd name="T18" fmla="*/ 2147483647 w 90"/>
                              <a:gd name="T19" fmla="*/ 2147483647 h 71"/>
                              <a:gd name="T20" fmla="*/ 2147483647 w 90"/>
                              <a:gd name="T21" fmla="*/ 0 h 71"/>
                              <a:gd name="T22" fmla="*/ 2147483647 w 90"/>
                              <a:gd name="T23" fmla="*/ 0 h 71"/>
                              <a:gd name="T24" fmla="*/ 2147483647 w 90"/>
                              <a:gd name="T25" fmla="*/ 2147483647 h 71"/>
                              <a:gd name="T26" fmla="*/ 2147483647 w 90"/>
                              <a:gd name="T27" fmla="*/ 2147483647 h 71"/>
                              <a:gd name="T28" fmla="*/ 2147483647 w 90"/>
                              <a:gd name="T29" fmla="*/ 2147483647 h 71"/>
                              <a:gd name="T30" fmla="*/ 2147483647 w 90"/>
                              <a:gd name="T31" fmla="*/ 2147483647 h 71"/>
                              <a:gd name="T32" fmla="*/ 2147483647 w 90"/>
                              <a:gd name="T33" fmla="*/ 2147483647 h 71"/>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90"/>
                              <a:gd name="T52" fmla="*/ 0 h 71"/>
                              <a:gd name="T53" fmla="*/ 90 w 90"/>
                              <a:gd name="T54" fmla="*/ 71 h 71"/>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90" h="71">
                                <a:moveTo>
                                  <a:pt x="9" y="71"/>
                                </a:moveTo>
                                <a:lnTo>
                                  <a:pt x="0" y="71"/>
                                </a:lnTo>
                                <a:lnTo>
                                  <a:pt x="22" y="42"/>
                                </a:lnTo>
                                <a:lnTo>
                                  <a:pt x="23" y="0"/>
                                </a:lnTo>
                                <a:lnTo>
                                  <a:pt x="34" y="0"/>
                                </a:lnTo>
                                <a:lnTo>
                                  <a:pt x="33" y="32"/>
                                </a:lnTo>
                                <a:lnTo>
                                  <a:pt x="33" y="34"/>
                                </a:lnTo>
                                <a:lnTo>
                                  <a:pt x="34" y="32"/>
                                </a:lnTo>
                                <a:lnTo>
                                  <a:pt x="80" y="0"/>
                                </a:lnTo>
                                <a:lnTo>
                                  <a:pt x="90" y="0"/>
                                </a:lnTo>
                                <a:lnTo>
                                  <a:pt x="31" y="41"/>
                                </a:lnTo>
                                <a:lnTo>
                                  <a:pt x="9" y="71"/>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B25550"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45" name="Freeform 806"/>
                        <wps:cNvSpPr>
                          <a:spLocks/>
                        </wps:cNvSpPr>
                        <wps:spPr bwMode="gray">
                          <a:xfrm>
                            <a:off x="1157289" y="404813"/>
                            <a:ext cx="144462" cy="117475"/>
                          </a:xfrm>
                          <a:custGeom>
                            <a:avLst/>
                            <a:gdLst>
                              <a:gd name="T0" fmla="*/ 2147483647 w 148"/>
                              <a:gd name="T1" fmla="*/ 2147483647 h 119"/>
                              <a:gd name="T2" fmla="*/ 2147483647 w 148"/>
                              <a:gd name="T3" fmla="*/ 2147483647 h 119"/>
                              <a:gd name="T4" fmla="*/ 2147483647 w 148"/>
                              <a:gd name="T5" fmla="*/ 2147483647 h 119"/>
                              <a:gd name="T6" fmla="*/ 2147483647 w 148"/>
                              <a:gd name="T7" fmla="*/ 0 h 119"/>
                              <a:gd name="T8" fmla="*/ 2147483647 w 148"/>
                              <a:gd name="T9" fmla="*/ 2147483647 h 119"/>
                              <a:gd name="T10" fmla="*/ 2147483647 w 148"/>
                              <a:gd name="T11" fmla="*/ 2147483647 h 119"/>
                              <a:gd name="T12" fmla="*/ 2147483647 w 148"/>
                              <a:gd name="T13" fmla="*/ 2147483647 h 119"/>
                              <a:gd name="T14" fmla="*/ 2147483647 w 148"/>
                              <a:gd name="T15" fmla="*/ 2147483647 h 119"/>
                              <a:gd name="T16" fmla="*/ 2147483647 w 148"/>
                              <a:gd name="T17" fmla="*/ 2147483647 h 119"/>
                              <a:gd name="T18" fmla="*/ 2147483647 w 148"/>
                              <a:gd name="T19" fmla="*/ 2147483647 h 119"/>
                              <a:gd name="T20" fmla="*/ 2147483647 w 148"/>
                              <a:gd name="T21" fmla="*/ 2147483647 h 119"/>
                              <a:gd name="T22" fmla="*/ 2147483647 w 148"/>
                              <a:gd name="T23" fmla="*/ 2147483647 h 119"/>
                              <a:gd name="T24" fmla="*/ 2147483647 w 148"/>
                              <a:gd name="T25" fmla="*/ 2147483647 h 119"/>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48"/>
                              <a:gd name="T40" fmla="*/ 0 h 119"/>
                              <a:gd name="T41" fmla="*/ 148 w 148"/>
                              <a:gd name="T42" fmla="*/ 119 h 119"/>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48" h="119">
                                <a:moveTo>
                                  <a:pt x="37" y="119"/>
                                </a:moveTo>
                                <a:cubicBezTo>
                                  <a:pt x="21" y="119"/>
                                  <a:pt x="10" y="114"/>
                                  <a:pt x="5" y="106"/>
                                </a:cubicBezTo>
                                <a:cubicBezTo>
                                  <a:pt x="0" y="95"/>
                                  <a:pt x="5" y="79"/>
                                  <a:pt x="19" y="60"/>
                                </a:cubicBezTo>
                                <a:cubicBezTo>
                                  <a:pt x="45" y="25"/>
                                  <a:pt x="89" y="0"/>
                                  <a:pt x="127" y="0"/>
                                </a:cubicBezTo>
                                <a:cubicBezTo>
                                  <a:pt x="136" y="0"/>
                                  <a:pt x="143" y="1"/>
                                  <a:pt x="148" y="4"/>
                                </a:cubicBezTo>
                                <a:cubicBezTo>
                                  <a:pt x="137" y="18"/>
                                  <a:pt x="137" y="18"/>
                                  <a:pt x="137" y="18"/>
                                </a:cubicBezTo>
                                <a:cubicBezTo>
                                  <a:pt x="132" y="14"/>
                                  <a:pt x="125" y="12"/>
                                  <a:pt x="117" y="12"/>
                                </a:cubicBezTo>
                                <a:cubicBezTo>
                                  <a:pt x="89" y="12"/>
                                  <a:pt x="55" y="31"/>
                                  <a:pt x="35" y="59"/>
                                </a:cubicBezTo>
                                <a:cubicBezTo>
                                  <a:pt x="24" y="74"/>
                                  <a:pt x="20" y="87"/>
                                  <a:pt x="25" y="96"/>
                                </a:cubicBezTo>
                                <a:cubicBezTo>
                                  <a:pt x="29" y="103"/>
                                  <a:pt x="37" y="107"/>
                                  <a:pt x="48" y="107"/>
                                </a:cubicBezTo>
                                <a:cubicBezTo>
                                  <a:pt x="55" y="107"/>
                                  <a:pt x="67" y="105"/>
                                  <a:pt x="76" y="102"/>
                                </a:cubicBezTo>
                                <a:cubicBezTo>
                                  <a:pt x="67" y="115"/>
                                  <a:pt x="67" y="115"/>
                                  <a:pt x="67" y="115"/>
                                </a:cubicBezTo>
                                <a:cubicBezTo>
                                  <a:pt x="59" y="117"/>
                                  <a:pt x="48" y="119"/>
                                  <a:pt x="37" y="119"/>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EF715F"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46" name="Freeform 807"/>
                        <wps:cNvSpPr>
                          <a:spLocks/>
                        </wps:cNvSpPr>
                        <wps:spPr bwMode="gray">
                          <a:xfrm>
                            <a:off x="1244601" y="406401"/>
                            <a:ext cx="171450" cy="112712"/>
                          </a:xfrm>
                          <a:custGeom>
                            <a:avLst/>
                            <a:gdLst>
                              <a:gd name="T0" fmla="*/ 2147483647 w 108"/>
                              <a:gd name="T1" fmla="*/ 2147483647 h 71"/>
                              <a:gd name="T2" fmla="*/ 2147483647 w 108"/>
                              <a:gd name="T3" fmla="*/ 2147483647 h 71"/>
                              <a:gd name="T4" fmla="*/ 2147483647 w 108"/>
                              <a:gd name="T5" fmla="*/ 2147483647 h 71"/>
                              <a:gd name="T6" fmla="*/ 2147483647 w 108"/>
                              <a:gd name="T7" fmla="*/ 2147483647 h 71"/>
                              <a:gd name="T8" fmla="*/ 2147483647 w 108"/>
                              <a:gd name="T9" fmla="*/ 2147483647 h 71"/>
                              <a:gd name="T10" fmla="*/ 2147483647 w 108"/>
                              <a:gd name="T11" fmla="*/ 2147483647 h 71"/>
                              <a:gd name="T12" fmla="*/ 2147483647 w 108"/>
                              <a:gd name="T13" fmla="*/ 2147483647 h 71"/>
                              <a:gd name="T14" fmla="*/ 2147483647 w 108"/>
                              <a:gd name="T15" fmla="*/ 2147483647 h 71"/>
                              <a:gd name="T16" fmla="*/ 2147483647 w 108"/>
                              <a:gd name="T17" fmla="*/ 2147483647 h 71"/>
                              <a:gd name="T18" fmla="*/ 0 w 108"/>
                              <a:gd name="T19" fmla="*/ 2147483647 h 71"/>
                              <a:gd name="T20" fmla="*/ 2147483647 w 108"/>
                              <a:gd name="T21" fmla="*/ 0 h 71"/>
                              <a:gd name="T22" fmla="*/ 2147483647 w 108"/>
                              <a:gd name="T23" fmla="*/ 0 h 71"/>
                              <a:gd name="T24" fmla="*/ 2147483647 w 108"/>
                              <a:gd name="T25" fmla="*/ 2147483647 h 71"/>
                              <a:gd name="T26" fmla="*/ 2147483647 w 108"/>
                              <a:gd name="T27" fmla="*/ 2147483647 h 71"/>
                              <a:gd name="T28" fmla="*/ 2147483647 w 108"/>
                              <a:gd name="T29" fmla="*/ 2147483647 h 71"/>
                              <a:gd name="T30" fmla="*/ 2147483647 w 108"/>
                              <a:gd name="T31" fmla="*/ 2147483647 h 71"/>
                              <a:gd name="T32" fmla="*/ 2147483647 w 108"/>
                              <a:gd name="T33" fmla="*/ 2147483647 h 71"/>
                              <a:gd name="T34" fmla="*/ 2147483647 w 108"/>
                              <a:gd name="T35" fmla="*/ 2147483647 h 71"/>
                              <a:gd name="T36" fmla="*/ 2147483647 w 108"/>
                              <a:gd name="T37" fmla="*/ 0 h 71"/>
                              <a:gd name="T38" fmla="*/ 2147483647 w 108"/>
                              <a:gd name="T39" fmla="*/ 0 h 71"/>
                              <a:gd name="T40" fmla="*/ 2147483647 w 108"/>
                              <a:gd name="T41" fmla="*/ 2147483647 h 71"/>
                              <a:gd name="T42" fmla="*/ 2147483647 w 108"/>
                              <a:gd name="T43" fmla="*/ 2147483647 h 71"/>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108"/>
                              <a:gd name="T67" fmla="*/ 0 h 71"/>
                              <a:gd name="T68" fmla="*/ 108 w 108"/>
                              <a:gd name="T69" fmla="*/ 71 h 71"/>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108" h="71">
                                <a:moveTo>
                                  <a:pt x="56" y="71"/>
                                </a:moveTo>
                                <a:lnTo>
                                  <a:pt x="47" y="71"/>
                                </a:lnTo>
                                <a:lnTo>
                                  <a:pt x="71" y="39"/>
                                </a:lnTo>
                                <a:lnTo>
                                  <a:pt x="72" y="38"/>
                                </a:lnTo>
                                <a:lnTo>
                                  <a:pt x="70" y="38"/>
                                </a:lnTo>
                                <a:lnTo>
                                  <a:pt x="34" y="38"/>
                                </a:lnTo>
                                <a:lnTo>
                                  <a:pt x="33" y="39"/>
                                </a:lnTo>
                                <a:lnTo>
                                  <a:pt x="9" y="71"/>
                                </a:lnTo>
                                <a:lnTo>
                                  <a:pt x="0" y="71"/>
                                </a:lnTo>
                                <a:lnTo>
                                  <a:pt x="52" y="0"/>
                                </a:lnTo>
                                <a:lnTo>
                                  <a:pt x="62" y="0"/>
                                </a:lnTo>
                                <a:lnTo>
                                  <a:pt x="40" y="29"/>
                                </a:lnTo>
                                <a:lnTo>
                                  <a:pt x="39" y="31"/>
                                </a:lnTo>
                                <a:lnTo>
                                  <a:pt x="41" y="31"/>
                                </a:lnTo>
                                <a:lnTo>
                                  <a:pt x="77" y="31"/>
                                </a:lnTo>
                                <a:lnTo>
                                  <a:pt x="99" y="0"/>
                                </a:lnTo>
                                <a:lnTo>
                                  <a:pt x="108" y="0"/>
                                </a:lnTo>
                                <a:lnTo>
                                  <a:pt x="56" y="71"/>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E62A7"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47" name="Freeform 808"/>
                        <wps:cNvSpPr>
                          <a:spLocks noEditPoints="1"/>
                        </wps:cNvSpPr>
                        <wps:spPr bwMode="gray">
                          <a:xfrm>
                            <a:off x="1355726" y="406401"/>
                            <a:ext cx="147638" cy="112712"/>
                          </a:xfrm>
                          <a:custGeom>
                            <a:avLst/>
                            <a:gdLst>
                              <a:gd name="T0" fmla="*/ 2147483647 w 93"/>
                              <a:gd name="T1" fmla="*/ 2147483647 h 71"/>
                              <a:gd name="T2" fmla="*/ 2147483647 w 93"/>
                              <a:gd name="T3" fmla="*/ 2147483647 h 71"/>
                              <a:gd name="T4" fmla="*/ 2147483647 w 93"/>
                              <a:gd name="T5" fmla="*/ 2147483647 h 71"/>
                              <a:gd name="T6" fmla="*/ 2147483647 w 93"/>
                              <a:gd name="T7" fmla="*/ 2147483647 h 71"/>
                              <a:gd name="T8" fmla="*/ 2147483647 w 93"/>
                              <a:gd name="T9" fmla="*/ 2147483647 h 71"/>
                              <a:gd name="T10" fmla="*/ 2147483647 w 93"/>
                              <a:gd name="T11" fmla="*/ 2147483647 h 71"/>
                              <a:gd name="T12" fmla="*/ 2147483647 w 93"/>
                              <a:gd name="T13" fmla="*/ 2147483647 h 71"/>
                              <a:gd name="T14" fmla="*/ 2147483647 w 93"/>
                              <a:gd name="T15" fmla="*/ 2147483647 h 71"/>
                              <a:gd name="T16" fmla="*/ 2147483647 w 93"/>
                              <a:gd name="T17" fmla="*/ 2147483647 h 71"/>
                              <a:gd name="T18" fmla="*/ 0 w 93"/>
                              <a:gd name="T19" fmla="*/ 2147483647 h 71"/>
                              <a:gd name="T20" fmla="*/ 2147483647 w 93"/>
                              <a:gd name="T21" fmla="*/ 0 h 71"/>
                              <a:gd name="T22" fmla="*/ 2147483647 w 93"/>
                              <a:gd name="T23" fmla="*/ 0 h 71"/>
                              <a:gd name="T24" fmla="*/ 2147483647 w 93"/>
                              <a:gd name="T25" fmla="*/ 2147483647 h 71"/>
                              <a:gd name="T26" fmla="*/ 2147483647 w 93"/>
                              <a:gd name="T27" fmla="*/ 2147483647 h 71"/>
                              <a:gd name="T28" fmla="*/ 2147483647 w 93"/>
                              <a:gd name="T29" fmla="*/ 2147483647 h 71"/>
                              <a:gd name="T30" fmla="*/ 2147483647 w 93"/>
                              <a:gd name="T31" fmla="*/ 2147483647 h 71"/>
                              <a:gd name="T32" fmla="*/ 2147483647 w 93"/>
                              <a:gd name="T33" fmla="*/ 2147483647 h 71"/>
                              <a:gd name="T34" fmla="*/ 2147483647 w 93"/>
                              <a:gd name="T35" fmla="*/ 2147483647 h 71"/>
                              <a:gd name="T36" fmla="*/ 2147483647 w 93"/>
                              <a:gd name="T37" fmla="*/ 2147483647 h 71"/>
                              <a:gd name="T38" fmla="*/ 2147483647 w 93"/>
                              <a:gd name="T39" fmla="*/ 2147483647 h 71"/>
                              <a:gd name="T40" fmla="*/ 2147483647 w 93"/>
                              <a:gd name="T41" fmla="*/ 2147483647 h 71"/>
                              <a:gd name="T42" fmla="*/ 2147483647 w 93"/>
                              <a:gd name="T43" fmla="*/ 2147483647 h 71"/>
                              <a:gd name="T44" fmla="*/ 2147483647 w 93"/>
                              <a:gd name="T45" fmla="*/ 2147483647 h 71"/>
                              <a:gd name="T46" fmla="*/ 2147483647 w 93"/>
                              <a:gd name="T47" fmla="*/ 2147483647 h 71"/>
                              <a:gd name="T48" fmla="*/ 2147483647 w 93"/>
                              <a:gd name="T49" fmla="*/ 2147483647 h 71"/>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93"/>
                              <a:gd name="T76" fmla="*/ 0 h 71"/>
                              <a:gd name="T77" fmla="*/ 93 w 93"/>
                              <a:gd name="T78" fmla="*/ 71 h 71"/>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93" h="71">
                                <a:moveTo>
                                  <a:pt x="72" y="71"/>
                                </a:moveTo>
                                <a:lnTo>
                                  <a:pt x="62" y="71"/>
                                </a:lnTo>
                                <a:lnTo>
                                  <a:pt x="68" y="54"/>
                                </a:lnTo>
                                <a:lnTo>
                                  <a:pt x="68" y="53"/>
                                </a:lnTo>
                                <a:lnTo>
                                  <a:pt x="67" y="53"/>
                                </a:lnTo>
                                <a:lnTo>
                                  <a:pt x="30" y="53"/>
                                </a:lnTo>
                                <a:lnTo>
                                  <a:pt x="29" y="53"/>
                                </a:lnTo>
                                <a:lnTo>
                                  <a:pt x="8" y="71"/>
                                </a:lnTo>
                                <a:lnTo>
                                  <a:pt x="0" y="71"/>
                                </a:lnTo>
                                <a:lnTo>
                                  <a:pt x="83" y="0"/>
                                </a:lnTo>
                                <a:lnTo>
                                  <a:pt x="93" y="0"/>
                                </a:lnTo>
                                <a:lnTo>
                                  <a:pt x="72" y="71"/>
                                </a:lnTo>
                                <a:close/>
                                <a:moveTo>
                                  <a:pt x="83" y="7"/>
                                </a:moveTo>
                                <a:lnTo>
                                  <a:pt x="81" y="9"/>
                                </a:lnTo>
                                <a:lnTo>
                                  <a:pt x="39" y="45"/>
                                </a:lnTo>
                                <a:lnTo>
                                  <a:pt x="38" y="46"/>
                                </a:lnTo>
                                <a:lnTo>
                                  <a:pt x="40" y="46"/>
                                </a:lnTo>
                                <a:lnTo>
                                  <a:pt x="70" y="46"/>
                                </a:lnTo>
                                <a:lnTo>
                                  <a:pt x="70" y="45"/>
                                </a:lnTo>
                                <a:lnTo>
                                  <a:pt x="82" y="10"/>
                                </a:lnTo>
                                <a:lnTo>
                                  <a:pt x="83" y="7"/>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8DD09D"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48" name="Freeform 809"/>
                        <wps:cNvSpPr>
                          <a:spLocks/>
                        </wps:cNvSpPr>
                        <wps:spPr bwMode="gray">
                          <a:xfrm>
                            <a:off x="1490664" y="406401"/>
                            <a:ext cx="96837" cy="112712"/>
                          </a:xfrm>
                          <a:custGeom>
                            <a:avLst/>
                            <a:gdLst>
                              <a:gd name="T0" fmla="*/ 2147483647 w 61"/>
                              <a:gd name="T1" fmla="*/ 2147483647 h 71"/>
                              <a:gd name="T2" fmla="*/ 0 w 61"/>
                              <a:gd name="T3" fmla="*/ 2147483647 h 71"/>
                              <a:gd name="T4" fmla="*/ 2147483647 w 61"/>
                              <a:gd name="T5" fmla="*/ 0 h 71"/>
                              <a:gd name="T6" fmla="*/ 2147483647 w 61"/>
                              <a:gd name="T7" fmla="*/ 0 h 71"/>
                              <a:gd name="T8" fmla="*/ 2147483647 w 61"/>
                              <a:gd name="T9" fmla="*/ 2147483647 h 71"/>
                              <a:gd name="T10" fmla="*/ 2147483647 w 61"/>
                              <a:gd name="T11" fmla="*/ 2147483647 h 71"/>
                              <a:gd name="T12" fmla="*/ 0 60000 65536"/>
                              <a:gd name="T13" fmla="*/ 0 60000 65536"/>
                              <a:gd name="T14" fmla="*/ 0 60000 65536"/>
                              <a:gd name="T15" fmla="*/ 0 60000 65536"/>
                              <a:gd name="T16" fmla="*/ 0 60000 65536"/>
                              <a:gd name="T17" fmla="*/ 0 60000 65536"/>
                              <a:gd name="T18" fmla="*/ 0 w 61"/>
                              <a:gd name="T19" fmla="*/ 0 h 71"/>
                              <a:gd name="T20" fmla="*/ 61 w 61"/>
                              <a:gd name="T21" fmla="*/ 71 h 71"/>
                            </a:gdLst>
                            <a:ahLst/>
                            <a:cxnLst>
                              <a:cxn ang="T12">
                                <a:pos x="T0" y="T1"/>
                              </a:cxn>
                              <a:cxn ang="T13">
                                <a:pos x="T2" y="T3"/>
                              </a:cxn>
                              <a:cxn ang="T14">
                                <a:pos x="T4" y="T5"/>
                              </a:cxn>
                              <a:cxn ang="T15">
                                <a:pos x="T6" y="T7"/>
                              </a:cxn>
                              <a:cxn ang="T16">
                                <a:pos x="T8" y="T9"/>
                              </a:cxn>
                              <a:cxn ang="T17">
                                <a:pos x="T10" y="T11"/>
                              </a:cxn>
                            </a:cxnLst>
                            <a:rect l="T18" t="T19" r="T20" b="T21"/>
                            <a:pathLst>
                              <a:path w="61" h="71">
                                <a:moveTo>
                                  <a:pt x="9" y="71"/>
                                </a:moveTo>
                                <a:lnTo>
                                  <a:pt x="0" y="71"/>
                                </a:lnTo>
                                <a:lnTo>
                                  <a:pt x="52" y="0"/>
                                </a:lnTo>
                                <a:lnTo>
                                  <a:pt x="61" y="0"/>
                                </a:lnTo>
                                <a:lnTo>
                                  <a:pt x="9" y="71"/>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B445D"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49" name="Freeform 810"/>
                        <wps:cNvSpPr>
                          <a:spLocks/>
                        </wps:cNvSpPr>
                        <wps:spPr bwMode="gray">
                          <a:xfrm>
                            <a:off x="1536701" y="406401"/>
                            <a:ext cx="173038" cy="112712"/>
                          </a:xfrm>
                          <a:custGeom>
                            <a:avLst/>
                            <a:gdLst>
                              <a:gd name="T0" fmla="*/ 2147483647 w 109"/>
                              <a:gd name="T1" fmla="*/ 2147483647 h 71"/>
                              <a:gd name="T2" fmla="*/ 2147483647 w 109"/>
                              <a:gd name="T3" fmla="*/ 2147483647 h 71"/>
                              <a:gd name="T4" fmla="*/ 2147483647 w 109"/>
                              <a:gd name="T5" fmla="*/ 2147483647 h 71"/>
                              <a:gd name="T6" fmla="*/ 2147483647 w 109"/>
                              <a:gd name="T7" fmla="*/ 2147483647 h 71"/>
                              <a:gd name="T8" fmla="*/ 2147483647 w 109"/>
                              <a:gd name="T9" fmla="*/ 2147483647 h 71"/>
                              <a:gd name="T10" fmla="*/ 0 w 109"/>
                              <a:gd name="T11" fmla="*/ 2147483647 h 71"/>
                              <a:gd name="T12" fmla="*/ 2147483647 w 109"/>
                              <a:gd name="T13" fmla="*/ 0 h 71"/>
                              <a:gd name="T14" fmla="*/ 2147483647 w 109"/>
                              <a:gd name="T15" fmla="*/ 0 h 71"/>
                              <a:gd name="T16" fmla="*/ 2147483647 w 109"/>
                              <a:gd name="T17" fmla="*/ 2147483647 h 71"/>
                              <a:gd name="T18" fmla="*/ 2147483647 w 109"/>
                              <a:gd name="T19" fmla="*/ 2147483647 h 71"/>
                              <a:gd name="T20" fmla="*/ 2147483647 w 109"/>
                              <a:gd name="T21" fmla="*/ 0 h 71"/>
                              <a:gd name="T22" fmla="*/ 2147483647 w 109"/>
                              <a:gd name="T23" fmla="*/ 0 h 71"/>
                              <a:gd name="T24" fmla="*/ 2147483647 w 109"/>
                              <a:gd name="T25" fmla="*/ 2147483647 h 71"/>
                              <a:gd name="T26" fmla="*/ 2147483647 w 109"/>
                              <a:gd name="T27" fmla="*/ 2147483647 h 71"/>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09"/>
                              <a:gd name="T43" fmla="*/ 0 h 71"/>
                              <a:gd name="T44" fmla="*/ 109 w 109"/>
                              <a:gd name="T45" fmla="*/ 71 h 71"/>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09" h="71">
                                <a:moveTo>
                                  <a:pt x="57" y="71"/>
                                </a:moveTo>
                                <a:lnTo>
                                  <a:pt x="45" y="71"/>
                                </a:lnTo>
                                <a:lnTo>
                                  <a:pt x="54" y="13"/>
                                </a:lnTo>
                                <a:lnTo>
                                  <a:pt x="53" y="12"/>
                                </a:lnTo>
                                <a:lnTo>
                                  <a:pt x="9" y="71"/>
                                </a:lnTo>
                                <a:lnTo>
                                  <a:pt x="0" y="71"/>
                                </a:lnTo>
                                <a:lnTo>
                                  <a:pt x="52" y="0"/>
                                </a:lnTo>
                                <a:lnTo>
                                  <a:pt x="66" y="0"/>
                                </a:lnTo>
                                <a:lnTo>
                                  <a:pt x="57" y="58"/>
                                </a:lnTo>
                                <a:lnTo>
                                  <a:pt x="58" y="58"/>
                                </a:lnTo>
                                <a:lnTo>
                                  <a:pt x="101" y="0"/>
                                </a:lnTo>
                                <a:lnTo>
                                  <a:pt x="109" y="0"/>
                                </a:lnTo>
                                <a:lnTo>
                                  <a:pt x="57" y="71"/>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46092D"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50" name="Freeform 811"/>
                        <wps:cNvSpPr>
                          <a:spLocks/>
                        </wps:cNvSpPr>
                        <wps:spPr bwMode="gray">
                          <a:xfrm>
                            <a:off x="515938" y="403226"/>
                            <a:ext cx="142875" cy="119062"/>
                          </a:xfrm>
                          <a:custGeom>
                            <a:avLst/>
                            <a:gdLst>
                              <a:gd name="T0" fmla="*/ 2147483647 w 146"/>
                              <a:gd name="T1" fmla="*/ 2147483647 h 121"/>
                              <a:gd name="T2" fmla="*/ 2147483647 w 146"/>
                              <a:gd name="T3" fmla="*/ 2147483647 h 121"/>
                              <a:gd name="T4" fmla="*/ 2147483647 w 146"/>
                              <a:gd name="T5" fmla="*/ 2147483647 h 121"/>
                              <a:gd name="T6" fmla="*/ 2147483647 w 146"/>
                              <a:gd name="T7" fmla="*/ 2147483647 h 121"/>
                              <a:gd name="T8" fmla="*/ 2147483647 w 146"/>
                              <a:gd name="T9" fmla="*/ 2147483647 h 121"/>
                              <a:gd name="T10" fmla="*/ 0 w 146"/>
                              <a:gd name="T11" fmla="*/ 2147483647 h 121"/>
                              <a:gd name="T12" fmla="*/ 2147483647 w 146"/>
                              <a:gd name="T13" fmla="*/ 2147483647 h 121"/>
                              <a:gd name="T14" fmla="*/ 2147483647 w 146"/>
                              <a:gd name="T15" fmla="*/ 2147483647 h 121"/>
                              <a:gd name="T16" fmla="*/ 2147483647 w 146"/>
                              <a:gd name="T17" fmla="*/ 2147483647 h 121"/>
                              <a:gd name="T18" fmla="*/ 2147483647 w 146"/>
                              <a:gd name="T19" fmla="*/ 2147483647 h 121"/>
                              <a:gd name="T20" fmla="*/ 2147483647 w 146"/>
                              <a:gd name="T21" fmla="*/ 0 h 121"/>
                              <a:gd name="T22" fmla="*/ 2147483647 w 146"/>
                              <a:gd name="T23" fmla="*/ 2147483647 h 121"/>
                              <a:gd name="T24" fmla="*/ 2147483647 w 146"/>
                              <a:gd name="T25" fmla="*/ 2147483647 h 12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46"/>
                              <a:gd name="T40" fmla="*/ 0 h 121"/>
                              <a:gd name="T41" fmla="*/ 146 w 146"/>
                              <a:gd name="T42" fmla="*/ 121 h 12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46" h="121">
                                <a:moveTo>
                                  <a:pt x="132" y="19"/>
                                </a:moveTo>
                                <a:cubicBezTo>
                                  <a:pt x="126" y="16"/>
                                  <a:pt x="122" y="15"/>
                                  <a:pt x="113" y="15"/>
                                </a:cubicBezTo>
                                <a:cubicBezTo>
                                  <a:pt x="103" y="15"/>
                                  <a:pt x="89" y="18"/>
                                  <a:pt x="80" y="30"/>
                                </a:cubicBezTo>
                                <a:cubicBezTo>
                                  <a:pt x="63" y="53"/>
                                  <a:pt x="120" y="47"/>
                                  <a:pt x="91" y="86"/>
                                </a:cubicBezTo>
                                <a:cubicBezTo>
                                  <a:pt x="73" y="111"/>
                                  <a:pt x="46" y="121"/>
                                  <a:pt x="21" y="121"/>
                                </a:cubicBezTo>
                                <a:cubicBezTo>
                                  <a:pt x="13" y="121"/>
                                  <a:pt x="6" y="119"/>
                                  <a:pt x="0" y="116"/>
                                </a:cubicBezTo>
                                <a:cubicBezTo>
                                  <a:pt x="13" y="101"/>
                                  <a:pt x="13" y="101"/>
                                  <a:pt x="13" y="101"/>
                                </a:cubicBezTo>
                                <a:cubicBezTo>
                                  <a:pt x="17" y="103"/>
                                  <a:pt x="25" y="106"/>
                                  <a:pt x="34" y="106"/>
                                </a:cubicBezTo>
                                <a:cubicBezTo>
                                  <a:pt x="44" y="106"/>
                                  <a:pt x="62" y="101"/>
                                  <a:pt x="72" y="87"/>
                                </a:cubicBezTo>
                                <a:cubicBezTo>
                                  <a:pt x="91" y="61"/>
                                  <a:pt x="34" y="68"/>
                                  <a:pt x="60" y="32"/>
                                </a:cubicBezTo>
                                <a:cubicBezTo>
                                  <a:pt x="76" y="11"/>
                                  <a:pt x="101" y="0"/>
                                  <a:pt x="123" y="0"/>
                                </a:cubicBezTo>
                                <a:cubicBezTo>
                                  <a:pt x="131" y="0"/>
                                  <a:pt x="140" y="1"/>
                                  <a:pt x="146" y="4"/>
                                </a:cubicBezTo>
                                <a:lnTo>
                                  <a:pt x="132" y="19"/>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399D2"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51" name="Freeform 812"/>
                        <wps:cNvSpPr>
                          <a:spLocks/>
                        </wps:cNvSpPr>
                        <wps:spPr bwMode="gray">
                          <a:xfrm>
                            <a:off x="615950" y="406401"/>
                            <a:ext cx="166688" cy="115887"/>
                          </a:xfrm>
                          <a:custGeom>
                            <a:avLst/>
                            <a:gdLst>
                              <a:gd name="T0" fmla="*/ 2147483647 w 169"/>
                              <a:gd name="T1" fmla="*/ 2147483647 h 119"/>
                              <a:gd name="T2" fmla="*/ 2147483647 w 169"/>
                              <a:gd name="T3" fmla="*/ 2147483647 h 119"/>
                              <a:gd name="T4" fmla="*/ 2147483647 w 169"/>
                              <a:gd name="T5" fmla="*/ 2147483647 h 119"/>
                              <a:gd name="T6" fmla="*/ 2147483647 w 169"/>
                              <a:gd name="T7" fmla="*/ 0 h 119"/>
                              <a:gd name="T8" fmla="*/ 2147483647 w 169"/>
                              <a:gd name="T9" fmla="*/ 0 h 119"/>
                              <a:gd name="T10" fmla="*/ 2147483647 w 169"/>
                              <a:gd name="T11" fmla="*/ 2147483647 h 119"/>
                              <a:gd name="T12" fmla="*/ 2147483647 w 169"/>
                              <a:gd name="T13" fmla="*/ 2147483647 h 119"/>
                              <a:gd name="T14" fmla="*/ 2147483647 w 169"/>
                              <a:gd name="T15" fmla="*/ 2147483647 h 119"/>
                              <a:gd name="T16" fmla="*/ 2147483647 w 169"/>
                              <a:gd name="T17" fmla="*/ 0 h 119"/>
                              <a:gd name="T18" fmla="*/ 2147483647 w 169"/>
                              <a:gd name="T19" fmla="*/ 0 h 119"/>
                              <a:gd name="T20" fmla="*/ 2147483647 w 169"/>
                              <a:gd name="T21" fmla="*/ 2147483647 h 11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69"/>
                              <a:gd name="T34" fmla="*/ 0 h 119"/>
                              <a:gd name="T35" fmla="*/ 169 w 169"/>
                              <a:gd name="T36" fmla="*/ 119 h 11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69" h="119">
                                <a:moveTo>
                                  <a:pt x="118" y="68"/>
                                </a:moveTo>
                                <a:cubicBezTo>
                                  <a:pt x="94" y="101"/>
                                  <a:pt x="64" y="119"/>
                                  <a:pt x="34" y="119"/>
                                </a:cubicBezTo>
                                <a:cubicBezTo>
                                  <a:pt x="4" y="119"/>
                                  <a:pt x="0" y="101"/>
                                  <a:pt x="24" y="68"/>
                                </a:cubicBezTo>
                                <a:cubicBezTo>
                                  <a:pt x="74" y="0"/>
                                  <a:pt x="74" y="0"/>
                                  <a:pt x="74" y="0"/>
                                </a:cubicBezTo>
                                <a:cubicBezTo>
                                  <a:pt x="92" y="0"/>
                                  <a:pt x="92" y="0"/>
                                  <a:pt x="92" y="0"/>
                                </a:cubicBezTo>
                                <a:cubicBezTo>
                                  <a:pt x="43" y="66"/>
                                  <a:pt x="43" y="66"/>
                                  <a:pt x="43" y="66"/>
                                </a:cubicBezTo>
                                <a:cubicBezTo>
                                  <a:pt x="26" y="89"/>
                                  <a:pt x="22" y="104"/>
                                  <a:pt x="45" y="104"/>
                                </a:cubicBezTo>
                                <a:cubicBezTo>
                                  <a:pt x="67" y="104"/>
                                  <a:pt x="86" y="89"/>
                                  <a:pt x="103" y="66"/>
                                </a:cubicBezTo>
                                <a:cubicBezTo>
                                  <a:pt x="152" y="0"/>
                                  <a:pt x="152" y="0"/>
                                  <a:pt x="152" y="0"/>
                                </a:cubicBezTo>
                                <a:cubicBezTo>
                                  <a:pt x="169" y="0"/>
                                  <a:pt x="169" y="0"/>
                                  <a:pt x="169" y="0"/>
                                </a:cubicBezTo>
                                <a:lnTo>
                                  <a:pt x="118" y="68"/>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7D80B"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52" name="Freeform 813"/>
                        <wps:cNvSpPr>
                          <a:spLocks noEditPoints="1"/>
                        </wps:cNvSpPr>
                        <wps:spPr bwMode="gray">
                          <a:xfrm>
                            <a:off x="725488" y="406401"/>
                            <a:ext cx="155575" cy="114300"/>
                          </a:xfrm>
                          <a:custGeom>
                            <a:avLst/>
                            <a:gdLst>
                              <a:gd name="T0" fmla="*/ 2147483647 w 158"/>
                              <a:gd name="T1" fmla="*/ 0 h 117"/>
                              <a:gd name="T2" fmla="*/ 2147483647 w 158"/>
                              <a:gd name="T3" fmla="*/ 0 h 117"/>
                              <a:gd name="T4" fmla="*/ 2147483647 w 158"/>
                              <a:gd name="T5" fmla="*/ 2147483647 h 117"/>
                              <a:gd name="T6" fmla="*/ 2147483647 w 158"/>
                              <a:gd name="T7" fmla="*/ 2147483647 h 117"/>
                              <a:gd name="T8" fmla="*/ 2147483647 w 158"/>
                              <a:gd name="T9" fmla="*/ 2147483647 h 117"/>
                              <a:gd name="T10" fmla="*/ 2147483647 w 158"/>
                              <a:gd name="T11" fmla="*/ 2147483647 h 117"/>
                              <a:gd name="T12" fmla="*/ 0 w 158"/>
                              <a:gd name="T13" fmla="*/ 2147483647 h 117"/>
                              <a:gd name="T14" fmla="*/ 2147483647 w 158"/>
                              <a:gd name="T15" fmla="*/ 0 h 117"/>
                              <a:gd name="T16" fmla="*/ 2147483647 w 158"/>
                              <a:gd name="T17" fmla="*/ 2147483647 h 117"/>
                              <a:gd name="T18" fmla="*/ 2147483647 w 158"/>
                              <a:gd name="T19" fmla="*/ 2147483647 h 117"/>
                              <a:gd name="T20" fmla="*/ 2147483647 w 158"/>
                              <a:gd name="T21" fmla="*/ 2147483647 h 117"/>
                              <a:gd name="T22" fmla="*/ 2147483647 w 158"/>
                              <a:gd name="T23" fmla="*/ 2147483647 h 117"/>
                              <a:gd name="T24" fmla="*/ 2147483647 w 158"/>
                              <a:gd name="T25" fmla="*/ 2147483647 h 117"/>
                              <a:gd name="T26" fmla="*/ 2147483647 w 158"/>
                              <a:gd name="T27" fmla="*/ 2147483647 h 117"/>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58"/>
                              <a:gd name="T43" fmla="*/ 0 h 117"/>
                              <a:gd name="T44" fmla="*/ 158 w 158"/>
                              <a:gd name="T45" fmla="*/ 117 h 117"/>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58" h="117">
                                <a:moveTo>
                                  <a:pt x="86" y="0"/>
                                </a:moveTo>
                                <a:cubicBezTo>
                                  <a:pt x="118" y="0"/>
                                  <a:pt x="118" y="0"/>
                                  <a:pt x="118" y="0"/>
                                </a:cubicBezTo>
                                <a:cubicBezTo>
                                  <a:pt x="143" y="0"/>
                                  <a:pt x="158" y="8"/>
                                  <a:pt x="138" y="35"/>
                                </a:cubicBezTo>
                                <a:cubicBezTo>
                                  <a:pt x="119" y="61"/>
                                  <a:pt x="91" y="70"/>
                                  <a:pt x="69" y="70"/>
                                </a:cubicBezTo>
                                <a:cubicBezTo>
                                  <a:pt x="52" y="70"/>
                                  <a:pt x="52" y="70"/>
                                  <a:pt x="52" y="70"/>
                                </a:cubicBezTo>
                                <a:cubicBezTo>
                                  <a:pt x="18" y="117"/>
                                  <a:pt x="18" y="117"/>
                                  <a:pt x="18" y="117"/>
                                </a:cubicBezTo>
                                <a:cubicBezTo>
                                  <a:pt x="0" y="117"/>
                                  <a:pt x="0" y="117"/>
                                  <a:pt x="0" y="117"/>
                                </a:cubicBezTo>
                                <a:lnTo>
                                  <a:pt x="86" y="0"/>
                                </a:lnTo>
                                <a:close/>
                                <a:moveTo>
                                  <a:pt x="63" y="55"/>
                                </a:moveTo>
                                <a:cubicBezTo>
                                  <a:pt x="80" y="55"/>
                                  <a:pt x="80" y="55"/>
                                  <a:pt x="80" y="55"/>
                                </a:cubicBezTo>
                                <a:cubicBezTo>
                                  <a:pt x="91" y="55"/>
                                  <a:pt x="108" y="50"/>
                                  <a:pt x="120" y="35"/>
                                </a:cubicBezTo>
                                <a:cubicBezTo>
                                  <a:pt x="131" y="20"/>
                                  <a:pt x="119" y="15"/>
                                  <a:pt x="108" y="15"/>
                                </a:cubicBezTo>
                                <a:cubicBezTo>
                                  <a:pt x="93" y="15"/>
                                  <a:pt x="93" y="15"/>
                                  <a:pt x="93" y="15"/>
                                </a:cubicBezTo>
                                <a:lnTo>
                                  <a:pt x="63" y="55"/>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B2465C"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53" name="Freeform 814"/>
                        <wps:cNvSpPr>
                          <a:spLocks noEditPoints="1"/>
                        </wps:cNvSpPr>
                        <wps:spPr bwMode="gray">
                          <a:xfrm>
                            <a:off x="820738" y="406401"/>
                            <a:ext cx="155575" cy="114300"/>
                          </a:xfrm>
                          <a:custGeom>
                            <a:avLst/>
                            <a:gdLst>
                              <a:gd name="T0" fmla="*/ 2147483647 w 158"/>
                              <a:gd name="T1" fmla="*/ 0 h 117"/>
                              <a:gd name="T2" fmla="*/ 2147483647 w 158"/>
                              <a:gd name="T3" fmla="*/ 0 h 117"/>
                              <a:gd name="T4" fmla="*/ 2147483647 w 158"/>
                              <a:gd name="T5" fmla="*/ 2147483647 h 117"/>
                              <a:gd name="T6" fmla="*/ 2147483647 w 158"/>
                              <a:gd name="T7" fmla="*/ 2147483647 h 117"/>
                              <a:gd name="T8" fmla="*/ 2147483647 w 158"/>
                              <a:gd name="T9" fmla="*/ 2147483647 h 117"/>
                              <a:gd name="T10" fmla="*/ 2147483647 w 158"/>
                              <a:gd name="T11" fmla="*/ 2147483647 h 117"/>
                              <a:gd name="T12" fmla="*/ 0 w 158"/>
                              <a:gd name="T13" fmla="*/ 2147483647 h 117"/>
                              <a:gd name="T14" fmla="*/ 2147483647 w 158"/>
                              <a:gd name="T15" fmla="*/ 0 h 117"/>
                              <a:gd name="T16" fmla="*/ 2147483647 w 158"/>
                              <a:gd name="T17" fmla="*/ 2147483647 h 117"/>
                              <a:gd name="T18" fmla="*/ 2147483647 w 158"/>
                              <a:gd name="T19" fmla="*/ 2147483647 h 117"/>
                              <a:gd name="T20" fmla="*/ 2147483647 w 158"/>
                              <a:gd name="T21" fmla="*/ 2147483647 h 117"/>
                              <a:gd name="T22" fmla="*/ 2147483647 w 158"/>
                              <a:gd name="T23" fmla="*/ 2147483647 h 117"/>
                              <a:gd name="T24" fmla="*/ 2147483647 w 158"/>
                              <a:gd name="T25" fmla="*/ 2147483647 h 117"/>
                              <a:gd name="T26" fmla="*/ 2147483647 w 158"/>
                              <a:gd name="T27" fmla="*/ 2147483647 h 117"/>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58"/>
                              <a:gd name="T43" fmla="*/ 0 h 117"/>
                              <a:gd name="T44" fmla="*/ 158 w 158"/>
                              <a:gd name="T45" fmla="*/ 117 h 117"/>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58" h="117">
                                <a:moveTo>
                                  <a:pt x="87" y="0"/>
                                </a:moveTo>
                                <a:cubicBezTo>
                                  <a:pt x="118" y="0"/>
                                  <a:pt x="118" y="0"/>
                                  <a:pt x="118" y="0"/>
                                </a:cubicBezTo>
                                <a:cubicBezTo>
                                  <a:pt x="143" y="0"/>
                                  <a:pt x="158" y="8"/>
                                  <a:pt x="138" y="35"/>
                                </a:cubicBezTo>
                                <a:cubicBezTo>
                                  <a:pt x="119" y="61"/>
                                  <a:pt x="91" y="70"/>
                                  <a:pt x="69" y="70"/>
                                </a:cubicBezTo>
                                <a:cubicBezTo>
                                  <a:pt x="52" y="70"/>
                                  <a:pt x="52" y="70"/>
                                  <a:pt x="52" y="70"/>
                                </a:cubicBezTo>
                                <a:cubicBezTo>
                                  <a:pt x="18" y="117"/>
                                  <a:pt x="18" y="117"/>
                                  <a:pt x="18" y="117"/>
                                </a:cubicBezTo>
                                <a:cubicBezTo>
                                  <a:pt x="0" y="117"/>
                                  <a:pt x="0" y="117"/>
                                  <a:pt x="0" y="117"/>
                                </a:cubicBezTo>
                                <a:lnTo>
                                  <a:pt x="87" y="0"/>
                                </a:lnTo>
                                <a:close/>
                                <a:moveTo>
                                  <a:pt x="63" y="55"/>
                                </a:moveTo>
                                <a:cubicBezTo>
                                  <a:pt x="80" y="55"/>
                                  <a:pt x="80" y="55"/>
                                  <a:pt x="80" y="55"/>
                                </a:cubicBezTo>
                                <a:cubicBezTo>
                                  <a:pt x="91" y="55"/>
                                  <a:pt x="109" y="50"/>
                                  <a:pt x="120" y="35"/>
                                </a:cubicBezTo>
                                <a:cubicBezTo>
                                  <a:pt x="131" y="20"/>
                                  <a:pt x="119" y="15"/>
                                  <a:pt x="108" y="15"/>
                                </a:cubicBezTo>
                                <a:cubicBezTo>
                                  <a:pt x="93" y="15"/>
                                  <a:pt x="93" y="15"/>
                                  <a:pt x="93" y="15"/>
                                </a:cubicBezTo>
                                <a:lnTo>
                                  <a:pt x="63" y="55"/>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A8887E"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54" name="Freeform 815"/>
                        <wps:cNvSpPr>
                          <a:spLocks/>
                        </wps:cNvSpPr>
                        <wps:spPr bwMode="gray">
                          <a:xfrm>
                            <a:off x="915988" y="406401"/>
                            <a:ext cx="101600" cy="114300"/>
                          </a:xfrm>
                          <a:custGeom>
                            <a:avLst/>
                            <a:gdLst>
                              <a:gd name="T0" fmla="*/ 2147483647 w 64"/>
                              <a:gd name="T1" fmla="*/ 0 h 72"/>
                              <a:gd name="T2" fmla="*/ 2147483647 w 64"/>
                              <a:gd name="T3" fmla="*/ 0 h 72"/>
                              <a:gd name="T4" fmla="*/ 2147483647 w 64"/>
                              <a:gd name="T5" fmla="*/ 2147483647 h 72"/>
                              <a:gd name="T6" fmla="*/ 2147483647 w 64"/>
                              <a:gd name="T7" fmla="*/ 2147483647 h 72"/>
                              <a:gd name="T8" fmla="*/ 2147483647 w 64"/>
                              <a:gd name="T9" fmla="*/ 2147483647 h 72"/>
                              <a:gd name="T10" fmla="*/ 0 w 64"/>
                              <a:gd name="T11" fmla="*/ 2147483647 h 72"/>
                              <a:gd name="T12" fmla="*/ 2147483647 w 64"/>
                              <a:gd name="T13" fmla="*/ 0 h 72"/>
                              <a:gd name="T14" fmla="*/ 0 60000 65536"/>
                              <a:gd name="T15" fmla="*/ 0 60000 65536"/>
                              <a:gd name="T16" fmla="*/ 0 60000 65536"/>
                              <a:gd name="T17" fmla="*/ 0 60000 65536"/>
                              <a:gd name="T18" fmla="*/ 0 60000 65536"/>
                              <a:gd name="T19" fmla="*/ 0 60000 65536"/>
                              <a:gd name="T20" fmla="*/ 0 60000 65536"/>
                              <a:gd name="T21" fmla="*/ 0 w 64"/>
                              <a:gd name="T22" fmla="*/ 0 h 72"/>
                              <a:gd name="T23" fmla="*/ 64 w 64"/>
                              <a:gd name="T24" fmla="*/ 72 h 7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4" h="72">
                                <a:moveTo>
                                  <a:pt x="54" y="0"/>
                                </a:moveTo>
                                <a:lnTo>
                                  <a:pt x="64" y="0"/>
                                </a:lnTo>
                                <a:lnTo>
                                  <a:pt x="18" y="63"/>
                                </a:lnTo>
                                <a:lnTo>
                                  <a:pt x="49" y="63"/>
                                </a:lnTo>
                                <a:lnTo>
                                  <a:pt x="43" y="72"/>
                                </a:lnTo>
                                <a:lnTo>
                                  <a:pt x="0" y="72"/>
                                </a:lnTo>
                                <a:lnTo>
                                  <a:pt x="54"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3EA89"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55" name="Freeform 816"/>
                        <wps:cNvSpPr>
                          <a:spLocks/>
                        </wps:cNvSpPr>
                        <wps:spPr bwMode="gray">
                          <a:xfrm>
                            <a:off x="1011238" y="406401"/>
                            <a:ext cx="147637" cy="114300"/>
                          </a:xfrm>
                          <a:custGeom>
                            <a:avLst/>
                            <a:gdLst>
                              <a:gd name="T0" fmla="*/ 2147483647 w 93"/>
                              <a:gd name="T1" fmla="*/ 2147483647 h 72"/>
                              <a:gd name="T2" fmla="*/ 2147483647 w 93"/>
                              <a:gd name="T3" fmla="*/ 0 h 72"/>
                              <a:gd name="T4" fmla="*/ 2147483647 w 93"/>
                              <a:gd name="T5" fmla="*/ 0 h 72"/>
                              <a:gd name="T6" fmla="*/ 2147483647 w 93"/>
                              <a:gd name="T7" fmla="*/ 2147483647 h 72"/>
                              <a:gd name="T8" fmla="*/ 2147483647 w 93"/>
                              <a:gd name="T9" fmla="*/ 0 h 72"/>
                              <a:gd name="T10" fmla="*/ 2147483647 w 93"/>
                              <a:gd name="T11" fmla="*/ 0 h 72"/>
                              <a:gd name="T12" fmla="*/ 2147483647 w 93"/>
                              <a:gd name="T13" fmla="*/ 2147483647 h 72"/>
                              <a:gd name="T14" fmla="*/ 2147483647 w 93"/>
                              <a:gd name="T15" fmla="*/ 2147483647 h 72"/>
                              <a:gd name="T16" fmla="*/ 0 w 93"/>
                              <a:gd name="T17" fmla="*/ 2147483647 h 72"/>
                              <a:gd name="T18" fmla="*/ 2147483647 w 93"/>
                              <a:gd name="T19" fmla="*/ 2147483647 h 7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93"/>
                              <a:gd name="T31" fmla="*/ 0 h 72"/>
                              <a:gd name="T32" fmla="*/ 93 w 93"/>
                              <a:gd name="T33" fmla="*/ 72 h 72"/>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93" h="72">
                                <a:moveTo>
                                  <a:pt x="22" y="42"/>
                                </a:moveTo>
                                <a:lnTo>
                                  <a:pt x="24" y="0"/>
                                </a:lnTo>
                                <a:lnTo>
                                  <a:pt x="37" y="0"/>
                                </a:lnTo>
                                <a:lnTo>
                                  <a:pt x="35" y="32"/>
                                </a:lnTo>
                                <a:lnTo>
                                  <a:pt x="80" y="0"/>
                                </a:lnTo>
                                <a:lnTo>
                                  <a:pt x="93" y="0"/>
                                </a:lnTo>
                                <a:lnTo>
                                  <a:pt x="33" y="42"/>
                                </a:lnTo>
                                <a:lnTo>
                                  <a:pt x="11" y="72"/>
                                </a:lnTo>
                                <a:lnTo>
                                  <a:pt x="0" y="72"/>
                                </a:lnTo>
                                <a:lnTo>
                                  <a:pt x="22" y="42"/>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3539F3"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56" name="Freeform 817"/>
                        <wps:cNvSpPr>
                          <a:spLocks/>
                        </wps:cNvSpPr>
                        <wps:spPr bwMode="gray">
                          <a:xfrm>
                            <a:off x="1147764" y="403226"/>
                            <a:ext cx="157162" cy="119062"/>
                          </a:xfrm>
                          <a:custGeom>
                            <a:avLst/>
                            <a:gdLst>
                              <a:gd name="T0" fmla="*/ 2147483647 w 159"/>
                              <a:gd name="T1" fmla="*/ 2147483647 h 121"/>
                              <a:gd name="T2" fmla="*/ 2147483647 w 159"/>
                              <a:gd name="T3" fmla="*/ 2147483647 h 121"/>
                              <a:gd name="T4" fmla="*/ 2147483647 w 159"/>
                              <a:gd name="T5" fmla="*/ 2147483647 h 121"/>
                              <a:gd name="T6" fmla="*/ 2147483647 w 159"/>
                              <a:gd name="T7" fmla="*/ 2147483647 h 121"/>
                              <a:gd name="T8" fmla="*/ 2147483647 w 159"/>
                              <a:gd name="T9" fmla="*/ 2147483647 h 121"/>
                              <a:gd name="T10" fmla="*/ 2147483647 w 159"/>
                              <a:gd name="T11" fmla="*/ 2147483647 h 121"/>
                              <a:gd name="T12" fmla="*/ 2147483647 w 159"/>
                              <a:gd name="T13" fmla="*/ 2147483647 h 121"/>
                              <a:gd name="T14" fmla="*/ 2147483647 w 159"/>
                              <a:gd name="T15" fmla="*/ 2147483647 h 121"/>
                              <a:gd name="T16" fmla="*/ 2147483647 w 159"/>
                              <a:gd name="T17" fmla="*/ 0 h 121"/>
                              <a:gd name="T18" fmla="*/ 2147483647 w 159"/>
                              <a:gd name="T19" fmla="*/ 2147483647 h 121"/>
                              <a:gd name="T20" fmla="*/ 2147483647 w 159"/>
                              <a:gd name="T21" fmla="*/ 2147483647 h 12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59"/>
                              <a:gd name="T34" fmla="*/ 0 h 121"/>
                              <a:gd name="T35" fmla="*/ 159 w 159"/>
                              <a:gd name="T36" fmla="*/ 121 h 121"/>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59" h="121">
                                <a:moveTo>
                                  <a:pt x="146" y="21"/>
                                </a:moveTo>
                                <a:cubicBezTo>
                                  <a:pt x="141" y="17"/>
                                  <a:pt x="135" y="15"/>
                                  <a:pt x="126" y="15"/>
                                </a:cubicBezTo>
                                <a:cubicBezTo>
                                  <a:pt x="98" y="15"/>
                                  <a:pt x="65" y="34"/>
                                  <a:pt x="45" y="60"/>
                                </a:cubicBezTo>
                                <a:cubicBezTo>
                                  <a:pt x="25" y="88"/>
                                  <a:pt x="32" y="106"/>
                                  <a:pt x="57" y="106"/>
                                </a:cubicBezTo>
                                <a:cubicBezTo>
                                  <a:pt x="66" y="106"/>
                                  <a:pt x="79" y="104"/>
                                  <a:pt x="88" y="101"/>
                                </a:cubicBezTo>
                                <a:cubicBezTo>
                                  <a:pt x="77" y="117"/>
                                  <a:pt x="77" y="117"/>
                                  <a:pt x="77" y="117"/>
                                </a:cubicBezTo>
                                <a:cubicBezTo>
                                  <a:pt x="65" y="120"/>
                                  <a:pt x="53" y="121"/>
                                  <a:pt x="46" y="121"/>
                                </a:cubicBezTo>
                                <a:cubicBezTo>
                                  <a:pt x="8" y="121"/>
                                  <a:pt x="0" y="97"/>
                                  <a:pt x="27" y="60"/>
                                </a:cubicBezTo>
                                <a:cubicBezTo>
                                  <a:pt x="54" y="24"/>
                                  <a:pt x="98" y="0"/>
                                  <a:pt x="136" y="0"/>
                                </a:cubicBezTo>
                                <a:cubicBezTo>
                                  <a:pt x="145" y="0"/>
                                  <a:pt x="153" y="1"/>
                                  <a:pt x="159" y="5"/>
                                </a:cubicBezTo>
                                <a:lnTo>
                                  <a:pt x="146" y="21"/>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DB55C7"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57" name="Freeform 818"/>
                        <wps:cNvSpPr>
                          <a:spLocks/>
                        </wps:cNvSpPr>
                        <wps:spPr bwMode="gray">
                          <a:xfrm>
                            <a:off x="1243014" y="406401"/>
                            <a:ext cx="176212" cy="114300"/>
                          </a:xfrm>
                          <a:custGeom>
                            <a:avLst/>
                            <a:gdLst>
                              <a:gd name="T0" fmla="*/ 2147483647 w 111"/>
                              <a:gd name="T1" fmla="*/ 0 h 72"/>
                              <a:gd name="T2" fmla="*/ 2147483647 w 111"/>
                              <a:gd name="T3" fmla="*/ 0 h 72"/>
                              <a:gd name="T4" fmla="*/ 2147483647 w 111"/>
                              <a:gd name="T5" fmla="*/ 2147483647 h 72"/>
                              <a:gd name="T6" fmla="*/ 2147483647 w 111"/>
                              <a:gd name="T7" fmla="*/ 2147483647 h 72"/>
                              <a:gd name="T8" fmla="*/ 2147483647 w 111"/>
                              <a:gd name="T9" fmla="*/ 0 h 72"/>
                              <a:gd name="T10" fmla="*/ 2147483647 w 111"/>
                              <a:gd name="T11" fmla="*/ 0 h 72"/>
                              <a:gd name="T12" fmla="*/ 2147483647 w 111"/>
                              <a:gd name="T13" fmla="*/ 2147483647 h 72"/>
                              <a:gd name="T14" fmla="*/ 2147483647 w 111"/>
                              <a:gd name="T15" fmla="*/ 2147483647 h 72"/>
                              <a:gd name="T16" fmla="*/ 2147483647 w 111"/>
                              <a:gd name="T17" fmla="*/ 2147483647 h 72"/>
                              <a:gd name="T18" fmla="*/ 2147483647 w 111"/>
                              <a:gd name="T19" fmla="*/ 2147483647 h 72"/>
                              <a:gd name="T20" fmla="*/ 2147483647 w 111"/>
                              <a:gd name="T21" fmla="*/ 2147483647 h 72"/>
                              <a:gd name="T22" fmla="*/ 0 w 111"/>
                              <a:gd name="T23" fmla="*/ 2147483647 h 72"/>
                              <a:gd name="T24" fmla="*/ 2147483647 w 111"/>
                              <a:gd name="T25" fmla="*/ 0 h 7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11"/>
                              <a:gd name="T40" fmla="*/ 0 h 72"/>
                              <a:gd name="T41" fmla="*/ 111 w 111"/>
                              <a:gd name="T42" fmla="*/ 72 h 7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11" h="72">
                                <a:moveTo>
                                  <a:pt x="53" y="0"/>
                                </a:moveTo>
                                <a:lnTo>
                                  <a:pt x="64" y="0"/>
                                </a:lnTo>
                                <a:lnTo>
                                  <a:pt x="42" y="30"/>
                                </a:lnTo>
                                <a:lnTo>
                                  <a:pt x="78" y="30"/>
                                </a:lnTo>
                                <a:lnTo>
                                  <a:pt x="100" y="0"/>
                                </a:lnTo>
                                <a:lnTo>
                                  <a:pt x="111" y="0"/>
                                </a:lnTo>
                                <a:lnTo>
                                  <a:pt x="58" y="72"/>
                                </a:lnTo>
                                <a:lnTo>
                                  <a:pt x="47" y="72"/>
                                </a:lnTo>
                                <a:lnTo>
                                  <a:pt x="71" y="39"/>
                                </a:lnTo>
                                <a:lnTo>
                                  <a:pt x="35" y="39"/>
                                </a:lnTo>
                                <a:lnTo>
                                  <a:pt x="11" y="72"/>
                                </a:lnTo>
                                <a:lnTo>
                                  <a:pt x="0" y="72"/>
                                </a:lnTo>
                                <a:lnTo>
                                  <a:pt x="53"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64D64B"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58" name="Freeform 819"/>
                        <wps:cNvSpPr>
                          <a:spLocks noEditPoints="1"/>
                        </wps:cNvSpPr>
                        <wps:spPr bwMode="gray">
                          <a:xfrm>
                            <a:off x="1350964" y="406401"/>
                            <a:ext cx="153987" cy="114300"/>
                          </a:xfrm>
                          <a:custGeom>
                            <a:avLst/>
                            <a:gdLst>
                              <a:gd name="T0" fmla="*/ 2147483647 w 97"/>
                              <a:gd name="T1" fmla="*/ 0 h 72"/>
                              <a:gd name="T2" fmla="*/ 2147483647 w 97"/>
                              <a:gd name="T3" fmla="*/ 0 h 72"/>
                              <a:gd name="T4" fmla="*/ 2147483647 w 97"/>
                              <a:gd name="T5" fmla="*/ 2147483647 h 72"/>
                              <a:gd name="T6" fmla="*/ 2147483647 w 97"/>
                              <a:gd name="T7" fmla="*/ 2147483647 h 72"/>
                              <a:gd name="T8" fmla="*/ 2147483647 w 97"/>
                              <a:gd name="T9" fmla="*/ 2147483647 h 72"/>
                              <a:gd name="T10" fmla="*/ 2147483647 w 97"/>
                              <a:gd name="T11" fmla="*/ 2147483647 h 72"/>
                              <a:gd name="T12" fmla="*/ 2147483647 w 97"/>
                              <a:gd name="T13" fmla="*/ 2147483647 h 72"/>
                              <a:gd name="T14" fmla="*/ 0 w 97"/>
                              <a:gd name="T15" fmla="*/ 2147483647 h 72"/>
                              <a:gd name="T16" fmla="*/ 2147483647 w 97"/>
                              <a:gd name="T17" fmla="*/ 0 h 72"/>
                              <a:gd name="T18" fmla="*/ 2147483647 w 97"/>
                              <a:gd name="T19" fmla="*/ 2147483647 h 72"/>
                              <a:gd name="T20" fmla="*/ 2147483647 w 97"/>
                              <a:gd name="T21" fmla="*/ 2147483647 h 72"/>
                              <a:gd name="T22" fmla="*/ 2147483647 w 97"/>
                              <a:gd name="T23" fmla="*/ 2147483647 h 72"/>
                              <a:gd name="T24" fmla="*/ 2147483647 w 97"/>
                              <a:gd name="T25" fmla="*/ 2147483647 h 7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97"/>
                              <a:gd name="T40" fmla="*/ 0 h 72"/>
                              <a:gd name="T41" fmla="*/ 97 w 97"/>
                              <a:gd name="T42" fmla="*/ 72 h 7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97" h="72">
                                <a:moveTo>
                                  <a:pt x="86" y="0"/>
                                </a:moveTo>
                                <a:lnTo>
                                  <a:pt x="97" y="0"/>
                                </a:lnTo>
                                <a:lnTo>
                                  <a:pt x="76" y="72"/>
                                </a:lnTo>
                                <a:lnTo>
                                  <a:pt x="64" y="72"/>
                                </a:lnTo>
                                <a:lnTo>
                                  <a:pt x="70" y="54"/>
                                </a:lnTo>
                                <a:lnTo>
                                  <a:pt x="33" y="54"/>
                                </a:lnTo>
                                <a:lnTo>
                                  <a:pt x="12" y="72"/>
                                </a:lnTo>
                                <a:lnTo>
                                  <a:pt x="0" y="72"/>
                                </a:lnTo>
                                <a:lnTo>
                                  <a:pt x="86" y="0"/>
                                </a:lnTo>
                                <a:close/>
                                <a:moveTo>
                                  <a:pt x="84" y="10"/>
                                </a:moveTo>
                                <a:lnTo>
                                  <a:pt x="43" y="45"/>
                                </a:lnTo>
                                <a:lnTo>
                                  <a:pt x="73" y="45"/>
                                </a:lnTo>
                                <a:lnTo>
                                  <a:pt x="84" y="1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5BDF0D"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59" name="Freeform 820"/>
                        <wps:cNvSpPr>
                          <a:spLocks/>
                        </wps:cNvSpPr>
                        <wps:spPr bwMode="gray">
                          <a:xfrm>
                            <a:off x="1487489" y="406401"/>
                            <a:ext cx="103187" cy="114300"/>
                          </a:xfrm>
                          <a:custGeom>
                            <a:avLst/>
                            <a:gdLst>
                              <a:gd name="T0" fmla="*/ 2147483647 w 65"/>
                              <a:gd name="T1" fmla="*/ 0 h 72"/>
                              <a:gd name="T2" fmla="*/ 2147483647 w 65"/>
                              <a:gd name="T3" fmla="*/ 0 h 72"/>
                              <a:gd name="T4" fmla="*/ 2147483647 w 65"/>
                              <a:gd name="T5" fmla="*/ 2147483647 h 72"/>
                              <a:gd name="T6" fmla="*/ 0 w 65"/>
                              <a:gd name="T7" fmla="*/ 2147483647 h 72"/>
                              <a:gd name="T8" fmla="*/ 2147483647 w 65"/>
                              <a:gd name="T9" fmla="*/ 0 h 72"/>
                              <a:gd name="T10" fmla="*/ 0 60000 65536"/>
                              <a:gd name="T11" fmla="*/ 0 60000 65536"/>
                              <a:gd name="T12" fmla="*/ 0 60000 65536"/>
                              <a:gd name="T13" fmla="*/ 0 60000 65536"/>
                              <a:gd name="T14" fmla="*/ 0 60000 65536"/>
                              <a:gd name="T15" fmla="*/ 0 w 65"/>
                              <a:gd name="T16" fmla="*/ 0 h 72"/>
                              <a:gd name="T17" fmla="*/ 65 w 65"/>
                              <a:gd name="T18" fmla="*/ 72 h 72"/>
                            </a:gdLst>
                            <a:ahLst/>
                            <a:cxnLst>
                              <a:cxn ang="T10">
                                <a:pos x="T0" y="T1"/>
                              </a:cxn>
                              <a:cxn ang="T11">
                                <a:pos x="T2" y="T3"/>
                              </a:cxn>
                              <a:cxn ang="T12">
                                <a:pos x="T4" y="T5"/>
                              </a:cxn>
                              <a:cxn ang="T13">
                                <a:pos x="T6" y="T7"/>
                              </a:cxn>
                              <a:cxn ang="T14">
                                <a:pos x="T8" y="T9"/>
                              </a:cxn>
                            </a:cxnLst>
                            <a:rect l="T15" t="T16" r="T17" b="T18"/>
                            <a:pathLst>
                              <a:path w="65" h="72">
                                <a:moveTo>
                                  <a:pt x="54" y="0"/>
                                </a:moveTo>
                                <a:lnTo>
                                  <a:pt x="65" y="0"/>
                                </a:lnTo>
                                <a:lnTo>
                                  <a:pt x="11" y="72"/>
                                </a:lnTo>
                                <a:lnTo>
                                  <a:pt x="0" y="72"/>
                                </a:lnTo>
                                <a:lnTo>
                                  <a:pt x="54"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58A46D"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s:wsp>
                        <wps:cNvPr id="60" name="Freeform 821"/>
                        <wps:cNvSpPr>
                          <a:spLocks/>
                        </wps:cNvSpPr>
                        <wps:spPr bwMode="gray">
                          <a:xfrm>
                            <a:off x="1533526" y="406401"/>
                            <a:ext cx="179388" cy="114300"/>
                          </a:xfrm>
                          <a:custGeom>
                            <a:avLst/>
                            <a:gdLst>
                              <a:gd name="T0" fmla="*/ 2147483647 w 113"/>
                              <a:gd name="T1" fmla="*/ 0 h 72"/>
                              <a:gd name="T2" fmla="*/ 2147483647 w 113"/>
                              <a:gd name="T3" fmla="*/ 0 h 72"/>
                              <a:gd name="T4" fmla="*/ 2147483647 w 113"/>
                              <a:gd name="T5" fmla="*/ 2147483647 h 72"/>
                              <a:gd name="T6" fmla="*/ 2147483647 w 113"/>
                              <a:gd name="T7" fmla="*/ 2147483647 h 72"/>
                              <a:gd name="T8" fmla="*/ 2147483647 w 113"/>
                              <a:gd name="T9" fmla="*/ 0 h 72"/>
                              <a:gd name="T10" fmla="*/ 2147483647 w 113"/>
                              <a:gd name="T11" fmla="*/ 0 h 72"/>
                              <a:gd name="T12" fmla="*/ 2147483647 w 113"/>
                              <a:gd name="T13" fmla="*/ 2147483647 h 72"/>
                              <a:gd name="T14" fmla="*/ 2147483647 w 113"/>
                              <a:gd name="T15" fmla="*/ 2147483647 h 72"/>
                              <a:gd name="T16" fmla="*/ 2147483647 w 113"/>
                              <a:gd name="T17" fmla="*/ 2147483647 h 72"/>
                              <a:gd name="T18" fmla="*/ 2147483647 w 113"/>
                              <a:gd name="T19" fmla="*/ 2147483647 h 72"/>
                              <a:gd name="T20" fmla="*/ 2147483647 w 113"/>
                              <a:gd name="T21" fmla="*/ 2147483647 h 72"/>
                              <a:gd name="T22" fmla="*/ 0 w 113"/>
                              <a:gd name="T23" fmla="*/ 2147483647 h 72"/>
                              <a:gd name="T24" fmla="*/ 2147483647 w 113"/>
                              <a:gd name="T25" fmla="*/ 0 h 7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13"/>
                              <a:gd name="T40" fmla="*/ 0 h 72"/>
                              <a:gd name="T41" fmla="*/ 113 w 113"/>
                              <a:gd name="T42" fmla="*/ 72 h 7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13" h="72">
                                <a:moveTo>
                                  <a:pt x="54" y="0"/>
                                </a:moveTo>
                                <a:lnTo>
                                  <a:pt x="69" y="0"/>
                                </a:lnTo>
                                <a:lnTo>
                                  <a:pt x="59" y="58"/>
                                </a:lnTo>
                                <a:lnTo>
                                  <a:pt x="103" y="0"/>
                                </a:lnTo>
                                <a:lnTo>
                                  <a:pt x="113" y="0"/>
                                </a:lnTo>
                                <a:lnTo>
                                  <a:pt x="60" y="72"/>
                                </a:lnTo>
                                <a:lnTo>
                                  <a:pt x="46" y="72"/>
                                </a:lnTo>
                                <a:lnTo>
                                  <a:pt x="56" y="13"/>
                                </a:lnTo>
                                <a:lnTo>
                                  <a:pt x="12" y="72"/>
                                </a:lnTo>
                                <a:lnTo>
                                  <a:pt x="0" y="72"/>
                                </a:lnTo>
                                <a:lnTo>
                                  <a:pt x="54"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1799A7" w14:textId="77777777" w:rsidR="00DB7E9E" w:rsidRDefault="00DB7E9E" w:rsidP="000F6A88">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77A0AF" id="Gruppieren 9" o:spid="_x0000_s1033" style="position:absolute;margin-left:779.75pt;margin-top:667.3pt;width:141.85pt;height:33.25pt;z-index:251652608" coordsize="22288,5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">
                <v:shape id="Freeform 771" o:spid="_x0000_s1034" style="position:absolute;top:5064;width:22288;height:143;visibility:visible;mso-wrap-style:square;v-text-anchor:top" coordsize="1404,9"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" adj="-11796480,,5400" path="m,l1404,r,9l,9,,xe" stroked="f">
                  <v:stroke joinstyle="round"/>
                  <v:formulas/>
                  <v:path arrowok="t" o:connecttype="custom" o:connectlocs="0,0;2147483646,0;2147483646,2147483646;0,2147483646;0,0;0,0" o:connectangles="0,0,0,0,0,0" textboxrect="0,0,1404,9"/>
                  <v:textbox>
                    <w:txbxContent>
                      <w:p w14:paraId="7857DDA2" w14:textId="77777777" w:rsidR="00DB7E9E" w:rsidRDefault="00DB7E9E" w:rsidP="000F6A88">
                        <w:pPr>
                          <w:rPr>
                            <w:rFonts w:eastAsia="Times New Roman"/>
                          </w:rPr>
                        </w:pPr>
                      </w:p>
                    </w:txbxContent>
                  </v:textbox>
                </v:shape>
                <v:shape id="Freeform 772" o:spid="_x0000_s1035" style="position:absolute;top:4064;width:22288;height:127;visibility:visible;mso-wrap-style:square;v-text-anchor:top" coordsize="1404,8"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" adj="-11796480,,5400" path="m,l1404,r,8l,8,,xe" stroked="f">
                  <v:stroke joinstyle="round"/>
                  <v:formulas/>
                  <v:path arrowok="t" o:connecttype="custom" o:connectlocs="0,0;2147483646,0;2147483646,2147483646;0,2147483646;0,0;0,0" o:connectangles="0,0,0,0,0,0" textboxrect="0,0,1404,8"/>
                  <v:textbox>
                    <w:txbxContent>
                      <w:p w14:paraId="3B833AB4" w14:textId="77777777" w:rsidR="00DB7E9E" w:rsidRDefault="00DB7E9E" w:rsidP="000F6A88">
                        <w:pPr>
                          <w:rPr>
                            <w:rFonts w:eastAsia="Times New Roman"/>
                          </w:rPr>
                        </w:pPr>
                      </w:p>
                    </w:txbxContent>
                  </v:textbox>
                </v:shape>
                <v:shape id="Freeform 773" o:spid="_x0000_s1036" style="position:absolute;top:4572;width:22288;height:127;visibility:visible;mso-wrap-style:square;v-text-anchor:top" coordsize="1404,8"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" adj="-11796480,,5400" path="m,l1404,r,8l,8,,xe" stroked="f">
                  <v:stroke joinstyle="round"/>
                  <v:formulas/>
                  <v:path arrowok="t" o:connecttype="custom" o:connectlocs="0,0;2147483646,0;2147483646,2147483646;0,2147483646;0,0;0,0" o:connectangles="0,0,0,0,0,0" textboxrect="0,0,1404,8"/>
                  <v:textbox>
                    <w:txbxContent>
                      <w:p w14:paraId="40F999CA" w14:textId="77777777" w:rsidR="00DB7E9E" w:rsidRDefault="00DB7E9E" w:rsidP="000F6A88">
                        <w:pPr>
                          <w:rPr>
                            <w:rFonts w:eastAsia="Times New Roman"/>
                          </w:rPr>
                        </w:pPr>
                      </w:p>
                    </w:txbxContent>
                  </v:textbox>
                </v:shape>
                <v:shape id="Freeform 774" o:spid="_x0000_s1037" style="position:absolute;left:3206;width:5938;height:1857;visibility:visible;mso-wrap-style:square;v-text-anchor:top" coordsize="604,188"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" adj="-11796480,,5400" path="m72,c71,1,2,94,,97v4,,395,,395,c404,97,409,99,411,102v2,4,,9,-6,17c405,119,368,169,368,169v-2,4,-6,9,-4,13c366,186,372,188,384,188v,,161,,162,c546,187,593,123,593,123v8,-10,11,-23,11,-36c604,76,602,64,596,53,579,19,540,,490,,490,,73,,72,xe" fillcolor="#d40511" stroked="f">
                  <v:stroke joinstyle="miter"/>
                  <v:formulas/>
                  <v:path arrowok="t" o:connecttype="custom" o:connectlocs="2147483646,0;0,2147483646;2147483646,2147483646;2147483646,2147483646;2147483646,2147483646;2147483646,2147483646;2147483646,2147483646;2147483646,2147483646;2147483646,2147483646;2147483646,2147483646;2147483646,2147483646;2147483646,2147483646;2147483646,0;2147483646,0" o:connectangles="0,0,0,0,0,0,0,0,0,0,0,0,0,0" textboxrect="0,0,604,188"/>
                  <v:textbox>
                    <w:txbxContent>
                      <w:p w14:paraId="530B0C13" w14:textId="77777777" w:rsidR="00DB7E9E" w:rsidRDefault="00DB7E9E" w:rsidP="000F6A88">
                        <w:pPr>
                          <w:rPr>
                            <w:rFonts w:eastAsia="Times New Roman"/>
                          </w:rPr>
                        </w:pPr>
                      </w:p>
                    </w:txbxContent>
                  </v:textbox>
                </v:shape>
                <v:shape id="Freeform 775" o:spid="_x0000_s1038" style="position:absolute;left:2921;top:1222;width:5445;height:1937;visibility:visible;mso-wrap-style:square;v-text-anchor:top" coordsize="555,19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" adj="-11796480,,5400" path="m325,v,,-179,,-180,c144,1,2,194,,197v3,,354,,354,c461,197,526,131,555,91v-3,,-240,,-240,c302,91,295,89,293,84v-3,-4,2,-10,5,-14c319,41,319,41,319,41,335,20,335,20,335,20v5,-8,7,-13,5,-16c339,1,334,,325,xe" fillcolor="#d40511" stroked="f">
                  <v:stroke joinstyle="miter"/>
                  <v:formulas/>
                  <v:path arrowok="t" o:connecttype="custom" o:connectlocs="2147483646,0;2147483646,0;0,2147483646;2147483646,2147483646;2147483646,2147483646;2147483646,2147483646;2147483646,2147483646;2147483646,2147483646;2147483646,2147483646;2147483646,2147483646;2147483646,2147483646;2147483646,0" o:connectangles="0,0,0,0,0,0,0,0,0,0,0,0" textboxrect="0,0,555,197"/>
                  <v:textbox>
                    <w:txbxContent>
                      <w:p w14:paraId="1486788D" w14:textId="77777777" w:rsidR="00DB7E9E" w:rsidRDefault="00DB7E9E" w:rsidP="000F6A88">
                        <w:pPr>
                          <w:rPr>
                            <w:rFonts w:eastAsia="Times New Roman"/>
                          </w:rPr>
                        </w:pPr>
                      </w:p>
                    </w:txbxContent>
                  </v:textbox>
                </v:shape>
                <v:shape id="Freeform 776" o:spid="_x0000_s1039" style="position:absolute;left:8286;top:2111;width:2810;height:1048;visibility:visible;mso-wrap-style:square;v-text-anchor:top" coordsize="285,106"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" adj="-11796480,,5400" path="m78,c76,3,9,94,,106v4,,206,,207,c208,105,283,2,285,,282,,79,,78,xe" fillcolor="#d40511" stroked="f">
                  <v:stroke joinstyle="miter"/>
                  <v:formulas/>
                  <v:path arrowok="t" o:connecttype="custom" o:connectlocs="2147483646,0;0,2147483646;2147483646,2147483646;2147483646,0;2147483646,0" o:connectangles="0,0,0,0,0" textboxrect="0,0,285,106"/>
                  <v:textbox>
                    <w:txbxContent>
                      <w:p w14:paraId="695AB215" w14:textId="77777777" w:rsidR="00DB7E9E" w:rsidRDefault="00DB7E9E" w:rsidP="000F6A88">
                        <w:pPr>
                          <w:rPr>
                            <w:rFonts w:eastAsia="Times New Roman"/>
                          </w:rPr>
                        </w:pPr>
                      </w:p>
                    </w:txbxContent>
                  </v:textbox>
                </v:shape>
                <v:shape id="Freeform 777" o:spid="_x0000_s1040" style="position:absolute;left:9239;width:6366;height:1857;visibility:visible;mso-wrap-style:square;v-text-anchor:top" coordsize="647,188"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" adj="-11796480,,5400" path="m440,v,1,-80,109,-80,109c265,109,265,109,265,109v,,78,-107,80,-109c342,,140,,139,,138,1,2,185,,188v4,,508,,509,c509,187,645,2,647,,644,,441,,440,xe" fillcolor="#d40511" stroked="f">
                  <v:stroke joinstyle="miter"/>
                  <v:formulas/>
                  <v:path arrowok="t" o:connecttype="custom" o:connectlocs="2147483646,0;2147483646,2147483646;2147483646,2147483646;2147483646,0;2147483646,0;0,2147483646;2147483646,2147483646;2147483646,0;2147483646,0" o:connectangles="0,0,0,0,0,0,0,0,0" textboxrect="0,0,647,188"/>
                  <v:textbox>
                    <w:txbxContent>
                      <w:p w14:paraId="504A9A02" w14:textId="77777777" w:rsidR="00DB7E9E" w:rsidRDefault="00DB7E9E" w:rsidP="000F6A88">
                        <w:pPr>
                          <w:rPr>
                            <w:rFonts w:eastAsia="Times New Roman"/>
                          </w:rPr>
                        </w:pPr>
                      </w:p>
                    </w:txbxContent>
                  </v:textbox>
                </v:shape>
                <v:shape id="Freeform 778" o:spid="_x0000_s1041" style="position:absolute;left:11255;top:2111;width:2810;height:1048;visibility:visible;mso-wrap-style:square;v-text-anchor:top" coordsize="285,106"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" adj="-11796480,,5400" path="m78,c75,3,9,94,,106v3,,206,,207,c207,105,283,2,285,,281,,79,,78,xe" fillcolor="#d40511" stroked="f">
                  <v:stroke joinstyle="miter"/>
                  <v:formulas/>
                  <v:path arrowok="t" o:connecttype="custom" o:connectlocs="2147483646,0;0,2147483646;2147483646,2147483646;2147483646,0;2147483646,0" o:connectangles="0,0,0,0,0" textboxrect="0,0,285,106"/>
                  <v:textbox>
                    <w:txbxContent>
                      <w:p w14:paraId="68509325" w14:textId="77777777" w:rsidR="00DB7E9E" w:rsidRDefault="00DB7E9E" w:rsidP="000F6A88">
                        <w:pPr>
                          <w:rPr>
                            <w:rFonts w:eastAsia="Times New Roman"/>
                          </w:rPr>
                        </w:pPr>
                      </w:p>
                    </w:txbxContent>
                  </v:textbox>
                </v:shape>
                <v:shape id="Freeform 779" o:spid="_x0000_s1042" style="position:absolute;top:2524;width:2984;height:206;visibility:visible;mso-wrap-style:square;v-text-anchor:top" coordsize="303,2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" adj="-11796480,,5400" path="m,c,1,,20,,21v1,,286,,287,c287,21,301,2,303,,299,,1,,,xe" fillcolor="#d40511" stroked="f">
                  <v:stroke joinstyle="miter"/>
                  <v:formulas/>
                  <v:path arrowok="t" o:connecttype="custom" o:connectlocs="0,0;0,2147483646;2147483646,2147483646;2147483646,0;0,0" o:connectangles="0,0,0,0,0" textboxrect="0,0,303,21"/>
                  <v:textbox>
                    <w:txbxContent>
                      <w:p w14:paraId="4096A967" w14:textId="77777777" w:rsidR="00DB7E9E" w:rsidRDefault="00DB7E9E" w:rsidP="000F6A88">
                        <w:pPr>
                          <w:rPr>
                            <w:rFonts w:eastAsia="Times New Roman"/>
                          </w:rPr>
                        </w:pPr>
                      </w:p>
                    </w:txbxContent>
                  </v:textbox>
                </v:shape>
                <v:shape id="Freeform 780" o:spid="_x0000_s1043" style="position:absolute;top:2111;width:3286;height:206;visibility:visible;mso-wrap-style:square;v-text-anchor:top" coordsize="334,2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" adj="-11796480,,5400" path="m,c,1,,19,,21v1,,317,,318,c319,20,332,2,334,,331,,1,,,xe" fillcolor="#d40511" stroked="f">
                  <v:stroke joinstyle="miter"/>
                  <v:formulas/>
                  <v:path arrowok="t" o:connecttype="custom" o:connectlocs="0,0;0,2147483646;2147483646,2147483646;2147483646,0;0,0" o:connectangles="0,0,0,0,0" textboxrect="0,0,334,21"/>
                  <v:textbox>
                    <w:txbxContent>
                      <w:p w14:paraId="2BF5D1AC" w14:textId="77777777" w:rsidR="00DB7E9E" w:rsidRDefault="00DB7E9E" w:rsidP="000F6A88">
                        <w:pPr>
                          <w:rPr>
                            <w:rFonts w:eastAsia="Times New Roman"/>
                          </w:rPr>
                        </w:pPr>
                      </w:p>
                    </w:txbxContent>
                  </v:textbox>
                </v:shape>
                <v:shape id="Freeform 781" o:spid="_x0000_s1044" style="position:absolute;top:2936;width:2667;height:223;visibility:visible;mso-wrap-style:square;v-text-anchor:top" coordsize="271,2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" adj="-11796480,,5400" path="m,c,2,,20,,22v1,,255,,256,c256,21,270,3,271,,268,,1,,,xe" fillcolor="#d40511" stroked="f">
                  <v:stroke joinstyle="miter"/>
                  <v:formulas/>
                  <v:path arrowok="t" o:connecttype="custom" o:connectlocs="0,0;0,2147483646;2147483646,2147483646;2147483646,0;0,0" o:connectangles="0,0,0,0,0" textboxrect="0,0,271,22"/>
                  <v:textbox>
                    <w:txbxContent>
                      <w:p w14:paraId="1FB71747" w14:textId="77777777" w:rsidR="00DB7E9E" w:rsidRDefault="00DB7E9E" w:rsidP="000F6A88">
                        <w:pPr>
                          <w:rPr>
                            <w:rFonts w:eastAsia="Times New Roman"/>
                          </w:rPr>
                        </w:pPr>
                      </w:p>
                    </w:txbxContent>
                  </v:textbox>
                </v:shape>
                <v:shape id="Freeform 782" o:spid="_x0000_s1045" style="position:absolute;left:19319;top:2524;width:2969;height:206;visibility:visible;mso-wrap-style:square;v-text-anchor:top" coordsize="302,2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" adj="-11796480,,5400" path="m16,c16,1,2,19,,21v4,,300,,302,c302,20,302,1,302,,300,,17,,16,xe" fillcolor="#d40511" stroked="f">
                  <v:stroke joinstyle="miter"/>
                  <v:formulas/>
                  <v:path arrowok="t" o:connecttype="custom" o:connectlocs="2147483646,0;0,2147483646;2147483646,2147483646;2147483646,0;2147483646,0" o:connectangles="0,0,0,0,0" textboxrect="0,0,302,21"/>
                  <v:textbox>
                    <w:txbxContent>
                      <w:p w14:paraId="28C9E99D" w14:textId="77777777" w:rsidR="00DB7E9E" w:rsidRDefault="00DB7E9E" w:rsidP="000F6A88">
                        <w:pPr>
                          <w:rPr>
                            <w:rFonts w:eastAsia="Times New Roman"/>
                          </w:rPr>
                        </w:pPr>
                      </w:p>
                    </w:txbxContent>
                  </v:textbox>
                </v:shape>
                <v:shape id="Freeform 783" o:spid="_x0000_s1046" style="position:absolute;left:19002;top:2936;width:3286;height:223;visibility:visible;mso-wrap-style:square;v-text-anchor:top" coordsize="333,2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" adj="-11796480,,5400" path="m16,c15,1,2,19,,22v3,,331,,333,c333,20,333,2,333,,331,,17,,16,xe" fillcolor="#d40511" stroked="f">
                  <v:stroke joinstyle="miter"/>
                  <v:formulas/>
                  <v:path arrowok="t" o:connecttype="custom" o:connectlocs="2147483646,0;0,2147483646;2147483646,2147483646;2147483646,0;2147483646,0" o:connectangles="0,0,0,0,0" textboxrect="0,0,333,22"/>
                  <v:textbox>
                    <w:txbxContent>
                      <w:p w14:paraId="4B353F6D" w14:textId="77777777" w:rsidR="00DB7E9E" w:rsidRDefault="00DB7E9E" w:rsidP="000F6A88">
                        <w:pPr>
                          <w:rPr>
                            <w:rFonts w:eastAsia="Times New Roman"/>
                          </w:rPr>
                        </w:pPr>
                      </w:p>
                    </w:txbxContent>
                  </v:textbox>
                </v:shape>
                <v:shape id="Freeform 784" o:spid="_x0000_s1047" style="position:absolute;left:19621;top:2111;width:2667;height:206;visibility:visible;mso-wrap-style:square;v-text-anchor:top" coordsize="270,2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" adj="-11796480,,5400" path="m15,c15,,1,19,,21v3,,268,,270,c270,19,270,1,270,,268,,16,,15,xe" fillcolor="#d40511" stroked="f">
                  <v:stroke joinstyle="miter"/>
                  <v:formulas/>
                  <v:path arrowok="t" o:connecttype="custom" o:connectlocs="2147483646,0;0,2147483646;2147483646,2147483646;2147483646,0;2147483646,0" o:connectangles="0,0,0,0,0" textboxrect="0,0,270,21"/>
                  <v:textbox>
                    <w:txbxContent>
                      <w:p w14:paraId="298CC722" w14:textId="77777777" w:rsidR="00DB7E9E" w:rsidRDefault="00DB7E9E" w:rsidP="000F6A88">
                        <w:pPr>
                          <w:rPr>
                            <w:rFonts w:eastAsia="Times New Roman"/>
                          </w:rPr>
                        </w:pPr>
                      </w:p>
                    </w:txbxContent>
                  </v:textbox>
                </v:shape>
                <v:shape id="Freeform 785" o:spid="_x0000_s1048" style="position:absolute;left:14922;width:3524;height:1857;visibility:visible;mso-wrap-style:square;v-text-anchor:top" coordsize="358,188"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" adj="-11796480,,5400" path="m139,c134,6,12,172,,188v4,,219,,219,c220,187,356,2,358,,355,,140,,139,xe" fillcolor="#d40511" stroked="f">
                  <v:stroke joinstyle="miter"/>
                  <v:formulas/>
                  <v:path arrowok="t" o:connecttype="custom" o:connectlocs="2147483646,0;0,2147483646;2147483646,2147483646;2147483646,0;2147483646,0" o:connectangles="0,0,0,0,0" textboxrect="0,0,358,188"/>
                  <v:textbox>
                    <w:txbxContent>
                      <w:p w14:paraId="204EE59D" w14:textId="77777777" w:rsidR="00DB7E9E" w:rsidRDefault="00DB7E9E" w:rsidP="000F6A88">
                        <w:pPr>
                          <w:rPr>
                            <w:rFonts w:eastAsia="Times New Roman"/>
                          </w:rPr>
                        </w:pPr>
                      </w:p>
                    </w:txbxContent>
                  </v:textbox>
                </v:shape>
                <v:shape id="Freeform 786" o:spid="_x0000_s1049" style="position:absolute;left:14430;top:2111;width:4953;height:1048;visibility:visible;mso-wrap-style:square;v-text-anchor:top" coordsize="504,106"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" adj="-11796480,,5400" path="m32,c32,,10,30,10,30,3,39,,48,,57v,6,1,11,3,15c14,93,46,106,92,106v,,333,,334,c427,105,502,2,504,,501,,33,,32,xe" fillcolor="#d40511" stroked="f">
                  <v:stroke joinstyle="miter"/>
                  <v:formulas/>
                  <v:path arrowok="t" o:connecttype="custom" o:connectlocs="2147483646,0;2147483646,2147483646;0,2147483646;2147483646,2147483646;2147483646,2147483646;2147483646,2147483646;2147483646,0;2147483646,0" o:connectangles="0,0,0,0,0,0,0,0" textboxrect="0,0,504,106"/>
                  <v:textbox>
                    <w:txbxContent>
                      <w:p w14:paraId="5501578C" w14:textId="77777777" w:rsidR="00DB7E9E" w:rsidRDefault="00DB7E9E" w:rsidP="000F6A88">
                        <w:pPr>
                          <w:rPr>
                            <w:rFonts w:eastAsia="Times New Roman"/>
                          </w:rPr>
                        </w:pPr>
                      </w:p>
                    </w:txbxContent>
                  </v:textbox>
                </v:shape>
                <v:shape id="Freeform 787" o:spid="_x0000_s1050" style="position:absolute;left:2905;top:1206;width:5492;height:1953;visibility:visible;mso-wrap-style:square;v-text-anchor:top" coordsize="558,198"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" adj="-11796480,,5400" path="m,198c145,,145,,145,v,,162,,181,c346,,346,8,336,21,326,35,309,58,299,71v-5,7,-14,20,17,20c558,91,558,91,558,91,538,118,472,198,355,198l,198xe" fillcolor="#d40511" stroked="f">
                  <v:stroke joinstyle="miter"/>
                  <v:formulas/>
                  <v:path arrowok="t" o:connecttype="custom" o:connectlocs="0,2147483646;2147483646,0;2147483646,0;2147483646,2147483646;2147483646,2147483646;2147483646,2147483646;2147483646,2147483646;2147483646,2147483646;0,2147483646" o:connectangles="0,0,0,0,0,0,0,0,0" textboxrect="0,0,558,198"/>
                  <v:textbox>
                    <w:txbxContent>
                      <w:p w14:paraId="2173E938" w14:textId="77777777" w:rsidR="00DB7E9E" w:rsidRDefault="00DB7E9E" w:rsidP="000F6A88">
                        <w:pPr>
                          <w:rPr>
                            <w:rFonts w:eastAsia="Times New Roman"/>
                          </w:rPr>
                        </w:pPr>
                      </w:p>
                    </w:txbxContent>
                  </v:textbox>
                </v:shape>
                <v:shape id="Freeform 788" o:spid="_x0000_s1051" style="position:absolute;left:8286;top:2095;width:2826;height:1064;visibility:visible;mso-wrap-style:square;v-text-anchor:top" coordsize="287,10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" adj="-11796480,,5400" path="m287,c208,107,208,107,208,107,,107,,107,,107,,107,79,,79,l287,xe" fillcolor="#d40511" stroked="f">
                  <v:stroke joinstyle="miter"/>
                  <v:formulas/>
                  <v:path arrowok="t" o:connecttype="custom" o:connectlocs="2147483646,0;2147483646,2147483646;0,2147483646;2147483646,0;2147483646,0" o:connectangles="0,0,0,0,0" textboxrect="0,0,287,107"/>
                  <v:textbox>
                    <w:txbxContent>
                      <w:p w14:paraId="410758CE" w14:textId="77777777" w:rsidR="00DB7E9E" w:rsidRDefault="00DB7E9E" w:rsidP="000F6A88">
                        <w:pPr>
                          <w:rPr>
                            <w:rFonts w:eastAsia="Times New Roman"/>
                          </w:rPr>
                        </w:pPr>
                      </w:p>
                    </w:txbxContent>
                  </v:textbox>
                </v:shape>
                <v:shape id="Freeform 789" o:spid="_x0000_s1052" style="position:absolute;left:9239;width:6382;height:1857;visibility:visible;mso-wrap-style:square;v-text-anchor:top" coordsize="402,11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" adj="-11796480,,5400" path="m316,117l,117,86,,215,,166,67r57,l273,,402,,316,117xe" fillcolor="#d40511" stroked="f">
                  <v:stroke joinstyle="miter"/>
                  <v:formulas/>
                  <v:path arrowok="t" o:connecttype="custom" o:connectlocs="2147483646,2147483646;0,2147483646;2147483646,0;2147483646,0;2147483646,2147483646;2147483646,2147483646;2147483646,0;2147483646,0;2147483646,2147483646" o:connectangles="0,0,0,0,0,0,0,0,0" textboxrect="0,0,402,117"/>
                  <v:textbox>
                    <w:txbxContent>
                      <w:p w14:paraId="1C1A173E" w14:textId="77777777" w:rsidR="00DB7E9E" w:rsidRDefault="00DB7E9E" w:rsidP="000F6A88">
                        <w:pPr>
                          <w:rPr>
                            <w:rFonts w:eastAsia="Times New Roman"/>
                          </w:rPr>
                        </w:pPr>
                      </w:p>
                    </w:txbxContent>
                  </v:textbox>
                </v:shape>
                <v:shape id="Freeform 790" o:spid="_x0000_s1053" style="position:absolute;top:2508;width:3000;height:238;visibility:visible;mso-wrap-style:square;v-text-anchor:top" coordsize="189,15"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" adj="-11796480,,5400" path="m,l189,,178,15,,15,,xe" fillcolor="#d40511" stroked="f">
                  <v:stroke joinstyle="miter"/>
                  <v:formulas/>
                  <v:path arrowok="t" o:connecttype="custom" o:connectlocs="0,0;2147483646,0;2147483646,2147483646;0,2147483646;0,0" o:connectangles="0,0,0,0,0" textboxrect="0,0,189,15"/>
                  <v:textbox>
                    <w:txbxContent>
                      <w:p w14:paraId="35F53B7A" w14:textId="77777777" w:rsidR="00DB7E9E" w:rsidRDefault="00DB7E9E" w:rsidP="000F6A88">
                        <w:pPr>
                          <w:rPr>
                            <w:rFonts w:eastAsia="Times New Roman"/>
                          </w:rPr>
                        </w:pPr>
                      </w:p>
                    </w:txbxContent>
                  </v:textbox>
                </v:shape>
                <v:shape id="Freeform 791" o:spid="_x0000_s1054" style="position:absolute;top:2095;width:3302;height:238;visibility:visible;mso-wrap-style:square;v-text-anchor:top" coordsize="208,15"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" adj="-11796480,,5400" path="m,l208,,198,15,,15,,xe" fillcolor="#d40511" stroked="f">
                  <v:stroke joinstyle="miter"/>
                  <v:formulas/>
                  <v:path arrowok="t" o:connecttype="custom" o:connectlocs="0,0;2147483646,0;2147483646,2147483646;0,2147483646;0,0" o:connectangles="0,0,0,0,0" textboxrect="0,0,208,15"/>
                  <v:textbox>
                    <w:txbxContent>
                      <w:p w14:paraId="04299C54" w14:textId="77777777" w:rsidR="00DB7E9E" w:rsidRDefault="00DB7E9E" w:rsidP="000F6A88">
                        <w:pPr>
                          <w:rPr>
                            <w:rFonts w:eastAsia="Times New Roman"/>
                          </w:rPr>
                        </w:pPr>
                      </w:p>
                    </w:txbxContent>
                  </v:textbox>
                </v:shape>
                <v:shape id="Freeform 792" o:spid="_x0000_s1055" style="position:absolute;top:2936;width:2682;height:223;visibility:visible;mso-wrap-style:square;v-text-anchor:top" coordsize="169,14"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" adj="-11796480,,5400" path="m,l169,,159,14,,14,,xe" fillcolor="#d40511" stroked="f">
                  <v:stroke joinstyle="miter"/>
                  <v:formulas/>
                  <v:path arrowok="t" o:connecttype="custom" o:connectlocs="0,0;2147483646,0;2147483646,2147483646;0,2147483646;0,0" o:connectangles="0,0,0,0,0" textboxrect="0,0,169,14"/>
                  <v:textbox>
                    <w:txbxContent>
                      <w:p w14:paraId="14E7A4C2" w14:textId="77777777" w:rsidR="00DB7E9E" w:rsidRDefault="00DB7E9E" w:rsidP="000F6A88">
                        <w:pPr>
                          <w:rPr>
                            <w:rFonts w:eastAsia="Times New Roman"/>
                          </w:rPr>
                        </w:pPr>
                      </w:p>
                    </w:txbxContent>
                  </v:textbox>
                </v:shape>
                <v:shape id="Freeform 793" o:spid="_x0000_s1056" style="position:absolute;left:3190;width:6144;height:1857;visibility:visible;mso-wrap-style:square;v-text-anchor:top" coordsize="625,190"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" adj="-11796480,,5400" path="m72,c,99,,99,,99v396,,396,,396,c415,99,415,106,405,120v-9,13,-26,36,-36,50c364,177,354,190,385,190v162,,162,,162,c547,190,573,154,595,124,625,84,597,,491,l72,xe" fillcolor="#d40511" stroked="f">
                  <v:stroke joinstyle="miter"/>
                  <v:formulas/>
                  <v:path arrowok="t" o:connecttype="custom" o:connectlocs="2147483646,0;0,2147483646;2147483646,2147483646;2147483646,2147483646;2147483646,2147483646;2147483646,2147483646;2147483646,2147483646;2147483646,2147483646;2147483646,0;2147483646,0" o:connectangles="0,0,0,0,0,0,0,0,0,0" textboxrect="0,0,625,190"/>
                  <v:textbox>
                    <w:txbxContent>
                      <w:p w14:paraId="796416B8" w14:textId="77777777" w:rsidR="00DB7E9E" w:rsidRDefault="00DB7E9E" w:rsidP="000F6A88">
                        <w:pPr>
                          <w:rPr>
                            <w:rFonts w:eastAsia="Times New Roman"/>
                          </w:rPr>
                        </w:pPr>
                      </w:p>
                    </w:txbxContent>
                  </v:textbox>
                </v:shape>
                <v:shape id="Freeform 794" o:spid="_x0000_s1057" style="position:absolute;left:11255;top:2095;width:2826;height:1064;visibility:visible;mso-wrap-style:square;v-text-anchor:top" coordsize="287,10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" adj="-11796480,,5400" path="m287,c208,107,208,107,208,107,,107,,107,,107,,107,79,,79,l287,xe" fillcolor="#d40511" stroked="f">
                  <v:stroke joinstyle="miter"/>
                  <v:formulas/>
                  <v:path arrowok="t" o:connecttype="custom" o:connectlocs="2147483646,0;2147483646,2147483646;0,2147483646;2147483646,0;2147483646,0" o:connectangles="0,0,0,0,0" textboxrect="0,0,287,107"/>
                  <v:textbox>
                    <w:txbxContent>
                      <w:p w14:paraId="1BF8908A" w14:textId="77777777" w:rsidR="00DB7E9E" w:rsidRDefault="00DB7E9E" w:rsidP="000F6A88">
                        <w:pPr>
                          <w:rPr>
                            <w:rFonts w:eastAsia="Times New Roman"/>
                          </w:rPr>
                        </w:pPr>
                      </w:p>
                    </w:txbxContent>
                  </v:textbox>
                </v:shape>
                <v:shape id="Freeform 795" o:spid="_x0000_s1058" style="position:absolute;left:14922;width:3540;height:1857;visibility:visible;mso-wrap-style:square;v-text-anchor:top" coordsize="360,190"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" adj="-11796480,,5400" path="m360,c221,190,221,190,221,190,,190,,190,,190,,190,139,,139,l360,xe" fillcolor="#d40511" stroked="f">
                  <v:stroke joinstyle="miter"/>
                  <v:formulas/>
                  <v:path arrowok="t" o:connecttype="custom" o:connectlocs="2147483646,0;2147483646,2147483646;0,2147483646;2147483646,0;2147483646,0" o:connectangles="0,0,0,0,0" textboxrect="0,0,360,190"/>
                  <v:textbox>
                    <w:txbxContent>
                      <w:p w14:paraId="570EB235" w14:textId="77777777" w:rsidR="00DB7E9E" w:rsidRDefault="00DB7E9E" w:rsidP="000F6A88">
                        <w:pPr>
                          <w:rPr>
                            <w:rFonts w:eastAsia="Times New Roman"/>
                          </w:rPr>
                        </w:pPr>
                      </w:p>
                    </w:txbxContent>
                  </v:textbox>
                </v:shape>
                <v:shape id="Freeform 796" o:spid="_x0000_s1059" style="position:absolute;left:14255;top:2095;width:5144;height:1064;visibility:visible;mso-wrap-style:square;v-text-anchor:top" coordsize="523,10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" adj="-11796480,,5400" path="m49,c49,,34,21,26,31,,66,23,107,109,107v335,,335,,335,c523,,523,,523,l49,xe" fillcolor="#d40511" stroked="f">
                  <v:stroke joinstyle="miter"/>
                  <v:formulas/>
                  <v:path arrowok="t" o:connecttype="custom" o:connectlocs="2147483646,0;2147483646,2147483646;2147483646,2147483646;2147483646,2147483646;2147483646,0;2147483646,0" o:connectangles="0,0,0,0,0,0" textboxrect="0,0,523,107"/>
                  <v:textbox>
                    <w:txbxContent>
                      <w:p w14:paraId="0C90EA6A" w14:textId="77777777" w:rsidR="00DB7E9E" w:rsidRDefault="00DB7E9E" w:rsidP="000F6A88">
                        <w:pPr>
                          <w:rPr>
                            <w:rFonts w:eastAsia="Times New Roman"/>
                          </w:rPr>
                        </w:pPr>
                      </w:p>
                    </w:txbxContent>
                  </v:textbox>
                </v:shape>
                <v:shape id="Freeform 797" o:spid="_x0000_s1060" style="position:absolute;left:19304;top:2508;width:2984;height:238;visibility:visible;mso-wrap-style:square;v-text-anchor:top" coordsize="188,15"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" adj="-11796480,,5400" path="m188,15l,15,11,,188,r,15xe" fillcolor="#d40511" stroked="f">
                  <v:stroke joinstyle="miter"/>
                  <v:formulas/>
                  <v:path arrowok="t" o:connecttype="custom" o:connectlocs="2147483646,2147483646;0,2147483646;2147483646,0;2147483646,0;2147483646,2147483646" o:connectangles="0,0,0,0,0" textboxrect="0,0,188,15"/>
                  <v:textbox>
                    <w:txbxContent>
                      <w:p w14:paraId="26A928C7" w14:textId="77777777" w:rsidR="00DB7E9E" w:rsidRDefault="00DB7E9E" w:rsidP="000F6A88">
                        <w:pPr>
                          <w:rPr>
                            <w:rFonts w:eastAsia="Times New Roman"/>
                          </w:rPr>
                        </w:pPr>
                      </w:p>
                    </w:txbxContent>
                  </v:textbox>
                </v:shape>
                <v:shape id="Freeform 798" o:spid="_x0000_s1061" style="position:absolute;left:19002;top:2936;width:3286;height:223;visibility:visible;mso-wrap-style:square;v-text-anchor:top" coordsize="207,14"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" adj="-11796480,,5400" path="m207,14l,14,10,,207,r,14xe" fillcolor="#d40511" stroked="f">
                  <v:stroke joinstyle="miter"/>
                  <v:formulas/>
                  <v:path arrowok="t" o:connecttype="custom" o:connectlocs="2147483646,2147483646;0,2147483646;2147483646,0;2147483646,0;2147483646,2147483646" o:connectangles="0,0,0,0,0" textboxrect="0,0,207,14"/>
                  <v:textbox>
                    <w:txbxContent>
                      <w:p w14:paraId="5FFDA15D" w14:textId="77777777" w:rsidR="00DB7E9E" w:rsidRDefault="00DB7E9E" w:rsidP="000F6A88">
                        <w:pPr>
                          <w:rPr>
                            <w:rFonts w:eastAsia="Times New Roman"/>
                          </w:rPr>
                        </w:pPr>
                      </w:p>
                    </w:txbxContent>
                  </v:textbox>
                </v:shape>
                <v:shape id="Freeform 799" o:spid="_x0000_s1062" style="position:absolute;left:19605;top:2095;width:2683;height:238;visibility:visible;mso-wrap-style:square;v-text-anchor:top" coordsize="169,15"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" adj="-11796480,,5400" path="m11,l169,r,15l,15,11,xe" fillcolor="#d40511" stroked="f">
                  <v:stroke joinstyle="miter"/>
                  <v:formulas/>
                  <v:path arrowok="t" o:connecttype="custom" o:connectlocs="2147483646,0;2147483646,0;2147483646,2147483646;0,2147483646;2147483646,0" o:connectangles="0,0,0,0,0" textboxrect="0,0,169,15"/>
                  <v:textbox>
                    <w:txbxContent>
                      <w:p w14:paraId="2E5C6FC4" w14:textId="77777777" w:rsidR="00DB7E9E" w:rsidRDefault="00DB7E9E" w:rsidP="000F6A88">
                        <w:pPr>
                          <w:rPr>
                            <w:rFonts w:eastAsia="Times New Roman"/>
                          </w:rPr>
                        </w:pPr>
                      </w:p>
                    </w:txbxContent>
                  </v:textbox>
                </v:shape>
                <v:shape id="Freeform 800" o:spid="_x0000_s1063" style="position:absolute;left:5175;top:4048;width:1397;height:1174;visibility:visible;mso-wrap-style:square;v-text-anchor:top" coordsize="142,119"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" adj="-11796480,,5400" path="m19,119c11,119,5,117,,115,11,101,11,101,11,101v4,2,12,6,21,6c42,107,61,101,71,87v4,-5,5,-9,4,-12c74,69,69,66,64,63,59,59,54,55,53,50,52,45,54,39,59,31,73,12,98,,121,v8,,15,1,21,4c130,17,130,17,130,17v-6,-3,-10,-5,-19,-5c104,12,88,14,77,28v-3,4,-4,7,-3,10c75,43,79,46,84,50v5,4,11,7,12,14c97,69,94,76,88,84,72,106,47,119,19,119xe" fillcolor="#d40511" stroked="f">
                  <v:stroke joinstyle="miter"/>
                  <v:formulas/>
                  <v:path arrowok="t" o:connecttype="custom" o:connectlocs="2147483646,2147483646;0,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 o:connectangles="0,0,0,0,0,0,0,0,0,0,0,0,0,0,0,0,0,0,0" textboxrect="0,0,142,119"/>
                  <v:textbox>
                    <w:txbxContent>
                      <w:p w14:paraId="33D16EA0" w14:textId="77777777" w:rsidR="00DB7E9E" w:rsidRDefault="00DB7E9E" w:rsidP="000F6A88">
                        <w:pPr>
                          <w:rPr>
                            <w:rFonts w:eastAsia="Times New Roman"/>
                          </w:rPr>
                        </w:pPr>
                      </w:p>
                    </w:txbxContent>
                  </v:textbox>
                </v:shape>
                <v:shape id="Freeform 801" o:spid="_x0000_s1064" style="position:absolute;left:6223;top:4064;width:1571;height:1158;visibility:visible;mso-wrap-style:square;v-text-anchor:top" coordsize="159,11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" adj="-11796480,,5400" path="m27,117c15,117,7,114,4,108,,100,5,86,18,68,68,,68,,68,,82,,82,,82,,35,65,35,65,35,65,23,81,19,92,22,98v2,4,7,7,16,7c58,105,78,92,97,66,145,,145,,145,v14,,14,,14,c110,67,110,67,110,67,87,99,57,117,27,117xe" fillcolor="#d40511" stroked="f">
                  <v:stroke joinstyle="miter"/>
                  <v:formulas/>
                  <v:path arrowok="t" o:connecttype="custom" o:connectlocs="2147483646,2147483646;2147483646,2147483646;2147483646,2147483646;2147483646,0;2147483646,0;2147483646,2147483646;2147483646,2147483646;2147483646,2147483646;2147483646,2147483646;2147483646,0;2147483646,0;2147483646,2147483646;2147483646,2147483646" o:connectangles="0,0,0,0,0,0,0,0,0,0,0,0,0" textboxrect="0,0,159,117"/>
                  <v:textbox>
                    <w:txbxContent>
                      <w:p w14:paraId="4D61C7B9" w14:textId="77777777" w:rsidR="00DB7E9E" w:rsidRDefault="00DB7E9E" w:rsidP="000F6A88">
                        <w:pPr>
                          <w:rPr>
                            <w:rFonts w:eastAsia="Times New Roman"/>
                          </w:rPr>
                        </w:pPr>
                      </w:p>
                    </w:txbxContent>
                  </v:textbox>
                </v:shape>
                <v:shape id="Freeform 802" o:spid="_x0000_s1065" style="position:absolute;left:7286;top:4064;width:1429;height:1127;visibility:visible;mso-wrap-style:square;v-text-anchor:top" coordsize="145,115"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" adj="-11796480,,5400" path="m14,115c,115,,115,,115,84,,84,,84,v31,,31,,31,c130,,139,3,142,9v3,5,,13,-8,24c118,55,93,68,66,68v-17,,-17,,-17,c48,68,48,68,48,68v,,,,,c14,115,14,115,14,115xm89,12v,1,,1,,1c59,54,59,54,59,54v-2,2,-2,2,-2,2c60,56,60,56,60,56v17,,17,,17,c89,56,106,50,118,35v4,-6,5,-12,3,-16c119,15,113,12,105,12v-15,,-15,,-15,c89,12,89,12,89,12xe" fillcolor="#d40511" stroked="f">
                  <v:stroke joinstyle="miter"/>
                  <v:formulas/>
                  <v:path arrowok="t" o:connecttype="custom" o:connectlocs="2147483646,2147483646;0,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 textboxrect="0,0,145,115"/>
                  <o:lock v:ext="edit" verticies="t"/>
                  <v:textbox>
                    <w:txbxContent>
                      <w:p w14:paraId="699BE08A" w14:textId="77777777" w:rsidR="00DB7E9E" w:rsidRDefault="00DB7E9E" w:rsidP="000F6A88">
                        <w:pPr>
                          <w:rPr>
                            <w:rFonts w:eastAsia="Times New Roman"/>
                          </w:rPr>
                        </w:pPr>
                      </w:p>
                    </w:txbxContent>
                  </v:textbox>
                </v:shape>
                <v:shape id="Freeform 803" o:spid="_x0000_s1066" style="position:absolute;left:8239;top:4064;width:1413;height:1127;visibility:visible;mso-wrap-style:square;v-text-anchor:top" coordsize="145,115"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" adj="-11796480,,5400" path="m14,115c,115,,115,,115,84,,84,,84,v31,,31,,31,c130,,139,3,142,9v3,5,,13,-8,24c118,55,93,68,66,68v-17,,-17,,-17,c49,68,49,68,49,68v-1,,-1,,-1,c14,115,14,115,14,115xm89,12v,1,,1,,1c59,54,59,54,59,54v-2,2,-2,2,-2,2c60,56,60,56,60,56v17,,17,,17,c89,56,107,50,118,35v4,-6,6,-12,4,-16c119,15,113,12,105,12v-15,,-15,,-15,c89,12,89,12,89,12xe" fillcolor="#d40511" stroked="f">
                  <v:stroke joinstyle="miter"/>
                  <v:formulas/>
                  <v:path arrowok="t" o:connecttype="custom" o:connectlocs="2147483646,2147483646;0,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 textboxrect="0,0,145,115"/>
                  <o:lock v:ext="edit" verticies="t"/>
                  <v:textbox>
                    <w:txbxContent>
                      <w:p w14:paraId="10AE6750" w14:textId="77777777" w:rsidR="00DB7E9E" w:rsidRDefault="00DB7E9E" w:rsidP="000F6A88">
                        <w:pPr>
                          <w:rPr>
                            <w:rFonts w:eastAsia="Times New Roman"/>
                          </w:rPr>
                        </w:pPr>
                      </w:p>
                    </w:txbxContent>
                  </v:textbox>
                </v:shape>
                <v:shape id="Freeform 804" o:spid="_x0000_s1067" style="position:absolute;left:9191;top:4064;width:953;height:1127;visibility:visible;mso-wrap-style:square;v-text-anchor:top" coordsize="60,7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" adj="-11796480,,5400" path="m40,71l,71,52,r8,l15,62r-1,2l16,64r30,l40,71xe" fillcolor="#d40511" stroked="f">
                  <v:stroke joinstyle="miter"/>
                  <v:formulas/>
                  <v:path arrowok="t" o:connecttype="custom" o:connectlocs="2147483646,2147483646;0,2147483646;2147483646,0;2147483646,0;2147483646,2147483646;2147483646,2147483646;2147483646,2147483646;2147483646,2147483646;2147483646,2147483646;2147483646,2147483646" o:connectangles="0,0,0,0,0,0,0,0,0,0" textboxrect="0,0,60,71"/>
                  <v:textbox>
                    <w:txbxContent>
                      <w:p w14:paraId="52166496" w14:textId="77777777" w:rsidR="00DB7E9E" w:rsidRDefault="00DB7E9E" w:rsidP="000F6A88">
                        <w:pPr>
                          <w:rPr>
                            <w:rFonts w:eastAsia="Times New Roman"/>
                          </w:rPr>
                        </w:pPr>
                      </w:p>
                    </w:txbxContent>
                  </v:textbox>
                </v:shape>
                <v:shape id="Freeform 805" o:spid="_x0000_s1068" style="position:absolute;left:10128;top:4064;width:1429;height:1127;visibility:visible;mso-wrap-style:square;v-text-anchor:top" coordsize="90,7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" adj="-11796480,,5400" path="m9,71l,71,22,42,23,,34,,33,32r,2l34,32,80,,90,,31,41,9,71xe" fillcolor="#d40511" stroked="f">
                  <v:stroke joinstyle="miter"/>
                  <v:formulas/>
                  <v:path arrowok="t" o:connecttype="custom" o:connectlocs="2147483646,2147483646;0,2147483646;2147483646,2147483646;2147483646,2147483646;2147483646,2147483646;2147483646,0;2147483646,0;2147483646,2147483646;2147483646,2147483646;2147483646,2147483646;2147483646,0;2147483646,0;2147483646,2147483646;2147483646,2147483646;2147483646,2147483646;2147483646,2147483646;2147483646,2147483646" o:connectangles="0,0,0,0,0,0,0,0,0,0,0,0,0,0,0,0,0" textboxrect="0,0,90,71"/>
                  <v:textbox>
                    <w:txbxContent>
                      <w:p w14:paraId="4FB25550" w14:textId="77777777" w:rsidR="00DB7E9E" w:rsidRDefault="00DB7E9E" w:rsidP="000F6A88">
                        <w:pPr>
                          <w:rPr>
                            <w:rFonts w:eastAsia="Times New Roman"/>
                          </w:rPr>
                        </w:pPr>
                      </w:p>
                    </w:txbxContent>
                  </v:textbox>
                </v:shape>
                <v:shape id="Freeform 806" o:spid="_x0000_s1069" style="position:absolute;left:11572;top:4048;width:1445;height:1174;visibility:visible;mso-wrap-style:square;v-text-anchor:top" coordsize="148,119"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" adj="-11796480,,5400" path="m37,119c21,119,10,114,5,106,,95,5,79,19,60,45,25,89,,127,v9,,16,1,21,4c137,18,137,18,137,18v-5,-4,-12,-6,-20,-6c89,12,55,31,35,59,24,74,20,87,25,96v4,7,12,11,23,11c55,107,67,105,76,102v-9,13,-9,13,-9,13c59,117,48,119,37,119xe" fillcolor="#d40511" stroked="f">
                  <v:stroke joinstyle="miter"/>
                  <v:formulas/>
                  <v:path arrowok="t" o:connecttype="custom" o:connectlocs="2147483646,2147483646;2147483646,2147483646;2147483646,2147483646;2147483646,0;2147483646,2147483646;2147483646,2147483646;2147483646,2147483646;2147483646,2147483646;2147483646,2147483646;2147483646,2147483646;2147483646,2147483646;2147483646,2147483646;2147483646,2147483646" o:connectangles="0,0,0,0,0,0,0,0,0,0,0,0,0" textboxrect="0,0,148,119"/>
                  <v:textbox>
                    <w:txbxContent>
                      <w:p w14:paraId="4BEF715F" w14:textId="77777777" w:rsidR="00DB7E9E" w:rsidRDefault="00DB7E9E" w:rsidP="000F6A88">
                        <w:pPr>
                          <w:rPr>
                            <w:rFonts w:eastAsia="Times New Roman"/>
                          </w:rPr>
                        </w:pPr>
                      </w:p>
                    </w:txbxContent>
                  </v:textbox>
                </v:shape>
                <v:shape id="Freeform 807" o:spid="_x0000_s1070" style="position:absolute;left:12446;top:4064;width:1714;height:1127;visibility:visible;mso-wrap-style:square;v-text-anchor:top" coordsize="108,7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" adj="-11796480,,5400" path="m56,71r-9,l71,39r1,-1l70,38r-36,l33,39,9,71,,71,52,,62,,40,29r-1,2l41,31r36,l99,r9,l56,71xe" fillcolor="#d40511" stroked="f">
                  <v:stroke joinstyle="miter"/>
                  <v:formulas/>
                  <v:path arrowok="t" o:connecttype="custom" o:connectlocs="2147483646,2147483646;2147483646,2147483646;2147483646,2147483646;2147483646,2147483646;2147483646,2147483646;2147483646,2147483646;2147483646,2147483646;2147483646,2147483646;2147483646,2147483646;0,2147483646;2147483646,0;2147483646,0;2147483646,2147483646;2147483646,2147483646;2147483646,2147483646;2147483646,2147483646;2147483646,2147483646;2147483646,2147483646;2147483646,0;2147483646,0;2147483646,2147483646;2147483646,2147483646" o:connectangles="0,0,0,0,0,0,0,0,0,0,0,0,0,0,0,0,0,0,0,0,0,0" textboxrect="0,0,108,71"/>
                  <v:textbox>
                    <w:txbxContent>
                      <w:p w14:paraId="2DDE62A7" w14:textId="77777777" w:rsidR="00DB7E9E" w:rsidRDefault="00DB7E9E" w:rsidP="000F6A88">
                        <w:pPr>
                          <w:rPr>
                            <w:rFonts w:eastAsia="Times New Roman"/>
                          </w:rPr>
                        </w:pPr>
                      </w:p>
                    </w:txbxContent>
                  </v:textbox>
                </v:shape>
                <v:shape id="Freeform 808" o:spid="_x0000_s1071" style="position:absolute;left:13557;top:4064;width:1476;height:1127;visibility:visible;mso-wrap-style:square;v-text-anchor:top" coordsize="93,7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" adj="-11796480,,5400" path="m72,71r-10,l68,54r,-1l67,53r-37,l29,53,8,71,,71,83,,93,,72,71xm83,7l81,9,39,45r-1,1l40,46r30,l70,45,82,10,83,7xe" fillcolor="#d40511" stroked="f">
                  <v:stroke joinstyle="miter"/>
                  <v:formulas/>
                  <v:path arrowok="t" o:connecttype="custom" o:connectlocs="2147483646,2147483646;2147483646,2147483646;2147483646,2147483646;2147483646,2147483646;2147483646,2147483646;2147483646,2147483646;2147483646,2147483646;2147483646,2147483646;2147483646,2147483646;0,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 textboxrect="0,0,93,71"/>
                  <o:lock v:ext="edit" verticies="t"/>
                  <v:textbox>
                    <w:txbxContent>
                      <w:p w14:paraId="658DD09D" w14:textId="77777777" w:rsidR="00DB7E9E" w:rsidRDefault="00DB7E9E" w:rsidP="000F6A88">
                        <w:pPr>
                          <w:rPr>
                            <w:rFonts w:eastAsia="Times New Roman"/>
                          </w:rPr>
                        </w:pPr>
                      </w:p>
                    </w:txbxContent>
                  </v:textbox>
                </v:shape>
                <v:shape id="Freeform 809" o:spid="_x0000_s1072" style="position:absolute;left:14906;top:4064;width:969;height:1127;visibility:visible;mso-wrap-style:square;v-text-anchor:top" coordsize="61,7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" adj="-11796480,,5400" path="m9,71l,71,52,r9,l9,71xe" fillcolor="#d40511" stroked="f">
                  <v:stroke joinstyle="miter"/>
                  <v:formulas/>
                  <v:path arrowok="t" o:connecttype="custom" o:connectlocs="2147483646,2147483646;0,2147483646;2147483646,0;2147483646,0;2147483646,2147483646;2147483646,2147483646" o:connectangles="0,0,0,0,0,0" textboxrect="0,0,61,71"/>
                  <v:textbox>
                    <w:txbxContent>
                      <w:p w14:paraId="009B445D" w14:textId="77777777" w:rsidR="00DB7E9E" w:rsidRDefault="00DB7E9E" w:rsidP="000F6A88">
                        <w:pPr>
                          <w:rPr>
                            <w:rFonts w:eastAsia="Times New Roman"/>
                          </w:rPr>
                        </w:pPr>
                      </w:p>
                    </w:txbxContent>
                  </v:textbox>
                </v:shape>
                <v:shape id="Freeform 810" o:spid="_x0000_s1073" style="position:absolute;left:15367;top:4064;width:1730;height:1127;visibility:visible;mso-wrap-style:square;v-text-anchor:top" coordsize="109,7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" adj="-11796480,,5400" path="m57,71r-12,l54,13,53,12,9,71,,71,52,,66,,57,58r1,l101,r8,l57,71xe" fillcolor="#d40511" stroked="f">
                  <v:stroke joinstyle="miter"/>
                  <v:formulas/>
                  <v:path arrowok="t" o:connecttype="custom" o:connectlocs="2147483646,2147483646;2147483646,2147483646;2147483646,2147483646;2147483646,2147483646;2147483646,2147483646;0,2147483646;2147483646,0;2147483646,0;2147483646,2147483646;2147483646,2147483646;2147483646,0;2147483646,0;2147483646,2147483646;2147483646,2147483646" o:connectangles="0,0,0,0,0,0,0,0,0,0,0,0,0,0" textboxrect="0,0,109,71"/>
                  <v:textbox>
                    <w:txbxContent>
                      <w:p w14:paraId="4046092D" w14:textId="77777777" w:rsidR="00DB7E9E" w:rsidRDefault="00DB7E9E" w:rsidP="000F6A88">
                        <w:pPr>
                          <w:rPr>
                            <w:rFonts w:eastAsia="Times New Roman"/>
                          </w:rPr>
                        </w:pPr>
                      </w:p>
                    </w:txbxContent>
                  </v:textbox>
                </v:shape>
                <v:shape id="Freeform 811" o:spid="_x0000_s1074" style="position:absolute;left:5159;top:4032;width:1429;height:1190;visibility:visible;mso-wrap-style:square;v-text-anchor:top" coordsize="146,12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" adj="-11796480,,5400" path="m132,19v-6,-3,-10,-4,-19,-4c103,15,89,18,80,30,63,53,120,47,91,86,73,111,46,121,21,121,13,121,6,119,,116,13,101,13,101,13,101v4,2,12,5,21,5c44,106,62,101,72,87,91,61,34,68,60,32,76,11,101,,123,v8,,17,1,23,4l132,19xe" fillcolor="#d40511" stroked="f">
                  <v:stroke joinstyle="miter"/>
                  <v:formulas/>
                  <v:path arrowok="t" o:connecttype="custom" o:connectlocs="2147483646,2147483646;2147483646,2147483646;2147483646,2147483646;2147483646,2147483646;2147483646,2147483646;0,2147483646;2147483646,2147483646;2147483646,2147483646;2147483646,2147483646;2147483646,2147483646;2147483646,0;2147483646,2147483646;2147483646,2147483646" o:connectangles="0,0,0,0,0,0,0,0,0,0,0,0,0" textboxrect="0,0,146,121"/>
                  <v:textbox>
                    <w:txbxContent>
                      <w:p w14:paraId="3B3399D2" w14:textId="77777777" w:rsidR="00DB7E9E" w:rsidRDefault="00DB7E9E" w:rsidP="000F6A88">
                        <w:pPr>
                          <w:rPr>
                            <w:rFonts w:eastAsia="Times New Roman"/>
                          </w:rPr>
                        </w:pPr>
                      </w:p>
                    </w:txbxContent>
                  </v:textbox>
                </v:shape>
                <v:shape id="Freeform 812" o:spid="_x0000_s1075" style="position:absolute;left:6159;top:4064;width:1667;height:1158;visibility:visible;mso-wrap-style:square;v-text-anchor:top" coordsize="169,119"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" adj="-11796480,,5400" path="m118,68c94,101,64,119,34,119,4,119,,101,24,68,74,,74,,74,,92,,92,,92,,43,66,43,66,43,66v-17,23,-21,38,2,38c67,104,86,89,103,66,152,,152,,152,v17,,17,,17,l118,68xe" fillcolor="#d40511" stroked="f">
                  <v:stroke joinstyle="miter"/>
                  <v:formulas/>
                  <v:path arrowok="t" o:connecttype="custom" o:connectlocs="2147483646,2147483646;2147483646,2147483646;2147483646,2147483646;2147483646,0;2147483646,0;2147483646,2147483646;2147483646,2147483646;2147483646,2147483646;2147483646,0;2147483646,0;2147483646,2147483646" o:connectangles="0,0,0,0,0,0,0,0,0,0,0" textboxrect="0,0,169,119"/>
                  <v:textbox>
                    <w:txbxContent>
                      <w:p w14:paraId="4537D80B" w14:textId="77777777" w:rsidR="00DB7E9E" w:rsidRDefault="00DB7E9E" w:rsidP="000F6A88">
                        <w:pPr>
                          <w:rPr>
                            <w:rFonts w:eastAsia="Times New Roman"/>
                          </w:rPr>
                        </w:pPr>
                      </w:p>
                    </w:txbxContent>
                  </v:textbox>
                </v:shape>
                <v:shape id="Freeform 813" o:spid="_x0000_s1076" style="position:absolute;left:7254;top:4064;width:1556;height:1143;visibility:visible;mso-wrap-style:square;v-text-anchor:top" coordsize="158,11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" adj="-11796480,,5400" path="m86,v32,,32,,32,c143,,158,8,138,35,119,61,91,70,69,70v-17,,-17,,-17,c18,117,18,117,18,117,,117,,117,,117l86,xm63,55v17,,17,,17,c91,55,108,50,120,35,131,20,119,15,108,15v-15,,-15,,-15,l63,55xe" fillcolor="#d40511" stroked="f">
                  <v:stroke joinstyle="miter"/>
                  <v:formulas/>
                  <v:path arrowok="t" o:connecttype="custom" o:connectlocs="2147483646,0;2147483646,0;2147483646,2147483646;2147483646,2147483646;2147483646,2147483646;2147483646,2147483646;0,2147483646;2147483646,0;2147483646,2147483646;2147483646,2147483646;2147483646,2147483646;2147483646,2147483646;2147483646,2147483646;2147483646,2147483646" o:connectangles="0,0,0,0,0,0,0,0,0,0,0,0,0,0" textboxrect="0,0,158,117"/>
                  <o:lock v:ext="edit" verticies="t"/>
                  <v:textbox>
                    <w:txbxContent>
                      <w:p w14:paraId="53B2465C" w14:textId="77777777" w:rsidR="00DB7E9E" w:rsidRDefault="00DB7E9E" w:rsidP="000F6A88">
                        <w:pPr>
                          <w:rPr>
                            <w:rFonts w:eastAsia="Times New Roman"/>
                          </w:rPr>
                        </w:pPr>
                      </w:p>
                    </w:txbxContent>
                  </v:textbox>
                </v:shape>
                <v:shape id="Freeform 814" o:spid="_x0000_s1077" style="position:absolute;left:8207;top:4064;width:1556;height:1143;visibility:visible;mso-wrap-style:square;v-text-anchor:top" coordsize="158,11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" adj="-11796480,,5400" path="m87,v31,,31,,31,c143,,158,8,138,35,119,61,91,70,69,70v-17,,-17,,-17,c18,117,18,117,18,117,,117,,117,,117l87,xm63,55v17,,17,,17,c91,55,109,50,120,35,131,20,119,15,108,15v-15,,-15,,-15,l63,55xe" fillcolor="#d40511" stroked="f">
                  <v:stroke joinstyle="miter"/>
                  <v:formulas/>
                  <v:path arrowok="t" o:connecttype="custom" o:connectlocs="2147483646,0;2147483646,0;2147483646,2147483646;2147483646,2147483646;2147483646,2147483646;2147483646,2147483646;0,2147483646;2147483646,0;2147483646,2147483646;2147483646,2147483646;2147483646,2147483646;2147483646,2147483646;2147483646,2147483646;2147483646,2147483646" o:connectangles="0,0,0,0,0,0,0,0,0,0,0,0,0,0" textboxrect="0,0,158,117"/>
                  <o:lock v:ext="edit" verticies="t"/>
                  <v:textbox>
                    <w:txbxContent>
                      <w:p w14:paraId="76A8887E" w14:textId="77777777" w:rsidR="00DB7E9E" w:rsidRDefault="00DB7E9E" w:rsidP="000F6A88">
                        <w:pPr>
                          <w:rPr>
                            <w:rFonts w:eastAsia="Times New Roman"/>
                          </w:rPr>
                        </w:pPr>
                      </w:p>
                    </w:txbxContent>
                  </v:textbox>
                </v:shape>
                <v:shape id="Freeform 815" o:spid="_x0000_s1078" style="position:absolute;left:9159;top:4064;width:1016;height:1143;visibility:visible;mso-wrap-style:square;v-text-anchor:top" coordsize="64,7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" adj="-11796480,,5400" path="m54,l64,,18,63r31,l43,72,,72,54,xe" fillcolor="#d40511" stroked="f">
                  <v:stroke joinstyle="miter"/>
                  <v:formulas/>
                  <v:path arrowok="t" o:connecttype="custom" o:connectlocs="2147483646,0;2147483646,0;2147483646,2147483646;2147483646,2147483646;2147483646,2147483646;0,2147483646;2147483646,0" o:connectangles="0,0,0,0,0,0,0" textboxrect="0,0,64,72"/>
                  <v:textbox>
                    <w:txbxContent>
                      <w:p w14:paraId="3D63EA89" w14:textId="77777777" w:rsidR="00DB7E9E" w:rsidRDefault="00DB7E9E" w:rsidP="000F6A88">
                        <w:pPr>
                          <w:rPr>
                            <w:rFonts w:eastAsia="Times New Roman"/>
                          </w:rPr>
                        </w:pPr>
                      </w:p>
                    </w:txbxContent>
                  </v:textbox>
                </v:shape>
                <v:shape id="Freeform 816" o:spid="_x0000_s1079" style="position:absolute;left:10112;top:4064;width:1476;height:1143;visibility:visible;mso-wrap-style:square;v-text-anchor:top" coordsize="93,7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" adj="-11796480,,5400" path="m22,42l24,,37,,35,32,80,,93,,33,42,11,72,,72,22,42xe" fillcolor="#d40511" stroked="f">
                  <v:stroke joinstyle="miter"/>
                  <v:formulas/>
                  <v:path arrowok="t" o:connecttype="custom" o:connectlocs="2147483646,2147483646;2147483646,0;2147483646,0;2147483646,2147483646;2147483646,0;2147483646,0;2147483646,2147483646;2147483646,2147483646;0,2147483646;2147483646,2147483646" o:connectangles="0,0,0,0,0,0,0,0,0,0" textboxrect="0,0,93,72"/>
                  <v:textbox>
                    <w:txbxContent>
                      <w:p w14:paraId="793539F3" w14:textId="77777777" w:rsidR="00DB7E9E" w:rsidRDefault="00DB7E9E" w:rsidP="000F6A88">
                        <w:pPr>
                          <w:rPr>
                            <w:rFonts w:eastAsia="Times New Roman"/>
                          </w:rPr>
                        </w:pPr>
                      </w:p>
                    </w:txbxContent>
                  </v:textbox>
                </v:shape>
                <v:shape id="Freeform 817" o:spid="_x0000_s1080" style="position:absolute;left:11477;top:4032;width:1572;height:1190;visibility:visible;mso-wrap-style:square;v-text-anchor:top" coordsize="159,12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" adj="-11796480,,5400" path="m146,21v-5,-4,-11,-6,-20,-6c98,15,65,34,45,60,25,88,32,106,57,106v9,,22,-2,31,-5c77,117,77,117,77,117v-12,3,-24,4,-31,4c8,121,,97,27,60,54,24,98,,136,v9,,17,1,23,5l146,21xe" fillcolor="#d40511" stroked="f">
                  <v:stroke joinstyle="miter"/>
                  <v:formulas/>
                  <v:path arrowok="t" o:connecttype="custom" o:connectlocs="2147483646,2147483646;2147483646,2147483646;2147483646,2147483646;2147483646,2147483646;2147483646,2147483646;2147483646,2147483646;2147483646,2147483646;2147483646,2147483646;2147483646,0;2147483646,2147483646;2147483646,2147483646" o:connectangles="0,0,0,0,0,0,0,0,0,0,0" textboxrect="0,0,159,121"/>
                  <v:textbox>
                    <w:txbxContent>
                      <w:p w14:paraId="4FDB55C7" w14:textId="77777777" w:rsidR="00DB7E9E" w:rsidRDefault="00DB7E9E" w:rsidP="000F6A88">
                        <w:pPr>
                          <w:rPr>
                            <w:rFonts w:eastAsia="Times New Roman"/>
                          </w:rPr>
                        </w:pPr>
                      </w:p>
                    </w:txbxContent>
                  </v:textbox>
                </v:shape>
                <v:shape id="Freeform 818" o:spid="_x0000_s1081" style="position:absolute;left:12430;top:4064;width:1762;height:1143;visibility:visible;mso-wrap-style:square;v-text-anchor:top" coordsize="111,7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" adj="-11796480,,5400" path="m53,l64,,42,30r36,l100,r11,l58,72r-11,l71,39r-36,l11,72,,72,53,xe" fillcolor="#d40511" stroked="f">
                  <v:stroke joinstyle="miter"/>
                  <v:formulas/>
                  <v:path arrowok="t" o:connecttype="custom" o:connectlocs="2147483646,0;2147483646,0;2147483646,2147483646;2147483646,2147483646;2147483646,0;2147483646,0;2147483646,2147483646;2147483646,2147483646;2147483646,2147483646;2147483646,2147483646;2147483646,2147483646;0,2147483646;2147483646,0" o:connectangles="0,0,0,0,0,0,0,0,0,0,0,0,0" textboxrect="0,0,111,72"/>
                  <v:textbox>
                    <w:txbxContent>
                      <w:p w14:paraId="5964D64B" w14:textId="77777777" w:rsidR="00DB7E9E" w:rsidRDefault="00DB7E9E" w:rsidP="000F6A88">
                        <w:pPr>
                          <w:rPr>
                            <w:rFonts w:eastAsia="Times New Roman"/>
                          </w:rPr>
                        </w:pPr>
                      </w:p>
                    </w:txbxContent>
                  </v:textbox>
                </v:shape>
                <v:shape id="Freeform 819" o:spid="_x0000_s1082" style="position:absolute;left:13509;top:4064;width:1540;height:1143;visibility:visible;mso-wrap-style:square;v-text-anchor:top" coordsize="97,7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" adj="-11796480,,5400" path="m86,l97,,76,72r-12,l70,54r-37,l12,72,,72,86,xm84,10l43,45r30,l84,10xe" fillcolor="#d40511" stroked="f">
                  <v:stroke joinstyle="miter"/>
                  <v:formulas/>
                  <v:path arrowok="t" o:connecttype="custom" o:connectlocs="2147483646,0;2147483646,0;2147483646,2147483646;2147483646,2147483646;2147483646,2147483646;2147483646,2147483646;2147483646,2147483646;0,2147483646;2147483646,0;2147483646,2147483646;2147483646,2147483646;2147483646,2147483646;2147483646,2147483646" o:connectangles="0,0,0,0,0,0,0,0,0,0,0,0,0" textboxrect="0,0,97,72"/>
                  <o:lock v:ext="edit" verticies="t"/>
                  <v:textbox>
                    <w:txbxContent>
                      <w:p w14:paraId="525BDF0D" w14:textId="77777777" w:rsidR="00DB7E9E" w:rsidRDefault="00DB7E9E" w:rsidP="000F6A88">
                        <w:pPr>
                          <w:rPr>
                            <w:rFonts w:eastAsia="Times New Roman"/>
                          </w:rPr>
                        </w:pPr>
                      </w:p>
                    </w:txbxContent>
                  </v:textbox>
                </v:shape>
                <v:shape id="Freeform 820" o:spid="_x0000_s1083" style="position:absolute;left:14874;top:4064;width:1032;height:1143;visibility:visible;mso-wrap-style:square;v-text-anchor:top" coordsize="65,7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" adj="-11796480,,5400" path="m54,l65,,11,72,,72,54,xe" fillcolor="#d40511" stroked="f">
                  <v:stroke joinstyle="miter"/>
                  <v:formulas/>
                  <v:path arrowok="t" o:connecttype="custom" o:connectlocs="2147483646,0;2147483646,0;2147483646,2147483646;0,2147483646;2147483646,0" o:connectangles="0,0,0,0,0" textboxrect="0,0,65,72"/>
                  <v:textbox>
                    <w:txbxContent>
                      <w:p w14:paraId="0258A46D" w14:textId="77777777" w:rsidR="00DB7E9E" w:rsidRDefault="00DB7E9E" w:rsidP="000F6A88">
                        <w:pPr>
                          <w:rPr>
                            <w:rFonts w:eastAsia="Times New Roman"/>
                          </w:rPr>
                        </w:pPr>
                      </w:p>
                    </w:txbxContent>
                  </v:textbox>
                </v:shape>
                <v:shape id="Freeform 821" o:spid="_x0000_s1084" style="position:absolute;left:15335;top:4064;width:1794;height:1143;visibility:visible;mso-wrap-style:square;v-text-anchor:top" coordsize="113,7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" adj="-11796480,,5400" path="m54,l69,,59,58,103,r10,l60,72r-14,l56,13,12,72,,72,54,xe" fillcolor="#d40511" stroked="f">
                  <v:stroke joinstyle="miter"/>
                  <v:formulas/>
                  <v:path arrowok="t" o:connecttype="custom" o:connectlocs="2147483646,0;2147483646,0;2147483646,2147483646;2147483646,2147483646;2147483646,0;2147483646,0;2147483646,2147483646;2147483646,2147483646;2147483646,2147483646;2147483646,2147483646;2147483646,2147483646;0,2147483646;2147483646,0" o:connectangles="0,0,0,0,0,0,0,0,0,0,0,0,0" textboxrect="0,0,113,72"/>
                  <v:textbox>
                    <w:txbxContent>
                      <w:p w14:paraId="681799A7" w14:textId="77777777" w:rsidR="00DB7E9E" w:rsidRDefault="00DB7E9E" w:rsidP="000F6A88">
                        <w:pPr>
                          <w:rPr>
                            <w:rFonts w:eastAsia="Times New Roman"/>
                          </w:rPr>
                        </w:pPr>
                      </w:p>
                    </w:txbxContent>
                  </v:textbox>
                </v:shape>
              </v:group>
            </w:pict>
          </mc:Fallback>
        </mc:AlternateContent>
      </w:r>
      <w:r w:rsidR="00B154C4" w:rsidRPr="001D13C1">
        <w:br w:type="page"/>
      </w:r>
      <w:bookmarkStart w:id="0" w:name="_Toc3834327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708"/>
        <w:gridCol w:w="7205"/>
      </w:tblGrid>
      <w:tr w:rsidR="00D8220B" w:rsidRPr="001D13C1" w14:paraId="25F2B727" w14:textId="77777777" w:rsidTr="00DB7E9E">
        <w:trPr>
          <w:trHeight w:val="486"/>
        </w:trPr>
        <w:tc>
          <w:tcPr>
            <w:tcW w:w="1366" w:type="pct"/>
            <w:shd w:val="clear" w:color="auto" w:fill="E0E0E0"/>
          </w:tcPr>
          <w:p w14:paraId="0272583C" w14:textId="77777777" w:rsidR="00D8220B" w:rsidRPr="001D13C1" w:rsidRDefault="00D8220B" w:rsidP="00D8220B">
            <w:pPr>
              <w:spacing w:after="0"/>
            </w:pPr>
            <w:r w:rsidRPr="001D13C1">
              <w:lastRenderedPageBreak/>
              <w:t xml:space="preserve">Customer Name </w:t>
            </w:r>
            <w:r w:rsidRPr="001D13C1">
              <w:br/>
              <w:t>(if applicable)</w:t>
            </w:r>
          </w:p>
        </w:tc>
        <w:tc>
          <w:tcPr>
            <w:tcW w:w="3634" w:type="pct"/>
          </w:tcPr>
          <w:p w14:paraId="77AF94F7" w14:textId="4A178A11" w:rsidR="00D8220B" w:rsidRPr="00DB7E9E" w:rsidRDefault="00DB7E9E" w:rsidP="00D8220B">
            <w:pPr>
              <w:spacing w:after="0"/>
              <w:rPr>
                <w:rFonts w:eastAsia="Malgun Gothic"/>
              </w:rPr>
            </w:pPr>
            <w:r>
              <w:rPr>
                <w:rFonts w:ascii="微軟正黑體" w:eastAsia="微軟正黑體" w:hAnsi="微軟正黑體" w:cs="微軟正黑體" w:hint="eastAsia"/>
                <w:lang w:eastAsia="zh-TW"/>
              </w:rPr>
              <w:t>范淑順</w:t>
            </w:r>
          </w:p>
        </w:tc>
      </w:tr>
      <w:tr w:rsidR="00D8220B" w:rsidRPr="001D13C1" w14:paraId="19C5AA49" w14:textId="77777777" w:rsidTr="00E92976">
        <w:tc>
          <w:tcPr>
            <w:tcW w:w="1366" w:type="pct"/>
            <w:shd w:val="clear" w:color="auto" w:fill="E0E0E0"/>
          </w:tcPr>
          <w:p w14:paraId="6B692177" w14:textId="77777777" w:rsidR="00D8220B" w:rsidRPr="001D13C1" w:rsidRDefault="00D8220B" w:rsidP="00D8220B">
            <w:pPr>
              <w:spacing w:after="0"/>
            </w:pPr>
            <w:r w:rsidRPr="001D13C1">
              <w:t>Project Sponsor</w:t>
            </w:r>
          </w:p>
        </w:tc>
        <w:tc>
          <w:tcPr>
            <w:tcW w:w="3634" w:type="pct"/>
          </w:tcPr>
          <w:p w14:paraId="3B35CB51" w14:textId="6F975958" w:rsidR="00D8220B" w:rsidRPr="00533DFB" w:rsidRDefault="00744020" w:rsidP="00D8220B">
            <w:pPr>
              <w:spacing w:after="0"/>
              <w:rPr>
                <w:rFonts w:eastAsiaTheme="minorEastAsia"/>
                <w:lang w:eastAsia="zh-TW"/>
              </w:rPr>
            </w:pPr>
            <w:r w:rsidRPr="00314CF7">
              <w:rPr>
                <w:rFonts w:ascii="微軟正黑體" w:eastAsia="微軟正黑體" w:hAnsi="微軟正黑體"/>
                <w:lang w:val="en-US"/>
              </w:rPr>
              <w:t>Kevin</w:t>
            </w:r>
          </w:p>
        </w:tc>
      </w:tr>
      <w:tr w:rsidR="00D8220B" w:rsidRPr="001D13C1" w14:paraId="169FD844" w14:textId="77777777" w:rsidTr="00E92976">
        <w:tc>
          <w:tcPr>
            <w:tcW w:w="1366" w:type="pct"/>
            <w:shd w:val="clear" w:color="auto" w:fill="E0E0E0"/>
          </w:tcPr>
          <w:p w14:paraId="4F226D6A" w14:textId="77777777" w:rsidR="00D8220B" w:rsidRPr="001D13C1" w:rsidRDefault="00D8220B" w:rsidP="00D8220B">
            <w:pPr>
              <w:spacing w:after="0"/>
            </w:pPr>
            <w:r w:rsidRPr="001D13C1">
              <w:t>Approval auth:</w:t>
            </w:r>
          </w:p>
        </w:tc>
        <w:tc>
          <w:tcPr>
            <w:tcW w:w="3634" w:type="pct"/>
          </w:tcPr>
          <w:p w14:paraId="76CC4C81" w14:textId="65083D40" w:rsidR="00D8220B" w:rsidRPr="001D13C1" w:rsidRDefault="00992A54" w:rsidP="00D8220B">
            <w:pPr>
              <w:spacing w:after="0"/>
              <w:rPr>
                <w:i/>
              </w:rPr>
            </w:pPr>
            <w:r w:rsidRPr="004F3089">
              <w:rPr>
                <w:rFonts w:eastAsiaTheme="minorEastAsia"/>
                <w:lang w:eastAsia="zh-TW"/>
              </w:rPr>
              <w:t>Jacky</w:t>
            </w:r>
          </w:p>
        </w:tc>
      </w:tr>
      <w:tr w:rsidR="00D8220B" w:rsidRPr="001D13C1" w14:paraId="74F985D0" w14:textId="77777777" w:rsidTr="00E92976">
        <w:tc>
          <w:tcPr>
            <w:tcW w:w="1366" w:type="pct"/>
            <w:shd w:val="clear" w:color="auto" w:fill="E0E0E0"/>
          </w:tcPr>
          <w:p w14:paraId="0D3875A8" w14:textId="77777777" w:rsidR="00D8220B" w:rsidRPr="001D13C1" w:rsidRDefault="00D8220B" w:rsidP="00D8220B">
            <w:pPr>
              <w:spacing w:after="0"/>
            </w:pPr>
            <w:r w:rsidRPr="001D13C1">
              <w:t>Author Name &amp; Tel. No.</w:t>
            </w:r>
          </w:p>
        </w:tc>
        <w:tc>
          <w:tcPr>
            <w:tcW w:w="3634" w:type="pct"/>
          </w:tcPr>
          <w:p w14:paraId="4A067669" w14:textId="3CD284B7" w:rsidR="00D8220B" w:rsidRPr="001D13C1" w:rsidRDefault="00533DFB" w:rsidP="00D8220B">
            <w:pPr>
              <w:spacing w:after="0"/>
            </w:pPr>
            <w:r>
              <w:rPr>
                <w:rFonts w:asciiTheme="minorHAnsi" w:eastAsiaTheme="minorEastAsia" w:hAnsiTheme="minorHAnsi" w:cstheme="minorHAnsi"/>
                <w:lang w:val="en-US" w:eastAsia="zh-TW"/>
              </w:rPr>
              <w:t>B</w:t>
            </w:r>
            <w:r w:rsidR="00D8220B">
              <w:rPr>
                <w:rFonts w:asciiTheme="minorHAnsi" w:eastAsiaTheme="minorEastAsia" w:hAnsiTheme="minorHAnsi" w:cstheme="minorHAnsi" w:hint="eastAsia"/>
                <w:lang w:val="en-US" w:eastAsia="zh-TW"/>
              </w:rPr>
              <w:t>en</w:t>
            </w:r>
          </w:p>
        </w:tc>
      </w:tr>
      <w:tr w:rsidR="00D8220B" w:rsidRPr="001D13C1" w14:paraId="7B4FEFC7" w14:textId="77777777" w:rsidTr="00E92976">
        <w:tc>
          <w:tcPr>
            <w:tcW w:w="1366" w:type="pct"/>
            <w:shd w:val="clear" w:color="auto" w:fill="E0E0E0"/>
          </w:tcPr>
          <w:p w14:paraId="238F7D71" w14:textId="428C6384" w:rsidR="00D8220B" w:rsidRPr="001D13C1" w:rsidRDefault="00D8220B" w:rsidP="00D8220B">
            <w:pPr>
              <w:spacing w:after="0"/>
            </w:pPr>
            <w:r>
              <w:t>Project</w:t>
            </w:r>
            <w:r w:rsidRPr="001D13C1">
              <w:t xml:space="preserve"> ID </w:t>
            </w:r>
            <w:r w:rsidRPr="001D13C1">
              <w:br/>
              <w:t>(if applicable)</w:t>
            </w:r>
          </w:p>
        </w:tc>
        <w:tc>
          <w:tcPr>
            <w:tcW w:w="3634" w:type="pct"/>
          </w:tcPr>
          <w:p w14:paraId="52CC1BB6" w14:textId="77777777" w:rsidR="00D8220B" w:rsidRPr="001D13C1" w:rsidRDefault="00D8220B" w:rsidP="00D8220B">
            <w:pPr>
              <w:spacing w:after="0"/>
            </w:pPr>
          </w:p>
        </w:tc>
      </w:tr>
    </w:tbl>
    <w:p w14:paraId="44AE9D41" w14:textId="77777777" w:rsidR="0028583A" w:rsidRPr="001D13C1" w:rsidRDefault="0028583A" w:rsidP="003413B5">
      <w:pPr>
        <w:pStyle w:val="space"/>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1429"/>
        <w:gridCol w:w="1191"/>
        <w:gridCol w:w="1191"/>
        <w:gridCol w:w="6102"/>
      </w:tblGrid>
      <w:tr w:rsidR="00867F9E" w:rsidRPr="001D13C1" w14:paraId="45A5A07D" w14:textId="77777777" w:rsidTr="00E92976">
        <w:tc>
          <w:tcPr>
            <w:tcW w:w="5000" w:type="pct"/>
            <w:gridSpan w:val="4"/>
            <w:shd w:val="clear" w:color="auto" w:fill="E0E0E0"/>
          </w:tcPr>
          <w:p w14:paraId="79D3991B" w14:textId="77777777" w:rsidR="00867F9E" w:rsidRPr="001D13C1" w:rsidRDefault="00867F9E" w:rsidP="003413B5">
            <w:pPr>
              <w:spacing w:after="0"/>
            </w:pPr>
            <w:r w:rsidRPr="001D13C1">
              <w:t>Document History</w:t>
            </w:r>
          </w:p>
        </w:tc>
      </w:tr>
      <w:tr w:rsidR="002C38C1" w:rsidRPr="001D13C1" w14:paraId="0EBE1818" w14:textId="77777777" w:rsidTr="00A71EAB">
        <w:tc>
          <w:tcPr>
            <w:tcW w:w="588" w:type="pct"/>
            <w:shd w:val="clear" w:color="auto" w:fill="E0E0E0"/>
          </w:tcPr>
          <w:p w14:paraId="7E0AA2AA" w14:textId="77777777" w:rsidR="00867F9E" w:rsidRPr="001D13C1" w:rsidRDefault="00867F9E" w:rsidP="00F2658B">
            <w:pPr>
              <w:spacing w:after="0"/>
            </w:pPr>
            <w:r w:rsidRPr="001D13C1">
              <w:t>Date</w:t>
            </w:r>
          </w:p>
        </w:tc>
        <w:tc>
          <w:tcPr>
            <w:tcW w:w="645" w:type="pct"/>
            <w:shd w:val="clear" w:color="auto" w:fill="E0E0E0"/>
          </w:tcPr>
          <w:p w14:paraId="790F49FE" w14:textId="77777777" w:rsidR="00867F9E" w:rsidRPr="001D13C1" w:rsidRDefault="00867F9E" w:rsidP="003413B5">
            <w:pPr>
              <w:spacing w:after="0"/>
              <w:jc w:val="center"/>
            </w:pPr>
            <w:r w:rsidRPr="001D13C1">
              <w:t>Version</w:t>
            </w:r>
          </w:p>
        </w:tc>
        <w:tc>
          <w:tcPr>
            <w:tcW w:w="645" w:type="pct"/>
            <w:shd w:val="clear" w:color="auto" w:fill="E0E0E0"/>
          </w:tcPr>
          <w:p w14:paraId="5A968763" w14:textId="77777777" w:rsidR="00867F9E" w:rsidRPr="001D13C1" w:rsidRDefault="00867F9E" w:rsidP="003413B5">
            <w:pPr>
              <w:spacing w:after="0"/>
              <w:jc w:val="center"/>
            </w:pPr>
            <w:r w:rsidRPr="001D13C1">
              <w:t>Authors</w:t>
            </w:r>
          </w:p>
        </w:tc>
        <w:tc>
          <w:tcPr>
            <w:tcW w:w="3122" w:type="pct"/>
            <w:shd w:val="clear" w:color="auto" w:fill="E0E0E0"/>
          </w:tcPr>
          <w:p w14:paraId="5BD4D361" w14:textId="77777777" w:rsidR="00867F9E" w:rsidRPr="001D13C1" w:rsidRDefault="00867F9E" w:rsidP="003413B5">
            <w:pPr>
              <w:spacing w:after="0"/>
              <w:jc w:val="center"/>
            </w:pPr>
            <w:r w:rsidRPr="001D13C1">
              <w:t>Comments/Description of Change</w:t>
            </w:r>
          </w:p>
        </w:tc>
      </w:tr>
      <w:tr w:rsidR="00850ED4" w:rsidRPr="001D13C1" w14:paraId="62FCD906" w14:textId="77777777" w:rsidTr="00A71EAB">
        <w:tc>
          <w:tcPr>
            <w:tcW w:w="588" w:type="pct"/>
          </w:tcPr>
          <w:p w14:paraId="2DAEFAC1" w14:textId="5723BEEF" w:rsidR="00850ED4" w:rsidRPr="001D13C1" w:rsidRDefault="00C809A4" w:rsidP="00744020">
            <w:pPr>
              <w:spacing w:after="0"/>
              <w:rPr>
                <w:rFonts w:eastAsia="新細明體" w:cs="Arial"/>
                <w:lang w:eastAsia="zh-TW"/>
              </w:rPr>
            </w:pPr>
            <w:r>
              <w:rPr>
                <w:rFonts w:eastAsia="新細明體" w:cs="Arial" w:hint="eastAsia"/>
                <w:lang w:eastAsia="zh-TW"/>
              </w:rPr>
              <w:t>2023/</w:t>
            </w:r>
            <w:r w:rsidR="00DB7E9E">
              <w:rPr>
                <w:rFonts w:eastAsia="新細明體" w:cs="Arial" w:hint="eastAsia"/>
                <w:lang w:eastAsia="zh-TW"/>
              </w:rPr>
              <w:t>11</w:t>
            </w:r>
            <w:r>
              <w:rPr>
                <w:rFonts w:eastAsia="新細明體" w:cs="Arial" w:hint="eastAsia"/>
                <w:lang w:eastAsia="zh-TW"/>
              </w:rPr>
              <w:t>/</w:t>
            </w:r>
            <w:r w:rsidR="00DB7E9E">
              <w:rPr>
                <w:rFonts w:eastAsia="新細明體" w:cs="Arial" w:hint="eastAsia"/>
                <w:lang w:eastAsia="zh-TW"/>
              </w:rPr>
              <w:t>24</w:t>
            </w:r>
          </w:p>
        </w:tc>
        <w:tc>
          <w:tcPr>
            <w:tcW w:w="645" w:type="pct"/>
          </w:tcPr>
          <w:p w14:paraId="2CD69422" w14:textId="0CF67A5B" w:rsidR="00850ED4" w:rsidRPr="001D13C1" w:rsidRDefault="00850ED4" w:rsidP="00850ED4">
            <w:pPr>
              <w:spacing w:after="0"/>
              <w:jc w:val="right"/>
              <w:rPr>
                <w:rFonts w:eastAsia="新細明體" w:cs="Arial"/>
                <w:lang w:eastAsia="zh-TW"/>
              </w:rPr>
            </w:pPr>
            <w:r>
              <w:rPr>
                <w:rFonts w:asciiTheme="minorHAnsi" w:eastAsia="新細明體" w:hAnsiTheme="minorHAnsi" w:cstheme="minorHAnsi"/>
                <w:lang w:val="en-US" w:eastAsia="zh-TW"/>
              </w:rPr>
              <w:t>1.0</w:t>
            </w:r>
          </w:p>
        </w:tc>
        <w:tc>
          <w:tcPr>
            <w:tcW w:w="645" w:type="pct"/>
          </w:tcPr>
          <w:p w14:paraId="3EFDA3E9" w14:textId="66C09E31" w:rsidR="00850ED4" w:rsidRPr="001D13C1" w:rsidRDefault="00850ED4" w:rsidP="00850ED4">
            <w:pPr>
              <w:spacing w:after="0"/>
              <w:rPr>
                <w:rFonts w:eastAsia="新細明體" w:cs="Arial"/>
                <w:lang w:eastAsia="zh-TW"/>
              </w:rPr>
            </w:pPr>
            <w:r>
              <w:rPr>
                <w:rFonts w:asciiTheme="minorHAnsi" w:eastAsia="新細明體" w:hAnsiTheme="minorHAnsi" w:cstheme="minorHAnsi" w:hint="eastAsia"/>
                <w:lang w:val="en-US" w:eastAsia="zh-TW"/>
              </w:rPr>
              <w:t>ben</w:t>
            </w:r>
          </w:p>
        </w:tc>
        <w:tc>
          <w:tcPr>
            <w:tcW w:w="3122" w:type="pct"/>
          </w:tcPr>
          <w:p w14:paraId="2385E708" w14:textId="0681B34B" w:rsidR="00850ED4" w:rsidRPr="001D13C1" w:rsidRDefault="00850ED4" w:rsidP="00850ED4">
            <w:pPr>
              <w:spacing w:after="0"/>
              <w:rPr>
                <w:rFonts w:eastAsia="新細明體" w:cs="Arial"/>
                <w:lang w:eastAsia="zh-TW"/>
              </w:rPr>
            </w:pPr>
            <w:r>
              <w:t xml:space="preserve">First </w:t>
            </w:r>
            <w:r w:rsidRPr="00BD3B7E">
              <w:rPr>
                <w:rFonts w:asciiTheme="minorHAnsi" w:eastAsia="新細明體" w:hAnsiTheme="minorHAnsi" w:cstheme="minorHAnsi"/>
                <w:lang w:val="en-US" w:eastAsia="zh-TW"/>
              </w:rPr>
              <w:t>version</w:t>
            </w:r>
          </w:p>
        </w:tc>
      </w:tr>
      <w:tr w:rsidR="00850ED4" w:rsidRPr="001D13C1" w14:paraId="36886D30" w14:textId="77777777" w:rsidTr="00A71EAB">
        <w:tc>
          <w:tcPr>
            <w:tcW w:w="588" w:type="pct"/>
          </w:tcPr>
          <w:p w14:paraId="191EA116" w14:textId="1A82BB23" w:rsidR="00850ED4" w:rsidRPr="001D13C1" w:rsidRDefault="00850ED4" w:rsidP="00850ED4">
            <w:pPr>
              <w:spacing w:after="0"/>
            </w:pPr>
          </w:p>
        </w:tc>
        <w:tc>
          <w:tcPr>
            <w:tcW w:w="645" w:type="pct"/>
          </w:tcPr>
          <w:p w14:paraId="47167DAB" w14:textId="769057BC" w:rsidR="00850ED4" w:rsidRPr="001D13C1" w:rsidRDefault="00850ED4" w:rsidP="00850ED4">
            <w:pPr>
              <w:spacing w:after="0"/>
              <w:jc w:val="right"/>
            </w:pPr>
          </w:p>
        </w:tc>
        <w:tc>
          <w:tcPr>
            <w:tcW w:w="645" w:type="pct"/>
          </w:tcPr>
          <w:p w14:paraId="44DFD732" w14:textId="208056D8" w:rsidR="00850ED4" w:rsidRPr="001D13C1" w:rsidRDefault="00850ED4" w:rsidP="00850ED4">
            <w:pPr>
              <w:spacing w:after="0"/>
            </w:pPr>
          </w:p>
        </w:tc>
        <w:tc>
          <w:tcPr>
            <w:tcW w:w="3122" w:type="pct"/>
          </w:tcPr>
          <w:p w14:paraId="5A4F7D58" w14:textId="095517D7" w:rsidR="00850ED4" w:rsidRPr="001D13C1" w:rsidRDefault="00850ED4" w:rsidP="00850ED4">
            <w:pPr>
              <w:spacing w:after="0"/>
            </w:pPr>
          </w:p>
        </w:tc>
      </w:tr>
      <w:tr w:rsidR="00850ED4" w:rsidRPr="001D13C1" w14:paraId="6FBAA8A8" w14:textId="77777777" w:rsidTr="00A71EAB">
        <w:tc>
          <w:tcPr>
            <w:tcW w:w="588" w:type="pct"/>
          </w:tcPr>
          <w:p w14:paraId="2AD1AA92" w14:textId="77777777" w:rsidR="00850ED4" w:rsidRPr="001D13C1" w:rsidRDefault="00850ED4" w:rsidP="00850ED4">
            <w:pPr>
              <w:spacing w:after="0"/>
            </w:pPr>
          </w:p>
        </w:tc>
        <w:tc>
          <w:tcPr>
            <w:tcW w:w="645" w:type="pct"/>
          </w:tcPr>
          <w:p w14:paraId="48897E9A" w14:textId="77777777" w:rsidR="00850ED4" w:rsidRPr="001D13C1" w:rsidRDefault="00850ED4" w:rsidP="00850ED4">
            <w:pPr>
              <w:spacing w:after="0"/>
              <w:jc w:val="right"/>
            </w:pPr>
          </w:p>
        </w:tc>
        <w:tc>
          <w:tcPr>
            <w:tcW w:w="645" w:type="pct"/>
          </w:tcPr>
          <w:p w14:paraId="5DCAB26F" w14:textId="77777777" w:rsidR="00850ED4" w:rsidRPr="001D13C1" w:rsidRDefault="00850ED4" w:rsidP="00850ED4">
            <w:pPr>
              <w:spacing w:after="0"/>
            </w:pPr>
          </w:p>
        </w:tc>
        <w:tc>
          <w:tcPr>
            <w:tcW w:w="3122" w:type="pct"/>
          </w:tcPr>
          <w:p w14:paraId="442C3A05" w14:textId="77777777" w:rsidR="00850ED4" w:rsidRPr="001D13C1" w:rsidRDefault="00850ED4" w:rsidP="00850ED4">
            <w:pPr>
              <w:spacing w:after="0"/>
            </w:pPr>
          </w:p>
        </w:tc>
      </w:tr>
      <w:tr w:rsidR="00850ED4" w:rsidRPr="001D13C1" w14:paraId="6E102B6C" w14:textId="77777777" w:rsidTr="00A71EAB">
        <w:tc>
          <w:tcPr>
            <w:tcW w:w="588" w:type="pct"/>
          </w:tcPr>
          <w:p w14:paraId="66E522E0" w14:textId="77777777" w:rsidR="00850ED4" w:rsidRPr="001D13C1" w:rsidRDefault="00850ED4" w:rsidP="00850ED4">
            <w:pPr>
              <w:spacing w:after="0"/>
            </w:pPr>
          </w:p>
        </w:tc>
        <w:tc>
          <w:tcPr>
            <w:tcW w:w="645" w:type="pct"/>
          </w:tcPr>
          <w:p w14:paraId="7F77D04D" w14:textId="77777777" w:rsidR="00850ED4" w:rsidRPr="001D13C1" w:rsidRDefault="00850ED4" w:rsidP="00850ED4">
            <w:pPr>
              <w:spacing w:after="0"/>
              <w:jc w:val="right"/>
            </w:pPr>
          </w:p>
        </w:tc>
        <w:tc>
          <w:tcPr>
            <w:tcW w:w="645" w:type="pct"/>
          </w:tcPr>
          <w:p w14:paraId="327F0D83" w14:textId="77777777" w:rsidR="00850ED4" w:rsidRPr="001D13C1" w:rsidRDefault="00850ED4" w:rsidP="00850ED4">
            <w:pPr>
              <w:spacing w:after="0"/>
            </w:pPr>
          </w:p>
        </w:tc>
        <w:tc>
          <w:tcPr>
            <w:tcW w:w="3122" w:type="pct"/>
          </w:tcPr>
          <w:p w14:paraId="4F363806" w14:textId="77777777" w:rsidR="00850ED4" w:rsidRPr="001D13C1" w:rsidRDefault="00850ED4" w:rsidP="00850ED4">
            <w:pPr>
              <w:spacing w:after="0"/>
            </w:pPr>
          </w:p>
        </w:tc>
      </w:tr>
    </w:tbl>
    <w:p w14:paraId="7D5EC7FD" w14:textId="77777777" w:rsidR="00867F9E" w:rsidRPr="001D13C1" w:rsidRDefault="00867F9E" w:rsidP="003413B5">
      <w:pPr>
        <w:pStyle w:val="space"/>
      </w:pPr>
    </w:p>
    <w:p w14:paraId="382B3B8F" w14:textId="77777777" w:rsidR="00867F9E" w:rsidRPr="001D13C1" w:rsidRDefault="006B09A2" w:rsidP="006B09A2">
      <w:pPr>
        <w:pStyle w:val="BodyHeading"/>
      </w:pPr>
      <w:r w:rsidRPr="001D13C1">
        <w:t>DOCUMENT CONTROL</w:t>
      </w:r>
    </w:p>
    <w:p w14:paraId="6D98A028" w14:textId="77777777" w:rsidR="006B09A2" w:rsidRPr="001D13C1" w:rsidRDefault="006B09A2" w:rsidP="006B09A2">
      <w:pPr>
        <w:pStyle w:val="a0"/>
        <w:rPr>
          <w:noProof/>
          <w:lang w:val="en-US" w:eastAsia="en-US"/>
        </w:rPr>
      </w:pPr>
      <w:r w:rsidRPr="001D13C1">
        <w:rPr>
          <w:noProof/>
          <w:lang w:val="en-US" w:eastAsia="en-US"/>
        </w:rPr>
        <w:t>For Review By: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1179"/>
        <w:gridCol w:w="1850"/>
        <w:gridCol w:w="1852"/>
        <w:gridCol w:w="5032"/>
      </w:tblGrid>
      <w:tr w:rsidR="00744020" w:rsidRPr="001D13C1" w14:paraId="454C3A4F" w14:textId="77777777" w:rsidTr="00744020">
        <w:tc>
          <w:tcPr>
            <w:tcW w:w="595" w:type="pct"/>
            <w:shd w:val="clear" w:color="auto" w:fill="E0E0E0"/>
          </w:tcPr>
          <w:p w14:paraId="24C00DC2" w14:textId="77777777" w:rsidR="00744020" w:rsidRPr="001D13C1" w:rsidRDefault="00744020" w:rsidP="00744020">
            <w:pPr>
              <w:spacing w:after="0"/>
            </w:pPr>
            <w:r w:rsidRPr="001D13C1">
              <w:t>Date</w:t>
            </w:r>
          </w:p>
        </w:tc>
        <w:tc>
          <w:tcPr>
            <w:tcW w:w="933" w:type="pct"/>
            <w:shd w:val="clear" w:color="auto" w:fill="E0E0E0"/>
          </w:tcPr>
          <w:p w14:paraId="76DC865E" w14:textId="77777777" w:rsidR="00744020" w:rsidRPr="001D13C1" w:rsidRDefault="00744020" w:rsidP="00744020">
            <w:pPr>
              <w:spacing w:after="0"/>
              <w:jc w:val="center"/>
            </w:pPr>
            <w:r w:rsidRPr="001D13C1">
              <w:t>Organisation</w:t>
            </w:r>
          </w:p>
        </w:tc>
        <w:tc>
          <w:tcPr>
            <w:tcW w:w="934" w:type="pct"/>
            <w:shd w:val="clear" w:color="auto" w:fill="E0E0E0"/>
          </w:tcPr>
          <w:p w14:paraId="051BBB83" w14:textId="77777777" w:rsidR="00744020" w:rsidRPr="001D13C1" w:rsidRDefault="00744020" w:rsidP="00744020">
            <w:pPr>
              <w:spacing w:after="0"/>
              <w:jc w:val="center"/>
            </w:pPr>
            <w:r w:rsidRPr="001D13C1">
              <w:t>Project Role</w:t>
            </w:r>
          </w:p>
        </w:tc>
        <w:tc>
          <w:tcPr>
            <w:tcW w:w="2539" w:type="pct"/>
            <w:shd w:val="clear" w:color="auto" w:fill="E0E0E0"/>
          </w:tcPr>
          <w:p w14:paraId="13F551B5" w14:textId="77777777" w:rsidR="00744020" w:rsidRPr="001D13C1" w:rsidRDefault="00744020" w:rsidP="00744020">
            <w:pPr>
              <w:spacing w:after="0"/>
              <w:jc w:val="center"/>
            </w:pPr>
            <w:r w:rsidRPr="001D13C1">
              <w:t>Name</w:t>
            </w:r>
          </w:p>
        </w:tc>
      </w:tr>
      <w:tr w:rsidR="00744020" w:rsidRPr="001D13C1" w14:paraId="4FAA1A04" w14:textId="77777777" w:rsidTr="00744020">
        <w:tc>
          <w:tcPr>
            <w:tcW w:w="595" w:type="pct"/>
          </w:tcPr>
          <w:p w14:paraId="1865D353" w14:textId="77777777" w:rsidR="00744020" w:rsidRPr="001D13C1" w:rsidRDefault="00744020" w:rsidP="00744020">
            <w:pPr>
              <w:spacing w:after="0"/>
            </w:pPr>
          </w:p>
        </w:tc>
        <w:tc>
          <w:tcPr>
            <w:tcW w:w="933" w:type="pct"/>
          </w:tcPr>
          <w:p w14:paraId="1568DCD7" w14:textId="77777777" w:rsidR="00744020" w:rsidRPr="004F3089" w:rsidRDefault="00744020" w:rsidP="00744020">
            <w:pPr>
              <w:spacing w:after="0"/>
              <w:jc w:val="center"/>
              <w:rPr>
                <w:rFonts w:ascii="微軟正黑體" w:eastAsia="微軟正黑體" w:hAnsi="微軟正黑體"/>
              </w:rPr>
            </w:pPr>
            <w:r w:rsidRPr="004F3089">
              <w:rPr>
                <w:rFonts w:ascii="微軟正黑體" w:eastAsia="微軟正黑體" w:hAnsi="微軟正黑體" w:cstheme="minorHAnsi"/>
                <w:color w:val="000000" w:themeColor="text1"/>
              </w:rPr>
              <w:t>IT &amp; AUTO</w:t>
            </w:r>
          </w:p>
        </w:tc>
        <w:tc>
          <w:tcPr>
            <w:tcW w:w="934" w:type="pct"/>
          </w:tcPr>
          <w:p w14:paraId="72ECD4BB" w14:textId="77777777" w:rsidR="00744020" w:rsidRPr="004F3089" w:rsidRDefault="00744020" w:rsidP="00744020">
            <w:pPr>
              <w:spacing w:after="0"/>
              <w:jc w:val="center"/>
              <w:rPr>
                <w:rFonts w:ascii="微軟正黑體" w:eastAsia="微軟正黑體" w:hAnsi="微軟正黑體"/>
              </w:rPr>
            </w:pPr>
            <w:r w:rsidRPr="004F3089">
              <w:rPr>
                <w:rFonts w:ascii="微軟正黑體" w:eastAsia="微軟正黑體" w:hAnsi="微軟正黑體"/>
                <w:lang w:eastAsia="zh-TW"/>
              </w:rPr>
              <w:t>Solution design</w:t>
            </w:r>
          </w:p>
        </w:tc>
        <w:tc>
          <w:tcPr>
            <w:tcW w:w="2539" w:type="pct"/>
          </w:tcPr>
          <w:p w14:paraId="02AA05B8" w14:textId="77777777" w:rsidR="00744020" w:rsidRPr="00533DFB" w:rsidRDefault="00744020" w:rsidP="00744020">
            <w:pPr>
              <w:spacing w:after="0"/>
              <w:jc w:val="center"/>
              <w:rPr>
                <w:rFonts w:eastAsiaTheme="minorEastAsia"/>
                <w:lang w:eastAsia="zh-TW"/>
              </w:rPr>
            </w:pPr>
            <w:r>
              <w:rPr>
                <w:rFonts w:eastAsiaTheme="minorEastAsia" w:hint="eastAsia"/>
                <w:lang w:eastAsia="zh-TW"/>
              </w:rPr>
              <w:t>Be</w:t>
            </w:r>
            <w:r>
              <w:rPr>
                <w:rFonts w:eastAsiaTheme="minorEastAsia"/>
                <w:lang w:eastAsia="zh-TW"/>
              </w:rPr>
              <w:t>n</w:t>
            </w:r>
          </w:p>
        </w:tc>
      </w:tr>
      <w:tr w:rsidR="00744020" w:rsidRPr="001D13C1" w14:paraId="55983AAB" w14:textId="77777777" w:rsidTr="00744020">
        <w:tc>
          <w:tcPr>
            <w:tcW w:w="595" w:type="pct"/>
          </w:tcPr>
          <w:p w14:paraId="4BB4F1CF" w14:textId="77777777" w:rsidR="00744020" w:rsidRPr="001D13C1" w:rsidRDefault="00744020" w:rsidP="00744020">
            <w:pPr>
              <w:spacing w:after="0"/>
            </w:pPr>
          </w:p>
        </w:tc>
        <w:tc>
          <w:tcPr>
            <w:tcW w:w="933" w:type="pct"/>
          </w:tcPr>
          <w:p w14:paraId="77AD6152" w14:textId="77777777" w:rsidR="00744020" w:rsidRPr="004F3089" w:rsidRDefault="00744020" w:rsidP="00744020">
            <w:pPr>
              <w:spacing w:after="0"/>
              <w:jc w:val="center"/>
              <w:rPr>
                <w:rFonts w:ascii="微軟正黑體" w:eastAsia="微軟正黑體" w:hAnsi="微軟正黑體"/>
              </w:rPr>
            </w:pPr>
            <w:r w:rsidRPr="004F3089">
              <w:rPr>
                <w:rFonts w:ascii="微軟正黑體" w:eastAsia="微軟正黑體" w:hAnsi="微軟正黑體" w:cstheme="minorHAnsi"/>
              </w:rPr>
              <w:t>IT &amp; AUTO</w:t>
            </w:r>
          </w:p>
        </w:tc>
        <w:tc>
          <w:tcPr>
            <w:tcW w:w="934" w:type="pct"/>
          </w:tcPr>
          <w:p w14:paraId="517B7FCC" w14:textId="77777777" w:rsidR="00744020" w:rsidRPr="004F3089" w:rsidRDefault="00744020" w:rsidP="00744020">
            <w:pPr>
              <w:spacing w:after="0"/>
              <w:jc w:val="center"/>
              <w:rPr>
                <w:rFonts w:ascii="微軟正黑體" w:eastAsia="微軟正黑體" w:hAnsi="微軟正黑體"/>
                <w:lang w:eastAsia="zh-TW"/>
              </w:rPr>
            </w:pPr>
            <w:r w:rsidRPr="004F3089">
              <w:rPr>
                <w:rFonts w:ascii="微軟正黑體" w:eastAsia="微軟正黑體" w:hAnsi="微軟正黑體"/>
              </w:rPr>
              <w:t>Developer</w:t>
            </w:r>
          </w:p>
        </w:tc>
        <w:tc>
          <w:tcPr>
            <w:tcW w:w="2539" w:type="pct"/>
          </w:tcPr>
          <w:p w14:paraId="09E29C70" w14:textId="77777777" w:rsidR="00744020" w:rsidRPr="004F3089" w:rsidRDefault="00744020" w:rsidP="00744020">
            <w:pPr>
              <w:spacing w:after="0"/>
              <w:jc w:val="center"/>
            </w:pPr>
            <w:r w:rsidRPr="004F3089">
              <w:rPr>
                <w:rFonts w:eastAsiaTheme="minorEastAsia"/>
                <w:lang w:eastAsia="zh-TW"/>
              </w:rPr>
              <w:t>Jacky</w:t>
            </w:r>
          </w:p>
        </w:tc>
      </w:tr>
      <w:tr w:rsidR="00744020" w:rsidRPr="001D13C1" w14:paraId="29EE89C8" w14:textId="77777777" w:rsidTr="00744020">
        <w:tc>
          <w:tcPr>
            <w:tcW w:w="595" w:type="pct"/>
          </w:tcPr>
          <w:p w14:paraId="4C0FA4FC" w14:textId="77777777" w:rsidR="00744020" w:rsidRPr="001D13C1" w:rsidRDefault="00744020" w:rsidP="00744020">
            <w:pPr>
              <w:spacing w:after="0"/>
            </w:pPr>
          </w:p>
        </w:tc>
        <w:tc>
          <w:tcPr>
            <w:tcW w:w="933" w:type="pct"/>
          </w:tcPr>
          <w:p w14:paraId="0F3942D9" w14:textId="77777777" w:rsidR="00744020" w:rsidRPr="004F3089" w:rsidRDefault="00744020" w:rsidP="00744020">
            <w:pPr>
              <w:spacing w:after="0"/>
              <w:jc w:val="center"/>
              <w:rPr>
                <w:rFonts w:ascii="微軟正黑體" w:eastAsia="微軟正黑體" w:hAnsi="微軟正黑體"/>
              </w:rPr>
            </w:pPr>
            <w:r w:rsidRPr="004F3089">
              <w:rPr>
                <w:rFonts w:ascii="微軟正黑體" w:eastAsia="微軟正黑體" w:hAnsi="微軟正黑體" w:cstheme="minorHAnsi"/>
                <w:lang w:val="en-US" w:eastAsia="zh-TW"/>
              </w:rPr>
              <w:t>Operation</w:t>
            </w:r>
          </w:p>
        </w:tc>
        <w:tc>
          <w:tcPr>
            <w:tcW w:w="934" w:type="pct"/>
          </w:tcPr>
          <w:p w14:paraId="22C63682" w14:textId="77777777" w:rsidR="00744020" w:rsidRPr="004F3089" w:rsidRDefault="00744020" w:rsidP="00744020">
            <w:pPr>
              <w:spacing w:after="0"/>
              <w:jc w:val="center"/>
              <w:rPr>
                <w:rFonts w:ascii="微軟正黑體" w:eastAsia="微軟正黑體" w:hAnsi="微軟正黑體"/>
              </w:rPr>
            </w:pPr>
            <w:r w:rsidRPr="004F3089">
              <w:rPr>
                <w:rFonts w:ascii="微軟正黑體" w:eastAsia="微軟正黑體" w:hAnsi="微軟正黑體"/>
                <w:lang w:eastAsia="zh-TW"/>
              </w:rPr>
              <w:t>Customer</w:t>
            </w:r>
          </w:p>
        </w:tc>
        <w:tc>
          <w:tcPr>
            <w:tcW w:w="2539" w:type="pct"/>
          </w:tcPr>
          <w:p w14:paraId="2925CB21" w14:textId="5199BDA1" w:rsidR="00744020" w:rsidRPr="004F3089" w:rsidRDefault="00DB7E9E" w:rsidP="00744020">
            <w:pPr>
              <w:spacing w:after="0"/>
              <w:jc w:val="center"/>
            </w:pPr>
            <w:r>
              <w:rPr>
                <w:rFonts w:ascii="微軟正黑體" w:eastAsia="微軟正黑體" w:hAnsi="微軟正黑體" w:cs="微軟正黑體" w:hint="eastAsia"/>
                <w:lang w:eastAsia="zh-TW"/>
              </w:rPr>
              <w:t>范淑順</w:t>
            </w:r>
          </w:p>
        </w:tc>
      </w:tr>
    </w:tbl>
    <w:p w14:paraId="4673D7A4" w14:textId="77777777" w:rsidR="00155B5B" w:rsidRPr="001D13C1" w:rsidRDefault="00155B5B" w:rsidP="006B09A2">
      <w:pPr>
        <w:pStyle w:val="a0"/>
        <w:rPr>
          <w:rStyle w:val="Style9ptBold"/>
          <w:rFonts w:ascii="Verdana" w:hAnsi="Verdana"/>
        </w:rPr>
      </w:pPr>
    </w:p>
    <w:p w14:paraId="65249B99" w14:textId="77777777" w:rsidR="00155B5B" w:rsidRPr="001D13C1" w:rsidRDefault="00155B5B" w:rsidP="006B09A2">
      <w:pPr>
        <w:pStyle w:val="a0"/>
        <w:rPr>
          <w:noProof/>
          <w:lang w:val="en-US" w:eastAsia="en-US"/>
        </w:rPr>
      </w:pPr>
      <w:r w:rsidRPr="001D13C1">
        <w:rPr>
          <w:noProof/>
          <w:lang w:val="en-US" w:eastAsia="en-US"/>
        </w:rPr>
        <w:t>Owners and Approvers: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1274"/>
        <w:gridCol w:w="1834"/>
        <w:gridCol w:w="2213"/>
        <w:gridCol w:w="4592"/>
      </w:tblGrid>
      <w:tr w:rsidR="00744020" w:rsidRPr="001D13C1" w14:paraId="48944A14" w14:textId="77777777" w:rsidTr="00744020">
        <w:tc>
          <w:tcPr>
            <w:tcW w:w="643" w:type="pct"/>
            <w:shd w:val="clear" w:color="auto" w:fill="E0E0E0"/>
            <w:vAlign w:val="center"/>
          </w:tcPr>
          <w:p w14:paraId="4E14B070" w14:textId="77777777" w:rsidR="00744020" w:rsidRPr="001D13C1" w:rsidRDefault="00744020" w:rsidP="00744020">
            <w:pPr>
              <w:spacing w:after="0"/>
            </w:pPr>
            <w:r w:rsidRPr="001D13C1">
              <w:t>Date</w:t>
            </w:r>
          </w:p>
        </w:tc>
        <w:tc>
          <w:tcPr>
            <w:tcW w:w="925" w:type="pct"/>
            <w:shd w:val="clear" w:color="auto" w:fill="E0E0E0"/>
            <w:vAlign w:val="center"/>
          </w:tcPr>
          <w:p w14:paraId="0AC186EB" w14:textId="77777777" w:rsidR="00744020" w:rsidRPr="001D13C1" w:rsidRDefault="00744020" w:rsidP="00744020">
            <w:pPr>
              <w:spacing w:after="0"/>
            </w:pPr>
            <w:r w:rsidRPr="001D13C1">
              <w:t>Name</w:t>
            </w:r>
          </w:p>
        </w:tc>
        <w:tc>
          <w:tcPr>
            <w:tcW w:w="1116" w:type="pct"/>
            <w:shd w:val="clear" w:color="auto" w:fill="E0E0E0"/>
            <w:vAlign w:val="center"/>
          </w:tcPr>
          <w:p w14:paraId="3D61963A" w14:textId="77777777" w:rsidR="00744020" w:rsidRPr="001D13C1" w:rsidRDefault="00744020" w:rsidP="00744020">
            <w:pPr>
              <w:spacing w:after="0"/>
            </w:pPr>
            <w:r w:rsidRPr="001D13C1">
              <w:t>Position</w:t>
            </w:r>
          </w:p>
        </w:tc>
        <w:tc>
          <w:tcPr>
            <w:tcW w:w="2316" w:type="pct"/>
            <w:shd w:val="clear" w:color="auto" w:fill="E0E0E0"/>
            <w:vAlign w:val="center"/>
          </w:tcPr>
          <w:p w14:paraId="63CCF307" w14:textId="77777777" w:rsidR="00744020" w:rsidRPr="001D13C1" w:rsidRDefault="00744020" w:rsidP="00744020">
            <w:pPr>
              <w:spacing w:after="0"/>
              <w:jc w:val="center"/>
            </w:pPr>
            <w:r w:rsidRPr="001D13C1">
              <w:t>Signature</w:t>
            </w:r>
          </w:p>
        </w:tc>
      </w:tr>
      <w:tr w:rsidR="00744020" w:rsidRPr="001D13C1" w14:paraId="6B7AE9D7" w14:textId="77777777" w:rsidTr="00744020">
        <w:tc>
          <w:tcPr>
            <w:tcW w:w="643" w:type="pct"/>
            <w:vAlign w:val="center"/>
          </w:tcPr>
          <w:p w14:paraId="7BEAC8BD" w14:textId="77777777" w:rsidR="00744020" w:rsidRPr="001D13C1" w:rsidRDefault="00744020" w:rsidP="00744020">
            <w:pPr>
              <w:spacing w:after="0"/>
            </w:pPr>
          </w:p>
        </w:tc>
        <w:tc>
          <w:tcPr>
            <w:tcW w:w="925" w:type="pct"/>
          </w:tcPr>
          <w:p w14:paraId="7923F4F1" w14:textId="77777777" w:rsidR="00744020" w:rsidRPr="004F3089" w:rsidRDefault="00744020" w:rsidP="00744020">
            <w:pPr>
              <w:spacing w:after="0"/>
              <w:jc w:val="center"/>
              <w:rPr>
                <w:rFonts w:ascii="微軟正黑體" w:eastAsia="微軟正黑體" w:hAnsi="微軟正黑體"/>
              </w:rPr>
            </w:pPr>
            <w:r w:rsidRPr="004F3089">
              <w:rPr>
                <w:rFonts w:ascii="微軟正黑體" w:eastAsia="微軟正黑體" w:hAnsi="微軟正黑體"/>
                <w:lang w:val="en-US" w:eastAsia="zh-TW"/>
              </w:rPr>
              <w:t>Ben</w:t>
            </w:r>
          </w:p>
        </w:tc>
        <w:tc>
          <w:tcPr>
            <w:tcW w:w="1116" w:type="pct"/>
          </w:tcPr>
          <w:p w14:paraId="7378AC2C" w14:textId="77777777" w:rsidR="00744020" w:rsidRPr="002F7CBF" w:rsidRDefault="00744020" w:rsidP="00744020">
            <w:pPr>
              <w:spacing w:after="0"/>
              <w:rPr>
                <w:color w:val="A6A6A6" w:themeColor="background1" w:themeShade="A6"/>
              </w:rPr>
            </w:pPr>
            <w:r w:rsidRPr="002F7CBF">
              <w:rPr>
                <w:color w:val="A6A6A6" w:themeColor="background1" w:themeShade="A6"/>
              </w:rPr>
              <w:t>Designer</w:t>
            </w:r>
          </w:p>
        </w:tc>
        <w:tc>
          <w:tcPr>
            <w:tcW w:w="2316" w:type="pct"/>
          </w:tcPr>
          <w:p w14:paraId="7772001A" w14:textId="77777777" w:rsidR="00744020" w:rsidRPr="001D13C1" w:rsidRDefault="00744020" w:rsidP="00744020">
            <w:pPr>
              <w:spacing w:after="0"/>
              <w:jc w:val="center"/>
            </w:pPr>
          </w:p>
        </w:tc>
      </w:tr>
      <w:tr w:rsidR="00744020" w:rsidRPr="001D13C1" w14:paraId="6E0C388A" w14:textId="77777777" w:rsidTr="00744020">
        <w:tc>
          <w:tcPr>
            <w:tcW w:w="643" w:type="pct"/>
            <w:vAlign w:val="center"/>
          </w:tcPr>
          <w:p w14:paraId="58397861" w14:textId="77777777" w:rsidR="00744020" w:rsidRPr="001D13C1" w:rsidRDefault="00744020" w:rsidP="00744020">
            <w:pPr>
              <w:spacing w:after="0"/>
            </w:pPr>
          </w:p>
        </w:tc>
        <w:tc>
          <w:tcPr>
            <w:tcW w:w="925" w:type="pct"/>
          </w:tcPr>
          <w:p w14:paraId="2FCC14C7" w14:textId="6A65E0B9" w:rsidR="00744020" w:rsidRPr="004F3089" w:rsidRDefault="00DB7E9E" w:rsidP="00744020">
            <w:pPr>
              <w:spacing w:after="0"/>
              <w:jc w:val="center"/>
              <w:rPr>
                <w:rFonts w:ascii="微軟正黑體" w:eastAsia="微軟正黑體" w:hAnsi="微軟正黑體"/>
                <w:lang w:eastAsia="zh-TW"/>
              </w:rPr>
            </w:pPr>
            <w:r>
              <w:rPr>
                <w:rFonts w:ascii="微軟正黑體" w:eastAsia="微軟正黑體" w:hAnsi="微軟正黑體" w:cs="微軟正黑體" w:hint="eastAsia"/>
                <w:lang w:eastAsia="zh-TW"/>
              </w:rPr>
              <w:t>范淑順</w:t>
            </w:r>
          </w:p>
        </w:tc>
        <w:tc>
          <w:tcPr>
            <w:tcW w:w="1116" w:type="pct"/>
          </w:tcPr>
          <w:p w14:paraId="4345F394" w14:textId="77777777" w:rsidR="00744020" w:rsidRPr="002F7CBF" w:rsidRDefault="00744020" w:rsidP="00744020">
            <w:pPr>
              <w:spacing w:after="0"/>
              <w:rPr>
                <w:color w:val="A6A6A6" w:themeColor="background1" w:themeShade="A6"/>
                <w:lang w:val="en-US"/>
              </w:rPr>
            </w:pPr>
            <w:r w:rsidRPr="002F7CBF">
              <w:rPr>
                <w:color w:val="A6A6A6" w:themeColor="background1" w:themeShade="A6"/>
              </w:rPr>
              <w:t>User</w:t>
            </w:r>
          </w:p>
        </w:tc>
        <w:tc>
          <w:tcPr>
            <w:tcW w:w="2316" w:type="pct"/>
          </w:tcPr>
          <w:p w14:paraId="6D9E5412" w14:textId="77777777" w:rsidR="00744020" w:rsidRPr="001D13C1" w:rsidRDefault="00744020" w:rsidP="00744020">
            <w:pPr>
              <w:spacing w:after="0"/>
              <w:jc w:val="center"/>
            </w:pPr>
          </w:p>
        </w:tc>
      </w:tr>
      <w:tr w:rsidR="00744020" w:rsidRPr="001D13C1" w14:paraId="7D85983A" w14:textId="77777777" w:rsidTr="00744020">
        <w:tc>
          <w:tcPr>
            <w:tcW w:w="643" w:type="pct"/>
            <w:vAlign w:val="center"/>
          </w:tcPr>
          <w:p w14:paraId="65E1E5AA" w14:textId="77777777" w:rsidR="00744020" w:rsidRPr="001D13C1" w:rsidRDefault="00744020" w:rsidP="00744020">
            <w:pPr>
              <w:spacing w:after="0"/>
            </w:pPr>
          </w:p>
        </w:tc>
        <w:tc>
          <w:tcPr>
            <w:tcW w:w="925" w:type="pct"/>
          </w:tcPr>
          <w:p w14:paraId="26349B60" w14:textId="77777777" w:rsidR="00744020" w:rsidRPr="004F3089" w:rsidRDefault="00744020" w:rsidP="00744020">
            <w:pPr>
              <w:spacing w:after="0"/>
              <w:jc w:val="center"/>
              <w:rPr>
                <w:rFonts w:ascii="微軟正黑體" w:eastAsia="微軟正黑體" w:hAnsi="微軟正黑體"/>
                <w:lang w:val="en-US" w:eastAsia="zh-TW"/>
              </w:rPr>
            </w:pPr>
            <w:r w:rsidRPr="004F3089">
              <w:rPr>
                <w:rFonts w:ascii="微軟正黑體" w:eastAsia="微軟正黑體" w:hAnsi="微軟正黑體"/>
                <w:lang w:eastAsia="zh-TW"/>
              </w:rPr>
              <w:t>Jacky</w:t>
            </w:r>
          </w:p>
        </w:tc>
        <w:tc>
          <w:tcPr>
            <w:tcW w:w="1116" w:type="pct"/>
          </w:tcPr>
          <w:p w14:paraId="4B398BF0" w14:textId="77777777" w:rsidR="00744020" w:rsidRPr="002F7CBF" w:rsidRDefault="00744020" w:rsidP="00744020">
            <w:pPr>
              <w:spacing w:after="0"/>
              <w:rPr>
                <w:color w:val="A6A6A6" w:themeColor="background1" w:themeShade="A6"/>
              </w:rPr>
            </w:pPr>
            <w:r w:rsidRPr="002F7CBF">
              <w:rPr>
                <w:color w:val="A6A6A6" w:themeColor="background1" w:themeShade="A6"/>
              </w:rPr>
              <w:t>Developer</w:t>
            </w:r>
          </w:p>
        </w:tc>
        <w:tc>
          <w:tcPr>
            <w:tcW w:w="2316" w:type="pct"/>
          </w:tcPr>
          <w:p w14:paraId="79BA5CC3" w14:textId="77777777" w:rsidR="00744020" w:rsidRPr="001D13C1" w:rsidRDefault="00744020" w:rsidP="00744020">
            <w:pPr>
              <w:spacing w:after="0"/>
              <w:jc w:val="center"/>
            </w:pPr>
          </w:p>
        </w:tc>
      </w:tr>
      <w:tr w:rsidR="00744020" w:rsidRPr="001D13C1" w14:paraId="56C17363" w14:textId="77777777" w:rsidTr="00744020">
        <w:tc>
          <w:tcPr>
            <w:tcW w:w="643" w:type="pct"/>
            <w:vAlign w:val="center"/>
          </w:tcPr>
          <w:p w14:paraId="092DDEC9" w14:textId="77777777" w:rsidR="00744020" w:rsidRPr="001D13C1" w:rsidRDefault="00744020" w:rsidP="00744020">
            <w:pPr>
              <w:spacing w:after="0"/>
            </w:pPr>
          </w:p>
        </w:tc>
        <w:tc>
          <w:tcPr>
            <w:tcW w:w="925" w:type="pct"/>
          </w:tcPr>
          <w:p w14:paraId="3FC88648" w14:textId="77777777" w:rsidR="00744020" w:rsidRPr="004F3089" w:rsidRDefault="00744020" w:rsidP="00744020">
            <w:pPr>
              <w:spacing w:after="0"/>
              <w:jc w:val="center"/>
              <w:rPr>
                <w:rFonts w:ascii="微軟正黑體" w:eastAsia="微軟正黑體" w:hAnsi="微軟正黑體"/>
              </w:rPr>
            </w:pPr>
            <w:r w:rsidRPr="004F3089">
              <w:rPr>
                <w:rFonts w:ascii="微軟正黑體" w:eastAsia="微軟正黑體" w:hAnsi="微軟正黑體" w:cstheme="minorHAnsi"/>
                <w:lang w:eastAsia="zh-TW"/>
              </w:rPr>
              <w:t>Kevin</w:t>
            </w:r>
          </w:p>
        </w:tc>
        <w:tc>
          <w:tcPr>
            <w:tcW w:w="1116" w:type="pct"/>
          </w:tcPr>
          <w:p w14:paraId="0AD45A04" w14:textId="77777777" w:rsidR="00744020" w:rsidRPr="002F7CBF" w:rsidRDefault="00744020" w:rsidP="00744020">
            <w:pPr>
              <w:spacing w:after="0"/>
              <w:rPr>
                <w:color w:val="A6A6A6" w:themeColor="background1" w:themeShade="A6"/>
              </w:rPr>
            </w:pPr>
            <w:r w:rsidRPr="002F7CBF">
              <w:rPr>
                <w:color w:val="A6A6A6" w:themeColor="background1" w:themeShade="A6"/>
              </w:rPr>
              <w:t>Develop leader</w:t>
            </w:r>
          </w:p>
        </w:tc>
        <w:tc>
          <w:tcPr>
            <w:tcW w:w="2316" w:type="pct"/>
          </w:tcPr>
          <w:p w14:paraId="0F8E0779" w14:textId="77777777" w:rsidR="00744020" w:rsidRPr="001D13C1" w:rsidRDefault="00744020" w:rsidP="00744020">
            <w:pPr>
              <w:spacing w:after="0"/>
              <w:jc w:val="center"/>
            </w:pPr>
          </w:p>
        </w:tc>
      </w:tr>
      <w:tr w:rsidR="00744020" w:rsidRPr="001D13C1" w14:paraId="78B5DF18" w14:textId="77777777" w:rsidTr="00744020">
        <w:tc>
          <w:tcPr>
            <w:tcW w:w="643" w:type="pct"/>
            <w:vAlign w:val="center"/>
          </w:tcPr>
          <w:p w14:paraId="56749347" w14:textId="77777777" w:rsidR="00744020" w:rsidRPr="001D13C1" w:rsidRDefault="00744020" w:rsidP="00744020">
            <w:pPr>
              <w:spacing w:after="0"/>
            </w:pPr>
          </w:p>
        </w:tc>
        <w:tc>
          <w:tcPr>
            <w:tcW w:w="925" w:type="pct"/>
          </w:tcPr>
          <w:p w14:paraId="5142DD5D" w14:textId="77777777" w:rsidR="00744020" w:rsidRPr="004F3089" w:rsidRDefault="00744020" w:rsidP="00744020">
            <w:pPr>
              <w:spacing w:after="0"/>
              <w:jc w:val="center"/>
              <w:rPr>
                <w:rFonts w:ascii="微軟正黑體" w:eastAsia="微軟正黑體" w:hAnsi="微軟正黑體"/>
              </w:rPr>
            </w:pPr>
            <w:r w:rsidRPr="004F3089">
              <w:rPr>
                <w:rFonts w:ascii="微軟正黑體" w:eastAsia="微軟正黑體" w:hAnsi="微軟正黑體" w:cstheme="minorHAnsi"/>
                <w:lang w:eastAsia="zh-TW"/>
              </w:rPr>
              <w:t>Kevin</w:t>
            </w:r>
          </w:p>
        </w:tc>
        <w:tc>
          <w:tcPr>
            <w:tcW w:w="1116" w:type="pct"/>
          </w:tcPr>
          <w:p w14:paraId="0D331912" w14:textId="77777777" w:rsidR="00744020" w:rsidRPr="002F7CBF" w:rsidRDefault="00744020" w:rsidP="00744020">
            <w:pPr>
              <w:spacing w:after="0"/>
              <w:rPr>
                <w:color w:val="A6A6A6" w:themeColor="background1" w:themeShade="A6"/>
              </w:rPr>
            </w:pPr>
            <w:r w:rsidRPr="002F7CBF">
              <w:rPr>
                <w:color w:val="A6A6A6" w:themeColor="background1" w:themeShade="A6"/>
              </w:rPr>
              <w:t>IT manager</w:t>
            </w:r>
          </w:p>
        </w:tc>
        <w:tc>
          <w:tcPr>
            <w:tcW w:w="2316" w:type="pct"/>
          </w:tcPr>
          <w:p w14:paraId="7C558AAC" w14:textId="77777777" w:rsidR="00744020" w:rsidRPr="001D13C1" w:rsidRDefault="00744020" w:rsidP="00744020">
            <w:pPr>
              <w:spacing w:after="0"/>
              <w:jc w:val="center"/>
            </w:pPr>
          </w:p>
        </w:tc>
      </w:tr>
    </w:tbl>
    <w:p w14:paraId="1BE7C1ED" w14:textId="22D02203" w:rsidR="00047D1F" w:rsidRDefault="00047D1F" w:rsidP="003413B5">
      <w:pPr>
        <w:pStyle w:val="space"/>
      </w:pPr>
    </w:p>
    <w:p w14:paraId="68A454B8" w14:textId="0CCEEBB8" w:rsidR="00FD2734" w:rsidRDefault="00FD2734">
      <w:pPr>
        <w:spacing w:after="0"/>
        <w:rPr>
          <w:noProof/>
          <w:lang w:val="en-US" w:eastAsia="en-US"/>
        </w:rPr>
      </w:pPr>
    </w:p>
    <w:p w14:paraId="15E6C937" w14:textId="4357EBEE" w:rsidR="00FD2734" w:rsidRDefault="00FD2734" w:rsidP="003413B5">
      <w:pPr>
        <w:pStyle w:val="space"/>
      </w:pPr>
    </w:p>
    <w:p w14:paraId="1F02F429" w14:textId="77777777" w:rsidR="00744020" w:rsidRDefault="00744020" w:rsidP="003413B5">
      <w:pPr>
        <w:pStyle w:val="space"/>
      </w:pPr>
    </w:p>
    <w:p w14:paraId="2C790670" w14:textId="33B2B60B" w:rsidR="00FD2734" w:rsidRPr="00FD2734" w:rsidRDefault="00FD2734" w:rsidP="00FD2734">
      <w:pPr>
        <w:pStyle w:val="a0"/>
        <w:rPr>
          <w:noProof/>
          <w:lang w:val="en-US" w:eastAsia="en-US"/>
        </w:rPr>
      </w:pPr>
      <w:r w:rsidRPr="00381CF4">
        <w:rPr>
          <w:noProof/>
          <w:lang w:val="en-US" w:eastAsia="en-US"/>
        </w:rPr>
        <w:t>Project sign off table</w:t>
      </w:r>
      <w:r w:rsidRPr="001D13C1">
        <w:rPr>
          <w:noProof/>
          <w:lang w:val="en-US" w:eastAsia="en-US"/>
        </w:rPr>
        <w:t>:</w:t>
      </w:r>
    </w:p>
    <w:p w14:paraId="1871FFAE" w14:textId="079860CF" w:rsidR="00FD2734" w:rsidRDefault="00744020" w:rsidP="003413B5">
      <w:pPr>
        <w:pStyle w:val="space"/>
      </w:pPr>
      <w:r w:rsidRPr="00D04D98">
        <w:rPr>
          <w:lang w:eastAsia="zh-TW"/>
        </w:rPr>
        <w:lastRenderedPageBreak/>
        <w:drawing>
          <wp:inline distT="0" distB="0" distL="0" distR="0" wp14:anchorId="7BC6AA48" wp14:editId="0F7F7822">
            <wp:extent cx="4635795" cy="1269093"/>
            <wp:effectExtent l="0" t="0" r="0" b="7620"/>
            <wp:docPr id="1012087083" name="圖片 1012087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2866" cy="1273766"/>
                    </a:xfrm>
                    <a:prstGeom prst="rect">
                      <a:avLst/>
                    </a:prstGeom>
                    <a:noFill/>
                    <a:ln>
                      <a:noFill/>
                    </a:ln>
                  </pic:spPr>
                </pic:pic>
              </a:graphicData>
            </a:graphic>
          </wp:inline>
        </w:drawing>
      </w:r>
    </w:p>
    <w:p w14:paraId="7CE9FDE3" w14:textId="77777777" w:rsidR="00456590" w:rsidRDefault="00456590" w:rsidP="003413B5">
      <w:pPr>
        <w:pStyle w:val="space"/>
      </w:pPr>
    </w:p>
    <w:p w14:paraId="7A2423B8" w14:textId="77777777" w:rsidR="00381CF4" w:rsidRPr="001D13C1" w:rsidRDefault="00381CF4" w:rsidP="003413B5">
      <w:pPr>
        <w:pStyle w:val="space"/>
      </w:pPr>
    </w:p>
    <w:p w14:paraId="3215994B" w14:textId="77777777" w:rsidR="00155B5B" w:rsidRPr="001D13C1" w:rsidRDefault="00155B5B" w:rsidP="00155B5B">
      <w:pPr>
        <w:pStyle w:val="BodyHeading"/>
        <w:rPr>
          <w:noProof/>
          <w:lang w:val="en-US" w:eastAsia="en-US"/>
        </w:rPr>
      </w:pPr>
      <w:r w:rsidRPr="001D13C1">
        <w:rPr>
          <w:noProof/>
          <w:lang w:val="en-US" w:eastAsia="en-US"/>
        </w:rPr>
        <w:t>Document Version Numbering</w:t>
      </w:r>
    </w:p>
    <w:p w14:paraId="01A6A9D7" w14:textId="77777777" w:rsidR="006B09A2" w:rsidRPr="001D13C1" w:rsidRDefault="00155B5B" w:rsidP="0028583A">
      <w:pPr>
        <w:rPr>
          <w:noProof/>
          <w:lang w:val="en-US" w:eastAsia="en-US"/>
        </w:rPr>
      </w:pPr>
      <w:r w:rsidRPr="001D13C1">
        <w:rPr>
          <w:noProof/>
          <w:lang w:val="en-US" w:eastAsia="en-US"/>
        </w:rPr>
        <w:t>Document versions numbered ‘0.01, 0.02 etc’ are draft status and therefore can be changed without formal change control.</w:t>
      </w:r>
      <w:r w:rsidR="00F2658B" w:rsidRPr="001D13C1">
        <w:rPr>
          <w:noProof/>
          <w:lang w:val="en-US" w:eastAsia="en-US"/>
        </w:rPr>
        <w:t xml:space="preserve"> </w:t>
      </w:r>
      <w:r w:rsidRPr="001D13C1">
        <w:rPr>
          <w:noProof/>
          <w:lang w:val="en-US" w:eastAsia="en-US"/>
        </w:rPr>
        <w:t>Once a document has been formally approved and issued it is version numbered ‘Version 1.0’ and subsequent releases will be consecutively numbered, following formal change control.</w:t>
      </w:r>
      <w:r w:rsidR="00F2658B" w:rsidRPr="001D13C1">
        <w:rPr>
          <w:noProof/>
          <w:lang w:val="en-US" w:eastAsia="en-US"/>
        </w:rPr>
        <w:t xml:space="preserve"> </w:t>
      </w:r>
      <w:r w:rsidRPr="001D13C1">
        <w:rPr>
          <w:noProof/>
          <w:lang w:val="en-US" w:eastAsia="en-US"/>
        </w:rPr>
        <w:t>The version number appears in the footer of every page.</w:t>
      </w:r>
    </w:p>
    <w:p w14:paraId="71CE5D8B" w14:textId="77777777" w:rsidR="00155B5B" w:rsidRPr="001D13C1" w:rsidRDefault="00155B5B" w:rsidP="003413B5">
      <w:pPr>
        <w:pStyle w:val="3"/>
        <w:pageBreakBefore/>
        <w:rPr>
          <w:i/>
          <w:szCs w:val="20"/>
        </w:rPr>
      </w:pPr>
      <w:r w:rsidRPr="001D13C1">
        <w:rPr>
          <w:i/>
          <w:szCs w:val="20"/>
        </w:rPr>
        <w:lastRenderedPageBreak/>
        <w:t>Definitions and Requirements</w:t>
      </w:r>
    </w:p>
    <w:p w14:paraId="6147F58B" w14:textId="77777777" w:rsidR="003413B5" w:rsidRPr="001D13C1" w:rsidRDefault="003413B5" w:rsidP="003413B5">
      <w:pPr>
        <w:pStyle w:val="Partheader"/>
      </w:pPr>
      <w:r w:rsidRPr="001D13C1">
        <w:t>Part 1 – The Business Case</w:t>
      </w:r>
    </w:p>
    <w:p w14:paraId="20A3B33C" w14:textId="77777777" w:rsidR="003413B5" w:rsidRPr="001D13C1" w:rsidRDefault="003413B5" w:rsidP="003413B5">
      <w:pPr>
        <w:pStyle w:val="Level1"/>
        <w:rPr>
          <w:lang w:eastAsia="en-GB"/>
        </w:rPr>
      </w:pPr>
      <w:r w:rsidRPr="001D13C1">
        <w:rPr>
          <w:lang w:eastAsia="en-GB"/>
        </w:rPr>
        <w:t>What is the problem/opportunity we are addressing?</w:t>
      </w:r>
    </w:p>
    <w:p w14:paraId="431FC130" w14:textId="77777777" w:rsidR="00214AEA" w:rsidRPr="001D13C1" w:rsidRDefault="003413B5" w:rsidP="00214AEA">
      <w:pPr>
        <w:pStyle w:val="Level2"/>
        <w:rPr>
          <w:lang w:eastAsia="en-GB"/>
        </w:rPr>
      </w:pPr>
      <w:r w:rsidRPr="001D13C1">
        <w:rPr>
          <w:lang w:eastAsia="en-GB"/>
        </w:rPr>
        <w:t>Pursuit Summary</w:t>
      </w:r>
      <w:r w:rsidR="0002328E" w:rsidRPr="001D13C1">
        <w:rPr>
          <w:lang w:eastAsia="en-GB"/>
        </w:rPr>
        <w:t xml:space="preserve"> </w:t>
      </w:r>
    </w:p>
    <w:p w14:paraId="7C2DF59F" w14:textId="77777777" w:rsidR="00884711" w:rsidRDefault="00DB7E9E" w:rsidP="00195E63">
      <w:pPr>
        <w:pStyle w:val="BodyTextIndent2"/>
        <w:ind w:leftChars="648" w:left="1361"/>
        <w:rPr>
          <w:rFonts w:ascii="微軟正黑體" w:eastAsia="微軟正黑體" w:hAnsi="微軟正黑體" w:cs="微軟正黑體"/>
          <w:color w:val="auto"/>
          <w:lang w:eastAsia="zh-TW"/>
        </w:rPr>
      </w:pPr>
      <w:r w:rsidRPr="00864870">
        <w:rPr>
          <w:rFonts w:ascii="微軟正黑體" w:eastAsia="微軟正黑體" w:hAnsi="微軟正黑體" w:hint="eastAsia"/>
          <w:color w:val="000000" w:themeColor="text1"/>
          <w:lang w:eastAsia="zh-TW"/>
        </w:rPr>
        <w:t>信義店撤店</w:t>
      </w:r>
      <w:r>
        <w:rPr>
          <w:rFonts w:ascii="微軟正黑體" w:eastAsia="微軟正黑體" w:hAnsi="微軟正黑體" w:hint="eastAsia"/>
          <w:color w:val="000000" w:themeColor="text1"/>
          <w:lang w:eastAsia="zh-TW"/>
        </w:rPr>
        <w:t>貨</w:t>
      </w:r>
      <w:r w:rsidRPr="00864870">
        <w:rPr>
          <w:rFonts w:ascii="微軟正黑體" w:eastAsia="微軟正黑體" w:hAnsi="微軟正黑體" w:hint="eastAsia"/>
          <w:color w:val="000000" w:themeColor="text1"/>
          <w:lang w:eastAsia="zh-TW"/>
        </w:rPr>
        <w:t>2次退供</w:t>
      </w:r>
      <w:r w:rsidR="007469BF">
        <w:rPr>
          <w:rFonts w:ascii="微軟正黑體" w:eastAsia="微軟正黑體" w:hAnsi="微軟正黑體" w:cs="微軟正黑體" w:hint="eastAsia"/>
          <w:color w:val="auto"/>
          <w:lang w:eastAsia="zh-TW"/>
        </w:rPr>
        <w:t>模式</w:t>
      </w:r>
      <w:r w:rsidR="002B149E">
        <w:rPr>
          <w:rFonts w:ascii="微軟正黑體" w:eastAsia="微軟正黑體" w:hAnsi="微軟正黑體" w:cs="微軟正黑體" w:hint="eastAsia"/>
          <w:color w:val="auto"/>
          <w:lang w:eastAsia="zh-TW"/>
        </w:rPr>
        <w:t>(無來源到貨單號)</w:t>
      </w:r>
      <w:r w:rsidR="000865E7">
        <w:rPr>
          <w:rFonts w:ascii="微軟正黑體" w:eastAsia="微軟正黑體" w:hAnsi="微軟正黑體" w:cs="微軟正黑體" w:hint="eastAsia"/>
          <w:color w:val="auto"/>
          <w:lang w:eastAsia="zh-TW"/>
        </w:rPr>
        <w:t xml:space="preserve"> </w:t>
      </w:r>
      <w:r w:rsidR="009A2D05">
        <w:rPr>
          <w:rFonts w:ascii="微軟正黑體" w:eastAsia="微軟正黑體" w:hAnsi="微軟正黑體" w:cs="微軟正黑體" w:hint="eastAsia"/>
          <w:color w:val="auto"/>
          <w:lang w:eastAsia="zh-TW"/>
        </w:rPr>
        <w:t>，</w:t>
      </w:r>
      <w:r w:rsidR="000865E7">
        <w:rPr>
          <w:rFonts w:ascii="微軟正黑體" w:eastAsia="微軟正黑體" w:hAnsi="微軟正黑體" w:cs="微軟正黑體" w:hint="eastAsia"/>
          <w:color w:val="auto"/>
          <w:lang w:eastAsia="zh-TW"/>
        </w:rPr>
        <w:t>無前段的到貨</w:t>
      </w:r>
      <w:r w:rsidR="00B70437">
        <w:rPr>
          <w:rFonts w:ascii="微軟正黑體" w:eastAsia="微軟正黑體" w:hAnsi="微軟正黑體" w:cs="微軟正黑體" w:hint="eastAsia"/>
          <w:color w:val="auto"/>
          <w:lang w:eastAsia="zh-TW"/>
        </w:rPr>
        <w:t>/</w:t>
      </w:r>
      <w:r w:rsidR="000865E7">
        <w:rPr>
          <w:rFonts w:ascii="微軟正黑體" w:eastAsia="微軟正黑體" w:hAnsi="微軟正黑體" w:cs="微軟正黑體" w:hint="eastAsia"/>
          <w:color w:val="auto"/>
          <w:lang w:eastAsia="zh-TW"/>
        </w:rPr>
        <w:t>收貨</w:t>
      </w:r>
      <w:r w:rsidR="00B70437">
        <w:rPr>
          <w:rFonts w:ascii="微軟正黑體" w:eastAsia="微軟正黑體" w:hAnsi="微軟正黑體" w:cs="微軟正黑體" w:hint="eastAsia"/>
          <w:color w:val="auto"/>
          <w:lang w:eastAsia="zh-TW"/>
        </w:rPr>
        <w:t>作業</w:t>
      </w:r>
      <w:r w:rsidR="000865E7">
        <w:rPr>
          <w:rFonts w:ascii="微軟正黑體" w:eastAsia="微軟正黑體" w:hAnsi="微軟正黑體" w:cs="微軟正黑體" w:hint="eastAsia"/>
          <w:color w:val="auto"/>
          <w:lang w:eastAsia="zh-TW"/>
        </w:rPr>
        <w:t>，</w:t>
      </w:r>
      <w:r w:rsidR="00884711">
        <w:rPr>
          <w:rFonts w:ascii="微軟正黑體" w:eastAsia="微軟正黑體" w:hAnsi="微軟正黑體" w:cs="微軟正黑體" w:hint="eastAsia"/>
          <w:color w:val="auto"/>
          <w:lang w:eastAsia="zh-TW"/>
        </w:rPr>
        <w:t>後段</w:t>
      </w:r>
      <w:r w:rsidR="009A2D05">
        <w:rPr>
          <w:rFonts w:ascii="微軟正黑體" w:eastAsia="微軟正黑體" w:hAnsi="微軟正黑體" w:cs="微軟正黑體" w:hint="eastAsia"/>
          <w:color w:val="auto"/>
          <w:lang w:eastAsia="zh-TW"/>
        </w:rPr>
        <w:t>發運</w:t>
      </w:r>
      <w:r w:rsidR="00E94199">
        <w:rPr>
          <w:rFonts w:ascii="微軟正黑體" w:eastAsia="微軟正黑體" w:hAnsi="微軟正黑體" w:cs="微軟正黑體" w:hint="eastAsia"/>
          <w:color w:val="auto"/>
          <w:lang w:eastAsia="zh-TW"/>
        </w:rPr>
        <w:t>流程相同</w:t>
      </w:r>
      <w:r w:rsidR="007469BF">
        <w:rPr>
          <w:rFonts w:ascii="微軟正黑體" w:eastAsia="微軟正黑體" w:hAnsi="微軟正黑體" w:cs="微軟正黑體" w:hint="eastAsia"/>
          <w:color w:val="auto"/>
          <w:lang w:eastAsia="zh-TW"/>
        </w:rPr>
        <w:t>，</w:t>
      </w:r>
    </w:p>
    <w:p w14:paraId="6F00A83F" w14:textId="5BC57DFF" w:rsidR="00E078AA" w:rsidRPr="006A0618" w:rsidRDefault="00B94C6F" w:rsidP="004F53BE">
      <w:pPr>
        <w:pStyle w:val="BodyTextIndent2"/>
        <w:ind w:leftChars="648" w:left="1361"/>
        <w:rPr>
          <w:rFonts w:ascii="微軟正黑體" w:eastAsia="微軟正黑體" w:hAnsi="微軟正黑體" w:cs="微軟正黑體" w:hint="eastAsia"/>
          <w:color w:val="auto"/>
          <w:lang w:eastAsia="zh-TW"/>
        </w:rPr>
      </w:pPr>
      <w:r w:rsidRPr="00B94C6F">
        <w:rPr>
          <w:rFonts w:ascii="微軟正黑體" w:eastAsia="微軟正黑體" w:hAnsi="微軟正黑體" w:cs="微軟正黑體" w:hint="eastAsia"/>
          <w:color w:val="auto"/>
          <w:lang w:eastAsia="zh-TW"/>
        </w:rPr>
        <w:t>退貨報表</w:t>
      </w:r>
      <w:r w:rsidR="004F53BE">
        <w:rPr>
          <w:rFonts w:ascii="微軟正黑體" w:eastAsia="微軟正黑體" w:hAnsi="微軟正黑體" w:cs="微軟正黑體" w:hint="eastAsia"/>
          <w:color w:val="auto"/>
          <w:lang w:eastAsia="zh-TW"/>
        </w:rPr>
        <w:t>相關</w:t>
      </w:r>
      <w:r w:rsidR="005A00C2">
        <w:rPr>
          <w:rFonts w:ascii="微軟正黑體" w:eastAsia="微軟正黑體" w:hAnsi="微軟正黑體" w:cs="微軟正黑體" w:hint="eastAsia"/>
          <w:color w:val="auto"/>
          <w:lang w:eastAsia="zh-TW"/>
        </w:rPr>
        <w:t>報表</w:t>
      </w:r>
      <w:r w:rsidR="004F53BE">
        <w:rPr>
          <w:rFonts w:ascii="微軟正黑體" w:eastAsia="微軟正黑體" w:hAnsi="微軟正黑體" w:cs="微軟正黑體" w:hint="eastAsia"/>
          <w:color w:val="auto"/>
          <w:lang w:eastAsia="zh-TW"/>
        </w:rPr>
        <w:t>亦需跟進</w:t>
      </w:r>
      <w:r w:rsidR="00195E63">
        <w:rPr>
          <w:rFonts w:ascii="微軟正黑體" w:eastAsia="微軟正黑體" w:hAnsi="微軟正黑體" w:cs="微軟正黑體" w:hint="eastAsia"/>
          <w:color w:val="auto"/>
          <w:lang w:eastAsia="zh-TW"/>
        </w:rPr>
        <w:t>優化</w:t>
      </w:r>
      <w:r w:rsidR="004F53BE">
        <w:rPr>
          <w:rFonts w:ascii="微軟正黑體" w:eastAsia="微軟正黑體" w:hAnsi="微軟正黑體" w:cs="微軟正黑體" w:hint="eastAsia"/>
          <w:color w:val="auto"/>
          <w:lang w:eastAsia="zh-TW"/>
        </w:rPr>
        <w:t>;將香港轉台灣退貨及</w:t>
      </w:r>
      <w:r w:rsidR="004F53BE" w:rsidRPr="00864870">
        <w:rPr>
          <w:rFonts w:ascii="微軟正黑體" w:eastAsia="微軟正黑體" w:hAnsi="微軟正黑體" w:hint="eastAsia"/>
          <w:color w:val="000000" w:themeColor="text1"/>
          <w:lang w:eastAsia="zh-TW"/>
        </w:rPr>
        <w:t>信義店撤店</w:t>
      </w:r>
      <w:r w:rsidR="004F53BE">
        <w:rPr>
          <w:rFonts w:ascii="微軟正黑體" w:eastAsia="微軟正黑體" w:hAnsi="微軟正黑體" w:hint="eastAsia"/>
          <w:color w:val="000000" w:themeColor="text1"/>
          <w:lang w:eastAsia="zh-TW"/>
        </w:rPr>
        <w:t>貨</w:t>
      </w:r>
      <w:r w:rsidR="004F53BE" w:rsidRPr="00864870">
        <w:rPr>
          <w:rFonts w:ascii="微軟正黑體" w:eastAsia="微軟正黑體" w:hAnsi="微軟正黑體" w:hint="eastAsia"/>
          <w:color w:val="000000" w:themeColor="text1"/>
          <w:lang w:eastAsia="zh-TW"/>
        </w:rPr>
        <w:t>2次退供</w:t>
      </w:r>
      <w:r w:rsidR="004F53BE">
        <w:rPr>
          <w:rFonts w:ascii="微軟正黑體" w:eastAsia="微軟正黑體" w:hAnsi="微軟正黑體" w:hint="eastAsia"/>
          <w:color w:val="000000" w:themeColor="text1"/>
          <w:lang w:eastAsia="zh-TW"/>
        </w:rPr>
        <w:t>納入</w:t>
      </w:r>
      <w:r w:rsidR="004F53BE">
        <w:rPr>
          <w:rFonts w:ascii="微軟正黑體" w:eastAsia="微軟正黑體" w:hAnsi="微軟正黑體" w:cs="微軟正黑體" w:hint="eastAsia"/>
          <w:color w:val="auto"/>
          <w:lang w:eastAsia="zh-TW"/>
        </w:rPr>
        <w:t>報表</w:t>
      </w:r>
      <w:r w:rsidR="00884711">
        <w:rPr>
          <w:rFonts w:ascii="微軟正黑體" w:eastAsia="微軟正黑體" w:hAnsi="微軟正黑體" w:cs="微軟正黑體" w:hint="eastAsia"/>
          <w:color w:val="auto"/>
          <w:lang w:eastAsia="zh-TW"/>
        </w:rPr>
        <w:t>。</w:t>
      </w:r>
    </w:p>
    <w:p w14:paraId="62C5A76C" w14:textId="77777777" w:rsidR="00F37332" w:rsidRPr="004F53BE" w:rsidRDefault="00F37332" w:rsidP="00B05BE0">
      <w:pPr>
        <w:pStyle w:val="BodyTextIndent2"/>
        <w:rPr>
          <w:rFonts w:ascii="Malgun Gothic Semilight" w:eastAsia="Malgun Gothic Semilight" w:hAnsi="Malgun Gothic Semilight" w:cs="Malgun Gothic Semilight"/>
          <w:color w:val="auto"/>
          <w:lang w:eastAsia="zh-TW"/>
        </w:rPr>
      </w:pPr>
    </w:p>
    <w:p w14:paraId="35480776" w14:textId="5B5598EC" w:rsidR="00B76CCE" w:rsidRDefault="003413B5" w:rsidP="00B76CCE">
      <w:pPr>
        <w:pStyle w:val="Level2"/>
        <w:rPr>
          <w:lang w:eastAsia="en-GB"/>
        </w:rPr>
      </w:pPr>
      <w:r w:rsidRPr="001D13C1">
        <w:rPr>
          <w:lang w:eastAsia="en-GB"/>
        </w:rPr>
        <w:t>Summary of Business Requirements</w:t>
      </w:r>
    </w:p>
    <w:p w14:paraId="4CF586D5" w14:textId="7FFC3429" w:rsidR="00B76CCE" w:rsidRDefault="007C2C7D" w:rsidP="00B76CCE">
      <w:pPr>
        <w:pStyle w:val="Level2"/>
        <w:numPr>
          <w:ilvl w:val="0"/>
          <w:numId w:val="0"/>
        </w:numPr>
        <w:ind w:leftChars="547" w:left="1148"/>
        <w:rPr>
          <w:rFonts w:ascii="微軟正黑體" w:eastAsia="微軟正黑體" w:hAnsi="微軟正黑體" w:cs="微軟正黑體"/>
          <w:lang w:eastAsia="zh-TW"/>
        </w:rPr>
      </w:pPr>
      <w:r>
        <w:rPr>
          <w:rFonts w:ascii="微軟正黑體" w:eastAsia="微軟正黑體" w:hAnsi="微軟正黑體" w:cs="微軟正黑體" w:hint="eastAsia"/>
          <w:lang w:eastAsia="zh-TW"/>
        </w:rPr>
        <w:t>使用者現況描述:</w:t>
      </w:r>
    </w:p>
    <w:p w14:paraId="03C10DF1" w14:textId="714CDD11" w:rsidR="007C2C7D" w:rsidRDefault="007C2C7D" w:rsidP="007C2C7D">
      <w:pPr>
        <w:pStyle w:val="Level2"/>
        <w:numPr>
          <w:ilvl w:val="3"/>
          <w:numId w:val="35"/>
        </w:numPr>
        <w:rPr>
          <w:lang w:eastAsia="zh-TW"/>
        </w:rPr>
      </w:pPr>
      <w:r>
        <w:rPr>
          <w:rFonts w:ascii="微軟正黑體" w:eastAsia="微軟正黑體" w:hAnsi="微軟正黑體" w:cs="微軟正黑體" w:hint="eastAsia"/>
          <w:lang w:eastAsia="zh-TW"/>
        </w:rPr>
        <w:t>退貨人工喂入資料檔進</w:t>
      </w:r>
      <w:r>
        <w:rPr>
          <w:lang w:eastAsia="zh-TW"/>
        </w:rPr>
        <w:t xml:space="preserve">Sorter </w:t>
      </w:r>
      <w:r>
        <w:rPr>
          <w:rFonts w:ascii="微軟正黑體" w:eastAsia="微軟正黑體" w:hAnsi="微軟正黑體" w:cs="微軟正黑體" w:hint="eastAsia"/>
          <w:lang w:eastAsia="zh-TW"/>
        </w:rPr>
        <w:t>進行理貨作業</w:t>
      </w:r>
      <w:r>
        <w:rPr>
          <w:lang w:eastAsia="zh-TW"/>
        </w:rPr>
        <w:t>.</w:t>
      </w:r>
    </w:p>
    <w:p w14:paraId="096A1431" w14:textId="1A1C0095" w:rsidR="007C2C7D" w:rsidRDefault="007C2C7D" w:rsidP="007C2C7D">
      <w:pPr>
        <w:pStyle w:val="Level2"/>
        <w:numPr>
          <w:ilvl w:val="3"/>
          <w:numId w:val="35"/>
        </w:numPr>
        <w:rPr>
          <w:rFonts w:ascii="微軟正黑體" w:eastAsia="微軟正黑體" w:hAnsi="微軟正黑體" w:cs="微軟正黑體"/>
          <w:lang w:eastAsia="zh-TW"/>
        </w:rPr>
      </w:pPr>
      <w:r>
        <w:rPr>
          <w:rFonts w:ascii="微軟正黑體" w:eastAsia="微軟正黑體" w:hAnsi="微軟正黑體" w:cs="微軟正黑體" w:hint="eastAsia"/>
          <w:lang w:eastAsia="zh-TW"/>
        </w:rPr>
        <w:t>貨物發運後己發運相關箱資料無串接現行報表</w:t>
      </w:r>
      <w:r>
        <w:rPr>
          <w:rFonts w:ascii="微軟正黑體" w:eastAsia="微軟正黑體" w:hAnsi="微軟正黑體" w:cs="微軟正黑體" w:hint="eastAsia"/>
          <w:lang w:eastAsia="zh-TW"/>
        </w:rPr>
        <w:t>。</w:t>
      </w:r>
    </w:p>
    <w:p w14:paraId="128BF7C8" w14:textId="27AF52F0" w:rsidR="007C2C7D" w:rsidRPr="007C2C7D" w:rsidRDefault="007C2C7D" w:rsidP="007C2C7D">
      <w:pPr>
        <w:pStyle w:val="Level2"/>
        <w:numPr>
          <w:ilvl w:val="0"/>
          <w:numId w:val="0"/>
        </w:numPr>
        <w:ind w:leftChars="547" w:left="1148"/>
        <w:rPr>
          <w:rFonts w:hint="eastAsia"/>
          <w:lang w:eastAsia="zh-TW"/>
        </w:rPr>
      </w:pPr>
      <w:r>
        <w:rPr>
          <w:rFonts w:ascii="微軟正黑體" w:eastAsia="微軟正黑體" w:hAnsi="微軟正黑體" w:cs="微軟正黑體" w:hint="eastAsia"/>
          <w:lang w:eastAsia="zh-TW"/>
        </w:rPr>
        <w:t>需求說明:</w:t>
      </w:r>
    </w:p>
    <w:p w14:paraId="5E1E0971" w14:textId="25B33FDC" w:rsidR="007C2C7D" w:rsidRPr="007C2C7D" w:rsidRDefault="007C2C7D" w:rsidP="007C2C7D">
      <w:pPr>
        <w:pStyle w:val="Level2"/>
        <w:numPr>
          <w:ilvl w:val="0"/>
          <w:numId w:val="0"/>
        </w:numPr>
        <w:ind w:leftChars="620" w:left="1302" w:firstLine="189"/>
        <w:rPr>
          <w:rFonts w:ascii="微軟正黑體" w:eastAsia="微軟正黑體" w:hAnsi="微軟正黑體" w:cs="微軟正黑體"/>
          <w:lang w:eastAsia="zh-TW"/>
        </w:rPr>
      </w:pPr>
      <w:r>
        <w:rPr>
          <w:rFonts w:ascii="微軟正黑體" w:eastAsia="微軟正黑體" w:hAnsi="微軟正黑體" w:cs="微軟正黑體" w:hint="eastAsia"/>
          <w:lang w:eastAsia="zh-TW"/>
        </w:rPr>
        <w:t>1.</w:t>
      </w:r>
      <w:r>
        <w:rPr>
          <w:rFonts w:ascii="微軟正黑體" w:eastAsia="微軟正黑體" w:hAnsi="微軟正黑體" w:cs="微軟正黑體"/>
          <w:lang w:eastAsia="zh-TW"/>
        </w:rPr>
        <w:t xml:space="preserve"> </w:t>
      </w:r>
      <w:r w:rsidRPr="007C2C7D">
        <w:rPr>
          <w:rFonts w:ascii="微軟正黑體" w:eastAsia="微軟正黑體" w:hAnsi="微軟正黑體" w:cs="微軟正黑體" w:hint="eastAsia"/>
          <w:lang w:eastAsia="zh-TW"/>
        </w:rPr>
        <w:t>退貨經在庫及通過作業進行退貨行為</w:t>
      </w:r>
    </w:p>
    <w:p w14:paraId="415D0AAB" w14:textId="5A710C52" w:rsidR="007C2C7D" w:rsidRPr="007C2C7D" w:rsidRDefault="007C2C7D" w:rsidP="007C2C7D">
      <w:pPr>
        <w:pStyle w:val="Level2"/>
        <w:numPr>
          <w:ilvl w:val="0"/>
          <w:numId w:val="0"/>
        </w:numPr>
        <w:ind w:leftChars="720" w:left="1512"/>
        <w:rPr>
          <w:rFonts w:ascii="微軟正黑體" w:eastAsia="微軟正黑體" w:hAnsi="微軟正黑體" w:cs="微軟正黑體"/>
          <w:lang w:eastAsia="zh-TW"/>
        </w:rPr>
      </w:pPr>
      <w:r>
        <w:rPr>
          <w:rFonts w:ascii="微軟正黑體" w:eastAsia="微軟正黑體" w:hAnsi="微軟正黑體" w:cs="微軟正黑體"/>
          <w:lang w:eastAsia="zh-TW"/>
        </w:rPr>
        <w:t>2</w:t>
      </w:r>
      <w:r>
        <w:rPr>
          <w:rFonts w:ascii="微軟正黑體" w:eastAsia="微軟正黑體" w:hAnsi="微軟正黑體" w:cs="微軟正黑體" w:hint="eastAsia"/>
          <w:lang w:eastAsia="zh-TW"/>
        </w:rPr>
        <w:t>.</w:t>
      </w:r>
      <w:r>
        <w:rPr>
          <w:rFonts w:ascii="微軟正黑體" w:eastAsia="微軟正黑體" w:hAnsi="微軟正黑體" w:cs="微軟正黑體"/>
          <w:lang w:eastAsia="zh-TW"/>
        </w:rPr>
        <w:t xml:space="preserve"> </w:t>
      </w:r>
      <w:r w:rsidRPr="007C2C7D">
        <w:rPr>
          <w:rFonts w:ascii="微軟正黑體" w:eastAsia="微軟正黑體" w:hAnsi="微軟正黑體" w:cs="微軟正黑體" w:hint="eastAsia"/>
          <w:lang w:eastAsia="zh-TW"/>
        </w:rPr>
        <w:t>做到貨登記</w:t>
      </w:r>
      <w:r w:rsidRPr="007C2C7D">
        <w:rPr>
          <w:rFonts w:ascii="微軟正黑體" w:eastAsia="微軟正黑體" w:hAnsi="微軟正黑體" w:cs="微軟正黑體"/>
          <w:lang w:eastAsia="zh-TW"/>
        </w:rPr>
        <w:t>/</w:t>
      </w:r>
      <w:r w:rsidRPr="007C2C7D">
        <w:rPr>
          <w:rFonts w:ascii="微軟正黑體" w:eastAsia="微軟正黑體" w:hAnsi="微軟正黑體" w:cs="微軟正黑體" w:hint="eastAsia"/>
          <w:lang w:eastAsia="zh-TW"/>
        </w:rPr>
        <w:t>核單</w:t>
      </w:r>
      <w:r w:rsidRPr="007C2C7D">
        <w:rPr>
          <w:rFonts w:ascii="微軟正黑體" w:eastAsia="微軟正黑體" w:hAnsi="微軟正黑體" w:cs="微軟正黑體"/>
          <w:lang w:eastAsia="zh-TW"/>
        </w:rPr>
        <w:t>/</w:t>
      </w:r>
      <w:r w:rsidRPr="007C2C7D">
        <w:rPr>
          <w:rFonts w:ascii="微軟正黑體" w:eastAsia="微軟正黑體" w:hAnsi="微軟正黑體" w:cs="微軟正黑體" w:hint="eastAsia"/>
          <w:lang w:eastAsia="zh-TW"/>
        </w:rPr>
        <w:t>指定流向</w:t>
      </w:r>
      <w:r w:rsidRPr="007C2C7D">
        <w:rPr>
          <w:rFonts w:ascii="微軟正黑體" w:eastAsia="微軟正黑體" w:hAnsi="微軟正黑體" w:cs="微軟正黑體"/>
          <w:lang w:eastAsia="zh-TW"/>
        </w:rPr>
        <w:t>/</w:t>
      </w:r>
      <w:r w:rsidRPr="007C2C7D">
        <w:rPr>
          <w:rFonts w:ascii="微軟正黑體" w:eastAsia="微軟正黑體" w:hAnsi="微軟正黑體" w:cs="微軟正黑體" w:hint="eastAsia"/>
          <w:lang w:eastAsia="zh-TW"/>
        </w:rPr>
        <w:t>及人工制作檔案格式進</w:t>
      </w:r>
      <w:r w:rsidRPr="007C2C7D">
        <w:rPr>
          <w:rFonts w:ascii="微軟正黑體" w:eastAsia="微軟正黑體" w:hAnsi="微軟正黑體" w:cs="微軟正黑體"/>
          <w:lang w:eastAsia="zh-TW"/>
        </w:rPr>
        <w:t>Sorter</w:t>
      </w:r>
      <w:r w:rsidRPr="007C2C7D">
        <w:rPr>
          <w:rFonts w:ascii="微軟正黑體" w:eastAsia="微軟正黑體" w:hAnsi="微軟正黑體" w:cs="微軟正黑體" w:hint="eastAsia"/>
          <w:lang w:eastAsia="zh-TW"/>
        </w:rPr>
        <w:t>作業的行為</w:t>
      </w:r>
    </w:p>
    <w:p w14:paraId="296F1B10" w14:textId="3139BA7F" w:rsidR="007C2C7D" w:rsidRDefault="007C2C7D" w:rsidP="007C2C7D">
      <w:pPr>
        <w:pStyle w:val="Level2"/>
        <w:numPr>
          <w:ilvl w:val="0"/>
          <w:numId w:val="0"/>
        </w:numPr>
        <w:ind w:leftChars="720" w:left="1512"/>
        <w:rPr>
          <w:rFonts w:ascii="微軟正黑體" w:eastAsia="微軟正黑體" w:hAnsi="微軟正黑體" w:cs="微軟正黑體"/>
          <w:lang w:eastAsia="zh-TW"/>
        </w:rPr>
      </w:pPr>
      <w:r w:rsidRPr="007C2C7D">
        <w:rPr>
          <w:rFonts w:ascii="微軟正黑體" w:eastAsia="微軟正黑體" w:hAnsi="微軟正黑體" w:cs="微軟正黑體" w:hint="eastAsia"/>
          <w:lang w:eastAsia="zh-TW"/>
        </w:rPr>
        <w:t>3.</w:t>
      </w:r>
      <w:r>
        <w:rPr>
          <w:rFonts w:ascii="微軟正黑體" w:eastAsia="微軟正黑體" w:hAnsi="微軟正黑體" w:cs="微軟正黑體"/>
          <w:lang w:eastAsia="zh-TW"/>
        </w:rPr>
        <w:t xml:space="preserve"> </w:t>
      </w:r>
      <w:r w:rsidRPr="007C2C7D">
        <w:rPr>
          <w:rFonts w:ascii="微軟正黑體" w:eastAsia="微軟正黑體" w:hAnsi="微軟正黑體" w:cs="微軟正黑體" w:hint="eastAsia"/>
          <w:lang w:eastAsia="zh-TW"/>
        </w:rPr>
        <w:t>SAP過帳號只要在如下單號的都須串接到退貨報表</w:t>
      </w:r>
    </w:p>
    <w:p w14:paraId="0EB464B2" w14:textId="0C2E23B5" w:rsidR="00571808" w:rsidRPr="007C2C7D" w:rsidRDefault="00571808" w:rsidP="007C2C7D">
      <w:pPr>
        <w:pStyle w:val="Level2"/>
        <w:numPr>
          <w:ilvl w:val="0"/>
          <w:numId w:val="0"/>
        </w:numPr>
        <w:ind w:leftChars="720" w:left="1512"/>
        <w:rPr>
          <w:rFonts w:ascii="微軟正黑體" w:eastAsia="微軟正黑體" w:hAnsi="微軟正黑體" w:cs="微軟正黑體" w:hint="eastAsia"/>
          <w:lang w:eastAsia="zh-TW"/>
        </w:rPr>
      </w:pPr>
      <w:r>
        <w:rPr>
          <w:rFonts w:ascii="微軟正黑體" w:eastAsia="微軟正黑體" w:hAnsi="微軟正黑體" w:cs="微軟正黑體"/>
          <w:lang w:eastAsia="zh-TW"/>
        </w:rPr>
        <w:tab/>
      </w:r>
      <w:r>
        <w:rPr>
          <w:noProof/>
          <w:lang w:val="en-US" w:eastAsia="zh-TW"/>
        </w:rPr>
        <w:drawing>
          <wp:inline distT="0" distB="0" distL="0" distR="0" wp14:anchorId="611C8FEC" wp14:editId="1FCA4147">
            <wp:extent cx="2609524" cy="1180952"/>
            <wp:effectExtent l="0" t="0" r="635" b="635"/>
            <wp:docPr id="67" name="圖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9524" cy="1180952"/>
                    </a:xfrm>
                    <a:prstGeom prst="rect">
                      <a:avLst/>
                    </a:prstGeom>
                  </pic:spPr>
                </pic:pic>
              </a:graphicData>
            </a:graphic>
          </wp:inline>
        </w:drawing>
      </w:r>
    </w:p>
    <w:p w14:paraId="266DFF98" w14:textId="1D7D7056" w:rsidR="007C2C7D" w:rsidRPr="007C2C7D" w:rsidRDefault="007C2C7D" w:rsidP="007C2C7D">
      <w:pPr>
        <w:pStyle w:val="Level2"/>
        <w:numPr>
          <w:ilvl w:val="0"/>
          <w:numId w:val="0"/>
        </w:numPr>
        <w:ind w:leftChars="720" w:left="1512"/>
        <w:rPr>
          <w:rFonts w:ascii="微軟正黑體" w:eastAsia="微軟正黑體" w:hAnsi="微軟正黑體" w:cs="微軟正黑體" w:hint="eastAsia"/>
          <w:lang w:eastAsia="zh-TW"/>
        </w:rPr>
      </w:pPr>
      <w:r w:rsidRPr="007C2C7D">
        <w:rPr>
          <w:rFonts w:ascii="微軟正黑體" w:eastAsia="微軟正黑體" w:hAnsi="微軟正黑體" w:cs="微軟正黑體" w:hint="eastAsia"/>
          <w:lang w:eastAsia="zh-TW"/>
        </w:rPr>
        <w:t>4.</w:t>
      </w:r>
      <w:r>
        <w:rPr>
          <w:rFonts w:ascii="微軟正黑體" w:eastAsia="微軟正黑體" w:hAnsi="微軟正黑體" w:cs="微軟正黑體"/>
          <w:lang w:eastAsia="zh-TW"/>
        </w:rPr>
        <w:t xml:space="preserve"> </w:t>
      </w:r>
      <w:r w:rsidRPr="007C2C7D">
        <w:rPr>
          <w:rFonts w:ascii="微軟正黑體" w:eastAsia="微軟正黑體" w:hAnsi="微軟正黑體" w:cs="微軟正黑體" w:hint="eastAsia"/>
          <w:lang w:eastAsia="zh-TW"/>
        </w:rPr>
        <w:t>退貨報表</w:t>
      </w:r>
    </w:p>
    <w:p w14:paraId="64F32855" w14:textId="51B9932E" w:rsidR="007C2C7D" w:rsidRDefault="007C2C7D" w:rsidP="00CE5BEF">
      <w:pPr>
        <w:pStyle w:val="Level2"/>
        <w:numPr>
          <w:ilvl w:val="0"/>
          <w:numId w:val="0"/>
        </w:numPr>
        <w:ind w:leftChars="820" w:left="1779" w:hanging="57"/>
        <w:rPr>
          <w:rFonts w:ascii="微軟正黑體" w:eastAsia="微軟正黑體" w:hAnsi="微軟正黑體" w:cs="微軟正黑體"/>
          <w:lang w:eastAsia="zh-TW"/>
        </w:rPr>
      </w:pPr>
      <w:r w:rsidRPr="007C2C7D">
        <w:rPr>
          <w:rFonts w:ascii="微軟正黑體" w:eastAsia="微軟正黑體" w:hAnsi="微軟正黑體" w:cs="微軟正黑體" w:hint="eastAsia"/>
          <w:lang w:eastAsia="zh-TW"/>
        </w:rPr>
        <w:t>4.1發運前報表</w:t>
      </w:r>
    </w:p>
    <w:p w14:paraId="57503BCD" w14:textId="2900A36D" w:rsidR="007C2C7D" w:rsidRDefault="00CE5BEF" w:rsidP="00B94C6F">
      <w:pPr>
        <w:pStyle w:val="Level2"/>
        <w:numPr>
          <w:ilvl w:val="0"/>
          <w:numId w:val="38"/>
        </w:numPr>
        <w:rPr>
          <w:rFonts w:ascii="微軟正黑體" w:eastAsia="微軟正黑體" w:hAnsi="微軟正黑體" w:cs="微軟正黑體" w:hint="eastAsia"/>
          <w:lang w:eastAsia="zh-TW"/>
        </w:rPr>
      </w:pPr>
      <w:r w:rsidRPr="007C2C7D">
        <w:rPr>
          <w:rFonts w:ascii="微軟正黑體" w:eastAsia="微軟正黑體" w:hAnsi="微軟正黑體" w:cs="微軟正黑體" w:hint="eastAsia"/>
          <w:lang w:eastAsia="zh-TW"/>
        </w:rPr>
        <w:t>HJ_RPT_Pack_temp 退貨庫存暫存報表</w:t>
      </w:r>
    </w:p>
    <w:p w14:paraId="6280041B" w14:textId="6F21DBD4" w:rsidR="007C2C7D" w:rsidRPr="007C2C7D" w:rsidRDefault="007C2C7D" w:rsidP="00CE5BEF">
      <w:pPr>
        <w:pStyle w:val="Level2"/>
        <w:numPr>
          <w:ilvl w:val="0"/>
          <w:numId w:val="0"/>
        </w:numPr>
        <w:ind w:firstLine="1701"/>
        <w:rPr>
          <w:rFonts w:ascii="微軟正黑體" w:eastAsia="微軟正黑體" w:hAnsi="微軟正黑體" w:cs="微軟正黑體" w:hint="eastAsia"/>
          <w:lang w:eastAsia="zh-TW"/>
        </w:rPr>
      </w:pPr>
      <w:r w:rsidRPr="007C2C7D">
        <w:rPr>
          <w:rFonts w:ascii="微軟正黑體" w:eastAsia="微軟正黑體" w:hAnsi="微軟正黑體" w:cs="微軟正黑體" w:hint="eastAsia"/>
          <w:lang w:eastAsia="zh-TW"/>
        </w:rPr>
        <w:t>4.2發運後報表</w:t>
      </w:r>
    </w:p>
    <w:p w14:paraId="642A5CDE" w14:textId="4DE09523" w:rsidR="007C2C7D" w:rsidRPr="007C2C7D" w:rsidRDefault="007C2C7D" w:rsidP="00B94C6F">
      <w:pPr>
        <w:pStyle w:val="Level2"/>
        <w:numPr>
          <w:ilvl w:val="0"/>
          <w:numId w:val="38"/>
        </w:numPr>
        <w:rPr>
          <w:rFonts w:ascii="微軟正黑體" w:eastAsia="微軟正黑體" w:hAnsi="微軟正黑體" w:cs="微軟正黑體" w:hint="eastAsia"/>
          <w:lang w:eastAsia="zh-TW"/>
        </w:rPr>
      </w:pPr>
      <w:r w:rsidRPr="007C2C7D">
        <w:rPr>
          <w:rFonts w:ascii="微軟正黑體" w:eastAsia="微軟正黑體" w:hAnsi="微軟正黑體" w:cs="微軟正黑體" w:hint="eastAsia"/>
          <w:lang w:eastAsia="zh-TW"/>
        </w:rPr>
        <w:t>HJ_RPT_RTNSO_Shipping 退貨發運歷史資料</w:t>
      </w:r>
    </w:p>
    <w:p w14:paraId="4839A16A" w14:textId="77777777" w:rsidR="007C2C7D" w:rsidRPr="007C2C7D" w:rsidRDefault="007C2C7D" w:rsidP="00B94C6F">
      <w:pPr>
        <w:pStyle w:val="Level2"/>
        <w:numPr>
          <w:ilvl w:val="0"/>
          <w:numId w:val="38"/>
        </w:numPr>
        <w:rPr>
          <w:rFonts w:ascii="微軟正黑體" w:eastAsia="微軟正黑體" w:hAnsi="微軟正黑體" w:cs="微軟正黑體"/>
          <w:lang w:eastAsia="zh-TW"/>
        </w:rPr>
      </w:pPr>
      <w:r w:rsidRPr="007C2C7D">
        <w:rPr>
          <w:rFonts w:ascii="微軟正黑體" w:eastAsia="微軟正黑體" w:hAnsi="微軟正黑體" w:cs="微軟正黑體"/>
          <w:lang w:eastAsia="zh-TW"/>
        </w:rPr>
        <w:t xml:space="preserve">HJ_RPT_Manual_Food_Return </w:t>
      </w:r>
      <w:r w:rsidRPr="007C2C7D">
        <w:rPr>
          <w:rFonts w:ascii="微軟正黑體" w:eastAsia="微軟正黑體" w:hAnsi="微軟正黑體" w:cs="微軟正黑體" w:hint="eastAsia"/>
          <w:lang w:eastAsia="zh-TW"/>
        </w:rPr>
        <w:t>退貨單號查詢報表</w:t>
      </w:r>
    </w:p>
    <w:p w14:paraId="0BB026B1" w14:textId="6DA9CA06" w:rsidR="00C008D6" w:rsidRPr="00CE5BEF" w:rsidRDefault="007C2C7D" w:rsidP="00B94C6F">
      <w:pPr>
        <w:pStyle w:val="Level2"/>
        <w:numPr>
          <w:ilvl w:val="0"/>
          <w:numId w:val="38"/>
        </w:numPr>
        <w:rPr>
          <w:rFonts w:ascii="微軟正黑體" w:eastAsia="微軟正黑體" w:hAnsi="微軟正黑體" w:cs="微軟正黑體"/>
          <w:lang w:eastAsia="zh-TW"/>
        </w:rPr>
      </w:pPr>
      <w:r w:rsidRPr="007C2C7D">
        <w:rPr>
          <w:rFonts w:ascii="微軟正黑體" w:eastAsia="微軟正黑體" w:hAnsi="微軟正黑體" w:cs="微軟正黑體" w:hint="eastAsia"/>
          <w:lang w:eastAsia="zh-TW"/>
        </w:rPr>
        <w:t>HJ_RPT_Carrier_Return 退供-承運商運送報</w:t>
      </w:r>
      <w:r w:rsidR="009C568F" w:rsidRPr="007C2C7D">
        <w:rPr>
          <w:rFonts w:ascii="微軟正黑體" w:eastAsia="微軟正黑體" w:hAnsi="微軟正黑體" w:cs="微軟正黑體" w:hint="eastAsia"/>
          <w:lang w:eastAsia="zh-TW"/>
        </w:rPr>
        <w:t>表</w:t>
      </w:r>
    </w:p>
    <w:p w14:paraId="108D9CFC" w14:textId="48D76E40" w:rsidR="00F37332" w:rsidRDefault="00F37332" w:rsidP="00F37332">
      <w:pPr>
        <w:pStyle w:val="Level3"/>
        <w:numPr>
          <w:ilvl w:val="0"/>
          <w:numId w:val="0"/>
        </w:numPr>
        <w:ind w:left="1728"/>
        <w:rPr>
          <w:rFonts w:eastAsiaTheme="minorEastAsia"/>
          <w:lang w:eastAsia="zh-TW"/>
        </w:rPr>
      </w:pPr>
    </w:p>
    <w:p w14:paraId="0BAD7567" w14:textId="33E85DC9" w:rsidR="00195E63" w:rsidRDefault="00195E63" w:rsidP="00195E63">
      <w:pPr>
        <w:pStyle w:val="Level3"/>
        <w:numPr>
          <w:ilvl w:val="0"/>
          <w:numId w:val="0"/>
        </w:numPr>
        <w:ind w:leftChars="723" w:left="1518"/>
        <w:rPr>
          <w:rFonts w:eastAsiaTheme="minorEastAsia"/>
          <w:lang w:eastAsia="zh-TW"/>
        </w:rPr>
      </w:pPr>
      <w:r>
        <w:rPr>
          <w:rFonts w:eastAsiaTheme="minorEastAsia" w:hint="eastAsia"/>
          <w:lang w:eastAsia="zh-TW"/>
        </w:rPr>
        <w:t>補充說明</w:t>
      </w:r>
      <w:r w:rsidR="00E94199">
        <w:rPr>
          <w:rFonts w:eastAsiaTheme="minorEastAsia" w:hint="eastAsia"/>
          <w:lang w:eastAsia="zh-TW"/>
        </w:rPr>
        <w:t>:</w:t>
      </w:r>
    </w:p>
    <w:p w14:paraId="7462A8D4" w14:textId="438CC068" w:rsidR="00E94199" w:rsidRDefault="00B94C6F" w:rsidP="00B94C6F">
      <w:pPr>
        <w:pStyle w:val="Level3"/>
        <w:numPr>
          <w:ilvl w:val="0"/>
          <w:numId w:val="0"/>
        </w:numPr>
        <w:ind w:leftChars="617" w:left="1871" w:hanging="576"/>
        <w:rPr>
          <w:rFonts w:ascii="微軟正黑體" w:eastAsia="微軟正黑體" w:hAnsi="微軟正黑體" w:cs="微軟正黑體"/>
          <w:lang w:eastAsia="zh-TW"/>
        </w:rPr>
      </w:pPr>
      <w:r>
        <w:rPr>
          <w:rFonts w:ascii="微軟正黑體" w:eastAsia="微軟正黑體" w:hAnsi="微軟正黑體" w:cs="微軟正黑體"/>
          <w:lang w:eastAsia="zh-TW"/>
        </w:rPr>
        <w:tab/>
      </w:r>
      <w:r w:rsidR="00571808">
        <w:rPr>
          <w:rFonts w:ascii="微軟正黑體" w:eastAsia="微軟正黑體" w:hAnsi="微軟正黑體" w:cs="微軟正黑體" w:hint="eastAsia"/>
          <w:lang w:eastAsia="zh-TW"/>
        </w:rPr>
        <w:t>以上</w:t>
      </w:r>
      <w:r w:rsidR="00571808" w:rsidRPr="007C2C7D">
        <w:rPr>
          <w:rFonts w:ascii="微軟正黑體" w:eastAsia="微軟正黑體" w:hAnsi="微軟正黑體" w:cs="微軟正黑體" w:hint="eastAsia"/>
          <w:lang w:eastAsia="zh-TW"/>
        </w:rPr>
        <w:t>報表</w:t>
      </w:r>
      <w:r w:rsidR="00571808">
        <w:rPr>
          <w:rFonts w:ascii="微軟正黑體" w:eastAsia="微軟正黑體" w:hAnsi="微軟正黑體" w:cs="微軟正黑體" w:hint="eastAsia"/>
          <w:lang w:eastAsia="zh-TW"/>
        </w:rPr>
        <w:t>數據來源主體為包件暫表，經驗證A、C 的條件抓</w:t>
      </w:r>
      <w:r w:rsidR="00571808">
        <w:rPr>
          <w:rFonts w:ascii="微軟正黑體" w:eastAsia="微軟正黑體" w:hAnsi="微軟正黑體" w:cs="微軟正黑體" w:hint="eastAsia"/>
          <w:lang w:eastAsia="zh-TW"/>
        </w:rPr>
        <w:t>包件暫</w:t>
      </w:r>
      <w:r w:rsidR="00571808">
        <w:rPr>
          <w:rFonts w:ascii="微軟正黑體" w:eastAsia="微軟正黑體" w:hAnsi="微軟正黑體" w:cs="微軟正黑體" w:hint="eastAsia"/>
          <w:lang w:eastAsia="zh-TW"/>
        </w:rPr>
        <w:t>箱號識別退貨</w:t>
      </w:r>
      <w:r w:rsidR="00571808">
        <w:rPr>
          <w:rFonts w:ascii="微軟正黑體" w:eastAsia="微軟正黑體" w:hAnsi="微軟正黑體" w:cs="微軟正黑體" w:hint="eastAsia"/>
          <w:lang w:eastAsia="zh-TW"/>
        </w:rPr>
        <w:t>箱</w:t>
      </w:r>
      <w:r w:rsidR="00571808">
        <w:rPr>
          <w:rFonts w:ascii="微軟正黑體" w:eastAsia="微軟正黑體" w:hAnsi="微軟正黑體" w:cs="微軟正黑體" w:hint="eastAsia"/>
          <w:lang w:eastAsia="zh-TW"/>
        </w:rPr>
        <w:t>，測試可以正常查詢故不需修改。</w:t>
      </w:r>
    </w:p>
    <w:p w14:paraId="09BE2B6E" w14:textId="5392E3F2" w:rsidR="00214787" w:rsidRDefault="00214787" w:rsidP="00B94C6F">
      <w:pPr>
        <w:pStyle w:val="Level3"/>
        <w:numPr>
          <w:ilvl w:val="0"/>
          <w:numId w:val="0"/>
        </w:numPr>
        <w:ind w:leftChars="617" w:left="1871" w:hanging="576"/>
        <w:rPr>
          <w:rFonts w:ascii="微軟正黑體" w:eastAsia="微軟正黑體" w:hAnsi="微軟正黑體" w:cs="微軟正黑體" w:hint="eastAsia"/>
          <w:lang w:eastAsia="zh-TW"/>
        </w:rPr>
      </w:pPr>
      <w:r>
        <w:rPr>
          <w:rFonts w:ascii="微軟正黑體" w:eastAsia="微軟正黑體" w:hAnsi="微軟正黑體" w:cs="微軟正黑體"/>
          <w:lang w:eastAsia="zh-TW"/>
        </w:rPr>
        <w:tab/>
      </w:r>
      <w:r>
        <w:rPr>
          <w:rFonts w:ascii="微軟正黑體" w:eastAsia="微軟正黑體" w:hAnsi="微軟正黑體" w:cs="微軟正黑體" w:hint="eastAsia"/>
          <w:lang w:eastAsia="zh-TW"/>
        </w:rPr>
        <w:t>B、C</w:t>
      </w:r>
      <w:r w:rsidRPr="007C2C7D">
        <w:rPr>
          <w:rFonts w:ascii="微軟正黑體" w:eastAsia="微軟正黑體" w:hAnsi="微軟正黑體" w:cs="微軟正黑體" w:hint="eastAsia"/>
          <w:lang w:eastAsia="zh-TW"/>
        </w:rPr>
        <w:t>報表</w:t>
      </w:r>
      <w:r>
        <w:rPr>
          <w:rFonts w:ascii="微軟正黑體" w:eastAsia="微軟正黑體" w:hAnsi="微軟正黑體" w:cs="微軟正黑體" w:hint="eastAsia"/>
          <w:lang w:eastAsia="zh-TW"/>
        </w:rPr>
        <w:t>修正後，退貨發運批次號在執行</w:t>
      </w:r>
      <w:r>
        <w:rPr>
          <w:rFonts w:ascii="微軟正黑體" w:eastAsia="微軟正黑體" w:hAnsi="微軟正黑體" w:cs="微軟正黑體" w:hint="eastAsia"/>
          <w:lang w:eastAsia="zh-TW"/>
        </w:rPr>
        <w:t>發運</w:t>
      </w:r>
      <w:r>
        <w:rPr>
          <w:rFonts w:ascii="微軟正黑體" w:eastAsia="微軟正黑體" w:hAnsi="微軟正黑體" w:cs="微軟正黑體" w:hint="eastAsia"/>
          <w:lang w:eastAsia="zh-TW"/>
        </w:rPr>
        <w:t>確認後才能查詢，未</w:t>
      </w:r>
      <w:r w:rsidR="009C568F">
        <w:rPr>
          <w:rFonts w:ascii="微軟正黑體" w:eastAsia="微軟正黑體" w:hAnsi="微軟正黑體" w:cs="微軟正黑體" w:hint="eastAsia"/>
          <w:lang w:eastAsia="zh-TW"/>
        </w:rPr>
        <w:t>完成</w:t>
      </w:r>
      <w:r>
        <w:rPr>
          <w:rFonts w:ascii="微軟正黑體" w:eastAsia="微軟正黑體" w:hAnsi="微軟正黑體" w:cs="微軟正黑體" w:hint="eastAsia"/>
          <w:lang w:eastAsia="zh-TW"/>
        </w:rPr>
        <w:t>發運結案</w:t>
      </w:r>
      <w:r w:rsidR="009C568F">
        <w:rPr>
          <w:rFonts w:ascii="微軟正黑體" w:eastAsia="微軟正黑體" w:hAnsi="微軟正黑體" w:cs="微軟正黑體" w:hint="eastAsia"/>
          <w:lang w:eastAsia="zh-TW"/>
        </w:rPr>
        <w:t>亦</w:t>
      </w:r>
      <w:r>
        <w:rPr>
          <w:rFonts w:ascii="微軟正黑體" w:eastAsia="微軟正黑體" w:hAnsi="微軟正黑體" w:cs="微軟正黑體" w:hint="eastAsia"/>
          <w:lang w:eastAsia="zh-TW"/>
        </w:rPr>
        <w:t>查不到</w:t>
      </w:r>
      <w:r w:rsidR="009C568F">
        <w:rPr>
          <w:rFonts w:ascii="微軟正黑體" w:eastAsia="微軟正黑體" w:hAnsi="微軟正黑體" w:cs="微軟正黑體" w:hint="eastAsia"/>
          <w:lang w:eastAsia="zh-TW"/>
        </w:rPr>
        <w:t>無法印[</w:t>
      </w:r>
      <w:r w:rsidR="009C568F" w:rsidRPr="007C2C7D">
        <w:rPr>
          <w:rFonts w:ascii="微軟正黑體" w:eastAsia="微軟正黑體" w:hAnsi="微軟正黑體" w:cs="微軟正黑體" w:hint="eastAsia"/>
          <w:lang w:eastAsia="zh-TW"/>
        </w:rPr>
        <w:t>退供-承運商運送報表</w:t>
      </w:r>
      <w:r w:rsidR="009C568F">
        <w:rPr>
          <w:rFonts w:ascii="微軟正黑體" w:eastAsia="微軟正黑體" w:hAnsi="微軟正黑體" w:cs="微軟正黑體" w:hint="eastAsia"/>
          <w:lang w:eastAsia="zh-TW"/>
        </w:rPr>
        <w:t>]</w:t>
      </w:r>
      <w:r>
        <w:rPr>
          <w:rFonts w:ascii="微軟正黑體" w:eastAsia="微軟正黑體" w:hAnsi="微軟正黑體" w:cs="微軟正黑體" w:hint="eastAsia"/>
          <w:lang w:eastAsia="zh-TW"/>
        </w:rPr>
        <w:t>。</w:t>
      </w:r>
      <w:bookmarkStart w:id="1" w:name="_GoBack"/>
      <w:bookmarkEnd w:id="1"/>
    </w:p>
    <w:p w14:paraId="3EE64DB4" w14:textId="77777777" w:rsidR="00B94C6F" w:rsidRPr="002C18D1" w:rsidRDefault="00B94C6F" w:rsidP="00B94C6F">
      <w:pPr>
        <w:pStyle w:val="Level3"/>
        <w:numPr>
          <w:ilvl w:val="0"/>
          <w:numId w:val="0"/>
        </w:numPr>
        <w:ind w:leftChars="723" w:left="1518"/>
        <w:rPr>
          <w:rFonts w:eastAsiaTheme="minorEastAsia" w:hint="eastAsia"/>
          <w:lang w:eastAsia="zh-TW"/>
        </w:rPr>
      </w:pPr>
    </w:p>
    <w:p w14:paraId="28E6F082" w14:textId="77777777" w:rsidR="00214AEA" w:rsidRPr="001D13C1" w:rsidRDefault="003413B5" w:rsidP="00214AEA">
      <w:pPr>
        <w:pStyle w:val="Level2"/>
        <w:rPr>
          <w:lang w:eastAsia="en-GB"/>
        </w:rPr>
      </w:pPr>
      <w:r w:rsidRPr="001D13C1">
        <w:rPr>
          <w:lang w:eastAsia="en-GB"/>
        </w:rPr>
        <w:t>Objectives</w:t>
      </w:r>
    </w:p>
    <w:p w14:paraId="27EBC8ED" w14:textId="2CE686BE" w:rsidR="00770B74" w:rsidRDefault="004F53BE" w:rsidP="00770B74">
      <w:pPr>
        <w:pStyle w:val="BodyTextIndent2"/>
        <w:ind w:leftChars="648" w:left="1361"/>
        <w:rPr>
          <w:rFonts w:ascii="微軟正黑體" w:eastAsia="微軟正黑體" w:hAnsi="微軟正黑體" w:cs="微軟正黑體"/>
          <w:color w:val="auto"/>
          <w:lang w:eastAsia="zh-TW"/>
        </w:rPr>
      </w:pPr>
      <w:r>
        <w:rPr>
          <w:rFonts w:ascii="微軟正黑體" w:eastAsia="微軟正黑體" w:hAnsi="微軟正黑體" w:hint="eastAsia"/>
          <w:color w:val="000000" w:themeColor="text1"/>
          <w:lang w:eastAsia="zh-TW"/>
        </w:rPr>
        <w:lastRenderedPageBreak/>
        <w:t>特殊退貨作業</w:t>
      </w:r>
      <w:r w:rsidR="00770B74">
        <w:rPr>
          <w:rFonts w:ascii="微軟正黑體" w:eastAsia="微軟正黑體" w:hAnsi="微軟正黑體" w:cs="微軟正黑體" w:hint="eastAsia"/>
          <w:color w:val="auto"/>
          <w:lang w:eastAsia="zh-TW"/>
        </w:rPr>
        <w:t>模式</w:t>
      </w:r>
      <w:r w:rsidR="00770B74">
        <w:rPr>
          <w:rFonts w:ascii="微軟正黑體" w:eastAsia="微軟正黑體" w:hAnsi="微軟正黑體" w:cs="微軟正黑體" w:hint="eastAsia"/>
          <w:color w:val="auto"/>
          <w:lang w:eastAsia="zh-TW"/>
        </w:rPr>
        <w:t>產生的4</w:t>
      </w:r>
      <w:r>
        <w:rPr>
          <w:rFonts w:ascii="微軟正黑體" w:eastAsia="微軟正黑體" w:hAnsi="微軟正黑體" w:cs="微軟正黑體" w:hint="eastAsia"/>
          <w:color w:val="auto"/>
          <w:lang w:eastAsia="zh-TW"/>
        </w:rPr>
        <w:t>開頭退供</w:t>
      </w:r>
      <w:r w:rsidR="00770B74">
        <w:rPr>
          <w:rFonts w:ascii="微軟正黑體" w:eastAsia="微軟正黑體" w:hAnsi="微軟正黑體" w:cs="微軟正黑體" w:hint="eastAsia"/>
          <w:color w:val="auto"/>
          <w:lang w:eastAsia="zh-TW"/>
        </w:rPr>
        <w:t>單號</w:t>
      </w:r>
      <w:r>
        <w:rPr>
          <w:rFonts w:ascii="微軟正黑體" w:eastAsia="微軟正黑體" w:hAnsi="微軟正黑體" w:cs="微軟正黑體" w:hint="eastAsia"/>
          <w:color w:val="auto"/>
          <w:lang w:eastAsia="zh-TW"/>
        </w:rPr>
        <w:t>，</w:t>
      </w:r>
      <w:r w:rsidR="00770B74">
        <w:rPr>
          <w:rFonts w:ascii="微軟正黑體" w:eastAsia="微軟正黑體" w:hAnsi="微軟正黑體" w:cs="微軟正黑體" w:hint="eastAsia"/>
          <w:color w:val="auto"/>
          <w:lang w:eastAsia="zh-TW"/>
        </w:rPr>
        <w:t>納</w:t>
      </w:r>
      <w:r w:rsidR="00770B74">
        <w:rPr>
          <w:rFonts w:ascii="微軟正黑體" w:eastAsia="微軟正黑體" w:hAnsi="微軟正黑體" w:cs="微軟正黑體" w:hint="eastAsia"/>
          <w:color w:val="auto"/>
          <w:lang w:eastAsia="zh-TW"/>
        </w:rPr>
        <w:t>入退貨</w:t>
      </w:r>
      <w:r w:rsidR="00770B74" w:rsidRPr="00E078AA">
        <w:rPr>
          <w:rFonts w:ascii="微軟正黑體" w:eastAsia="微軟正黑體" w:hAnsi="微軟正黑體" w:cs="微軟正黑體" w:hint="eastAsia"/>
          <w:color w:val="auto"/>
          <w:lang w:eastAsia="zh-TW"/>
        </w:rPr>
        <w:t>發運</w:t>
      </w:r>
      <w:r w:rsidR="00770B74">
        <w:rPr>
          <w:rFonts w:ascii="微軟正黑體" w:eastAsia="微軟正黑體" w:hAnsi="微軟正黑體" w:cs="微軟正黑體" w:hint="eastAsia"/>
          <w:color w:val="auto"/>
          <w:lang w:eastAsia="zh-TW"/>
        </w:rPr>
        <w:t>報表:</w:t>
      </w:r>
    </w:p>
    <w:p w14:paraId="1B87EEDC" w14:textId="77777777" w:rsidR="00770B74" w:rsidRPr="00E078AA" w:rsidRDefault="00770B74" w:rsidP="004F53BE">
      <w:pPr>
        <w:pStyle w:val="BodyTextIndent2"/>
        <w:numPr>
          <w:ilvl w:val="0"/>
          <w:numId w:val="36"/>
        </w:numPr>
        <w:rPr>
          <w:rFonts w:ascii="微軟正黑體" w:eastAsia="微軟正黑體" w:hAnsi="微軟正黑體" w:cs="微軟正黑體" w:hint="eastAsia"/>
          <w:color w:val="auto"/>
          <w:lang w:eastAsia="zh-TW"/>
        </w:rPr>
      </w:pPr>
      <w:r w:rsidRPr="00E078AA">
        <w:rPr>
          <w:rFonts w:ascii="微軟正黑體" w:eastAsia="微軟正黑體" w:hAnsi="微軟正黑體" w:cs="微軟正黑體" w:hint="eastAsia"/>
          <w:color w:val="auto"/>
          <w:lang w:eastAsia="zh-TW"/>
        </w:rPr>
        <w:t>HJ_RPT_RTNSO_Shipping 退貨發運歷史資料</w:t>
      </w:r>
      <w:r>
        <w:rPr>
          <w:rFonts w:ascii="微軟正黑體" w:eastAsia="微軟正黑體" w:hAnsi="微軟正黑體" w:cs="微軟正黑體" w:hint="eastAsia"/>
          <w:color w:val="auto"/>
          <w:lang w:eastAsia="zh-TW"/>
        </w:rPr>
        <w:t>。</w:t>
      </w:r>
    </w:p>
    <w:p w14:paraId="152354E8" w14:textId="6409825C" w:rsidR="00DC3153" w:rsidRPr="00571808" w:rsidRDefault="00770B74" w:rsidP="00571808">
      <w:pPr>
        <w:pStyle w:val="BodyTextIndent2"/>
        <w:numPr>
          <w:ilvl w:val="0"/>
          <w:numId w:val="36"/>
        </w:numPr>
        <w:rPr>
          <w:rFonts w:ascii="微軟正黑體" w:eastAsia="微軟正黑體" w:hAnsi="微軟正黑體" w:cs="微軟正黑體" w:hint="eastAsia"/>
          <w:color w:val="auto"/>
          <w:lang w:eastAsia="zh-TW"/>
        </w:rPr>
      </w:pPr>
      <w:r w:rsidRPr="00E078AA">
        <w:rPr>
          <w:rFonts w:ascii="微軟正黑體" w:eastAsia="微軟正黑體" w:hAnsi="微軟正黑體" w:cs="微軟正黑體" w:hint="eastAsia"/>
          <w:color w:val="auto"/>
          <w:lang w:eastAsia="zh-TW"/>
        </w:rPr>
        <w:t>HJ_RPT_Carrier_Return 退供-承運商運送報</w:t>
      </w:r>
      <w:r>
        <w:rPr>
          <w:rFonts w:ascii="微軟正黑體" w:eastAsia="微軟正黑體" w:hAnsi="微軟正黑體" w:cs="微軟正黑體" w:hint="eastAsia"/>
          <w:color w:val="auto"/>
          <w:lang w:eastAsia="zh-TW"/>
        </w:rPr>
        <w:t>。</w:t>
      </w:r>
    </w:p>
    <w:p w14:paraId="4BD84BAF" w14:textId="77777777" w:rsidR="00035875" w:rsidRPr="00F37332" w:rsidRDefault="00035875" w:rsidP="008358A9">
      <w:pPr>
        <w:pStyle w:val="BodyTextIndent2"/>
        <w:ind w:leftChars="600" w:left="1260"/>
        <w:rPr>
          <w:rFonts w:ascii="微軟正黑體" w:eastAsia="微軟正黑體" w:hAnsi="微軟正黑體"/>
          <w:color w:val="auto"/>
          <w:lang w:eastAsia="zh-TW"/>
        </w:rPr>
      </w:pPr>
    </w:p>
    <w:p w14:paraId="1C50640B" w14:textId="0E4B684E" w:rsidR="000A1B91" w:rsidRPr="001D13C1" w:rsidRDefault="003413B5" w:rsidP="001D13C1">
      <w:pPr>
        <w:pStyle w:val="Level2"/>
        <w:rPr>
          <w:lang w:eastAsia="en-GB"/>
        </w:rPr>
      </w:pPr>
      <w:r w:rsidRPr="001D13C1">
        <w:rPr>
          <w:lang w:eastAsia="en-GB"/>
        </w:rPr>
        <w:t>Financial Summary</w:t>
      </w:r>
    </w:p>
    <w:p w14:paraId="7F4EF541" w14:textId="25D66B3C" w:rsidR="003413B5" w:rsidRPr="00035875" w:rsidRDefault="00035875" w:rsidP="008358A9">
      <w:pPr>
        <w:pStyle w:val="a0"/>
        <w:spacing w:before="120"/>
        <w:ind w:leftChars="640" w:left="1344"/>
        <w:rPr>
          <w:rFonts w:eastAsiaTheme="minorEastAsia"/>
          <w:lang w:eastAsia="zh-TW"/>
        </w:rPr>
      </w:pPr>
      <w:r>
        <w:rPr>
          <w:rFonts w:eastAsiaTheme="minorEastAsia" w:hint="eastAsia"/>
          <w:lang w:eastAsia="zh-TW"/>
        </w:rPr>
        <w:t>N</w:t>
      </w:r>
      <w:r>
        <w:rPr>
          <w:rFonts w:eastAsiaTheme="minorEastAsia"/>
          <w:lang w:eastAsia="zh-TW"/>
        </w:rPr>
        <w:t>/</w:t>
      </w:r>
      <w:r>
        <w:rPr>
          <w:rFonts w:eastAsiaTheme="minorEastAsia" w:hint="eastAsia"/>
          <w:lang w:eastAsia="zh-TW"/>
        </w:rPr>
        <w:t>A</w:t>
      </w:r>
    </w:p>
    <w:p w14:paraId="1E1D3251" w14:textId="77777777" w:rsidR="001D13C1" w:rsidRPr="001D13C1" w:rsidRDefault="001D13C1" w:rsidP="00BD2B98">
      <w:pPr>
        <w:pStyle w:val="a0"/>
        <w:spacing w:before="120"/>
        <w:rPr>
          <w:lang w:eastAsia="en-GB"/>
        </w:rPr>
      </w:pPr>
    </w:p>
    <w:bookmarkEnd w:id="0"/>
    <w:p w14:paraId="1323C33D" w14:textId="77777777" w:rsidR="00D0712D" w:rsidRPr="001D13C1" w:rsidRDefault="002C38C1" w:rsidP="002C38C1">
      <w:pPr>
        <w:pStyle w:val="Level1"/>
      </w:pPr>
      <w:r w:rsidRPr="001D13C1">
        <w:t>What is the proposition/business change?</w:t>
      </w:r>
    </w:p>
    <w:p w14:paraId="1DF4D344" w14:textId="0B8EC93F" w:rsidR="002C38C1" w:rsidRPr="001D13C1" w:rsidRDefault="002C38C1" w:rsidP="00E03837">
      <w:pPr>
        <w:pStyle w:val="Level2"/>
      </w:pPr>
      <w:r w:rsidRPr="001D13C1">
        <w:t>Scope</w:t>
      </w:r>
    </w:p>
    <w:p w14:paraId="6C7A81BE" w14:textId="77777777" w:rsidR="004809B6" w:rsidRPr="00D96721" w:rsidRDefault="004809B6" w:rsidP="004809B6">
      <w:pPr>
        <w:ind w:leftChars="686" w:left="1440"/>
        <w:rPr>
          <w:rFonts w:ascii="微軟正黑體" w:eastAsia="微軟正黑體" w:hAnsi="微軟正黑體"/>
          <w:lang w:eastAsia="en-GB"/>
        </w:rPr>
      </w:pPr>
      <w:r w:rsidRPr="00D96721">
        <w:rPr>
          <w:rFonts w:ascii="微軟正黑體" w:eastAsia="微軟正黑體" w:hAnsi="微軟正黑體"/>
          <w:lang w:eastAsia="en-GB"/>
        </w:rPr>
        <w:t>Geography / Location : eslite Ping Zhen Logistics Park.</w:t>
      </w:r>
    </w:p>
    <w:p w14:paraId="32D04764" w14:textId="77777777" w:rsidR="004809B6" w:rsidRPr="00D96721" w:rsidRDefault="004809B6" w:rsidP="004809B6">
      <w:pPr>
        <w:ind w:leftChars="686" w:left="1440"/>
        <w:rPr>
          <w:rFonts w:ascii="微軟正黑體" w:eastAsia="微軟正黑體" w:hAnsi="微軟正黑體"/>
          <w:lang w:eastAsia="en-GB"/>
        </w:rPr>
      </w:pPr>
      <w:r w:rsidRPr="00D96721">
        <w:rPr>
          <w:rFonts w:ascii="微軟正黑體" w:eastAsia="微軟正黑體" w:hAnsi="微軟正黑體"/>
          <w:lang w:eastAsia="en-GB"/>
        </w:rPr>
        <w:t>Product Users : eslite logistics H</w:t>
      </w:r>
      <w:r>
        <w:rPr>
          <w:rFonts w:ascii="微軟正黑體" w:eastAsia="微軟正黑體" w:hAnsi="微軟正黑體" w:hint="eastAsia"/>
          <w:lang w:eastAsia="zh-TW"/>
        </w:rPr>
        <w:t>i</w:t>
      </w:r>
      <w:r>
        <w:rPr>
          <w:rFonts w:ascii="微軟正黑體" w:eastAsia="微軟正黑體" w:hAnsi="微軟正黑體"/>
          <w:lang w:eastAsia="zh-TW"/>
        </w:rPr>
        <w:t xml:space="preserve">gh </w:t>
      </w:r>
      <w:r w:rsidRPr="00D96721">
        <w:rPr>
          <w:rFonts w:ascii="微軟正黑體" w:eastAsia="微軟正黑體" w:hAnsi="微軟正黑體"/>
          <w:lang w:eastAsia="en-GB"/>
        </w:rPr>
        <w:t>J</w:t>
      </w:r>
      <w:r>
        <w:rPr>
          <w:rFonts w:ascii="微軟正黑體" w:eastAsia="微軟正黑體" w:hAnsi="微軟正黑體"/>
          <w:lang w:eastAsia="en-GB"/>
        </w:rPr>
        <w:t>ump</w:t>
      </w:r>
      <w:r w:rsidRPr="00D96721">
        <w:rPr>
          <w:rFonts w:ascii="微軟正黑體" w:eastAsia="微軟正黑體" w:hAnsi="微軟正黑體"/>
          <w:lang w:eastAsia="en-GB"/>
        </w:rPr>
        <w:t xml:space="preserve"> User.</w:t>
      </w:r>
    </w:p>
    <w:p w14:paraId="6DC18120" w14:textId="09D9557B" w:rsidR="0049685B" w:rsidRPr="00624F66" w:rsidRDefault="004809B6" w:rsidP="00624F66">
      <w:pPr>
        <w:ind w:leftChars="686" w:left="1440"/>
        <w:rPr>
          <w:rFonts w:ascii="微軟正黑體" w:eastAsia="微軟正黑體" w:hAnsi="微軟正黑體"/>
          <w:lang w:eastAsia="en-GB"/>
        </w:rPr>
      </w:pPr>
      <w:r w:rsidRPr="00D96721">
        <w:rPr>
          <w:rFonts w:ascii="微軟正黑體" w:eastAsia="微軟正黑體" w:hAnsi="微軟正黑體"/>
          <w:lang w:eastAsia="en-GB"/>
        </w:rPr>
        <w:t>Organisation or Function : Warehouse personnel with HJ authorization</w:t>
      </w:r>
    </w:p>
    <w:p w14:paraId="1D56A6FB" w14:textId="216764F7" w:rsidR="00AB34C0" w:rsidRPr="00AB34C0" w:rsidRDefault="002A2ADF" w:rsidP="00AB34C0">
      <w:pPr>
        <w:pStyle w:val="Bullet1"/>
        <w:numPr>
          <w:ilvl w:val="0"/>
          <w:numId w:val="0"/>
        </w:numPr>
        <w:ind w:left="2130"/>
        <w:rPr>
          <w:rFonts w:eastAsia="微軟正黑體" w:cstheme="minorHAnsi"/>
          <w:color w:val="auto"/>
          <w:lang w:eastAsia="zh-TW"/>
        </w:rPr>
      </w:pPr>
      <w:r>
        <w:rPr>
          <w:rFonts w:eastAsia="微軟正黑體" w:cstheme="minorHAnsi" w:hint="eastAsia"/>
          <w:color w:val="auto"/>
          <w:lang w:eastAsia="zh-TW"/>
        </w:rPr>
        <w:t xml:space="preserve"> </w:t>
      </w:r>
    </w:p>
    <w:p w14:paraId="28120DF3" w14:textId="77777777" w:rsidR="002C38C1" w:rsidRPr="00253796" w:rsidRDefault="002C38C1" w:rsidP="00A77BE3">
      <w:pPr>
        <w:pStyle w:val="Bullet1"/>
        <w:spacing w:after="60"/>
        <w:rPr>
          <w:color w:val="000000" w:themeColor="text1"/>
        </w:rPr>
      </w:pPr>
      <w:r w:rsidRPr="00253796">
        <w:rPr>
          <w:color w:val="000000" w:themeColor="text1"/>
        </w:rPr>
        <w:t>Technology</w:t>
      </w:r>
    </w:p>
    <w:p w14:paraId="7825B039" w14:textId="203025BF" w:rsidR="007F2A77" w:rsidRPr="000575D7" w:rsidRDefault="007F2A77" w:rsidP="007F2A77">
      <w:pPr>
        <w:pStyle w:val="Bullet1"/>
        <w:numPr>
          <w:ilvl w:val="0"/>
          <w:numId w:val="0"/>
        </w:numPr>
        <w:spacing w:after="60"/>
        <w:ind w:leftChars="739" w:left="1552"/>
        <w:rPr>
          <w:rFonts w:eastAsiaTheme="minorEastAsia" w:cs="Helvetica"/>
          <w:color w:val="auto"/>
          <w:lang w:eastAsia="zh-TW"/>
        </w:rPr>
      </w:pPr>
      <w:r>
        <w:rPr>
          <w:rFonts w:eastAsia="微軟正黑體" w:cs="微軟正黑體" w:hint="eastAsia"/>
          <w:color w:val="auto"/>
          <w:lang w:eastAsia="zh-TW"/>
        </w:rPr>
        <w:t xml:space="preserve">SSRS </w:t>
      </w:r>
      <w:r w:rsidRPr="007F2A77">
        <w:rPr>
          <w:rFonts w:eastAsia="微軟正黑體" w:cs="微軟正黑體" w:hint="eastAsia"/>
          <w:color w:val="auto"/>
          <w:lang w:eastAsia="zh-TW"/>
        </w:rPr>
        <w:t>報表伺服器</w:t>
      </w:r>
      <w:r w:rsidR="00F25800" w:rsidRPr="00314CF7">
        <w:rPr>
          <w:rFonts w:ascii="微軟正黑體" w:eastAsia="微軟正黑體" w:hAnsi="微軟正黑體" w:hint="eastAsia"/>
          <w:color w:val="auto"/>
          <w:lang w:eastAsia="zh-TW"/>
        </w:rPr>
        <w:t>解決方案</w:t>
      </w:r>
      <w:r w:rsidR="002C253E">
        <w:rPr>
          <w:rFonts w:ascii="微軟正黑體" w:eastAsia="微軟正黑體" w:hAnsi="微軟正黑體" w:hint="eastAsia"/>
          <w:color w:val="auto"/>
          <w:lang w:eastAsia="zh-TW"/>
        </w:rPr>
        <w:t xml:space="preserve">: </w:t>
      </w:r>
    </w:p>
    <w:p w14:paraId="3C0F22F2" w14:textId="4E9AB3C9" w:rsidR="002C253E" w:rsidRDefault="00A83F91" w:rsidP="007F2A77">
      <w:pPr>
        <w:pStyle w:val="Bullet1"/>
        <w:numPr>
          <w:ilvl w:val="0"/>
          <w:numId w:val="0"/>
        </w:numPr>
        <w:spacing w:after="60"/>
        <w:ind w:leftChars="739" w:left="1552"/>
        <w:rPr>
          <w:color w:val="000000" w:themeColor="text1"/>
          <w:lang w:eastAsia="zh-TW"/>
        </w:rPr>
      </w:pPr>
      <w:r>
        <w:rPr>
          <w:color w:val="000000" w:themeColor="text1"/>
        </w:rPr>
        <w:t xml:space="preserve">IT </w:t>
      </w:r>
      <w:r w:rsidR="00050AF3" w:rsidRPr="00050AF3">
        <w:rPr>
          <w:color w:val="000000" w:themeColor="text1"/>
        </w:rPr>
        <w:t>Designer</w:t>
      </w:r>
      <w:r>
        <w:rPr>
          <w:color w:val="000000" w:themeColor="text1"/>
        </w:rPr>
        <w:t xml:space="preserve"> Tools: Report Designer</w:t>
      </w:r>
      <w:r>
        <w:rPr>
          <w:rFonts w:asciiTheme="minorEastAsia" w:eastAsiaTheme="minorEastAsia" w:hAnsiTheme="minorEastAsia" w:hint="eastAsia"/>
          <w:color w:val="000000" w:themeColor="text1"/>
          <w:lang w:eastAsia="zh-TW"/>
        </w:rPr>
        <w:t>、</w:t>
      </w:r>
      <w:r>
        <w:rPr>
          <w:color w:val="000000" w:themeColor="text1"/>
        </w:rPr>
        <w:t>Report Manager</w:t>
      </w:r>
      <w:r>
        <w:rPr>
          <w:rFonts w:asciiTheme="minorEastAsia" w:eastAsiaTheme="minorEastAsia" w:hAnsiTheme="minorEastAsia" w:hint="eastAsia"/>
          <w:color w:val="000000" w:themeColor="text1"/>
          <w:lang w:eastAsia="zh-TW"/>
        </w:rPr>
        <w:t>。</w:t>
      </w:r>
    </w:p>
    <w:p w14:paraId="0525CC1C" w14:textId="5094ACBF" w:rsidR="00AB34C0" w:rsidRDefault="00A83F91" w:rsidP="00AB34C0">
      <w:pPr>
        <w:pStyle w:val="Bullet1"/>
        <w:numPr>
          <w:ilvl w:val="0"/>
          <w:numId w:val="0"/>
        </w:numPr>
        <w:spacing w:after="60"/>
        <w:ind w:leftChars="739" w:left="1552"/>
        <w:rPr>
          <w:rFonts w:asciiTheme="minorEastAsia" w:eastAsiaTheme="minorEastAsia" w:hAnsiTheme="minorEastAsia"/>
          <w:color w:val="000000" w:themeColor="text1"/>
          <w:lang w:eastAsia="zh-TW"/>
        </w:rPr>
      </w:pPr>
      <w:r>
        <w:rPr>
          <w:color w:val="000000" w:themeColor="text1"/>
        </w:rPr>
        <w:t xml:space="preserve">User Report view : </w:t>
      </w:r>
      <w:r w:rsidR="00384395" w:rsidRPr="00314CF7">
        <w:rPr>
          <w:rFonts w:ascii="微軟正黑體" w:eastAsia="微軟正黑體" w:hAnsi="微軟正黑體" w:hint="eastAsia"/>
          <w:color w:val="auto"/>
          <w:lang w:eastAsia="zh-TW"/>
        </w:rPr>
        <w:t>Mi</w:t>
      </w:r>
      <w:r w:rsidR="00384395" w:rsidRPr="00314CF7">
        <w:rPr>
          <w:rFonts w:ascii="微軟正黑體" w:eastAsia="微軟正黑體" w:hAnsi="微軟正黑體"/>
          <w:color w:val="auto"/>
          <w:lang w:eastAsia="zh-TW"/>
        </w:rPr>
        <w:t>crosoft Edge, Google Chrome</w:t>
      </w:r>
      <w:r>
        <w:rPr>
          <w:rFonts w:asciiTheme="minorEastAsia" w:eastAsiaTheme="minorEastAsia" w:hAnsiTheme="minorEastAsia" w:hint="eastAsia"/>
          <w:color w:val="000000" w:themeColor="text1"/>
          <w:lang w:eastAsia="zh-TW"/>
        </w:rPr>
        <w:t>。</w:t>
      </w:r>
    </w:p>
    <w:p w14:paraId="72B405EF" w14:textId="01B33A40" w:rsidR="00AB34C0" w:rsidRDefault="00AB34C0" w:rsidP="00AB34C0">
      <w:pPr>
        <w:pStyle w:val="Bullet1"/>
        <w:numPr>
          <w:ilvl w:val="0"/>
          <w:numId w:val="0"/>
        </w:numPr>
        <w:spacing w:after="60"/>
        <w:ind w:leftChars="739" w:left="1552"/>
        <w:rPr>
          <w:rFonts w:asciiTheme="minorEastAsia" w:eastAsiaTheme="minorEastAsia" w:hAnsiTheme="minorEastAsia"/>
          <w:color w:val="000000" w:themeColor="text1"/>
          <w:lang w:eastAsia="zh-TW"/>
        </w:rPr>
      </w:pPr>
    </w:p>
    <w:p w14:paraId="53CE5322" w14:textId="77777777" w:rsidR="00AB34C0" w:rsidRDefault="00AB34C0" w:rsidP="00AB34C0">
      <w:pPr>
        <w:pStyle w:val="Bullet1"/>
        <w:numPr>
          <w:ilvl w:val="0"/>
          <w:numId w:val="0"/>
        </w:numPr>
        <w:spacing w:after="60"/>
        <w:ind w:leftChars="739" w:left="1552"/>
        <w:rPr>
          <w:rFonts w:asciiTheme="minorEastAsia" w:eastAsiaTheme="minorEastAsia" w:hAnsiTheme="minorEastAsia"/>
          <w:color w:val="000000" w:themeColor="text1"/>
          <w:lang w:eastAsia="zh-TW"/>
        </w:rPr>
      </w:pPr>
    </w:p>
    <w:p w14:paraId="057622EE" w14:textId="77E650FC" w:rsidR="002E4532" w:rsidRPr="00812A9A" w:rsidRDefault="0059033C" w:rsidP="00812A9A">
      <w:pPr>
        <w:pStyle w:val="Bullet1"/>
        <w:numPr>
          <w:ilvl w:val="0"/>
          <w:numId w:val="0"/>
        </w:numPr>
        <w:spacing w:after="60"/>
        <w:ind w:leftChars="439" w:left="922"/>
        <w:rPr>
          <w:rFonts w:ascii="微軟正黑體" w:eastAsia="微軟正黑體" w:hAnsi="微軟正黑體" w:cstheme="minorHAnsi" w:hint="eastAsia"/>
          <w:color w:val="000000" w:themeColor="text1"/>
          <w:lang w:eastAsia="zh-TW"/>
        </w:rPr>
      </w:pPr>
      <w:r w:rsidRPr="001D13C1">
        <w:rPr>
          <w:rFonts w:eastAsia="MS Mincho"/>
          <w:b/>
          <w:color w:val="000000"/>
          <w:u w:val="single"/>
          <w:lang w:eastAsia="ja-JP"/>
        </w:rPr>
        <w:t>In Scope</w:t>
      </w:r>
    </w:p>
    <w:p w14:paraId="1C42F530" w14:textId="44A39895" w:rsidR="00122E0A" w:rsidRPr="00C35B15" w:rsidRDefault="00122E0A" w:rsidP="00F25800">
      <w:pPr>
        <w:pStyle w:val="ae"/>
        <w:ind w:left="1571"/>
        <w:rPr>
          <w:rFonts w:ascii="微軟正黑體" w:eastAsia="微軟正黑體" w:hAnsi="微軟正黑體" w:cstheme="minorHAnsi"/>
          <w:lang w:eastAsia="zh-TW"/>
        </w:rPr>
      </w:pPr>
    </w:p>
    <w:p w14:paraId="4127B4A0" w14:textId="2706A535" w:rsidR="003C68EF" w:rsidRPr="00812A9A" w:rsidRDefault="003C68EF" w:rsidP="009868CB">
      <w:pPr>
        <w:pStyle w:val="ae"/>
        <w:numPr>
          <w:ilvl w:val="0"/>
          <w:numId w:val="24"/>
        </w:numPr>
        <w:rPr>
          <w:rFonts w:asciiTheme="minorHAnsi" w:hAnsiTheme="minorHAnsi" w:cstheme="minorHAnsi"/>
          <w:lang w:eastAsia="ja-JP"/>
        </w:rPr>
      </w:pPr>
      <w:r>
        <w:rPr>
          <w:rFonts w:ascii="微軟正黑體" w:eastAsia="微軟正黑體" w:hAnsi="微軟正黑體" w:cs="微軟正黑體" w:hint="eastAsia"/>
          <w:lang w:eastAsia="zh-TW"/>
        </w:rPr>
        <w:t>樣式</w:t>
      </w:r>
      <w:r w:rsidR="00624F66">
        <w:rPr>
          <w:rFonts w:ascii="微軟正黑體" w:eastAsia="微軟正黑體" w:hAnsi="微軟正黑體" w:cs="微軟正黑體" w:hint="eastAsia"/>
          <w:lang w:eastAsia="zh-TW"/>
        </w:rPr>
        <w:t>不</w:t>
      </w:r>
      <w:r w:rsidR="00812A9A">
        <w:rPr>
          <w:rFonts w:ascii="微軟正黑體" w:eastAsia="微軟正黑體" w:hAnsi="微軟正黑體" w:cs="微軟正黑體" w:hint="eastAsia"/>
          <w:lang w:eastAsia="zh-TW"/>
        </w:rPr>
        <w:t>需</w:t>
      </w:r>
      <w:r w:rsidR="00624F66">
        <w:rPr>
          <w:rFonts w:ascii="微軟正黑體" w:eastAsia="微軟正黑體" w:hAnsi="微軟正黑體" w:cs="微軟正黑體" w:hint="eastAsia"/>
          <w:lang w:eastAsia="zh-TW"/>
        </w:rPr>
        <w:t>變更</w:t>
      </w:r>
      <w:r w:rsidRPr="000D611F">
        <w:rPr>
          <w:rFonts w:ascii="微軟正黑體" w:eastAsia="微軟正黑體" w:hAnsi="微軟正黑體" w:cstheme="minorHAnsi"/>
          <w:lang w:eastAsia="ja-JP"/>
        </w:rPr>
        <w:t xml:space="preserve"> :</w:t>
      </w:r>
    </w:p>
    <w:p w14:paraId="75B51843" w14:textId="7CA24C96" w:rsidR="00812A9A" w:rsidRPr="008D58F4" w:rsidRDefault="00812A9A" w:rsidP="00812A9A">
      <w:pPr>
        <w:pStyle w:val="ae"/>
        <w:ind w:left="1571"/>
        <w:rPr>
          <w:rFonts w:asciiTheme="minorHAnsi" w:hAnsiTheme="minorHAnsi" w:cstheme="minorHAnsi"/>
          <w:lang w:eastAsia="ja-JP"/>
        </w:rPr>
      </w:pPr>
      <w:r w:rsidRPr="00E078AA">
        <w:rPr>
          <w:rFonts w:ascii="微軟正黑體" w:eastAsia="微軟正黑體" w:hAnsi="微軟正黑體" w:cs="微軟正黑體" w:hint="eastAsia"/>
          <w:lang w:eastAsia="zh-TW"/>
        </w:rPr>
        <w:t>HJ_RPT_RTNSO_Shipping</w:t>
      </w:r>
      <w:r w:rsidRPr="00376A1F">
        <w:rPr>
          <w:rFonts w:ascii="微軟正黑體" w:eastAsia="微軟正黑體" w:hAnsi="微軟正黑體" w:cs="微軟正黑體" w:hint="eastAsia"/>
          <w:lang w:eastAsia="zh-TW"/>
        </w:rPr>
        <w:t>【</w:t>
      </w:r>
      <w:r w:rsidRPr="00E078AA">
        <w:rPr>
          <w:rFonts w:ascii="微軟正黑體" w:eastAsia="微軟正黑體" w:hAnsi="微軟正黑體" w:cs="微軟正黑體" w:hint="eastAsia"/>
          <w:lang w:eastAsia="zh-TW"/>
        </w:rPr>
        <w:t>退貨發運歷史資料</w:t>
      </w:r>
      <w:r w:rsidRPr="006A0618">
        <w:rPr>
          <w:rFonts w:ascii="微軟正黑體" w:eastAsia="微軟正黑體" w:hAnsi="微軟正黑體" w:cs="微軟正黑體"/>
          <w:lang w:eastAsia="zh-TW"/>
        </w:rPr>
        <w:t>】</w:t>
      </w:r>
      <w:r>
        <w:rPr>
          <w:rFonts w:ascii="微軟正黑體" w:eastAsia="微軟正黑體" w:hAnsi="微軟正黑體" w:cs="微軟正黑體" w:hint="eastAsia"/>
          <w:lang w:eastAsia="zh-TW"/>
        </w:rPr>
        <w:t>:</w:t>
      </w:r>
    </w:p>
    <w:p w14:paraId="33FD4481" w14:textId="267C88F1" w:rsidR="003C68EF" w:rsidRDefault="00812A9A" w:rsidP="00812A9A">
      <w:pPr>
        <w:ind w:leftChars="600" w:left="1260"/>
        <w:rPr>
          <w:rFonts w:eastAsia="Yu Mincho"/>
          <w:lang w:eastAsia="ja-JP"/>
        </w:rPr>
      </w:pPr>
      <w:r>
        <w:rPr>
          <w:noProof/>
        </w:rPr>
        <w:drawing>
          <wp:inline distT="0" distB="0" distL="0" distR="0" wp14:anchorId="6E4D3472" wp14:editId="36561260">
            <wp:extent cx="5221599" cy="85790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6322" cy="863612"/>
                    </a:xfrm>
                    <a:prstGeom prst="rect">
                      <a:avLst/>
                    </a:prstGeom>
                  </pic:spPr>
                </pic:pic>
              </a:graphicData>
            </a:graphic>
          </wp:inline>
        </w:drawing>
      </w:r>
    </w:p>
    <w:p w14:paraId="41B7762D" w14:textId="205FC880" w:rsidR="00812A9A" w:rsidRPr="008D58F4" w:rsidRDefault="00812A9A" w:rsidP="00812A9A">
      <w:pPr>
        <w:pStyle w:val="ae"/>
        <w:ind w:left="1571"/>
        <w:rPr>
          <w:rFonts w:asciiTheme="minorHAnsi" w:hAnsiTheme="minorHAnsi" w:cstheme="minorHAnsi"/>
          <w:lang w:eastAsia="ja-JP"/>
        </w:rPr>
      </w:pPr>
      <w:r w:rsidRPr="00E078AA">
        <w:rPr>
          <w:rFonts w:ascii="微軟正黑體" w:eastAsia="微軟正黑體" w:hAnsi="微軟正黑體" w:cs="微軟正黑體" w:hint="eastAsia"/>
          <w:lang w:eastAsia="zh-TW"/>
        </w:rPr>
        <w:t>HJ_RPT_Carrier_Return</w:t>
      </w:r>
      <w:r w:rsidRPr="00376A1F">
        <w:rPr>
          <w:rFonts w:ascii="微軟正黑體" w:eastAsia="微軟正黑體" w:hAnsi="微軟正黑體" w:cs="微軟正黑體" w:hint="eastAsia"/>
          <w:lang w:eastAsia="zh-TW"/>
        </w:rPr>
        <w:t>【</w:t>
      </w:r>
      <w:r w:rsidRPr="00E078AA">
        <w:rPr>
          <w:rFonts w:ascii="微軟正黑體" w:eastAsia="微軟正黑體" w:hAnsi="微軟正黑體" w:cs="微軟正黑體" w:hint="eastAsia"/>
          <w:lang w:eastAsia="zh-TW"/>
        </w:rPr>
        <w:t>退供-承運商運送報</w:t>
      </w:r>
      <w:r w:rsidRPr="006A0618">
        <w:rPr>
          <w:rFonts w:ascii="微軟正黑體" w:eastAsia="微軟正黑體" w:hAnsi="微軟正黑體" w:cs="微軟正黑體"/>
          <w:lang w:eastAsia="zh-TW"/>
        </w:rPr>
        <w:t>】</w:t>
      </w:r>
      <w:r>
        <w:rPr>
          <w:rFonts w:ascii="微軟正黑體" w:eastAsia="微軟正黑體" w:hAnsi="微軟正黑體" w:cs="微軟正黑體" w:hint="eastAsia"/>
          <w:lang w:eastAsia="zh-TW"/>
        </w:rPr>
        <w:t>:</w:t>
      </w:r>
    </w:p>
    <w:p w14:paraId="129E41F2" w14:textId="51DC1B96" w:rsidR="00812A9A" w:rsidRDefault="00812A9A" w:rsidP="00812A9A">
      <w:pPr>
        <w:ind w:leftChars="600" w:left="1260"/>
        <w:rPr>
          <w:rFonts w:eastAsia="Yu Mincho"/>
          <w:lang w:eastAsia="ja-JP"/>
        </w:rPr>
      </w:pPr>
      <w:r>
        <w:rPr>
          <w:noProof/>
        </w:rPr>
        <w:drawing>
          <wp:inline distT="0" distB="0" distL="0" distR="0" wp14:anchorId="02C1A5DF" wp14:editId="5546E49B">
            <wp:extent cx="5275854" cy="1305619"/>
            <wp:effectExtent l="0" t="0" r="1270" b="889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4950" cy="1310345"/>
                    </a:xfrm>
                    <a:prstGeom prst="rect">
                      <a:avLst/>
                    </a:prstGeom>
                  </pic:spPr>
                </pic:pic>
              </a:graphicData>
            </a:graphic>
          </wp:inline>
        </w:drawing>
      </w:r>
    </w:p>
    <w:p w14:paraId="041B2E46" w14:textId="686B67EC" w:rsidR="00571808" w:rsidRDefault="00571808">
      <w:pPr>
        <w:spacing w:after="0"/>
        <w:rPr>
          <w:rFonts w:eastAsia="Yu Mincho"/>
          <w:lang w:eastAsia="ja-JP"/>
        </w:rPr>
      </w:pPr>
      <w:r>
        <w:rPr>
          <w:rFonts w:eastAsia="Yu Mincho"/>
          <w:lang w:eastAsia="ja-JP"/>
        </w:rPr>
        <w:br w:type="page"/>
      </w:r>
    </w:p>
    <w:p w14:paraId="7B7EC1BE" w14:textId="77777777" w:rsidR="00571808" w:rsidRPr="00812A9A" w:rsidRDefault="00571808" w:rsidP="00812A9A">
      <w:pPr>
        <w:ind w:leftChars="600" w:left="1260"/>
        <w:rPr>
          <w:rFonts w:eastAsia="Yu Mincho" w:hint="eastAsia"/>
          <w:lang w:eastAsia="ja-JP"/>
        </w:rPr>
      </w:pPr>
    </w:p>
    <w:p w14:paraId="1DCAB305" w14:textId="2084E316" w:rsidR="00360D50" w:rsidRDefault="003C68EF" w:rsidP="009868CB">
      <w:pPr>
        <w:pStyle w:val="ae"/>
        <w:numPr>
          <w:ilvl w:val="0"/>
          <w:numId w:val="24"/>
        </w:numPr>
        <w:rPr>
          <w:rFonts w:ascii="微軟正黑體" w:eastAsia="微軟正黑體" w:hAnsi="微軟正黑體" w:cstheme="minorHAnsi"/>
          <w:noProof/>
          <w:lang w:val="en-US" w:eastAsia="zh-TW"/>
        </w:rPr>
      </w:pPr>
      <w:r>
        <w:rPr>
          <w:rFonts w:ascii="微軟正黑體" w:eastAsia="微軟正黑體" w:hAnsi="微軟正黑體" w:cstheme="minorHAnsi" w:hint="eastAsia"/>
          <w:noProof/>
          <w:lang w:val="en-US" w:eastAsia="zh-TW"/>
        </w:rPr>
        <w:t>報表</w:t>
      </w:r>
      <w:r w:rsidR="00812A9A">
        <w:rPr>
          <w:rFonts w:ascii="微軟正黑體" w:eastAsia="微軟正黑體" w:hAnsi="微軟正黑體" w:cstheme="minorHAnsi" w:hint="eastAsia"/>
          <w:noProof/>
          <w:lang w:val="en-US" w:eastAsia="zh-TW"/>
        </w:rPr>
        <w:t>來源</w:t>
      </w:r>
      <w:r w:rsidR="00812A9A">
        <w:rPr>
          <w:rFonts w:ascii="微軟正黑體" w:eastAsia="微軟正黑體" w:hAnsi="微軟正黑體" w:cstheme="minorHAnsi" w:hint="eastAsia"/>
          <w:lang w:eastAsia="zh-TW"/>
        </w:rPr>
        <w:t>資料</w:t>
      </w:r>
      <w:r w:rsidR="00812A9A">
        <w:rPr>
          <w:rFonts w:ascii="微軟正黑體" w:eastAsia="微軟正黑體" w:hAnsi="微軟正黑體" w:cstheme="minorHAnsi" w:hint="eastAsia"/>
          <w:noProof/>
          <w:lang w:val="en-US" w:eastAsia="zh-TW"/>
        </w:rPr>
        <w:t>說明</w:t>
      </w:r>
      <w:r w:rsidR="00F33BF0">
        <w:rPr>
          <w:rFonts w:ascii="微軟正黑體" w:eastAsia="微軟正黑體" w:hAnsi="微軟正黑體" w:cstheme="minorHAnsi" w:hint="eastAsia"/>
          <w:noProof/>
          <w:lang w:val="en-US" w:eastAsia="zh-TW"/>
        </w:rPr>
        <w:t>:</w:t>
      </w:r>
    </w:p>
    <w:p w14:paraId="4BEBAE61" w14:textId="3C1163EA" w:rsidR="00723933" w:rsidRPr="00624F66" w:rsidRDefault="00812A9A" w:rsidP="00624F66">
      <w:pPr>
        <w:pStyle w:val="ae"/>
        <w:numPr>
          <w:ilvl w:val="0"/>
          <w:numId w:val="34"/>
        </w:numPr>
        <w:rPr>
          <w:rFonts w:ascii="微軟正黑體" w:eastAsia="微軟正黑體" w:hAnsi="微軟正黑體" w:cstheme="minorHAnsi" w:hint="eastAsia"/>
          <w:lang w:eastAsia="zh-TW"/>
        </w:rPr>
      </w:pPr>
      <w:r w:rsidRPr="00376A1F">
        <w:rPr>
          <w:rFonts w:ascii="微軟正黑體" w:eastAsia="微軟正黑體" w:hAnsi="微軟正黑體" w:cs="微軟正黑體" w:hint="eastAsia"/>
          <w:lang w:eastAsia="zh-TW"/>
        </w:rPr>
        <w:t>【</w:t>
      </w:r>
      <w:r w:rsidRPr="00E078AA">
        <w:rPr>
          <w:rFonts w:ascii="微軟正黑體" w:eastAsia="微軟正黑體" w:hAnsi="微軟正黑體" w:cs="微軟正黑體" w:hint="eastAsia"/>
          <w:lang w:eastAsia="zh-TW"/>
        </w:rPr>
        <w:t>退貨發運歷史資料</w:t>
      </w:r>
      <w:r w:rsidRPr="006A0618">
        <w:rPr>
          <w:rFonts w:ascii="微軟正黑體" w:eastAsia="微軟正黑體" w:hAnsi="微軟正黑體" w:cs="微軟正黑體"/>
          <w:lang w:eastAsia="zh-TW"/>
        </w:rPr>
        <w:t>】</w:t>
      </w:r>
      <w:r w:rsidR="00A234AE">
        <w:rPr>
          <w:rFonts w:ascii="微軟正黑體" w:eastAsia="微軟正黑體" w:hAnsi="微軟正黑體" w:cstheme="minorHAnsi" w:hint="eastAsia"/>
          <w:noProof/>
          <w:lang w:val="en-US" w:eastAsia="zh-TW"/>
        </w:rPr>
        <w:t>報表來源</w:t>
      </w:r>
      <w:r w:rsidR="006F40B9">
        <w:rPr>
          <w:rFonts w:ascii="微軟正黑體" w:eastAsia="微軟正黑體" w:hAnsi="微軟正黑體" w:cstheme="minorHAnsi" w:hint="eastAsia"/>
          <w:lang w:eastAsia="zh-TW"/>
        </w:rPr>
        <w:t>:</w:t>
      </w:r>
    </w:p>
    <w:tbl>
      <w:tblPr>
        <w:tblW w:w="7119" w:type="dxa"/>
        <w:tblInd w:w="1465" w:type="dxa"/>
        <w:tblCellMar>
          <w:left w:w="28" w:type="dxa"/>
          <w:right w:w="28" w:type="dxa"/>
        </w:tblCellMar>
        <w:tblLook w:val="04A0" w:firstRow="1" w:lastRow="0" w:firstColumn="1" w:lastColumn="0" w:noHBand="0" w:noVBand="1"/>
      </w:tblPr>
      <w:tblGrid>
        <w:gridCol w:w="2709"/>
        <w:gridCol w:w="2373"/>
        <w:gridCol w:w="2037"/>
      </w:tblGrid>
      <w:tr w:rsidR="00090BE7" w:rsidRPr="001E7793" w14:paraId="0984BF21" w14:textId="77777777" w:rsidTr="00090BE7">
        <w:trPr>
          <w:trHeight w:val="372"/>
        </w:trPr>
        <w:tc>
          <w:tcPr>
            <w:tcW w:w="253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CFA35BB" w14:textId="7215FC8B" w:rsidR="00090BE7" w:rsidRDefault="00090BE7" w:rsidP="00E03837">
            <w:pPr>
              <w:spacing w:after="0"/>
              <w:jc w:val="center"/>
              <w:rPr>
                <w:rFonts w:ascii="微軟正黑體" w:eastAsia="微軟正黑體" w:hAnsi="微軟正黑體" w:cs="新細明體"/>
                <w:b/>
                <w:bCs/>
                <w:color w:val="000000"/>
                <w:lang w:val="en-US" w:eastAsia="zh-TW"/>
              </w:rPr>
            </w:pPr>
            <w:r>
              <w:rPr>
                <w:rFonts w:ascii="微軟正黑體" w:eastAsia="微軟正黑體" w:hAnsi="微軟正黑體" w:cs="新細明體" w:hint="eastAsia"/>
                <w:b/>
                <w:bCs/>
                <w:color w:val="000000"/>
                <w:lang w:val="en-US" w:eastAsia="zh-TW"/>
              </w:rPr>
              <w:t>HJWMS</w:t>
            </w:r>
            <w:r>
              <w:rPr>
                <w:rFonts w:ascii="微軟正黑體" w:eastAsia="微軟正黑體" w:hAnsi="微軟正黑體" w:cs="新細明體"/>
                <w:b/>
                <w:bCs/>
                <w:color w:val="000000"/>
                <w:lang w:val="en-US" w:eastAsia="zh-TW"/>
              </w:rPr>
              <w:t>..AAD</w:t>
            </w:r>
          </w:p>
          <w:p w14:paraId="4F127EE1" w14:textId="4D9F95CD" w:rsidR="00E03837" w:rsidRDefault="00E03837" w:rsidP="00E03837">
            <w:pPr>
              <w:spacing w:after="0"/>
              <w:jc w:val="center"/>
              <w:rPr>
                <w:rFonts w:ascii="微軟正黑體" w:eastAsia="微軟正黑體" w:hAnsi="微軟正黑體" w:cs="新細明體" w:hint="eastAsia"/>
                <w:b/>
                <w:bCs/>
                <w:color w:val="000000"/>
                <w:lang w:val="en-US" w:eastAsia="zh-TW"/>
              </w:rPr>
            </w:pPr>
            <w:r>
              <w:rPr>
                <w:rFonts w:ascii="微軟正黑體" w:eastAsia="微軟正黑體" w:hAnsi="微軟正黑體" w:cs="新細明體" w:hint="eastAsia"/>
                <w:b/>
                <w:bCs/>
                <w:color w:val="000000"/>
                <w:lang w:val="en-US" w:eastAsia="zh-TW"/>
              </w:rPr>
              <w:t>SP</w:t>
            </w:r>
          </w:p>
        </w:tc>
        <w:tc>
          <w:tcPr>
            <w:tcW w:w="239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39A599A" w14:textId="062DDB30" w:rsidR="00090BE7" w:rsidRDefault="00090BE7" w:rsidP="00E03837">
            <w:pPr>
              <w:spacing w:after="0"/>
              <w:jc w:val="center"/>
              <w:rPr>
                <w:rFonts w:ascii="微軟正黑體" w:eastAsia="微軟正黑體" w:hAnsi="微軟正黑體" w:cs="新細明體"/>
                <w:b/>
                <w:bCs/>
                <w:color w:val="000000"/>
                <w:lang w:val="en-US" w:eastAsia="zh-TW"/>
              </w:rPr>
            </w:pPr>
            <w:r>
              <w:rPr>
                <w:rFonts w:ascii="微軟正黑體" w:eastAsia="微軟正黑體" w:hAnsi="微軟正黑體" w:cs="新細明體" w:hint="eastAsia"/>
                <w:b/>
                <w:bCs/>
                <w:color w:val="000000"/>
                <w:lang w:val="en-US" w:eastAsia="zh-TW"/>
              </w:rPr>
              <w:t>資料表</w:t>
            </w:r>
          </w:p>
        </w:tc>
        <w:tc>
          <w:tcPr>
            <w:tcW w:w="2193"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36C36F3" w14:textId="77777777" w:rsidR="00090BE7" w:rsidRPr="001E7793" w:rsidRDefault="00090BE7" w:rsidP="00DB7E9E">
            <w:pPr>
              <w:spacing w:after="0"/>
              <w:jc w:val="center"/>
              <w:rPr>
                <w:rFonts w:ascii="微軟正黑體" w:eastAsia="微軟正黑體" w:hAnsi="微軟正黑體" w:cs="新細明體"/>
                <w:b/>
                <w:bCs/>
                <w:color w:val="000000"/>
                <w:lang w:val="en-US" w:eastAsia="zh-TW"/>
              </w:rPr>
            </w:pPr>
            <w:r>
              <w:rPr>
                <w:rFonts w:ascii="微軟正黑體" w:eastAsia="微軟正黑體" w:hAnsi="微軟正黑體" w:cs="新細明體" w:hint="eastAsia"/>
                <w:b/>
                <w:bCs/>
                <w:color w:val="000000"/>
                <w:lang w:val="en-US" w:eastAsia="zh-TW"/>
              </w:rPr>
              <w:t>功能說明</w:t>
            </w:r>
          </w:p>
        </w:tc>
      </w:tr>
      <w:tr w:rsidR="00090BE7" w:rsidRPr="006F40B9" w14:paraId="7F474577" w14:textId="77777777" w:rsidTr="00090BE7">
        <w:trPr>
          <w:trHeight w:val="348"/>
        </w:trPr>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tcPr>
          <w:p w14:paraId="0A09117E" w14:textId="35131BAF" w:rsidR="00090BE7" w:rsidRPr="00090BE7" w:rsidRDefault="00090BE7" w:rsidP="00090BE7">
            <w:pPr>
              <w:rPr>
                <w:rFonts w:ascii="微軟正黑體" w:eastAsia="微軟正黑體" w:hAnsi="微軟正黑體" w:cstheme="minorHAnsi"/>
                <w:lang w:eastAsia="zh-TW"/>
              </w:rPr>
            </w:pPr>
            <w:r w:rsidRPr="00090BE7">
              <w:rPr>
                <w:rFonts w:ascii="微軟正黑體" w:eastAsia="微軟正黑體" w:hAnsi="微軟正黑體" w:cs="細明體"/>
                <w:color w:val="000000"/>
                <w:sz w:val="19"/>
                <w:szCs w:val="19"/>
                <w:lang w:val="en-US" w:eastAsia="zh-TW"/>
              </w:rPr>
              <w:t>_SP_HJ_RPT_RTNSO_Shipping</w:t>
            </w:r>
          </w:p>
        </w:tc>
        <w:tc>
          <w:tcPr>
            <w:tcW w:w="2393" w:type="dxa"/>
            <w:tcBorders>
              <w:top w:val="single" w:sz="4" w:space="0" w:color="auto"/>
              <w:left w:val="single" w:sz="4" w:space="0" w:color="auto"/>
              <w:bottom w:val="single" w:sz="4" w:space="0" w:color="auto"/>
              <w:right w:val="single" w:sz="4" w:space="0" w:color="auto"/>
            </w:tcBorders>
            <w:shd w:val="clear" w:color="auto" w:fill="FFFFFF" w:themeFill="background1"/>
          </w:tcPr>
          <w:p w14:paraId="18F0C77F" w14:textId="493249C8" w:rsidR="00090BE7" w:rsidRPr="00090BE7" w:rsidRDefault="00090BE7" w:rsidP="00DB7E9E">
            <w:pPr>
              <w:pStyle w:val="ae"/>
              <w:spacing w:after="0"/>
              <w:ind w:left="0"/>
              <w:rPr>
                <w:rFonts w:ascii="微軟正黑體" w:eastAsia="微軟正黑體" w:hAnsi="微軟正黑體" w:cs="新細明體"/>
                <w:color w:val="000000"/>
                <w:lang w:val="en-US" w:eastAsia="zh-TW"/>
              </w:rPr>
            </w:pPr>
            <w:r w:rsidRPr="00090BE7">
              <w:rPr>
                <w:rFonts w:ascii="微軟正黑體" w:eastAsia="微軟正黑體" w:hAnsi="微軟正黑體" w:cs="細明體"/>
                <w:color w:val="000000"/>
                <w:sz w:val="19"/>
                <w:szCs w:val="19"/>
                <w:lang w:val="en-US" w:eastAsia="zh-TW"/>
              </w:rPr>
              <w:t>_t_order_carton_master</w:t>
            </w:r>
          </w:p>
        </w:tc>
        <w:tc>
          <w:tcPr>
            <w:tcW w:w="21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82219DE" w14:textId="1384493A" w:rsidR="00090BE7" w:rsidRPr="00090BE7" w:rsidRDefault="00090BE7" w:rsidP="00090BE7">
            <w:pPr>
              <w:pStyle w:val="ae"/>
              <w:spacing w:after="0"/>
              <w:ind w:left="0"/>
              <w:rPr>
                <w:rFonts w:ascii="微軟正黑體" w:eastAsia="微軟正黑體" w:hAnsi="微軟正黑體" w:cs="新細明體"/>
                <w:color w:val="000000"/>
                <w:lang w:val="en-US" w:eastAsia="zh-TW"/>
              </w:rPr>
            </w:pPr>
            <w:r w:rsidRPr="00090BE7">
              <w:rPr>
                <w:rFonts w:ascii="微軟正黑體" w:eastAsia="微軟正黑體" w:hAnsi="微軟正黑體" w:cstheme="minorHAnsi" w:hint="eastAsia"/>
                <w:lang w:eastAsia="zh-TW"/>
              </w:rPr>
              <w:t>包件管理</w:t>
            </w:r>
          </w:p>
        </w:tc>
      </w:tr>
      <w:tr w:rsidR="00090BE7" w14:paraId="0CCA2F93" w14:textId="77777777" w:rsidTr="00090BE7">
        <w:trPr>
          <w:trHeight w:val="348"/>
        </w:trPr>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tcPr>
          <w:p w14:paraId="130588EE" w14:textId="6E9F92DD" w:rsidR="00090BE7" w:rsidRPr="00090BE7" w:rsidRDefault="00090BE7" w:rsidP="00DB7E9E">
            <w:pPr>
              <w:pStyle w:val="ae"/>
              <w:ind w:leftChars="48" w:left="101"/>
              <w:rPr>
                <w:rFonts w:ascii="微軟正黑體" w:eastAsia="微軟正黑體" w:hAnsi="微軟正黑體" w:cs="微軟正黑體"/>
                <w:lang w:eastAsia="zh-TW"/>
              </w:rPr>
            </w:pPr>
            <w:r w:rsidRPr="00090BE7">
              <w:rPr>
                <w:rFonts w:ascii="微軟正黑體" w:eastAsia="微軟正黑體" w:hAnsi="微軟正黑體" w:cs="微軟正黑體" w:hint="eastAsia"/>
                <w:lang w:eastAsia="zh-TW"/>
              </w:rPr>
              <w:t xml:space="preserve"> </w:t>
            </w:r>
          </w:p>
        </w:tc>
        <w:tc>
          <w:tcPr>
            <w:tcW w:w="2393" w:type="dxa"/>
            <w:tcBorders>
              <w:top w:val="single" w:sz="4" w:space="0" w:color="auto"/>
              <w:left w:val="single" w:sz="4" w:space="0" w:color="auto"/>
              <w:bottom w:val="single" w:sz="4" w:space="0" w:color="auto"/>
              <w:right w:val="single" w:sz="4" w:space="0" w:color="auto"/>
            </w:tcBorders>
            <w:shd w:val="clear" w:color="auto" w:fill="FFFFFF" w:themeFill="background1"/>
          </w:tcPr>
          <w:p w14:paraId="5662D585" w14:textId="3BAA3AB4" w:rsidR="00090BE7" w:rsidRPr="00090BE7" w:rsidRDefault="00090BE7" w:rsidP="00DB7E9E">
            <w:pPr>
              <w:pStyle w:val="ae"/>
              <w:spacing w:after="0"/>
              <w:ind w:left="0"/>
              <w:rPr>
                <w:rFonts w:ascii="微軟正黑體" w:eastAsia="微軟正黑體" w:hAnsi="微軟正黑體" w:cstheme="minorHAnsi"/>
                <w:lang w:eastAsia="zh-TW"/>
              </w:rPr>
            </w:pPr>
            <w:r w:rsidRPr="00090BE7">
              <w:rPr>
                <w:rFonts w:ascii="微軟正黑體" w:eastAsia="微軟正黑體" w:hAnsi="微軟正黑體" w:cs="細明體"/>
                <w:color w:val="000000"/>
                <w:sz w:val="19"/>
                <w:szCs w:val="19"/>
                <w:lang w:val="en-US" w:eastAsia="zh-TW"/>
              </w:rPr>
              <w:t>_tv_vendor</w:t>
            </w:r>
          </w:p>
        </w:tc>
        <w:tc>
          <w:tcPr>
            <w:tcW w:w="21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A63EF6" w14:textId="3E46FC06" w:rsidR="00090BE7" w:rsidRPr="00090BE7" w:rsidRDefault="00090BE7" w:rsidP="00DB7E9E">
            <w:pPr>
              <w:pStyle w:val="ae"/>
              <w:spacing w:after="0"/>
              <w:ind w:left="0"/>
              <w:rPr>
                <w:rFonts w:ascii="微軟正黑體" w:eastAsia="微軟正黑體" w:hAnsi="微軟正黑體" w:cstheme="minorHAnsi"/>
                <w:lang w:eastAsia="zh-TW"/>
              </w:rPr>
            </w:pPr>
            <w:r w:rsidRPr="00090BE7">
              <w:rPr>
                <w:rFonts w:ascii="微軟正黑體" w:eastAsia="微軟正黑體" w:hAnsi="微軟正黑體" w:cstheme="minorHAnsi" w:hint="eastAsia"/>
                <w:lang w:eastAsia="zh-TW"/>
              </w:rPr>
              <w:t>供應商</w:t>
            </w:r>
            <w:r w:rsidRPr="00090BE7">
              <w:rPr>
                <w:rFonts w:ascii="微軟正黑體" w:eastAsia="微軟正黑體" w:hAnsi="微軟正黑體" w:cstheme="minorHAnsi" w:hint="eastAsia"/>
                <w:lang w:eastAsia="zh-TW"/>
              </w:rPr>
              <w:t>資料</w:t>
            </w:r>
          </w:p>
        </w:tc>
      </w:tr>
      <w:tr w:rsidR="00090BE7" w14:paraId="4FE1B9D7" w14:textId="77777777" w:rsidTr="00090BE7">
        <w:trPr>
          <w:trHeight w:val="348"/>
        </w:trPr>
        <w:tc>
          <w:tcPr>
            <w:tcW w:w="711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99537FE" w14:textId="62ACA833" w:rsidR="00090BE7" w:rsidRPr="00090BE7" w:rsidRDefault="00090BE7" w:rsidP="00DB7E9E">
            <w:pPr>
              <w:pStyle w:val="ae"/>
              <w:spacing w:after="0"/>
              <w:ind w:left="0"/>
              <w:rPr>
                <w:rFonts w:ascii="微軟正黑體" w:eastAsia="微軟正黑體" w:hAnsi="微軟正黑體" w:cstheme="minorHAnsi"/>
                <w:lang w:eastAsia="zh-TW"/>
              </w:rPr>
            </w:pPr>
            <w:r w:rsidRPr="00090BE7">
              <w:rPr>
                <w:rFonts w:ascii="微軟正黑體" w:eastAsia="微軟正黑體" w:hAnsi="微軟正黑體" w:cstheme="minorHAnsi" w:hint="eastAsia"/>
                <w:lang w:eastAsia="zh-TW"/>
              </w:rPr>
              <w:t xml:space="preserve"> </w:t>
            </w:r>
            <w:r w:rsidRPr="00090BE7">
              <w:rPr>
                <w:rFonts w:ascii="微軟正黑體" w:eastAsia="微軟正黑體" w:hAnsi="微軟正黑體" w:cs="微軟正黑體" w:hint="eastAsia"/>
                <w:lang w:eastAsia="zh-TW"/>
              </w:rPr>
              <w:t>退貨</w:t>
            </w:r>
            <w:r w:rsidRPr="00090BE7">
              <w:rPr>
                <w:rFonts w:ascii="微軟正黑體" w:eastAsia="微軟正黑體" w:hAnsi="微軟正黑體" w:cstheme="minorHAnsi" w:hint="eastAsia"/>
                <w:lang w:eastAsia="zh-TW"/>
              </w:rPr>
              <w:t>包件</w:t>
            </w:r>
            <w:r w:rsidRPr="00090BE7">
              <w:rPr>
                <w:rFonts w:ascii="微軟正黑體" w:eastAsia="微軟正黑體" w:hAnsi="微軟正黑體" w:cstheme="minorHAnsi" w:hint="eastAsia"/>
                <w:lang w:eastAsia="zh-TW"/>
              </w:rPr>
              <w:t>條件:</w:t>
            </w:r>
          </w:p>
          <w:p w14:paraId="14BD852C" w14:textId="72E68343" w:rsidR="00090BE7" w:rsidRPr="00090BE7" w:rsidRDefault="00090BE7" w:rsidP="00DB7E9E">
            <w:pPr>
              <w:pStyle w:val="ae"/>
              <w:spacing w:after="0"/>
              <w:ind w:left="0"/>
              <w:rPr>
                <w:rFonts w:ascii="微軟正黑體" w:eastAsia="微軟正黑體" w:hAnsi="微軟正黑體" w:cstheme="minorHAnsi" w:hint="eastAsia"/>
                <w:lang w:eastAsia="zh-TW"/>
              </w:rPr>
            </w:pPr>
            <w:r>
              <w:rPr>
                <w:rFonts w:ascii="微軟正黑體" w:eastAsia="微軟正黑體" w:hAnsi="微軟正黑體" w:cstheme="minorHAnsi" w:hint="eastAsia"/>
                <w:lang w:eastAsia="zh-TW"/>
              </w:rPr>
              <w:t>採購單前3碼</w:t>
            </w:r>
            <w:r w:rsidR="000024C1">
              <w:rPr>
                <w:rFonts w:ascii="微軟正黑體" w:eastAsia="微軟正黑體" w:hAnsi="微軟正黑體" w:cstheme="minorHAnsi" w:hint="eastAsia"/>
                <w:lang w:eastAsia="zh-TW"/>
              </w:rPr>
              <w:t xml:space="preserve"> 等於 (505，515)</w:t>
            </w:r>
            <w:r w:rsidR="005D797B">
              <w:rPr>
                <w:rFonts w:ascii="微軟正黑體" w:eastAsia="微軟正黑體" w:hAnsi="微軟正黑體" w:cstheme="minorHAnsi" w:hint="eastAsia"/>
                <w:lang w:eastAsia="zh-TW"/>
              </w:rPr>
              <w:t xml:space="preserve"> </w:t>
            </w:r>
          </w:p>
          <w:p w14:paraId="72D77CF5" w14:textId="1E232AB7" w:rsidR="00090BE7" w:rsidRPr="005D797B" w:rsidRDefault="00CC50FD" w:rsidP="00DB7E9E">
            <w:pPr>
              <w:pStyle w:val="ae"/>
              <w:spacing w:after="0"/>
              <w:ind w:left="0"/>
              <w:rPr>
                <w:rFonts w:ascii="微軟正黑體" w:eastAsia="微軟正黑體" w:hAnsi="微軟正黑體" w:cstheme="minorHAnsi"/>
                <w:lang w:eastAsia="zh-TW"/>
              </w:rPr>
            </w:pPr>
            <w:r w:rsidRPr="00CC50FD">
              <w:rPr>
                <w:rFonts w:ascii="微軟正黑體" w:eastAsia="微軟正黑體" w:hAnsi="微軟正黑體" w:cs="細明體" w:hint="eastAsia"/>
                <w:sz w:val="19"/>
                <w:szCs w:val="19"/>
                <w:lang w:val="en-US" w:eastAsia="zh-TW"/>
              </w:rPr>
              <w:t>供應商代號</w:t>
            </w:r>
            <w:r w:rsidR="005D797B" w:rsidRPr="005D797B">
              <w:rPr>
                <w:rFonts w:ascii="微軟正黑體" w:eastAsia="微軟正黑體" w:hAnsi="微軟正黑體" w:cs="細明體"/>
                <w:lang w:val="en-US" w:eastAsia="zh-TW"/>
              </w:rPr>
              <w:t>&lt;&gt;</w:t>
            </w:r>
            <w:r w:rsidR="005D797B" w:rsidRPr="005D797B">
              <w:rPr>
                <w:rFonts w:ascii="微軟正黑體" w:eastAsia="微軟正黑體" w:hAnsi="微軟正黑體" w:cs="細明體" w:hint="eastAsia"/>
                <w:lang w:val="en-US" w:eastAsia="zh-TW"/>
              </w:rPr>
              <w:t xml:space="preserve"> </w:t>
            </w:r>
            <w:r w:rsidR="005D797B" w:rsidRPr="005D797B">
              <w:rPr>
                <w:rFonts w:ascii="微軟正黑體" w:eastAsia="微軟正黑體" w:hAnsi="微軟正黑體" w:cs="細明體"/>
                <w:lang w:val="en-US" w:eastAsia="zh-TW"/>
              </w:rPr>
              <w:t>F001</w:t>
            </w:r>
          </w:p>
        </w:tc>
      </w:tr>
      <w:tr w:rsidR="000024C1" w14:paraId="2F80915A" w14:textId="77777777" w:rsidTr="000024C1">
        <w:trPr>
          <w:trHeight w:val="348"/>
        </w:trPr>
        <w:tc>
          <w:tcPr>
            <w:tcW w:w="7119"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BC1A916" w14:textId="797E5AE9" w:rsidR="000024C1" w:rsidRPr="00090BE7" w:rsidRDefault="00E03837" w:rsidP="00DB7E9E">
            <w:pPr>
              <w:pStyle w:val="ae"/>
              <w:spacing w:after="0"/>
              <w:ind w:left="0"/>
              <w:rPr>
                <w:rFonts w:ascii="微軟正黑體" w:eastAsia="微軟正黑體" w:hAnsi="微軟正黑體" w:cstheme="minorHAnsi" w:hint="eastAsia"/>
                <w:lang w:eastAsia="zh-TW"/>
              </w:rPr>
            </w:pPr>
            <w:r>
              <w:rPr>
                <w:rFonts w:ascii="微軟正黑體" w:eastAsia="微軟正黑體" w:hAnsi="微軟正黑體" w:cstheme="minorHAnsi" w:hint="eastAsia"/>
                <w:lang w:eastAsia="zh-TW"/>
              </w:rPr>
              <w:t>調整</w:t>
            </w:r>
            <w:r w:rsidR="000024C1">
              <w:rPr>
                <w:rFonts w:ascii="微軟正黑體" w:eastAsia="微軟正黑體" w:hAnsi="微軟正黑體" w:cstheme="minorHAnsi" w:hint="eastAsia"/>
                <w:lang w:eastAsia="zh-TW"/>
              </w:rPr>
              <w:t>查詢</w:t>
            </w:r>
            <w:r w:rsidR="000024C1" w:rsidRPr="00090BE7">
              <w:rPr>
                <w:rFonts w:ascii="微軟正黑體" w:eastAsia="微軟正黑體" w:hAnsi="微軟正黑體" w:cstheme="minorHAnsi" w:hint="eastAsia"/>
                <w:lang w:eastAsia="zh-TW"/>
              </w:rPr>
              <w:t>條件:</w:t>
            </w:r>
          </w:p>
        </w:tc>
      </w:tr>
      <w:tr w:rsidR="000024C1" w14:paraId="70C22C6B" w14:textId="77777777" w:rsidTr="00090BE7">
        <w:trPr>
          <w:trHeight w:val="348"/>
        </w:trPr>
        <w:tc>
          <w:tcPr>
            <w:tcW w:w="711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50A94EF" w14:textId="77777777" w:rsidR="00E03837" w:rsidRPr="00090BE7" w:rsidRDefault="00E03837" w:rsidP="00E03837">
            <w:pPr>
              <w:pStyle w:val="ae"/>
              <w:spacing w:after="0"/>
              <w:ind w:left="0"/>
              <w:rPr>
                <w:rFonts w:ascii="微軟正黑體" w:eastAsia="微軟正黑體" w:hAnsi="微軟正黑體" w:cstheme="minorHAnsi"/>
                <w:lang w:eastAsia="zh-TW"/>
              </w:rPr>
            </w:pPr>
            <w:r w:rsidRPr="00090BE7">
              <w:rPr>
                <w:rFonts w:ascii="微軟正黑體" w:eastAsia="微軟正黑體" w:hAnsi="微軟正黑體" w:cs="微軟正黑體" w:hint="eastAsia"/>
                <w:lang w:eastAsia="zh-TW"/>
              </w:rPr>
              <w:t>退貨</w:t>
            </w:r>
            <w:r w:rsidRPr="00090BE7">
              <w:rPr>
                <w:rFonts w:ascii="微軟正黑體" w:eastAsia="微軟正黑體" w:hAnsi="微軟正黑體" w:cstheme="minorHAnsi" w:hint="eastAsia"/>
                <w:lang w:eastAsia="zh-TW"/>
              </w:rPr>
              <w:t>包件條件:</w:t>
            </w:r>
          </w:p>
          <w:p w14:paraId="6200830B" w14:textId="581B7EB8" w:rsidR="00E03837" w:rsidRPr="00090BE7" w:rsidRDefault="00E03837" w:rsidP="00E03837">
            <w:pPr>
              <w:pStyle w:val="ae"/>
              <w:spacing w:after="0"/>
              <w:ind w:left="0"/>
              <w:rPr>
                <w:rFonts w:ascii="微軟正黑體" w:eastAsia="微軟正黑體" w:hAnsi="微軟正黑體" w:cstheme="minorHAnsi" w:hint="eastAsia"/>
                <w:lang w:eastAsia="zh-TW"/>
              </w:rPr>
            </w:pPr>
            <w:r>
              <w:rPr>
                <w:rFonts w:ascii="微軟正黑體" w:eastAsia="微軟正黑體" w:hAnsi="微軟正黑體" w:cstheme="minorHAnsi" w:hint="eastAsia"/>
                <w:lang w:eastAsia="zh-TW"/>
              </w:rPr>
              <w:t>出貨單</w:t>
            </w:r>
            <w:r>
              <w:rPr>
                <w:rFonts w:ascii="微軟正黑體" w:eastAsia="微軟正黑體" w:hAnsi="微軟正黑體" w:cstheme="minorHAnsi" w:hint="eastAsia"/>
                <w:lang w:eastAsia="zh-TW"/>
              </w:rPr>
              <w:t>前</w:t>
            </w:r>
            <w:r w:rsidR="00CC50FD">
              <w:rPr>
                <w:rFonts w:ascii="微軟正黑體" w:eastAsia="微軟正黑體" w:hAnsi="微軟正黑體" w:cstheme="minorHAnsi" w:hint="eastAsia"/>
                <w:lang w:eastAsia="zh-TW"/>
              </w:rPr>
              <w:t>1</w:t>
            </w:r>
            <w:r>
              <w:rPr>
                <w:rFonts w:ascii="微軟正黑體" w:eastAsia="微軟正黑體" w:hAnsi="微軟正黑體" w:cstheme="minorHAnsi" w:hint="eastAsia"/>
                <w:lang w:eastAsia="zh-TW"/>
              </w:rPr>
              <w:t>碼</w:t>
            </w:r>
            <w:r w:rsidR="00CC50FD">
              <w:rPr>
                <w:rFonts w:ascii="微軟正黑體" w:eastAsia="微軟正黑體" w:hAnsi="微軟正黑體" w:cs="細明體" w:hint="eastAsia"/>
                <w:color w:val="000000"/>
                <w:lang w:val="en-US" w:eastAsia="zh-TW"/>
              </w:rPr>
              <w:t>在</w:t>
            </w:r>
            <w:r>
              <w:rPr>
                <w:rFonts w:ascii="微軟正黑體" w:eastAsia="微軟正黑體" w:hAnsi="微軟正黑體" w:cstheme="minorHAnsi" w:hint="eastAsia"/>
                <w:lang w:eastAsia="zh-TW"/>
              </w:rPr>
              <w:t xml:space="preserve">  (</w:t>
            </w:r>
            <w:r>
              <w:rPr>
                <w:rFonts w:ascii="微軟正黑體" w:eastAsia="微軟正黑體" w:hAnsi="微軟正黑體" w:cstheme="minorHAnsi" w:hint="eastAsia"/>
                <w:lang w:eastAsia="zh-TW"/>
              </w:rPr>
              <w:t>4</w:t>
            </w:r>
            <w:r>
              <w:rPr>
                <w:rFonts w:ascii="微軟正黑體" w:eastAsia="微軟正黑體" w:hAnsi="微軟正黑體" w:cstheme="minorHAnsi" w:hint="eastAsia"/>
                <w:lang w:eastAsia="zh-TW"/>
              </w:rPr>
              <w:t xml:space="preserve">) </w:t>
            </w:r>
          </w:p>
          <w:p w14:paraId="422E49FC" w14:textId="54A7FDB6" w:rsidR="000024C1" w:rsidRPr="00CC50FD" w:rsidRDefault="00571808" w:rsidP="00E03837">
            <w:pPr>
              <w:pStyle w:val="ae"/>
              <w:spacing w:after="0"/>
              <w:ind w:left="0"/>
              <w:rPr>
                <w:rFonts w:ascii="微軟正黑體" w:eastAsia="微軟正黑體" w:hAnsi="微軟正黑體" w:cs="細明體"/>
                <w:lang w:val="en-US" w:eastAsia="zh-TW"/>
              </w:rPr>
            </w:pPr>
            <w:r>
              <w:rPr>
                <w:rFonts w:ascii="微軟正黑體" w:eastAsia="微軟正黑體" w:hAnsi="微軟正黑體" w:cs="細明體" w:hint="eastAsia"/>
                <w:sz w:val="19"/>
                <w:szCs w:val="19"/>
                <w:lang w:val="en-US" w:eastAsia="zh-TW"/>
              </w:rPr>
              <w:t>且</w:t>
            </w:r>
            <w:r w:rsidR="00CC50FD" w:rsidRPr="00CC50FD">
              <w:rPr>
                <w:rFonts w:ascii="微軟正黑體" w:eastAsia="微軟正黑體" w:hAnsi="微軟正黑體" w:cs="細明體" w:hint="eastAsia"/>
                <w:sz w:val="19"/>
                <w:szCs w:val="19"/>
                <w:lang w:val="en-US" w:eastAsia="zh-TW"/>
              </w:rPr>
              <w:t>供應商代號</w:t>
            </w:r>
            <w:r w:rsidR="00E03837" w:rsidRPr="00CC50FD">
              <w:rPr>
                <w:rFonts w:ascii="微軟正黑體" w:eastAsia="微軟正黑體" w:hAnsi="微軟正黑體" w:cs="細明體"/>
                <w:lang w:val="en-US" w:eastAsia="zh-TW"/>
              </w:rPr>
              <w:t xml:space="preserve"> &lt;&gt;</w:t>
            </w:r>
            <w:r w:rsidR="00E03837" w:rsidRPr="00CC50FD">
              <w:rPr>
                <w:rFonts w:ascii="微軟正黑體" w:eastAsia="微軟正黑體" w:hAnsi="微軟正黑體" w:cs="細明體" w:hint="eastAsia"/>
                <w:lang w:val="en-US" w:eastAsia="zh-TW"/>
              </w:rPr>
              <w:t xml:space="preserve"> </w:t>
            </w:r>
            <w:r w:rsidR="00E03837" w:rsidRPr="00CC50FD">
              <w:rPr>
                <w:rFonts w:ascii="微軟正黑體" w:eastAsia="微軟正黑體" w:hAnsi="微軟正黑體" w:cs="細明體"/>
                <w:lang w:val="en-US" w:eastAsia="zh-TW"/>
              </w:rPr>
              <w:t>F001</w:t>
            </w:r>
          </w:p>
          <w:p w14:paraId="210FA88F" w14:textId="7A6EE3EA" w:rsidR="00E03837" w:rsidRDefault="00E03837" w:rsidP="00E03837">
            <w:pPr>
              <w:pStyle w:val="ae"/>
              <w:spacing w:after="0"/>
              <w:ind w:left="0"/>
              <w:rPr>
                <w:rFonts w:ascii="微軟正黑體" w:eastAsia="微軟正黑體" w:hAnsi="微軟正黑體" w:cstheme="minorHAnsi" w:hint="eastAsia"/>
                <w:lang w:eastAsia="zh-TW"/>
              </w:rPr>
            </w:pPr>
          </w:p>
        </w:tc>
      </w:tr>
    </w:tbl>
    <w:p w14:paraId="04659621" w14:textId="19564A7E" w:rsidR="00892FBF" w:rsidRDefault="00892FBF" w:rsidP="00360D50">
      <w:pPr>
        <w:pStyle w:val="ae"/>
        <w:ind w:left="1571"/>
        <w:rPr>
          <w:rFonts w:ascii="微軟正黑體" w:eastAsia="微軟正黑體" w:hAnsi="微軟正黑體" w:cstheme="minorHAnsi"/>
          <w:noProof/>
          <w:lang w:eastAsia="zh-TW"/>
        </w:rPr>
      </w:pPr>
    </w:p>
    <w:p w14:paraId="5E389A56" w14:textId="0E5DED22" w:rsidR="00E03837" w:rsidRPr="00624F66" w:rsidRDefault="00E03837" w:rsidP="00E03837">
      <w:pPr>
        <w:pStyle w:val="ae"/>
        <w:numPr>
          <w:ilvl w:val="0"/>
          <w:numId w:val="34"/>
        </w:numPr>
        <w:rPr>
          <w:rFonts w:ascii="微軟正黑體" w:eastAsia="微軟正黑體" w:hAnsi="微軟正黑體" w:cstheme="minorHAnsi" w:hint="eastAsia"/>
          <w:lang w:eastAsia="zh-TW"/>
        </w:rPr>
      </w:pPr>
      <w:r w:rsidRPr="00376A1F">
        <w:rPr>
          <w:rFonts w:ascii="微軟正黑體" w:eastAsia="微軟正黑體" w:hAnsi="微軟正黑體" w:cs="微軟正黑體" w:hint="eastAsia"/>
          <w:lang w:eastAsia="zh-TW"/>
        </w:rPr>
        <w:t>【</w:t>
      </w:r>
      <w:r w:rsidRPr="00E078AA">
        <w:rPr>
          <w:rFonts w:ascii="微軟正黑體" w:eastAsia="微軟正黑體" w:hAnsi="微軟正黑體" w:cs="微軟正黑體" w:hint="eastAsia"/>
          <w:lang w:eastAsia="zh-TW"/>
        </w:rPr>
        <w:t>退供-承運商運送報</w:t>
      </w:r>
      <w:r w:rsidRPr="006A0618">
        <w:rPr>
          <w:rFonts w:ascii="微軟正黑體" w:eastAsia="微軟正黑體" w:hAnsi="微軟正黑體" w:cs="微軟正黑體"/>
          <w:lang w:eastAsia="zh-TW"/>
        </w:rPr>
        <w:t>】</w:t>
      </w:r>
      <w:r>
        <w:rPr>
          <w:rFonts w:ascii="微軟正黑體" w:eastAsia="微軟正黑體" w:hAnsi="微軟正黑體" w:cstheme="minorHAnsi" w:hint="eastAsia"/>
          <w:noProof/>
          <w:lang w:val="en-US" w:eastAsia="zh-TW"/>
        </w:rPr>
        <w:t>報表來源</w:t>
      </w:r>
      <w:r>
        <w:rPr>
          <w:rFonts w:ascii="微軟正黑體" w:eastAsia="微軟正黑體" w:hAnsi="微軟正黑體" w:cstheme="minorHAnsi" w:hint="eastAsia"/>
          <w:lang w:eastAsia="zh-TW"/>
        </w:rPr>
        <w:t>:</w:t>
      </w:r>
    </w:p>
    <w:tbl>
      <w:tblPr>
        <w:tblW w:w="7119" w:type="dxa"/>
        <w:tblInd w:w="1465" w:type="dxa"/>
        <w:tblCellMar>
          <w:left w:w="28" w:type="dxa"/>
          <w:right w:w="28" w:type="dxa"/>
        </w:tblCellMar>
        <w:tblLook w:val="04A0" w:firstRow="1" w:lastRow="0" w:firstColumn="1" w:lastColumn="0" w:noHBand="0" w:noVBand="1"/>
      </w:tblPr>
      <w:tblGrid>
        <w:gridCol w:w="2533"/>
        <w:gridCol w:w="2393"/>
        <w:gridCol w:w="2193"/>
      </w:tblGrid>
      <w:tr w:rsidR="00E03837" w:rsidRPr="001E7793" w14:paraId="0F0893F4" w14:textId="77777777" w:rsidTr="0004756C">
        <w:trPr>
          <w:trHeight w:val="372"/>
        </w:trPr>
        <w:tc>
          <w:tcPr>
            <w:tcW w:w="253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74ECD68" w14:textId="285159C0" w:rsidR="00E03837" w:rsidRDefault="00E03837" w:rsidP="00E03837">
            <w:pPr>
              <w:spacing w:after="0"/>
              <w:jc w:val="center"/>
              <w:rPr>
                <w:rFonts w:ascii="微軟正黑體" w:eastAsia="微軟正黑體" w:hAnsi="微軟正黑體" w:cs="新細明體"/>
                <w:b/>
                <w:bCs/>
                <w:color w:val="000000"/>
                <w:lang w:val="en-US" w:eastAsia="zh-TW"/>
              </w:rPr>
            </w:pPr>
            <w:r>
              <w:rPr>
                <w:rFonts w:ascii="微軟正黑體" w:eastAsia="微軟正黑體" w:hAnsi="微軟正黑體" w:cs="新細明體" w:hint="eastAsia"/>
                <w:b/>
                <w:bCs/>
                <w:color w:val="000000"/>
                <w:lang w:val="en-US" w:eastAsia="zh-TW"/>
              </w:rPr>
              <w:t>HJWMS</w:t>
            </w:r>
            <w:r>
              <w:rPr>
                <w:rFonts w:ascii="微軟正黑體" w:eastAsia="微軟正黑體" w:hAnsi="微軟正黑體" w:cs="新細明體"/>
                <w:b/>
                <w:bCs/>
                <w:color w:val="000000"/>
                <w:lang w:val="en-US" w:eastAsia="zh-TW"/>
              </w:rPr>
              <w:t>..AAD</w:t>
            </w:r>
          </w:p>
          <w:p w14:paraId="3C85B0E1" w14:textId="21E58683" w:rsidR="00E03837" w:rsidRDefault="00E03837" w:rsidP="00E03837">
            <w:pPr>
              <w:spacing w:after="0"/>
              <w:jc w:val="center"/>
              <w:rPr>
                <w:rFonts w:ascii="微軟正黑體" w:eastAsia="微軟正黑體" w:hAnsi="微軟正黑體" w:cs="新細明體" w:hint="eastAsia"/>
                <w:b/>
                <w:bCs/>
                <w:color w:val="000000"/>
                <w:lang w:val="en-US" w:eastAsia="zh-TW"/>
              </w:rPr>
            </w:pPr>
            <w:r>
              <w:rPr>
                <w:rFonts w:ascii="微軟正黑體" w:eastAsia="微軟正黑體" w:hAnsi="微軟正黑體" w:cs="新細明體" w:hint="eastAsia"/>
                <w:b/>
                <w:bCs/>
                <w:color w:val="000000"/>
                <w:lang w:val="en-US" w:eastAsia="zh-TW"/>
              </w:rPr>
              <w:t>SP</w:t>
            </w:r>
          </w:p>
        </w:tc>
        <w:tc>
          <w:tcPr>
            <w:tcW w:w="239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FDF8732" w14:textId="77777777" w:rsidR="00E03837" w:rsidRDefault="00E03837" w:rsidP="0004756C">
            <w:pPr>
              <w:spacing w:after="0"/>
              <w:jc w:val="center"/>
              <w:rPr>
                <w:rFonts w:ascii="微軟正黑體" w:eastAsia="微軟正黑體" w:hAnsi="微軟正黑體" w:cs="新細明體"/>
                <w:b/>
                <w:bCs/>
                <w:color w:val="000000"/>
                <w:lang w:val="en-US" w:eastAsia="zh-TW"/>
              </w:rPr>
            </w:pPr>
            <w:r>
              <w:rPr>
                <w:rFonts w:ascii="微軟正黑體" w:eastAsia="微軟正黑體" w:hAnsi="微軟正黑體" w:cs="新細明體" w:hint="eastAsia"/>
                <w:b/>
                <w:bCs/>
                <w:color w:val="000000"/>
                <w:lang w:val="en-US" w:eastAsia="zh-TW"/>
              </w:rPr>
              <w:t>資料表</w:t>
            </w:r>
          </w:p>
        </w:tc>
        <w:tc>
          <w:tcPr>
            <w:tcW w:w="2193"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D5272BC" w14:textId="77777777" w:rsidR="00E03837" w:rsidRPr="001E7793" w:rsidRDefault="00E03837" w:rsidP="0004756C">
            <w:pPr>
              <w:spacing w:after="0"/>
              <w:jc w:val="center"/>
              <w:rPr>
                <w:rFonts w:ascii="微軟正黑體" w:eastAsia="微軟正黑體" w:hAnsi="微軟正黑體" w:cs="新細明體"/>
                <w:b/>
                <w:bCs/>
                <w:color w:val="000000"/>
                <w:lang w:val="en-US" w:eastAsia="zh-TW"/>
              </w:rPr>
            </w:pPr>
            <w:r>
              <w:rPr>
                <w:rFonts w:ascii="微軟正黑體" w:eastAsia="微軟正黑體" w:hAnsi="微軟正黑體" w:cs="新細明體" w:hint="eastAsia"/>
                <w:b/>
                <w:bCs/>
                <w:color w:val="000000"/>
                <w:lang w:val="en-US" w:eastAsia="zh-TW"/>
              </w:rPr>
              <w:t>功能說明</w:t>
            </w:r>
          </w:p>
        </w:tc>
      </w:tr>
      <w:tr w:rsidR="00E03837" w:rsidRPr="006F40B9" w14:paraId="0CD462DC" w14:textId="77777777" w:rsidTr="0004756C">
        <w:trPr>
          <w:trHeight w:val="348"/>
        </w:trPr>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tcPr>
          <w:p w14:paraId="5720C2A5" w14:textId="7DB052A8" w:rsidR="00E03837" w:rsidRPr="00090BE7" w:rsidRDefault="00E03837" w:rsidP="00E03837">
            <w:pPr>
              <w:rPr>
                <w:rFonts w:ascii="微軟正黑體" w:eastAsia="微軟正黑體" w:hAnsi="微軟正黑體" w:cstheme="minorHAnsi"/>
                <w:lang w:eastAsia="zh-TW"/>
              </w:rPr>
            </w:pPr>
          </w:p>
        </w:tc>
        <w:tc>
          <w:tcPr>
            <w:tcW w:w="2393" w:type="dxa"/>
            <w:tcBorders>
              <w:top w:val="single" w:sz="4" w:space="0" w:color="auto"/>
              <w:left w:val="single" w:sz="4" w:space="0" w:color="auto"/>
              <w:bottom w:val="single" w:sz="4" w:space="0" w:color="auto"/>
              <w:right w:val="single" w:sz="4" w:space="0" w:color="auto"/>
            </w:tcBorders>
            <w:shd w:val="clear" w:color="auto" w:fill="FFFFFF" w:themeFill="background1"/>
          </w:tcPr>
          <w:p w14:paraId="1ED806F7" w14:textId="77777777" w:rsidR="00E03837" w:rsidRPr="00090BE7" w:rsidRDefault="00E03837" w:rsidP="0004756C">
            <w:pPr>
              <w:pStyle w:val="ae"/>
              <w:spacing w:after="0"/>
              <w:ind w:left="0"/>
              <w:rPr>
                <w:rFonts w:ascii="微軟正黑體" w:eastAsia="微軟正黑體" w:hAnsi="微軟正黑體" w:cs="新細明體"/>
                <w:color w:val="000000"/>
                <w:lang w:val="en-US" w:eastAsia="zh-TW"/>
              </w:rPr>
            </w:pPr>
            <w:r w:rsidRPr="00090BE7">
              <w:rPr>
                <w:rFonts w:ascii="微軟正黑體" w:eastAsia="微軟正黑體" w:hAnsi="微軟正黑體" w:cs="細明體"/>
                <w:color w:val="000000"/>
                <w:sz w:val="19"/>
                <w:szCs w:val="19"/>
                <w:lang w:val="en-US" w:eastAsia="zh-TW"/>
              </w:rPr>
              <w:t>_t_order_carton_master</w:t>
            </w:r>
          </w:p>
        </w:tc>
        <w:tc>
          <w:tcPr>
            <w:tcW w:w="21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8FEF18" w14:textId="77777777" w:rsidR="00E03837" w:rsidRPr="00090BE7" w:rsidRDefault="00E03837" w:rsidP="0004756C">
            <w:pPr>
              <w:pStyle w:val="ae"/>
              <w:spacing w:after="0"/>
              <w:ind w:left="0"/>
              <w:rPr>
                <w:rFonts w:ascii="微軟正黑體" w:eastAsia="微軟正黑體" w:hAnsi="微軟正黑體" w:cs="新細明體"/>
                <w:color w:val="000000"/>
                <w:lang w:val="en-US" w:eastAsia="zh-TW"/>
              </w:rPr>
            </w:pPr>
            <w:r w:rsidRPr="00090BE7">
              <w:rPr>
                <w:rFonts w:ascii="微軟正黑體" w:eastAsia="微軟正黑體" w:hAnsi="微軟正黑體" w:cstheme="minorHAnsi" w:hint="eastAsia"/>
                <w:lang w:eastAsia="zh-TW"/>
              </w:rPr>
              <w:t>包件管理</w:t>
            </w:r>
          </w:p>
        </w:tc>
      </w:tr>
      <w:tr w:rsidR="00E03837" w14:paraId="02A692BA" w14:textId="77777777" w:rsidTr="0004756C">
        <w:trPr>
          <w:trHeight w:val="348"/>
        </w:trPr>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E13E0E" w14:textId="24141BCB" w:rsidR="00E03837" w:rsidRPr="00E03837" w:rsidRDefault="00E03837" w:rsidP="00E03837">
            <w:pPr>
              <w:rPr>
                <w:rFonts w:ascii="微軟正黑體" w:eastAsia="微軟正黑體" w:hAnsi="微軟正黑體" w:cs="微軟正黑體" w:hint="eastAsia"/>
                <w:lang w:eastAsia="zh-TW"/>
              </w:rPr>
            </w:pPr>
          </w:p>
        </w:tc>
        <w:tc>
          <w:tcPr>
            <w:tcW w:w="2393" w:type="dxa"/>
            <w:tcBorders>
              <w:top w:val="single" w:sz="4" w:space="0" w:color="auto"/>
              <w:left w:val="single" w:sz="4" w:space="0" w:color="auto"/>
              <w:bottom w:val="single" w:sz="4" w:space="0" w:color="auto"/>
              <w:right w:val="single" w:sz="4" w:space="0" w:color="auto"/>
            </w:tcBorders>
            <w:shd w:val="clear" w:color="auto" w:fill="FFFFFF" w:themeFill="background1"/>
          </w:tcPr>
          <w:p w14:paraId="3E167867" w14:textId="77777777" w:rsidR="00E03837" w:rsidRPr="00090BE7" w:rsidRDefault="00E03837" w:rsidP="0004756C">
            <w:pPr>
              <w:pStyle w:val="ae"/>
              <w:spacing w:after="0"/>
              <w:ind w:left="0"/>
              <w:rPr>
                <w:rFonts w:ascii="微軟正黑體" w:eastAsia="微軟正黑體" w:hAnsi="微軟正黑體" w:cstheme="minorHAnsi"/>
                <w:lang w:eastAsia="zh-TW"/>
              </w:rPr>
            </w:pPr>
            <w:r w:rsidRPr="00090BE7">
              <w:rPr>
                <w:rFonts w:ascii="微軟正黑體" w:eastAsia="微軟正黑體" w:hAnsi="微軟正黑體" w:cs="細明體"/>
                <w:color w:val="000000"/>
                <w:sz w:val="19"/>
                <w:szCs w:val="19"/>
                <w:lang w:val="en-US" w:eastAsia="zh-TW"/>
              </w:rPr>
              <w:t>_tv_vendor</w:t>
            </w:r>
          </w:p>
        </w:tc>
        <w:tc>
          <w:tcPr>
            <w:tcW w:w="21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15CEAC" w14:textId="77777777" w:rsidR="00E03837" w:rsidRPr="00090BE7" w:rsidRDefault="00E03837" w:rsidP="0004756C">
            <w:pPr>
              <w:pStyle w:val="ae"/>
              <w:spacing w:after="0"/>
              <w:ind w:left="0"/>
              <w:rPr>
                <w:rFonts w:ascii="微軟正黑體" w:eastAsia="微軟正黑體" w:hAnsi="微軟正黑體" w:cstheme="minorHAnsi"/>
                <w:lang w:eastAsia="zh-TW"/>
              </w:rPr>
            </w:pPr>
            <w:r w:rsidRPr="00090BE7">
              <w:rPr>
                <w:rFonts w:ascii="微軟正黑體" w:eastAsia="微軟正黑體" w:hAnsi="微軟正黑體" w:cstheme="minorHAnsi" w:hint="eastAsia"/>
                <w:lang w:eastAsia="zh-TW"/>
              </w:rPr>
              <w:t>供應商資料</w:t>
            </w:r>
          </w:p>
        </w:tc>
      </w:tr>
      <w:tr w:rsidR="00E03837" w14:paraId="59E03F03" w14:textId="77777777" w:rsidTr="0004756C">
        <w:trPr>
          <w:trHeight w:val="348"/>
        </w:trPr>
        <w:tc>
          <w:tcPr>
            <w:tcW w:w="711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B578EF6" w14:textId="77777777" w:rsidR="00E03837" w:rsidRPr="00090BE7" w:rsidRDefault="00E03837" w:rsidP="0004756C">
            <w:pPr>
              <w:pStyle w:val="ae"/>
              <w:spacing w:after="0"/>
              <w:ind w:left="0"/>
              <w:rPr>
                <w:rFonts w:ascii="微軟正黑體" w:eastAsia="微軟正黑體" w:hAnsi="微軟正黑體" w:cstheme="minorHAnsi"/>
                <w:lang w:eastAsia="zh-TW"/>
              </w:rPr>
            </w:pPr>
            <w:r w:rsidRPr="00090BE7">
              <w:rPr>
                <w:rFonts w:ascii="微軟正黑體" w:eastAsia="微軟正黑體" w:hAnsi="微軟正黑體" w:cstheme="minorHAnsi" w:hint="eastAsia"/>
                <w:lang w:eastAsia="zh-TW"/>
              </w:rPr>
              <w:t xml:space="preserve"> </w:t>
            </w:r>
            <w:r w:rsidRPr="00090BE7">
              <w:rPr>
                <w:rFonts w:ascii="微軟正黑體" w:eastAsia="微軟正黑體" w:hAnsi="微軟正黑體" w:cs="微軟正黑體" w:hint="eastAsia"/>
                <w:lang w:eastAsia="zh-TW"/>
              </w:rPr>
              <w:t>退貨</w:t>
            </w:r>
            <w:r w:rsidRPr="00090BE7">
              <w:rPr>
                <w:rFonts w:ascii="微軟正黑體" w:eastAsia="微軟正黑體" w:hAnsi="微軟正黑體" w:cstheme="minorHAnsi" w:hint="eastAsia"/>
                <w:lang w:eastAsia="zh-TW"/>
              </w:rPr>
              <w:t>包件條件:</w:t>
            </w:r>
          </w:p>
          <w:p w14:paraId="7FC7BF7B" w14:textId="77777777" w:rsidR="00E03837" w:rsidRDefault="00E03837" w:rsidP="0004756C">
            <w:pPr>
              <w:pStyle w:val="ae"/>
              <w:spacing w:after="0"/>
              <w:ind w:left="0"/>
              <w:rPr>
                <w:rFonts w:ascii="微軟正黑體" w:eastAsia="微軟正黑體" w:hAnsi="微軟正黑體" w:cs="細明體"/>
                <w:color w:val="000000"/>
                <w:lang w:val="en-US" w:eastAsia="zh-TW"/>
              </w:rPr>
            </w:pPr>
            <w:r>
              <w:rPr>
                <w:rFonts w:ascii="微軟正黑體" w:eastAsia="微軟正黑體" w:hAnsi="微軟正黑體" w:cstheme="minorHAnsi" w:hint="eastAsia"/>
                <w:lang w:eastAsia="zh-TW"/>
              </w:rPr>
              <w:t>採購單前3碼</w:t>
            </w:r>
            <w:r>
              <w:rPr>
                <w:rFonts w:ascii="微軟正黑體" w:eastAsia="微軟正黑體" w:hAnsi="微軟正黑體" w:cs="細明體" w:hint="eastAsia"/>
                <w:color w:val="000000"/>
                <w:lang w:val="en-US" w:eastAsia="zh-TW"/>
              </w:rPr>
              <w:t>在</w:t>
            </w:r>
            <w:r>
              <w:rPr>
                <w:rFonts w:ascii="微軟正黑體" w:eastAsia="微軟正黑體" w:hAnsi="微軟正黑體" w:cstheme="minorHAnsi" w:hint="eastAsia"/>
                <w:lang w:eastAsia="zh-TW"/>
              </w:rPr>
              <w:t xml:space="preserve">(505，515) </w:t>
            </w:r>
            <w:r w:rsidR="00CC50FD">
              <w:rPr>
                <w:rFonts w:ascii="微軟正黑體" w:eastAsia="微軟正黑體" w:hAnsi="微軟正黑體" w:cstheme="minorHAnsi" w:hint="eastAsia"/>
                <w:lang w:eastAsia="zh-TW"/>
              </w:rPr>
              <w:t xml:space="preserve">或 </w:t>
            </w:r>
            <w:r w:rsidRPr="00E03837">
              <w:rPr>
                <w:rFonts w:ascii="微軟正黑體" w:eastAsia="微軟正黑體" w:hAnsi="微軟正黑體" w:cs="細明體"/>
                <w:color w:val="000000"/>
                <w:lang w:val="en-US" w:eastAsia="zh-TW"/>
              </w:rPr>
              <w:t>carton_type</w:t>
            </w:r>
            <w:r>
              <w:rPr>
                <w:rFonts w:ascii="微軟正黑體" w:eastAsia="微軟正黑體" w:hAnsi="微軟正黑體" w:cs="細明體" w:hint="eastAsia"/>
                <w:color w:val="000000"/>
                <w:lang w:val="en-US" w:eastAsia="zh-TW"/>
              </w:rPr>
              <w:t xml:space="preserve"> 在 (RSO，</w:t>
            </w:r>
            <w:r w:rsidR="00CC50FD">
              <w:rPr>
                <w:rFonts w:ascii="微軟正黑體" w:eastAsia="微軟正黑體" w:hAnsi="微軟正黑體" w:cs="細明體" w:hint="eastAsia"/>
                <w:color w:val="000000"/>
                <w:lang w:val="en-US" w:eastAsia="zh-TW"/>
              </w:rPr>
              <w:t>REJ</w:t>
            </w:r>
            <w:r>
              <w:rPr>
                <w:rFonts w:ascii="微軟正黑體" w:eastAsia="微軟正黑體" w:hAnsi="微軟正黑體" w:cs="細明體" w:hint="eastAsia"/>
                <w:color w:val="000000"/>
                <w:lang w:val="en-US" w:eastAsia="zh-TW"/>
              </w:rPr>
              <w:t>)</w:t>
            </w:r>
          </w:p>
          <w:p w14:paraId="18CF0ADB" w14:textId="1F6EFC0A" w:rsidR="00CC50FD" w:rsidRPr="00E03837" w:rsidRDefault="00CC50FD" w:rsidP="0004756C">
            <w:pPr>
              <w:pStyle w:val="ae"/>
              <w:spacing w:after="0"/>
              <w:ind w:left="0"/>
              <w:rPr>
                <w:rFonts w:ascii="微軟正黑體" w:eastAsia="微軟正黑體" w:hAnsi="微軟正黑體" w:cstheme="minorHAnsi"/>
                <w:lang w:eastAsia="zh-TW"/>
              </w:rPr>
            </w:pPr>
          </w:p>
        </w:tc>
      </w:tr>
      <w:tr w:rsidR="00E03837" w14:paraId="086034F5" w14:textId="77777777" w:rsidTr="0004756C">
        <w:trPr>
          <w:trHeight w:val="348"/>
        </w:trPr>
        <w:tc>
          <w:tcPr>
            <w:tcW w:w="7119"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ADE2C90" w14:textId="77777777" w:rsidR="00E03837" w:rsidRPr="00090BE7" w:rsidRDefault="00E03837" w:rsidP="0004756C">
            <w:pPr>
              <w:pStyle w:val="ae"/>
              <w:spacing w:after="0"/>
              <w:ind w:left="0"/>
              <w:rPr>
                <w:rFonts w:ascii="微軟正黑體" w:eastAsia="微軟正黑體" w:hAnsi="微軟正黑體" w:cstheme="minorHAnsi" w:hint="eastAsia"/>
                <w:lang w:eastAsia="zh-TW"/>
              </w:rPr>
            </w:pPr>
            <w:r>
              <w:rPr>
                <w:rFonts w:ascii="微軟正黑體" w:eastAsia="微軟正黑體" w:hAnsi="微軟正黑體" w:cstheme="minorHAnsi" w:hint="eastAsia"/>
                <w:lang w:eastAsia="zh-TW"/>
              </w:rPr>
              <w:t>調整查詢</w:t>
            </w:r>
            <w:r w:rsidRPr="00090BE7">
              <w:rPr>
                <w:rFonts w:ascii="微軟正黑體" w:eastAsia="微軟正黑體" w:hAnsi="微軟正黑體" w:cstheme="minorHAnsi" w:hint="eastAsia"/>
                <w:lang w:eastAsia="zh-TW"/>
              </w:rPr>
              <w:t>條件:</w:t>
            </w:r>
          </w:p>
        </w:tc>
      </w:tr>
      <w:tr w:rsidR="00E03837" w14:paraId="1CBDB995" w14:textId="77777777" w:rsidTr="0004756C">
        <w:trPr>
          <w:trHeight w:val="348"/>
        </w:trPr>
        <w:tc>
          <w:tcPr>
            <w:tcW w:w="711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DDC47A9" w14:textId="77777777" w:rsidR="00E03837" w:rsidRPr="00090BE7" w:rsidRDefault="00E03837" w:rsidP="0004756C">
            <w:pPr>
              <w:pStyle w:val="ae"/>
              <w:spacing w:after="0"/>
              <w:ind w:left="0"/>
              <w:rPr>
                <w:rFonts w:ascii="微軟正黑體" w:eastAsia="微軟正黑體" w:hAnsi="微軟正黑體" w:cstheme="minorHAnsi"/>
                <w:lang w:eastAsia="zh-TW"/>
              </w:rPr>
            </w:pPr>
            <w:r w:rsidRPr="00090BE7">
              <w:rPr>
                <w:rFonts w:ascii="微軟正黑體" w:eastAsia="微軟正黑體" w:hAnsi="微軟正黑體" w:cs="微軟正黑體" w:hint="eastAsia"/>
                <w:lang w:eastAsia="zh-TW"/>
              </w:rPr>
              <w:t>退貨</w:t>
            </w:r>
            <w:r w:rsidRPr="00090BE7">
              <w:rPr>
                <w:rFonts w:ascii="微軟正黑體" w:eastAsia="微軟正黑體" w:hAnsi="微軟正黑體" w:cstheme="minorHAnsi" w:hint="eastAsia"/>
                <w:lang w:eastAsia="zh-TW"/>
              </w:rPr>
              <w:t>包件條件:</w:t>
            </w:r>
          </w:p>
          <w:p w14:paraId="405FAACC" w14:textId="77777777" w:rsidR="00214787" w:rsidRPr="00090BE7" w:rsidRDefault="00214787" w:rsidP="00214787">
            <w:pPr>
              <w:pStyle w:val="ae"/>
              <w:spacing w:after="0"/>
              <w:ind w:left="0"/>
              <w:rPr>
                <w:rFonts w:ascii="微軟正黑體" w:eastAsia="微軟正黑體" w:hAnsi="微軟正黑體" w:cstheme="minorHAnsi" w:hint="eastAsia"/>
                <w:lang w:eastAsia="zh-TW"/>
              </w:rPr>
            </w:pPr>
            <w:r>
              <w:rPr>
                <w:rFonts w:ascii="微軟正黑體" w:eastAsia="微軟正黑體" w:hAnsi="微軟正黑體" w:cstheme="minorHAnsi" w:hint="eastAsia"/>
                <w:lang w:eastAsia="zh-TW"/>
              </w:rPr>
              <w:t>出貨單前1碼</w:t>
            </w:r>
            <w:r>
              <w:rPr>
                <w:rFonts w:ascii="微軟正黑體" w:eastAsia="微軟正黑體" w:hAnsi="微軟正黑體" w:cs="細明體" w:hint="eastAsia"/>
                <w:color w:val="000000"/>
                <w:lang w:val="en-US" w:eastAsia="zh-TW"/>
              </w:rPr>
              <w:t>在</w:t>
            </w:r>
            <w:r>
              <w:rPr>
                <w:rFonts w:ascii="微軟正黑體" w:eastAsia="微軟正黑體" w:hAnsi="微軟正黑體" w:cstheme="minorHAnsi" w:hint="eastAsia"/>
                <w:lang w:eastAsia="zh-TW"/>
              </w:rPr>
              <w:t xml:space="preserve">  (4) </w:t>
            </w:r>
          </w:p>
          <w:p w14:paraId="7F7C5678" w14:textId="40AEB842" w:rsidR="00E03837" w:rsidRDefault="00CC50FD" w:rsidP="0004756C">
            <w:pPr>
              <w:pStyle w:val="ae"/>
              <w:spacing w:after="0"/>
              <w:ind w:left="0"/>
              <w:rPr>
                <w:rFonts w:ascii="微軟正黑體" w:eastAsia="微軟正黑體" w:hAnsi="微軟正黑體" w:cs="細明體"/>
                <w:lang w:val="en-US" w:eastAsia="zh-TW"/>
              </w:rPr>
            </w:pPr>
            <w:r w:rsidRPr="00CC50FD">
              <w:rPr>
                <w:rFonts w:ascii="微軟正黑體" w:eastAsia="微軟正黑體" w:hAnsi="微軟正黑體" w:cs="細明體" w:hint="eastAsia"/>
                <w:sz w:val="19"/>
                <w:szCs w:val="19"/>
                <w:lang w:val="en-US" w:eastAsia="zh-TW"/>
              </w:rPr>
              <w:t>供應商代號</w:t>
            </w:r>
            <w:r w:rsidR="00E03837" w:rsidRPr="005D797B">
              <w:rPr>
                <w:rFonts w:ascii="微軟正黑體" w:eastAsia="微軟正黑體" w:hAnsi="微軟正黑體" w:cs="細明體"/>
                <w:lang w:val="en-US" w:eastAsia="zh-TW"/>
              </w:rPr>
              <w:t>&lt;&gt;</w:t>
            </w:r>
            <w:r w:rsidR="00E03837" w:rsidRPr="005D797B">
              <w:rPr>
                <w:rFonts w:ascii="微軟正黑體" w:eastAsia="微軟正黑體" w:hAnsi="微軟正黑體" w:cs="細明體" w:hint="eastAsia"/>
                <w:lang w:val="en-US" w:eastAsia="zh-TW"/>
              </w:rPr>
              <w:t xml:space="preserve"> </w:t>
            </w:r>
            <w:r w:rsidR="00E03837" w:rsidRPr="005D797B">
              <w:rPr>
                <w:rFonts w:ascii="微軟正黑體" w:eastAsia="微軟正黑體" w:hAnsi="微軟正黑體" w:cs="細明體"/>
                <w:lang w:val="en-US" w:eastAsia="zh-TW"/>
              </w:rPr>
              <w:t>F001</w:t>
            </w:r>
          </w:p>
          <w:p w14:paraId="600E396B" w14:textId="77777777" w:rsidR="00E03837" w:rsidRDefault="00E03837" w:rsidP="0004756C">
            <w:pPr>
              <w:pStyle w:val="ae"/>
              <w:spacing w:after="0"/>
              <w:ind w:left="0"/>
              <w:rPr>
                <w:rFonts w:ascii="微軟正黑體" w:eastAsia="微軟正黑體" w:hAnsi="微軟正黑體" w:cstheme="minorHAnsi" w:hint="eastAsia"/>
                <w:lang w:eastAsia="zh-TW"/>
              </w:rPr>
            </w:pPr>
          </w:p>
        </w:tc>
      </w:tr>
    </w:tbl>
    <w:p w14:paraId="4D8A94EB" w14:textId="2020F0BB" w:rsidR="0080427D" w:rsidRPr="001B7DD9" w:rsidRDefault="0080427D" w:rsidP="001B7DD9">
      <w:pPr>
        <w:rPr>
          <w:rFonts w:ascii="微軟正黑體" w:eastAsia="微軟正黑體" w:hAnsi="微軟正黑體" w:cstheme="minorHAnsi" w:hint="eastAsia"/>
          <w:noProof/>
          <w:lang w:eastAsia="zh-TW"/>
        </w:rPr>
      </w:pPr>
    </w:p>
    <w:p w14:paraId="4A5BB24F" w14:textId="77777777" w:rsidR="00ED1416" w:rsidRDefault="00ED1416" w:rsidP="003C68EF">
      <w:pPr>
        <w:pStyle w:val="1"/>
        <w:ind w:left="709"/>
        <w:rPr>
          <w:rFonts w:asciiTheme="minorHAnsi" w:eastAsia="MS Mincho" w:hAnsiTheme="minorHAnsi" w:cstheme="minorHAnsi"/>
          <w:b/>
          <w:color w:val="000000"/>
          <w:szCs w:val="20"/>
          <w:u w:val="single"/>
          <w:lang w:eastAsia="ja-JP"/>
        </w:rPr>
      </w:pPr>
    </w:p>
    <w:p w14:paraId="51BFDB53" w14:textId="7F71C33B" w:rsidR="003C68EF" w:rsidRPr="00BD3B7E" w:rsidRDefault="003C68EF" w:rsidP="003C68EF">
      <w:pPr>
        <w:pStyle w:val="1"/>
        <w:ind w:left="709"/>
        <w:rPr>
          <w:rFonts w:asciiTheme="minorHAnsi" w:eastAsiaTheme="minorEastAsia" w:hAnsiTheme="minorHAnsi" w:cstheme="minorHAnsi"/>
          <w:b/>
          <w:color w:val="000000"/>
          <w:szCs w:val="20"/>
          <w:u w:val="single"/>
          <w:lang w:eastAsia="zh-TW"/>
        </w:rPr>
      </w:pPr>
      <w:r w:rsidRPr="00BD3B7E">
        <w:rPr>
          <w:rFonts w:asciiTheme="minorHAnsi" w:eastAsia="MS Mincho" w:hAnsiTheme="minorHAnsi" w:cstheme="minorHAnsi"/>
          <w:b/>
          <w:color w:val="000000"/>
          <w:szCs w:val="20"/>
          <w:u w:val="single"/>
          <w:lang w:eastAsia="ja-JP"/>
        </w:rPr>
        <w:t>Out of Scope</w:t>
      </w:r>
    </w:p>
    <w:p w14:paraId="12802EDA" w14:textId="03A4801B" w:rsidR="006E2ACD" w:rsidRPr="00D20FC6" w:rsidRDefault="00214787" w:rsidP="00D744B1">
      <w:pPr>
        <w:pStyle w:val="Bullet1"/>
        <w:numPr>
          <w:ilvl w:val="0"/>
          <w:numId w:val="0"/>
        </w:numPr>
        <w:ind w:leftChars="614" w:left="1649" w:hanging="360"/>
        <w:rPr>
          <w:rFonts w:ascii="微軟正黑體" w:eastAsia="微軟正黑體" w:hAnsi="微軟正黑體" w:cs="微軟正黑體" w:hint="eastAsia"/>
          <w:color w:val="auto"/>
          <w:lang w:eastAsia="zh-TW"/>
        </w:rPr>
      </w:pPr>
      <w:r>
        <w:rPr>
          <w:rFonts w:ascii="微軟正黑體" w:eastAsia="微軟正黑體" w:hAnsi="微軟正黑體" w:cstheme="minorHAnsi" w:hint="eastAsia"/>
          <w:color w:val="000000"/>
          <w:lang w:eastAsia="zh-TW"/>
        </w:rPr>
        <w:t>退貨報表若為分析用類型例如:</w:t>
      </w:r>
      <w:r w:rsidRPr="00214787">
        <w:rPr>
          <w:rFonts w:hint="eastAsia"/>
          <w:color w:val="auto"/>
          <w:lang w:eastAsia="zh-TW"/>
        </w:rPr>
        <w:t xml:space="preserve"> </w:t>
      </w:r>
      <w:r w:rsidRPr="00214787">
        <w:rPr>
          <w:rFonts w:asciiTheme="minorEastAsia" w:eastAsiaTheme="minorEastAsia" w:hAnsiTheme="minorEastAsia" w:hint="eastAsia"/>
          <w:color w:val="auto"/>
          <w:lang w:eastAsia="zh-TW"/>
        </w:rPr>
        <w:t>[</w:t>
      </w:r>
      <w:r w:rsidRPr="00214787">
        <w:rPr>
          <w:rFonts w:ascii="微軟正黑體" w:eastAsia="微軟正黑體" w:hAnsi="微軟正黑體" w:cstheme="minorHAnsi" w:hint="eastAsia"/>
          <w:color w:val="auto"/>
          <w:lang w:eastAsia="zh-TW"/>
        </w:rPr>
        <w:t>退貨進銷存報表]</w:t>
      </w:r>
      <w:r>
        <w:rPr>
          <w:rFonts w:ascii="微軟正黑體" w:eastAsia="微軟正黑體" w:hAnsi="微軟正黑體" w:cstheme="minorHAnsi" w:hint="eastAsia"/>
          <w:color w:val="auto"/>
          <w:lang w:eastAsia="zh-TW"/>
        </w:rPr>
        <w:t>與到</w:t>
      </w:r>
      <w:r w:rsidR="00D744B1">
        <w:rPr>
          <w:rFonts w:ascii="微軟正黑體" w:eastAsia="微軟正黑體" w:hAnsi="微軟正黑體" w:cstheme="minorHAnsi" w:hint="eastAsia"/>
          <w:color w:val="auto"/>
          <w:lang w:eastAsia="zh-TW"/>
        </w:rPr>
        <w:t>貨、收貨相關不適用特殊模式</w:t>
      </w:r>
      <w:r w:rsidR="00DA49C4" w:rsidRPr="002A2ADF">
        <w:rPr>
          <w:rFonts w:ascii="微軟正黑體" w:eastAsia="微軟正黑體" w:hAnsi="微軟正黑體" w:cstheme="minorHAnsi" w:hint="eastAsia"/>
          <w:color w:val="000000"/>
          <w:lang w:eastAsia="zh-TW"/>
        </w:rPr>
        <w:t>不在此範圍。</w:t>
      </w:r>
    </w:p>
    <w:p w14:paraId="09320925" w14:textId="77777777" w:rsidR="009B2465" w:rsidRPr="001D13C1" w:rsidRDefault="009B2465" w:rsidP="0059033C">
      <w:pPr>
        <w:pStyle w:val="Bullet1"/>
        <w:numPr>
          <w:ilvl w:val="0"/>
          <w:numId w:val="0"/>
        </w:numPr>
        <w:spacing w:after="60"/>
        <w:ind w:left="1440" w:hanging="360"/>
        <w:rPr>
          <w:rFonts w:eastAsia="新細明體"/>
          <w:color w:val="000000"/>
          <w:lang w:eastAsia="zh-TW"/>
        </w:rPr>
      </w:pPr>
    </w:p>
    <w:p w14:paraId="5A922D3F" w14:textId="77777777" w:rsidR="002C38C1" w:rsidRPr="001D13C1" w:rsidRDefault="002C38C1" w:rsidP="008146DC">
      <w:pPr>
        <w:pStyle w:val="Level2"/>
      </w:pPr>
      <w:r w:rsidRPr="001D13C1">
        <w:t>Recommended Solution Design</w:t>
      </w:r>
      <w:r w:rsidR="00B5463B" w:rsidRPr="001D13C1">
        <w:t xml:space="preserve"> </w:t>
      </w:r>
    </w:p>
    <w:p w14:paraId="34DEB1BD" w14:textId="77777777" w:rsidR="00F95C27" w:rsidRPr="001D13C1" w:rsidRDefault="002C38C1" w:rsidP="00AE3BCC">
      <w:pPr>
        <w:pStyle w:val="Bullet1"/>
        <w:numPr>
          <w:ilvl w:val="0"/>
          <w:numId w:val="8"/>
        </w:numPr>
        <w:rPr>
          <w:color w:val="000000"/>
        </w:rPr>
      </w:pPr>
      <w:r w:rsidRPr="001D13C1">
        <w:t>Infrastructure</w:t>
      </w:r>
    </w:p>
    <w:p w14:paraId="5E55700F" w14:textId="77777777" w:rsidR="002C38C1" w:rsidRPr="001D13C1" w:rsidRDefault="002C38C1" w:rsidP="00AE3BCC">
      <w:pPr>
        <w:pStyle w:val="Bullet1"/>
        <w:numPr>
          <w:ilvl w:val="0"/>
          <w:numId w:val="9"/>
        </w:numPr>
        <w:ind w:left="1800"/>
      </w:pPr>
      <w:r w:rsidRPr="001D13C1">
        <w:t>Peripherals (printers, PCs, RF unit s etc</w:t>
      </w:r>
      <w:r w:rsidR="00F2658B" w:rsidRPr="001D13C1">
        <w:t>.</w:t>
      </w:r>
      <w:r w:rsidRPr="001D13C1">
        <w:t>)</w:t>
      </w:r>
    </w:p>
    <w:p w14:paraId="0EB8C578" w14:textId="2C035FDC" w:rsidR="008D1258" w:rsidRPr="008407CB" w:rsidRDefault="008407CB" w:rsidP="008529AD">
      <w:pPr>
        <w:pStyle w:val="Bullet1"/>
        <w:numPr>
          <w:ilvl w:val="0"/>
          <w:numId w:val="0"/>
        </w:numPr>
        <w:ind w:left="1440" w:firstLine="261"/>
        <w:rPr>
          <w:rFonts w:eastAsiaTheme="minorEastAsia"/>
          <w:color w:val="000000"/>
          <w:lang w:eastAsia="zh-TW"/>
        </w:rPr>
      </w:pPr>
      <w:r>
        <w:rPr>
          <w:rFonts w:eastAsiaTheme="minorEastAsia" w:hint="eastAsia"/>
          <w:color w:val="000000"/>
          <w:lang w:eastAsia="zh-TW"/>
        </w:rPr>
        <w:t>N</w:t>
      </w:r>
      <w:r>
        <w:rPr>
          <w:rFonts w:eastAsiaTheme="minorEastAsia"/>
          <w:color w:val="000000"/>
          <w:lang w:eastAsia="zh-TW"/>
        </w:rPr>
        <w:t>/A</w:t>
      </w:r>
    </w:p>
    <w:p w14:paraId="617C5426" w14:textId="77777777" w:rsidR="002C38C1" w:rsidRPr="001D13C1" w:rsidRDefault="002C38C1" w:rsidP="00AE3BCC">
      <w:pPr>
        <w:pStyle w:val="Bullet1"/>
        <w:numPr>
          <w:ilvl w:val="0"/>
          <w:numId w:val="9"/>
        </w:numPr>
        <w:ind w:left="1800"/>
      </w:pPr>
      <w:r w:rsidRPr="001D13C1">
        <w:lastRenderedPageBreak/>
        <w:t>Network (routers, cabling RF access points, LAN and WAN solution)</w:t>
      </w:r>
    </w:p>
    <w:p w14:paraId="11FA21A1" w14:textId="35F59AB6" w:rsidR="00704F5C" w:rsidRPr="003D41A0" w:rsidRDefault="008407CB" w:rsidP="00704F5C">
      <w:pPr>
        <w:pStyle w:val="Bullet1"/>
        <w:numPr>
          <w:ilvl w:val="0"/>
          <w:numId w:val="0"/>
        </w:numPr>
        <w:ind w:left="1701"/>
        <w:rPr>
          <w:color w:val="auto"/>
        </w:rPr>
      </w:pPr>
      <w:r w:rsidRPr="008407CB">
        <w:rPr>
          <w:color w:val="auto"/>
        </w:rPr>
        <w:t>Existing network and Wi-Fi</w:t>
      </w:r>
    </w:p>
    <w:p w14:paraId="34D4FFB5" w14:textId="77777777" w:rsidR="002C38C1" w:rsidRPr="001D13C1" w:rsidRDefault="002C38C1" w:rsidP="00AE3BCC">
      <w:pPr>
        <w:pStyle w:val="Bullet1"/>
        <w:numPr>
          <w:ilvl w:val="0"/>
          <w:numId w:val="9"/>
        </w:numPr>
        <w:ind w:left="1800"/>
      </w:pPr>
      <w:r w:rsidRPr="001D13C1">
        <w:t>Hosts (Servers for application)</w:t>
      </w:r>
    </w:p>
    <w:p w14:paraId="6A62825E" w14:textId="3723D55E" w:rsidR="00EC52A7" w:rsidRPr="008407CB" w:rsidRDefault="00D744B1" w:rsidP="00277140">
      <w:pPr>
        <w:pStyle w:val="Bullet1"/>
        <w:numPr>
          <w:ilvl w:val="0"/>
          <w:numId w:val="0"/>
        </w:numPr>
        <w:ind w:left="1440" w:firstLine="261"/>
        <w:rPr>
          <w:rFonts w:eastAsiaTheme="minorEastAsia"/>
          <w:color w:val="000000"/>
          <w:lang w:eastAsia="zh-TW"/>
        </w:rPr>
      </w:pPr>
      <w:r>
        <w:rPr>
          <w:rFonts w:eastAsiaTheme="minorEastAsia" w:hint="eastAsia"/>
          <w:color w:val="000000"/>
          <w:lang w:eastAsia="zh-TW"/>
        </w:rPr>
        <w:t>HJ</w:t>
      </w:r>
      <w:r w:rsidR="00743FD0">
        <w:rPr>
          <w:rFonts w:eastAsiaTheme="minorEastAsia" w:hint="eastAsia"/>
          <w:color w:val="000000"/>
          <w:lang w:eastAsia="zh-TW"/>
        </w:rPr>
        <w:t xml:space="preserve"> DB</w:t>
      </w:r>
      <w:r w:rsidR="008407CB">
        <w:rPr>
          <w:rFonts w:eastAsiaTheme="minorEastAsia" w:hint="eastAsia"/>
          <w:color w:val="000000"/>
          <w:lang w:eastAsia="zh-TW"/>
        </w:rPr>
        <w:t>、</w:t>
      </w:r>
      <w:r w:rsidR="008407CB">
        <w:rPr>
          <w:rFonts w:eastAsiaTheme="minorEastAsia" w:hint="eastAsia"/>
          <w:color w:val="000000"/>
          <w:lang w:eastAsia="zh-TW"/>
        </w:rPr>
        <w:t>SSRS</w:t>
      </w:r>
    </w:p>
    <w:p w14:paraId="60303227" w14:textId="77777777" w:rsidR="002C38C1" w:rsidRPr="001D13C1" w:rsidRDefault="002C38C1" w:rsidP="00AE3BCC">
      <w:pPr>
        <w:pStyle w:val="Bullet1"/>
        <w:numPr>
          <w:ilvl w:val="0"/>
          <w:numId w:val="9"/>
        </w:numPr>
        <w:ind w:left="1800"/>
      </w:pPr>
      <w:r w:rsidRPr="001D13C1">
        <w:t>Software (for PCs and Host, included Operating Systems, Databases, and other software needs).</w:t>
      </w:r>
    </w:p>
    <w:p w14:paraId="3400F27D" w14:textId="50960BAE" w:rsidR="00EC52A7" w:rsidRPr="001D13C1" w:rsidRDefault="008407CB" w:rsidP="008529AD">
      <w:pPr>
        <w:pStyle w:val="Bullet1"/>
        <w:numPr>
          <w:ilvl w:val="0"/>
          <w:numId w:val="0"/>
        </w:numPr>
        <w:ind w:left="1440" w:firstLine="261"/>
        <w:rPr>
          <w:color w:val="000000"/>
        </w:rPr>
      </w:pPr>
      <w:r w:rsidRPr="008407CB">
        <w:rPr>
          <w:color w:val="000000"/>
        </w:rPr>
        <w:t>SQL Server Reporting Services</w:t>
      </w:r>
    </w:p>
    <w:p w14:paraId="2363639A" w14:textId="77777777" w:rsidR="002C38C1" w:rsidRPr="001D13C1" w:rsidRDefault="002C38C1" w:rsidP="00AE3BCC">
      <w:pPr>
        <w:pStyle w:val="Bullet1"/>
        <w:numPr>
          <w:ilvl w:val="0"/>
          <w:numId w:val="9"/>
        </w:numPr>
        <w:ind w:left="1800"/>
      </w:pPr>
      <w:r w:rsidRPr="001D13C1">
        <w:t>Development Environment</w:t>
      </w:r>
    </w:p>
    <w:p w14:paraId="36F0DBA5" w14:textId="4AAC7DC7" w:rsidR="008D1258" w:rsidRPr="001D13C1" w:rsidRDefault="00E03AF6" w:rsidP="00277140">
      <w:pPr>
        <w:pStyle w:val="Bullet1"/>
        <w:numPr>
          <w:ilvl w:val="0"/>
          <w:numId w:val="0"/>
        </w:numPr>
        <w:ind w:left="1701"/>
        <w:rPr>
          <w:rFonts w:eastAsia="新細明體"/>
          <w:color w:val="000000"/>
          <w:lang w:eastAsia="zh-TW"/>
        </w:rPr>
      </w:pPr>
      <w:r>
        <w:rPr>
          <w:rFonts w:eastAsia="新細明體"/>
          <w:color w:val="000000"/>
          <w:lang w:eastAsia="zh-TW"/>
        </w:rPr>
        <w:t>SSRS</w:t>
      </w:r>
    </w:p>
    <w:p w14:paraId="51271478" w14:textId="77777777" w:rsidR="002C38C1" w:rsidRPr="001D13C1" w:rsidRDefault="002C38C1" w:rsidP="00AE3BCC">
      <w:pPr>
        <w:pStyle w:val="Bullet1"/>
        <w:numPr>
          <w:ilvl w:val="0"/>
          <w:numId w:val="9"/>
        </w:numPr>
        <w:ind w:left="1800"/>
      </w:pPr>
      <w:r w:rsidRPr="001D13C1">
        <w:t>Other Hardware</w:t>
      </w:r>
    </w:p>
    <w:p w14:paraId="63491D07" w14:textId="269F6FB6" w:rsidR="008D1258" w:rsidRPr="008407CB" w:rsidRDefault="008407CB" w:rsidP="00277140">
      <w:pPr>
        <w:pStyle w:val="Bullet1"/>
        <w:numPr>
          <w:ilvl w:val="0"/>
          <w:numId w:val="0"/>
        </w:numPr>
        <w:ind w:left="1701"/>
        <w:rPr>
          <w:rFonts w:eastAsiaTheme="minorEastAsia"/>
          <w:color w:val="000000"/>
          <w:lang w:eastAsia="zh-TW"/>
        </w:rPr>
      </w:pPr>
      <w:r>
        <w:rPr>
          <w:rFonts w:eastAsiaTheme="minorEastAsia" w:hint="eastAsia"/>
          <w:color w:val="000000"/>
          <w:lang w:eastAsia="zh-TW"/>
        </w:rPr>
        <w:t>N</w:t>
      </w:r>
      <w:r>
        <w:rPr>
          <w:rFonts w:eastAsiaTheme="minorEastAsia"/>
          <w:color w:val="000000"/>
          <w:lang w:eastAsia="zh-TW"/>
        </w:rPr>
        <w:t>/A</w:t>
      </w:r>
    </w:p>
    <w:p w14:paraId="06EB82CB" w14:textId="77777777" w:rsidR="002C38C1" w:rsidRPr="001D13C1" w:rsidRDefault="002C38C1" w:rsidP="00AE3BCC">
      <w:pPr>
        <w:pStyle w:val="Bullet1"/>
        <w:numPr>
          <w:ilvl w:val="0"/>
          <w:numId w:val="8"/>
        </w:numPr>
      </w:pPr>
      <w:r w:rsidRPr="001D13C1">
        <w:t>Integration</w:t>
      </w:r>
    </w:p>
    <w:p w14:paraId="140552C8" w14:textId="77777777" w:rsidR="00277140" w:rsidRPr="001D13C1" w:rsidRDefault="00214AEA" w:rsidP="00AE3BCC">
      <w:pPr>
        <w:pStyle w:val="Bullet1"/>
        <w:numPr>
          <w:ilvl w:val="0"/>
          <w:numId w:val="10"/>
        </w:numPr>
        <w:ind w:left="1800"/>
        <w:rPr>
          <w:color w:val="000000"/>
        </w:rPr>
      </w:pPr>
      <w:r w:rsidRPr="001D13C1">
        <w:t xml:space="preserve">Specific transactions and type (e.g. EDI940, EDIFACT DESADV): </w:t>
      </w:r>
    </w:p>
    <w:p w14:paraId="2B457C81" w14:textId="44342CDC" w:rsidR="00214AEA" w:rsidRPr="008407CB" w:rsidRDefault="008407CB" w:rsidP="00277140">
      <w:pPr>
        <w:pStyle w:val="Bullet1"/>
        <w:numPr>
          <w:ilvl w:val="0"/>
          <w:numId w:val="0"/>
        </w:numPr>
        <w:ind w:left="1440" w:firstLine="261"/>
        <w:rPr>
          <w:rFonts w:eastAsiaTheme="minorEastAsia"/>
          <w:color w:val="000000"/>
          <w:lang w:eastAsia="zh-TW"/>
        </w:rPr>
      </w:pPr>
      <w:r>
        <w:rPr>
          <w:rFonts w:eastAsiaTheme="minorEastAsia" w:hint="eastAsia"/>
          <w:color w:val="000000"/>
          <w:lang w:eastAsia="zh-TW"/>
        </w:rPr>
        <w:t>N</w:t>
      </w:r>
      <w:r>
        <w:rPr>
          <w:rFonts w:eastAsiaTheme="minorEastAsia"/>
          <w:color w:val="000000"/>
          <w:lang w:eastAsia="zh-TW"/>
        </w:rPr>
        <w:t>/A</w:t>
      </w:r>
    </w:p>
    <w:p w14:paraId="02549048" w14:textId="77777777" w:rsidR="00214AEA" w:rsidRPr="001D13C1" w:rsidRDefault="00214AEA" w:rsidP="00AE3BCC">
      <w:pPr>
        <w:pStyle w:val="Bullet1"/>
        <w:numPr>
          <w:ilvl w:val="0"/>
          <w:numId w:val="10"/>
        </w:numPr>
        <w:ind w:left="1800"/>
      </w:pPr>
      <w:r w:rsidRPr="001D13C1">
        <w:t xml:space="preserve">Transport mechanism (e.g., VAN, MQ Series): </w:t>
      </w:r>
    </w:p>
    <w:p w14:paraId="012FBB81" w14:textId="154F50F1" w:rsidR="00277140" w:rsidRPr="008407CB" w:rsidRDefault="00277140" w:rsidP="00277140">
      <w:pPr>
        <w:pStyle w:val="Bullet1"/>
        <w:numPr>
          <w:ilvl w:val="0"/>
          <w:numId w:val="0"/>
        </w:numPr>
        <w:ind w:left="1701"/>
        <w:rPr>
          <w:rFonts w:eastAsiaTheme="minorEastAsia"/>
          <w:lang w:eastAsia="zh-TW"/>
        </w:rPr>
      </w:pPr>
    </w:p>
    <w:tbl>
      <w:tblPr>
        <w:tblW w:w="7938"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709"/>
        <w:gridCol w:w="4233"/>
        <w:gridCol w:w="2996"/>
      </w:tblGrid>
      <w:tr w:rsidR="009A467C" w:rsidRPr="001D13C1" w14:paraId="2E973D7C" w14:textId="77777777" w:rsidTr="00AE3BCC">
        <w:trPr>
          <w:trHeight w:val="190"/>
        </w:trPr>
        <w:tc>
          <w:tcPr>
            <w:tcW w:w="4942" w:type="dxa"/>
            <w:gridSpan w:val="2"/>
            <w:shd w:val="clear" w:color="auto" w:fill="FFC000"/>
            <w:noWrap/>
            <w:vAlign w:val="center"/>
            <w:hideMark/>
          </w:tcPr>
          <w:p w14:paraId="1F38F0D3" w14:textId="77777777" w:rsidR="009A467C" w:rsidRPr="001D13C1" w:rsidRDefault="009A467C" w:rsidP="00AE3BCC">
            <w:pPr>
              <w:jc w:val="both"/>
              <w:rPr>
                <w:rFonts w:eastAsia="Malgun Gothic" w:cs="Arial"/>
                <w:b/>
                <w:color w:val="FFFFFF"/>
              </w:rPr>
            </w:pPr>
            <w:r w:rsidRPr="001D13C1">
              <w:rPr>
                <w:rFonts w:eastAsia="Malgun Gothic" w:cs="Arial"/>
                <w:b/>
                <w:color w:val="FFFFFF"/>
              </w:rPr>
              <w:t>Data Interface Message Detail*</w:t>
            </w:r>
          </w:p>
        </w:tc>
        <w:tc>
          <w:tcPr>
            <w:tcW w:w="2996" w:type="dxa"/>
            <w:shd w:val="clear" w:color="auto" w:fill="FFC000"/>
            <w:noWrap/>
            <w:vAlign w:val="center"/>
            <w:hideMark/>
          </w:tcPr>
          <w:p w14:paraId="667B9886" w14:textId="77777777" w:rsidR="009A467C" w:rsidRPr="001D13C1" w:rsidRDefault="009A467C" w:rsidP="00AE3BCC">
            <w:pPr>
              <w:jc w:val="both"/>
              <w:rPr>
                <w:rFonts w:eastAsia="Malgun Gothic" w:cs="Arial"/>
                <w:b/>
                <w:color w:val="FFFFFF"/>
              </w:rPr>
            </w:pPr>
            <w:r w:rsidRPr="001D13C1">
              <w:rPr>
                <w:rFonts w:eastAsia="Malgun Gothic" w:cs="Arial"/>
                <w:b/>
                <w:color w:val="FFFFFF"/>
              </w:rPr>
              <w:t xml:space="preserve">　</w:t>
            </w:r>
          </w:p>
        </w:tc>
      </w:tr>
      <w:tr w:rsidR="009A467C" w:rsidRPr="001D13C1" w14:paraId="3348D6A6" w14:textId="77777777" w:rsidTr="00AE3BCC">
        <w:trPr>
          <w:trHeight w:val="240"/>
        </w:trPr>
        <w:tc>
          <w:tcPr>
            <w:tcW w:w="709" w:type="dxa"/>
            <w:shd w:val="clear" w:color="000000" w:fill="FFFFFF"/>
            <w:noWrap/>
            <w:vAlign w:val="center"/>
            <w:hideMark/>
          </w:tcPr>
          <w:p w14:paraId="7B1E964F" w14:textId="77777777" w:rsidR="009A467C" w:rsidRPr="001D13C1" w:rsidRDefault="009A467C" w:rsidP="00AE3BCC">
            <w:pPr>
              <w:spacing w:after="0"/>
              <w:jc w:val="both"/>
              <w:rPr>
                <w:rFonts w:eastAsia="MS PGothic" w:cs="Arial"/>
                <w:color w:val="000000"/>
                <w:lang w:val="en-US" w:eastAsia="ja-JP"/>
              </w:rPr>
            </w:pPr>
            <w:r w:rsidRPr="001D13C1">
              <w:rPr>
                <w:rFonts w:eastAsia="MS PGothic" w:cs="Arial"/>
                <w:color w:val="000000"/>
                <w:lang w:val="en-US" w:eastAsia="ja-JP"/>
              </w:rPr>
              <w:t>1</w:t>
            </w:r>
          </w:p>
        </w:tc>
        <w:tc>
          <w:tcPr>
            <w:tcW w:w="4233" w:type="dxa"/>
            <w:shd w:val="clear" w:color="000000" w:fill="FFFFFF"/>
            <w:noWrap/>
            <w:vAlign w:val="center"/>
            <w:hideMark/>
          </w:tcPr>
          <w:p w14:paraId="5F7953DA" w14:textId="77777777" w:rsidR="009A467C" w:rsidRPr="001D13C1" w:rsidRDefault="009A467C" w:rsidP="00AE3BCC">
            <w:pPr>
              <w:spacing w:after="0"/>
              <w:jc w:val="both"/>
              <w:rPr>
                <w:rFonts w:eastAsia="MS PGothic" w:cs="Arial"/>
                <w:color w:val="000000"/>
                <w:lang w:val="en-US" w:eastAsia="ja-JP"/>
              </w:rPr>
            </w:pPr>
            <w:r w:rsidRPr="001D13C1">
              <w:rPr>
                <w:rFonts w:eastAsia="MS PGothic" w:cs="Arial"/>
                <w:color w:val="000000"/>
                <w:lang w:val="en-US" w:eastAsia="ja-JP"/>
              </w:rPr>
              <w:t>No of EDI messages</w:t>
            </w:r>
          </w:p>
        </w:tc>
        <w:tc>
          <w:tcPr>
            <w:tcW w:w="2996" w:type="dxa"/>
            <w:shd w:val="clear" w:color="auto" w:fill="auto"/>
            <w:vAlign w:val="center"/>
            <w:hideMark/>
          </w:tcPr>
          <w:p w14:paraId="4C92B57A" w14:textId="77777777" w:rsidR="009A467C" w:rsidRPr="001D13C1" w:rsidRDefault="009A467C" w:rsidP="00AE3BCC">
            <w:pPr>
              <w:spacing w:after="0"/>
              <w:jc w:val="both"/>
              <w:rPr>
                <w:rFonts w:eastAsia="新細明體" w:cs="Arial"/>
                <w:lang w:val="en-US" w:eastAsia="zh-TW"/>
              </w:rPr>
            </w:pPr>
            <w:r w:rsidRPr="001D13C1">
              <w:rPr>
                <w:rFonts w:eastAsia="新細明體" w:cs="Arial"/>
                <w:lang w:val="en-US" w:eastAsia="zh-TW"/>
              </w:rPr>
              <w:t>N/A</w:t>
            </w:r>
          </w:p>
        </w:tc>
      </w:tr>
      <w:tr w:rsidR="009A467C" w:rsidRPr="001D13C1" w14:paraId="50EEC38C" w14:textId="77777777" w:rsidTr="00AE3BCC">
        <w:trPr>
          <w:trHeight w:val="240"/>
        </w:trPr>
        <w:tc>
          <w:tcPr>
            <w:tcW w:w="709" w:type="dxa"/>
            <w:shd w:val="clear" w:color="000000" w:fill="FFFFFF"/>
            <w:noWrap/>
            <w:vAlign w:val="center"/>
            <w:hideMark/>
          </w:tcPr>
          <w:p w14:paraId="0C5F632B" w14:textId="77777777" w:rsidR="009A467C" w:rsidRPr="001D13C1" w:rsidRDefault="009A467C" w:rsidP="00AE3BCC">
            <w:pPr>
              <w:spacing w:after="0"/>
              <w:jc w:val="both"/>
              <w:rPr>
                <w:rFonts w:eastAsia="MS PGothic" w:cs="Arial"/>
                <w:color w:val="000000"/>
                <w:lang w:val="en-US" w:eastAsia="ja-JP"/>
              </w:rPr>
            </w:pPr>
            <w:r w:rsidRPr="001D13C1">
              <w:rPr>
                <w:rFonts w:eastAsia="MS PGothic" w:cs="Arial"/>
                <w:color w:val="000000"/>
                <w:lang w:val="en-US" w:eastAsia="ja-JP"/>
              </w:rPr>
              <w:t>2</w:t>
            </w:r>
          </w:p>
        </w:tc>
        <w:tc>
          <w:tcPr>
            <w:tcW w:w="4233" w:type="dxa"/>
            <w:shd w:val="clear" w:color="000000" w:fill="FFFFFF"/>
            <w:noWrap/>
            <w:vAlign w:val="center"/>
            <w:hideMark/>
          </w:tcPr>
          <w:p w14:paraId="426C1953" w14:textId="77777777" w:rsidR="009A467C" w:rsidRPr="001D13C1" w:rsidRDefault="009A467C" w:rsidP="00AE3BCC">
            <w:pPr>
              <w:spacing w:after="0"/>
              <w:jc w:val="both"/>
              <w:rPr>
                <w:rFonts w:eastAsia="MS PGothic" w:cs="Arial"/>
                <w:color w:val="000000"/>
                <w:lang w:val="en-US" w:eastAsia="ja-JP"/>
              </w:rPr>
            </w:pPr>
            <w:r w:rsidRPr="001D13C1">
              <w:rPr>
                <w:rFonts w:eastAsia="MS PGothic" w:cs="Arial"/>
                <w:color w:val="000000"/>
                <w:lang w:val="en-US" w:eastAsia="ja-JP"/>
              </w:rPr>
              <w:t>Message Type*</w:t>
            </w:r>
          </w:p>
        </w:tc>
        <w:tc>
          <w:tcPr>
            <w:tcW w:w="2996" w:type="dxa"/>
            <w:shd w:val="clear" w:color="auto" w:fill="auto"/>
            <w:noWrap/>
            <w:vAlign w:val="center"/>
            <w:hideMark/>
          </w:tcPr>
          <w:p w14:paraId="4814618A" w14:textId="77777777" w:rsidR="009A467C" w:rsidRPr="001D13C1" w:rsidRDefault="009A467C" w:rsidP="00AE3BCC">
            <w:pPr>
              <w:spacing w:after="0"/>
              <w:jc w:val="both"/>
              <w:rPr>
                <w:rFonts w:eastAsia="新細明體" w:cs="Arial"/>
                <w:color w:val="000000"/>
                <w:lang w:val="en-US" w:eastAsia="zh-TW"/>
              </w:rPr>
            </w:pPr>
            <w:r w:rsidRPr="001D13C1">
              <w:rPr>
                <w:rFonts w:eastAsia="新細明體" w:cs="Arial"/>
                <w:color w:val="000000"/>
                <w:lang w:val="en-US" w:eastAsia="zh-TW"/>
              </w:rPr>
              <w:t>N/A</w:t>
            </w:r>
          </w:p>
        </w:tc>
      </w:tr>
      <w:tr w:rsidR="009A467C" w:rsidRPr="001D13C1" w14:paraId="3A3910B7" w14:textId="77777777" w:rsidTr="00AE3BCC">
        <w:trPr>
          <w:trHeight w:val="255"/>
        </w:trPr>
        <w:tc>
          <w:tcPr>
            <w:tcW w:w="709" w:type="dxa"/>
            <w:shd w:val="clear" w:color="000000" w:fill="FFFFFF"/>
            <w:noWrap/>
            <w:vAlign w:val="center"/>
            <w:hideMark/>
          </w:tcPr>
          <w:p w14:paraId="72D0B895" w14:textId="77777777" w:rsidR="009A467C" w:rsidRPr="001D13C1" w:rsidRDefault="009A467C" w:rsidP="00AE3BCC">
            <w:pPr>
              <w:spacing w:after="0"/>
              <w:jc w:val="both"/>
              <w:rPr>
                <w:rFonts w:eastAsia="MS PGothic" w:cs="Arial"/>
                <w:color w:val="000000"/>
                <w:lang w:val="en-US" w:eastAsia="ja-JP"/>
              </w:rPr>
            </w:pPr>
            <w:r w:rsidRPr="001D13C1">
              <w:rPr>
                <w:rFonts w:eastAsia="MS PGothic" w:cs="Arial"/>
                <w:color w:val="000000"/>
                <w:lang w:val="en-US" w:eastAsia="ja-JP"/>
              </w:rPr>
              <w:t>3</w:t>
            </w:r>
          </w:p>
        </w:tc>
        <w:tc>
          <w:tcPr>
            <w:tcW w:w="4233" w:type="dxa"/>
            <w:shd w:val="clear" w:color="000000" w:fill="FFFFFF"/>
            <w:noWrap/>
            <w:vAlign w:val="center"/>
            <w:hideMark/>
          </w:tcPr>
          <w:p w14:paraId="4C462D74" w14:textId="77777777" w:rsidR="009A467C" w:rsidRPr="001D13C1" w:rsidRDefault="009A467C" w:rsidP="00AE3BCC">
            <w:pPr>
              <w:spacing w:after="0"/>
              <w:jc w:val="both"/>
              <w:rPr>
                <w:rFonts w:eastAsia="MS PGothic" w:cs="Arial"/>
                <w:color w:val="000000"/>
                <w:lang w:val="en-US" w:eastAsia="ja-JP"/>
              </w:rPr>
            </w:pPr>
            <w:r w:rsidRPr="001D13C1">
              <w:rPr>
                <w:rFonts w:eastAsia="MS PGothic" w:cs="Arial"/>
                <w:color w:val="000000"/>
                <w:lang w:val="en-US" w:eastAsia="ja-JP"/>
              </w:rPr>
              <w:t>Connectivity Protocol*</w:t>
            </w:r>
          </w:p>
        </w:tc>
        <w:tc>
          <w:tcPr>
            <w:tcW w:w="2996" w:type="dxa"/>
            <w:shd w:val="clear" w:color="auto" w:fill="auto"/>
            <w:noWrap/>
            <w:vAlign w:val="center"/>
            <w:hideMark/>
          </w:tcPr>
          <w:p w14:paraId="3B4AA8C3" w14:textId="77777777" w:rsidR="009A467C" w:rsidRPr="001D13C1" w:rsidRDefault="009A467C" w:rsidP="00AE3BCC">
            <w:pPr>
              <w:spacing w:after="0"/>
              <w:jc w:val="both"/>
              <w:rPr>
                <w:rFonts w:eastAsia="新細明體" w:cs="Arial"/>
                <w:color w:val="000000"/>
                <w:lang w:val="en-US" w:eastAsia="zh-TW"/>
              </w:rPr>
            </w:pPr>
            <w:r w:rsidRPr="001D13C1">
              <w:rPr>
                <w:rFonts w:eastAsia="新細明體" w:cs="Arial"/>
                <w:color w:val="000000"/>
                <w:lang w:val="en-US" w:eastAsia="zh-TW"/>
              </w:rPr>
              <w:t>N/A</w:t>
            </w:r>
          </w:p>
        </w:tc>
      </w:tr>
    </w:tbl>
    <w:p w14:paraId="3A430815" w14:textId="77777777" w:rsidR="009A467C" w:rsidRPr="001D13C1" w:rsidRDefault="009A467C" w:rsidP="009A467C">
      <w:pPr>
        <w:pStyle w:val="Bullet1"/>
        <w:numPr>
          <w:ilvl w:val="0"/>
          <w:numId w:val="0"/>
        </w:numPr>
        <w:ind w:left="1440" w:hanging="360"/>
      </w:pPr>
    </w:p>
    <w:p w14:paraId="3899F209" w14:textId="77777777" w:rsidR="00214AEA" w:rsidRPr="001D13C1" w:rsidRDefault="00214AEA" w:rsidP="00AE3BCC">
      <w:pPr>
        <w:pStyle w:val="Bullet1"/>
        <w:numPr>
          <w:ilvl w:val="0"/>
          <w:numId w:val="8"/>
        </w:numPr>
      </w:pPr>
      <w:r w:rsidRPr="001D13C1">
        <w:t>Application</w:t>
      </w:r>
    </w:p>
    <w:p w14:paraId="04E70609" w14:textId="2FBDE0D0" w:rsidR="009A467C" w:rsidRPr="00D3389D" w:rsidRDefault="00D3389D" w:rsidP="00D3389D">
      <w:pPr>
        <w:pStyle w:val="Bullet1"/>
        <w:numPr>
          <w:ilvl w:val="0"/>
          <w:numId w:val="0"/>
        </w:numPr>
        <w:ind w:left="1440"/>
        <w:rPr>
          <w:color w:val="000000"/>
        </w:rPr>
      </w:pPr>
      <w:r w:rsidRPr="008407CB">
        <w:rPr>
          <w:color w:val="000000"/>
        </w:rPr>
        <w:t>SQL Server Reporting Services</w:t>
      </w:r>
    </w:p>
    <w:p w14:paraId="66F4AD88" w14:textId="77777777" w:rsidR="002C38C1" w:rsidRPr="001D13C1" w:rsidRDefault="002C38C1" w:rsidP="00AE3BCC">
      <w:pPr>
        <w:pStyle w:val="Bullet1"/>
        <w:numPr>
          <w:ilvl w:val="0"/>
          <w:numId w:val="8"/>
        </w:numPr>
      </w:pPr>
      <w:r w:rsidRPr="001D13C1">
        <w:t>Reporting</w:t>
      </w:r>
    </w:p>
    <w:p w14:paraId="48A0708F" w14:textId="4007F445" w:rsidR="00277140" w:rsidRPr="009B7CAF" w:rsidRDefault="00D41E6C" w:rsidP="001D13C1">
      <w:pPr>
        <w:pStyle w:val="Bullet1"/>
        <w:numPr>
          <w:ilvl w:val="0"/>
          <w:numId w:val="0"/>
        </w:numPr>
        <w:ind w:leftChars="685" w:left="1798" w:hanging="360"/>
        <w:rPr>
          <w:rFonts w:eastAsiaTheme="minorEastAsia"/>
          <w:color w:val="000000"/>
          <w:lang w:eastAsia="zh-TW"/>
        </w:rPr>
      </w:pPr>
      <w:r>
        <w:rPr>
          <w:rFonts w:eastAsiaTheme="minorEastAsia"/>
          <w:color w:val="000000"/>
          <w:lang w:eastAsia="zh-TW"/>
        </w:rPr>
        <w:t>Report Designer</w:t>
      </w:r>
    </w:p>
    <w:p w14:paraId="4E0AE821" w14:textId="77777777" w:rsidR="002C38C1" w:rsidRPr="001D13C1" w:rsidRDefault="002C38C1" w:rsidP="00AE3BCC">
      <w:pPr>
        <w:pStyle w:val="Bullet1"/>
        <w:numPr>
          <w:ilvl w:val="0"/>
          <w:numId w:val="8"/>
        </w:numPr>
      </w:pPr>
      <w:r w:rsidRPr="001D13C1">
        <w:t>Security And Data Sensitivity</w:t>
      </w:r>
    </w:p>
    <w:p w14:paraId="13780D16" w14:textId="5327F0D1" w:rsidR="003D474E" w:rsidRPr="009B7CAF" w:rsidRDefault="009B7CAF" w:rsidP="003D474E">
      <w:pPr>
        <w:pStyle w:val="Bullet1"/>
        <w:numPr>
          <w:ilvl w:val="0"/>
          <w:numId w:val="0"/>
        </w:numPr>
        <w:ind w:left="1080" w:firstLine="360"/>
        <w:rPr>
          <w:rFonts w:eastAsiaTheme="minorEastAsia"/>
          <w:color w:val="000000"/>
          <w:lang w:eastAsia="zh-TW"/>
        </w:rPr>
      </w:pPr>
      <w:r>
        <w:rPr>
          <w:rFonts w:eastAsiaTheme="minorEastAsia" w:hint="eastAsia"/>
          <w:color w:val="000000"/>
          <w:lang w:eastAsia="zh-TW"/>
        </w:rPr>
        <w:t>N</w:t>
      </w:r>
      <w:r>
        <w:rPr>
          <w:rFonts w:eastAsiaTheme="minorEastAsia"/>
          <w:color w:val="000000"/>
          <w:lang w:eastAsia="zh-TW"/>
        </w:rPr>
        <w:t>/A</w:t>
      </w:r>
    </w:p>
    <w:p w14:paraId="7F9AC953" w14:textId="77777777" w:rsidR="00157B98" w:rsidRPr="001D13C1" w:rsidRDefault="00157B98" w:rsidP="00AE3BCC">
      <w:pPr>
        <w:pStyle w:val="Bullet1"/>
        <w:numPr>
          <w:ilvl w:val="0"/>
          <w:numId w:val="8"/>
        </w:numPr>
      </w:pPr>
      <w:r w:rsidRPr="001D13C1">
        <w:t xml:space="preserve">IT </w:t>
      </w:r>
      <w:r w:rsidR="00F83A8E" w:rsidRPr="001D13C1">
        <w:t>Resilience</w:t>
      </w:r>
    </w:p>
    <w:p w14:paraId="702A682A" w14:textId="77777777" w:rsidR="005E1A84" w:rsidRPr="001D13C1" w:rsidRDefault="005E1A84" w:rsidP="00AE3BCC">
      <w:pPr>
        <w:pStyle w:val="Bullet1"/>
        <w:numPr>
          <w:ilvl w:val="0"/>
          <w:numId w:val="13"/>
        </w:numPr>
      </w:pPr>
      <w:r w:rsidRPr="001D13C1">
        <w:t>Any unique</w:t>
      </w:r>
      <w:r w:rsidR="009E2DCC" w:rsidRPr="001D13C1">
        <w:t xml:space="preserve"> requirement to fulfil RTO (Recovery Time Objective) and RPO (Recovery Point Objective) requirements resulting from the Business Impact Analysis (BIA)</w:t>
      </w:r>
      <w:r w:rsidR="00325283" w:rsidRPr="001D13C1">
        <w:t xml:space="preserve"> and Risk Analysis (RA)</w:t>
      </w:r>
      <w:r w:rsidR="009E2DCC" w:rsidRPr="001D13C1">
        <w:t xml:space="preserve"> (e.g.</w:t>
      </w:r>
      <w:r w:rsidRPr="001D13C1">
        <w:t xml:space="preserve"> </w:t>
      </w:r>
      <w:r w:rsidR="009E2DCC" w:rsidRPr="001D13C1">
        <w:t>o</w:t>
      </w:r>
      <w:r w:rsidRPr="001D13C1">
        <w:t>ff-site storage, alternative locations</w:t>
      </w:r>
      <w:r w:rsidR="009E2DCC" w:rsidRPr="001D13C1">
        <w:t>)</w:t>
      </w:r>
    </w:p>
    <w:p w14:paraId="25EB0C92" w14:textId="1958CD2C" w:rsidR="007D6C08" w:rsidRPr="001D13C1" w:rsidRDefault="004E3DA7" w:rsidP="007D6C08">
      <w:pPr>
        <w:pStyle w:val="Bullet1"/>
        <w:numPr>
          <w:ilvl w:val="0"/>
          <w:numId w:val="0"/>
        </w:numPr>
        <w:ind w:left="1800"/>
        <w:rPr>
          <w:color w:val="000000"/>
        </w:rPr>
      </w:pPr>
      <w:r w:rsidRPr="00314CF7">
        <w:rPr>
          <w:rFonts w:ascii="微軟正黑體" w:eastAsia="微軟正黑體" w:hAnsi="微軟正黑體"/>
          <w:color w:val="auto"/>
        </w:rPr>
        <w:t>To follow existing eslite backup policy. All usage records will be classified in the enterprise cloud, and data analysis can be carried out in accordance with regulations.</w:t>
      </w:r>
    </w:p>
    <w:p w14:paraId="454DF383" w14:textId="77777777" w:rsidR="00325283" w:rsidRPr="001D13C1" w:rsidRDefault="009E2DCC" w:rsidP="00AE3BCC">
      <w:pPr>
        <w:pStyle w:val="Bullet1"/>
        <w:numPr>
          <w:ilvl w:val="0"/>
          <w:numId w:val="13"/>
        </w:numPr>
      </w:pPr>
      <w:r w:rsidRPr="001D13C1">
        <w:t>Any requirement regarding level of redundant network connections</w:t>
      </w:r>
      <w:bookmarkStart w:id="2" w:name="_Toc258606793"/>
      <w:bookmarkStart w:id="3" w:name="_Toc260337396"/>
      <w:bookmarkStart w:id="4" w:name="_Toc262473259"/>
      <w:bookmarkStart w:id="5" w:name="_Toc406164538"/>
    </w:p>
    <w:p w14:paraId="78726779" w14:textId="77777777" w:rsidR="004E3DA7" w:rsidRPr="00314CF7" w:rsidRDefault="004E3DA7" w:rsidP="004E3DA7">
      <w:pPr>
        <w:pStyle w:val="Bullet1"/>
        <w:numPr>
          <w:ilvl w:val="0"/>
          <w:numId w:val="0"/>
        </w:numPr>
        <w:ind w:left="1800"/>
        <w:rPr>
          <w:rFonts w:ascii="微軟正黑體" w:eastAsia="微軟正黑體" w:hAnsi="微軟正黑體"/>
          <w:color w:val="auto"/>
        </w:rPr>
      </w:pPr>
      <w:r w:rsidRPr="00314CF7">
        <w:rPr>
          <w:rFonts w:ascii="微軟正黑體" w:eastAsia="微軟正黑體" w:hAnsi="微軟正黑體"/>
          <w:color w:val="auto"/>
        </w:rPr>
        <w:t>To follow existing eslite Logistics network redundant structure</w:t>
      </w:r>
      <w:r w:rsidRPr="00314CF7">
        <w:rPr>
          <w:rFonts w:ascii="微軟正黑體" w:eastAsia="微軟正黑體" w:hAnsi="微軟正黑體" w:hint="eastAsia"/>
          <w:color w:val="auto"/>
          <w:lang w:eastAsia="zh-TW"/>
        </w:rPr>
        <w:t>.</w:t>
      </w:r>
    </w:p>
    <w:p w14:paraId="5A83C473" w14:textId="5CEA1349" w:rsidR="007D6C08" w:rsidRPr="004E3DA7" w:rsidRDefault="007D6C08" w:rsidP="007D6C08">
      <w:pPr>
        <w:pStyle w:val="Bullet1"/>
        <w:numPr>
          <w:ilvl w:val="0"/>
          <w:numId w:val="0"/>
        </w:numPr>
        <w:ind w:left="1800"/>
        <w:rPr>
          <w:color w:val="000000"/>
        </w:rPr>
      </w:pPr>
    </w:p>
    <w:p w14:paraId="0C146425" w14:textId="77777777" w:rsidR="00325283" w:rsidRPr="001D13C1" w:rsidRDefault="00325283" w:rsidP="00AE3BCC">
      <w:pPr>
        <w:pStyle w:val="Bullet1"/>
        <w:numPr>
          <w:ilvl w:val="0"/>
          <w:numId w:val="13"/>
        </w:numPr>
      </w:pPr>
      <w:r w:rsidRPr="001D13C1">
        <w:t>Any unique requirement regarding Availability</w:t>
      </w:r>
      <w:bookmarkEnd w:id="2"/>
      <w:bookmarkEnd w:id="3"/>
      <w:bookmarkEnd w:id="4"/>
      <w:bookmarkEnd w:id="5"/>
      <w:r w:rsidRPr="001D13C1">
        <w:t xml:space="preserve">, </w:t>
      </w:r>
      <w:bookmarkStart w:id="6" w:name="_Toc181608267"/>
      <w:bookmarkStart w:id="7" w:name="_Toc181608969"/>
      <w:bookmarkStart w:id="8" w:name="_Toc181609457"/>
      <w:bookmarkStart w:id="9" w:name="_Toc258606798"/>
      <w:bookmarkStart w:id="10" w:name="_Toc260337394"/>
      <w:bookmarkStart w:id="11" w:name="_Toc262473257"/>
      <w:bookmarkStart w:id="12" w:name="_Toc406164537"/>
      <w:bookmarkStart w:id="13" w:name="_Toc406164539"/>
      <w:r w:rsidR="00E13BAA" w:rsidRPr="001D13C1">
        <w:t>Data B</w:t>
      </w:r>
      <w:r w:rsidRPr="001D13C1">
        <w:t>ackup</w:t>
      </w:r>
      <w:bookmarkEnd w:id="6"/>
      <w:bookmarkEnd w:id="7"/>
      <w:bookmarkEnd w:id="8"/>
      <w:bookmarkEnd w:id="9"/>
      <w:bookmarkEnd w:id="10"/>
      <w:bookmarkEnd w:id="11"/>
      <w:bookmarkEnd w:id="12"/>
      <w:r w:rsidRPr="001D13C1">
        <w:t>, Archiving / History Requirements</w:t>
      </w:r>
      <w:bookmarkEnd w:id="13"/>
    </w:p>
    <w:p w14:paraId="0552964B" w14:textId="2C655B65" w:rsidR="00325283" w:rsidRPr="004E3DA7" w:rsidRDefault="004E3DA7" w:rsidP="007D6C08">
      <w:pPr>
        <w:pStyle w:val="Bullet1"/>
        <w:numPr>
          <w:ilvl w:val="0"/>
          <w:numId w:val="0"/>
        </w:numPr>
        <w:ind w:left="1800"/>
        <w:rPr>
          <w:rFonts w:ascii="微軟正黑體" w:eastAsia="微軟正黑體" w:hAnsi="微軟正黑體"/>
          <w:color w:val="000000"/>
        </w:rPr>
      </w:pPr>
      <w:r w:rsidRPr="004E3DA7">
        <w:rPr>
          <w:rFonts w:ascii="微軟正黑體" w:eastAsia="微軟正黑體" w:hAnsi="微軟正黑體" w:cstheme="minorHAnsi"/>
          <w:color w:val="auto"/>
        </w:rPr>
        <w:t>To follow existing eslite Logistics Interfaces</w:t>
      </w:r>
    </w:p>
    <w:p w14:paraId="4C5C6D39" w14:textId="77777777" w:rsidR="002C38C1" w:rsidRPr="001D13C1" w:rsidRDefault="002C38C1" w:rsidP="00AE3BCC">
      <w:pPr>
        <w:pStyle w:val="Bullet1"/>
        <w:numPr>
          <w:ilvl w:val="0"/>
          <w:numId w:val="8"/>
        </w:numPr>
      </w:pPr>
      <w:r w:rsidRPr="001D13C1">
        <w:lastRenderedPageBreak/>
        <w:t>Interfaces</w:t>
      </w:r>
    </w:p>
    <w:p w14:paraId="10D70378" w14:textId="4FCB318B" w:rsidR="002C38C1" w:rsidRPr="004E3DA7" w:rsidRDefault="002C38C1" w:rsidP="00AE3BCC">
      <w:pPr>
        <w:numPr>
          <w:ilvl w:val="0"/>
          <w:numId w:val="12"/>
        </w:numPr>
        <w:rPr>
          <w:rFonts w:eastAsia="Times New Roman" w:cs="Arial"/>
          <w:color w:val="000000"/>
          <w:lang w:eastAsia="en-US"/>
        </w:rPr>
      </w:pPr>
      <w:r w:rsidRPr="001D13C1">
        <w:rPr>
          <w:rFonts w:eastAsia="Times New Roman" w:cs="Arial"/>
          <w:color w:val="A6A6A6"/>
          <w:lang w:eastAsia="en-US"/>
        </w:rPr>
        <w:t>Internal applications</w:t>
      </w:r>
    </w:p>
    <w:p w14:paraId="413883CD" w14:textId="09EDDF66" w:rsidR="004E3DA7" w:rsidRPr="00031828" w:rsidRDefault="00031828" w:rsidP="00031828">
      <w:pPr>
        <w:pStyle w:val="Bullet1"/>
        <w:numPr>
          <w:ilvl w:val="0"/>
          <w:numId w:val="0"/>
        </w:numPr>
        <w:ind w:left="1800"/>
        <w:rPr>
          <w:color w:val="000000"/>
        </w:rPr>
      </w:pPr>
      <w:r w:rsidRPr="008407CB">
        <w:rPr>
          <w:color w:val="000000"/>
        </w:rPr>
        <w:t>SQL Server Reporting Services</w:t>
      </w:r>
    </w:p>
    <w:p w14:paraId="23ACCB51" w14:textId="008F59BC" w:rsidR="002C38C1" w:rsidRPr="00031828" w:rsidRDefault="002C38C1" w:rsidP="00AE3BCC">
      <w:pPr>
        <w:pStyle w:val="Bullet1"/>
        <w:numPr>
          <w:ilvl w:val="0"/>
          <w:numId w:val="12"/>
        </w:numPr>
        <w:rPr>
          <w:color w:val="000000"/>
        </w:rPr>
      </w:pPr>
      <w:r w:rsidRPr="001D13C1">
        <w:t>Client applications</w:t>
      </w:r>
    </w:p>
    <w:p w14:paraId="16724243" w14:textId="4BF6D7FB" w:rsidR="00031828" w:rsidRPr="001D13C1" w:rsidRDefault="00031828" w:rsidP="00031828">
      <w:pPr>
        <w:pStyle w:val="Bullet1"/>
        <w:numPr>
          <w:ilvl w:val="0"/>
          <w:numId w:val="0"/>
        </w:numPr>
        <w:ind w:left="1800"/>
        <w:rPr>
          <w:color w:val="000000"/>
        </w:rPr>
      </w:pPr>
      <w:r w:rsidRPr="003C5674">
        <w:rPr>
          <w:color w:val="000000" w:themeColor="text1"/>
        </w:rPr>
        <w:t>Windows 10</w:t>
      </w:r>
      <w:r w:rsidRPr="00743FD0">
        <w:rPr>
          <w:rFonts w:ascii="微軟正黑體" w:eastAsia="微軟正黑體" w:hAnsi="微軟正黑體" w:hint="eastAsia"/>
          <w:color w:val="000000" w:themeColor="text1"/>
          <w:lang w:eastAsia="zh-TW"/>
        </w:rPr>
        <w:t>、11</w:t>
      </w:r>
    </w:p>
    <w:p w14:paraId="3700A929" w14:textId="261A1120" w:rsidR="003D7A78" w:rsidRPr="001D13C1" w:rsidRDefault="002C38C1" w:rsidP="00AE3BCC">
      <w:pPr>
        <w:pStyle w:val="Bullet1"/>
        <w:numPr>
          <w:ilvl w:val="0"/>
          <w:numId w:val="12"/>
        </w:numPr>
        <w:rPr>
          <w:color w:val="000000"/>
        </w:rPr>
      </w:pPr>
      <w:r w:rsidRPr="001D13C1">
        <w:t>Third Party applications</w:t>
      </w:r>
    </w:p>
    <w:p w14:paraId="2194B958" w14:textId="50127F24" w:rsidR="003D7A78" w:rsidRPr="00D20FC6" w:rsidRDefault="004E3DA7" w:rsidP="00D20FC6">
      <w:pPr>
        <w:pStyle w:val="ae"/>
        <w:ind w:left="1800"/>
        <w:rPr>
          <w:rFonts w:eastAsiaTheme="minorEastAsia" w:cs="Arial"/>
          <w:color w:val="000000"/>
          <w:lang w:eastAsia="zh-TW"/>
        </w:rPr>
      </w:pPr>
      <w:r w:rsidRPr="004E3DA7">
        <w:rPr>
          <w:rFonts w:eastAsiaTheme="minorEastAsia" w:cs="Arial" w:hint="eastAsia"/>
          <w:color w:val="000000"/>
          <w:lang w:eastAsia="zh-TW"/>
        </w:rPr>
        <w:t>N/A</w:t>
      </w:r>
      <w:bookmarkStart w:id="14" w:name="_Hlk132339117"/>
    </w:p>
    <w:bookmarkEnd w:id="14"/>
    <w:p w14:paraId="61973391" w14:textId="77777777" w:rsidR="003D7A78" w:rsidRPr="001D13C1" w:rsidRDefault="003D7A78" w:rsidP="00AE3BCC">
      <w:pPr>
        <w:pStyle w:val="Bullet1"/>
        <w:numPr>
          <w:ilvl w:val="0"/>
          <w:numId w:val="8"/>
        </w:numPr>
      </w:pPr>
      <w:r w:rsidRPr="001D13C1">
        <w:t xml:space="preserve">Client Systems </w:t>
      </w:r>
    </w:p>
    <w:p w14:paraId="6922A4CD" w14:textId="24B61126" w:rsidR="00F81A8C" w:rsidRPr="00D20FC6" w:rsidRDefault="003C5674" w:rsidP="00D20FC6">
      <w:pPr>
        <w:pStyle w:val="Bullet1"/>
        <w:numPr>
          <w:ilvl w:val="0"/>
          <w:numId w:val="0"/>
        </w:numPr>
        <w:ind w:left="1800"/>
        <w:rPr>
          <w:rFonts w:ascii="微軟正黑體" w:eastAsia="微軟正黑體" w:hAnsi="微軟正黑體" w:cs="新細明體"/>
          <w:lang w:eastAsia="zh-TW"/>
        </w:rPr>
      </w:pPr>
      <w:r w:rsidRPr="003C5674">
        <w:rPr>
          <w:color w:val="000000" w:themeColor="text1"/>
        </w:rPr>
        <w:t xml:space="preserve">Windows 10 </w:t>
      </w:r>
      <w:r w:rsidRPr="00314CF7">
        <w:rPr>
          <w:rFonts w:ascii="微軟正黑體" w:eastAsia="微軟正黑體" w:hAnsi="微軟正黑體" w:cs="新細明體"/>
          <w:color w:val="auto"/>
          <w:lang w:eastAsia="zh-TW"/>
        </w:rPr>
        <w:t>PC:</w:t>
      </w:r>
      <w:r w:rsidRPr="00314CF7">
        <w:rPr>
          <w:rFonts w:ascii="微軟正黑體" w:eastAsia="微軟正黑體" w:hAnsi="微軟正黑體" w:cs="新細明體"/>
          <w:lang w:eastAsia="zh-TW"/>
        </w:rPr>
        <w:t xml:space="preserve"> </w:t>
      </w:r>
      <w:r w:rsidRPr="00314CF7">
        <w:rPr>
          <w:rFonts w:ascii="微軟正黑體" w:eastAsia="微軟正黑體" w:hAnsi="微軟正黑體" w:hint="eastAsia"/>
          <w:color w:val="auto"/>
          <w:lang w:eastAsia="zh-TW"/>
        </w:rPr>
        <w:t>Mi</w:t>
      </w:r>
      <w:r w:rsidRPr="00314CF7">
        <w:rPr>
          <w:rFonts w:ascii="微軟正黑體" w:eastAsia="微軟正黑體" w:hAnsi="微軟正黑體"/>
          <w:color w:val="auto"/>
          <w:lang w:eastAsia="zh-TW"/>
        </w:rPr>
        <w:t>crosoft Edge, Google Chrome</w:t>
      </w:r>
    </w:p>
    <w:p w14:paraId="71192F3A" w14:textId="77777777" w:rsidR="000E3678" w:rsidRPr="001D13C1" w:rsidRDefault="00C11B5C" w:rsidP="00C11B5C">
      <w:pPr>
        <w:pStyle w:val="Level1"/>
        <w:ind w:left="578" w:hanging="578"/>
      </w:pPr>
      <w:bookmarkStart w:id="15" w:name="_Toc383432726"/>
      <w:bookmarkStart w:id="16" w:name="_Toc383186857"/>
      <w:r w:rsidRPr="001D13C1">
        <w:t>External Organisations/Third Party Interfaces</w:t>
      </w:r>
    </w:p>
    <w:p w14:paraId="6E35B8CE" w14:textId="325FE2C1" w:rsidR="00656812" w:rsidRPr="001D13C1" w:rsidRDefault="00031828" w:rsidP="00743FD0">
      <w:pPr>
        <w:pStyle w:val="a0"/>
        <w:ind w:leftChars="100" w:left="210"/>
      </w:pPr>
      <w:r>
        <w:t>N/A</w:t>
      </w:r>
    </w:p>
    <w:p w14:paraId="1DFFB70A" w14:textId="77777777" w:rsidR="00C11B5C" w:rsidRPr="001D13C1" w:rsidRDefault="00E1415F" w:rsidP="00E1415F">
      <w:pPr>
        <w:pStyle w:val="Level1"/>
      </w:pPr>
      <w:r w:rsidRPr="001D13C1">
        <w:t>Planning Assumptions</w:t>
      </w:r>
    </w:p>
    <w:p w14:paraId="761DCC60" w14:textId="3D51D036" w:rsidR="00C11B5C" w:rsidRPr="001D13C1" w:rsidRDefault="00031828" w:rsidP="00743FD0">
      <w:pPr>
        <w:pStyle w:val="a0"/>
        <w:ind w:leftChars="100" w:left="210"/>
      </w:pPr>
      <w:r>
        <w:t>N/A</w:t>
      </w:r>
    </w:p>
    <w:bookmarkStart w:id="17" w:name="_MON_1220184057"/>
    <w:bookmarkEnd w:id="17"/>
    <w:p w14:paraId="5CFBC202" w14:textId="65F9FBF6" w:rsidR="00684A4E" w:rsidRPr="00684A4E" w:rsidRDefault="000E3678" w:rsidP="00C11B5C">
      <w:pPr>
        <w:rPr>
          <w:rFonts w:cs="Arial"/>
        </w:rPr>
      </w:pPr>
      <w:r w:rsidRPr="001D13C1">
        <w:rPr>
          <w:rFonts w:cs="Arial"/>
          <w:i/>
        </w:rPr>
        <w:object w:dxaOrig="1535" w:dyaOrig="991" w14:anchorId="522384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8" o:title=""/>
          </v:shape>
          <o:OLEObject Type="Embed" ProgID="Word.Document.8" ShapeID="_x0000_i1025" DrawAspect="Icon" ObjectID="_1762255730" r:id="rId19">
            <o:FieldCodes>\s</o:FieldCodes>
          </o:OLEObject>
        </w:objec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347"/>
        <w:gridCol w:w="6921"/>
        <w:gridCol w:w="2645"/>
      </w:tblGrid>
      <w:tr w:rsidR="00684A4E" w:rsidRPr="001D13C1" w14:paraId="25934D7D" w14:textId="77777777" w:rsidTr="00744020">
        <w:tc>
          <w:tcPr>
            <w:tcW w:w="175" w:type="pct"/>
            <w:shd w:val="clear" w:color="auto" w:fill="E0E0E0"/>
          </w:tcPr>
          <w:p w14:paraId="243C9147" w14:textId="77777777" w:rsidR="00684A4E" w:rsidRPr="001D13C1" w:rsidRDefault="00684A4E" w:rsidP="00744020">
            <w:pPr>
              <w:spacing w:after="0"/>
              <w:rPr>
                <w:rFonts w:cs="Arial"/>
              </w:rPr>
            </w:pPr>
          </w:p>
        </w:tc>
        <w:tc>
          <w:tcPr>
            <w:tcW w:w="3491" w:type="pct"/>
            <w:shd w:val="clear" w:color="auto" w:fill="E0E0E0"/>
          </w:tcPr>
          <w:p w14:paraId="429E2011" w14:textId="77777777" w:rsidR="00684A4E" w:rsidRPr="001D13C1" w:rsidRDefault="00684A4E" w:rsidP="00744020">
            <w:pPr>
              <w:pStyle w:val="a7"/>
              <w:spacing w:after="0"/>
              <w:rPr>
                <w:rFonts w:cs="Arial"/>
              </w:rPr>
            </w:pPr>
            <w:r w:rsidRPr="001D13C1">
              <w:rPr>
                <w:rFonts w:cs="Arial"/>
              </w:rPr>
              <w:t>Planning Assumptions</w:t>
            </w:r>
          </w:p>
        </w:tc>
        <w:tc>
          <w:tcPr>
            <w:tcW w:w="1334" w:type="pct"/>
            <w:shd w:val="clear" w:color="auto" w:fill="E0E0E0"/>
          </w:tcPr>
          <w:p w14:paraId="47410CC2" w14:textId="77777777" w:rsidR="00684A4E" w:rsidRPr="001D13C1" w:rsidRDefault="00684A4E" w:rsidP="00744020">
            <w:pPr>
              <w:spacing w:after="0"/>
              <w:rPr>
                <w:rFonts w:cs="Arial"/>
              </w:rPr>
            </w:pPr>
            <w:r w:rsidRPr="001D13C1">
              <w:rPr>
                <w:rFonts w:cs="Arial"/>
              </w:rPr>
              <w:t>Owner</w:t>
            </w:r>
          </w:p>
        </w:tc>
      </w:tr>
      <w:tr w:rsidR="00684A4E" w:rsidRPr="001D13C1" w14:paraId="23A4FC4A" w14:textId="77777777" w:rsidTr="00744020">
        <w:tc>
          <w:tcPr>
            <w:tcW w:w="175" w:type="pct"/>
            <w:shd w:val="clear" w:color="auto" w:fill="E0E0E0"/>
          </w:tcPr>
          <w:p w14:paraId="1F10742D" w14:textId="77777777" w:rsidR="00684A4E" w:rsidRPr="001D13C1" w:rsidRDefault="00684A4E" w:rsidP="00744020">
            <w:pPr>
              <w:pStyle w:val="a7"/>
              <w:spacing w:after="0"/>
              <w:rPr>
                <w:rFonts w:cs="Arial"/>
                <w:sz w:val="14"/>
              </w:rPr>
            </w:pPr>
            <w:r w:rsidRPr="001D13C1">
              <w:rPr>
                <w:rFonts w:cs="Arial"/>
                <w:sz w:val="14"/>
              </w:rPr>
              <w:t>1</w:t>
            </w:r>
          </w:p>
        </w:tc>
        <w:tc>
          <w:tcPr>
            <w:tcW w:w="3491" w:type="pct"/>
          </w:tcPr>
          <w:p w14:paraId="5545ABED" w14:textId="77777777" w:rsidR="00684A4E" w:rsidRPr="001D13C1" w:rsidRDefault="00684A4E" w:rsidP="00744020">
            <w:pPr>
              <w:pStyle w:val="Web"/>
              <w:spacing w:before="240" w:line="264" w:lineRule="auto"/>
              <w:rPr>
                <w:rFonts w:ascii="Verdana" w:hAnsi="Verdana" w:cs="新細明體"/>
                <w:sz w:val="14"/>
                <w:szCs w:val="20"/>
              </w:rPr>
            </w:pPr>
            <w:r>
              <w:rPr>
                <w:rFonts w:ascii="Verdana" w:hAnsi="Verdana"/>
                <w:sz w:val="18"/>
              </w:rPr>
              <w:t>eslite</w:t>
            </w:r>
            <w:r w:rsidRPr="001D13C1">
              <w:rPr>
                <w:rFonts w:ascii="Verdana" w:hAnsi="Verdana"/>
                <w:sz w:val="18"/>
              </w:rPr>
              <w:t xml:space="preserve"> will run the WH for direct shipment to dealers or hospitals. In </w:t>
            </w:r>
            <w:r>
              <w:rPr>
                <w:rFonts w:ascii="Verdana" w:hAnsi="Verdana"/>
                <w:sz w:val="18"/>
              </w:rPr>
              <w:t>eslite</w:t>
            </w:r>
            <w:r w:rsidRPr="001D13C1">
              <w:rPr>
                <w:rFonts w:ascii="Verdana" w:hAnsi="Verdana"/>
                <w:sz w:val="18"/>
              </w:rPr>
              <w:t xml:space="preserve"> WH, using WMS WMi to manage inventory level.</w:t>
            </w:r>
          </w:p>
        </w:tc>
        <w:tc>
          <w:tcPr>
            <w:tcW w:w="1334" w:type="pct"/>
          </w:tcPr>
          <w:p w14:paraId="6CE18B2C" w14:textId="77777777" w:rsidR="00684A4E" w:rsidRPr="001D13C1" w:rsidRDefault="00684A4E" w:rsidP="00744020">
            <w:pPr>
              <w:spacing w:after="0"/>
              <w:rPr>
                <w:rFonts w:eastAsia="新細明體" w:cs="Arial"/>
                <w:sz w:val="14"/>
                <w:lang w:eastAsia="zh-TW"/>
              </w:rPr>
            </w:pPr>
          </w:p>
        </w:tc>
      </w:tr>
      <w:tr w:rsidR="00684A4E" w:rsidRPr="001D13C1" w14:paraId="58E2876A" w14:textId="77777777" w:rsidTr="00744020">
        <w:tc>
          <w:tcPr>
            <w:tcW w:w="175" w:type="pct"/>
            <w:shd w:val="clear" w:color="auto" w:fill="E0E0E0"/>
          </w:tcPr>
          <w:p w14:paraId="0B6F6C8A" w14:textId="77777777" w:rsidR="00684A4E" w:rsidRPr="001D13C1" w:rsidRDefault="00684A4E" w:rsidP="00744020">
            <w:pPr>
              <w:pStyle w:val="a7"/>
              <w:spacing w:after="0"/>
              <w:rPr>
                <w:rFonts w:cs="Arial"/>
                <w:sz w:val="14"/>
              </w:rPr>
            </w:pPr>
            <w:r w:rsidRPr="001D13C1">
              <w:rPr>
                <w:rFonts w:cs="Arial"/>
                <w:sz w:val="14"/>
              </w:rPr>
              <w:t>2</w:t>
            </w:r>
          </w:p>
        </w:tc>
        <w:tc>
          <w:tcPr>
            <w:tcW w:w="3491" w:type="pct"/>
          </w:tcPr>
          <w:p w14:paraId="4CA3B2D0" w14:textId="77777777" w:rsidR="00684A4E" w:rsidRPr="001D13C1" w:rsidRDefault="00684A4E" w:rsidP="00744020">
            <w:pPr>
              <w:pStyle w:val="Web"/>
              <w:spacing w:before="240" w:line="264" w:lineRule="auto"/>
              <w:rPr>
                <w:rFonts w:ascii="Verdana" w:eastAsia="微軟正黑體" w:hAnsi="Verdana" w:cs="+mn-cs"/>
                <w:color w:val="000000"/>
                <w:kern w:val="24"/>
                <w:sz w:val="14"/>
                <w:szCs w:val="20"/>
              </w:rPr>
            </w:pPr>
            <w:r>
              <w:rPr>
                <w:rFonts w:ascii="Verdana" w:hAnsi="Verdana"/>
                <w:sz w:val="18"/>
              </w:rPr>
              <w:t>eslite</w:t>
            </w:r>
            <w:r w:rsidRPr="001D13C1">
              <w:rPr>
                <w:rFonts w:ascii="Verdana" w:hAnsi="Verdana"/>
                <w:sz w:val="18"/>
              </w:rPr>
              <w:t xml:space="preserve"> will takeover shipment transportation and provide shipment track &amp; trace</w:t>
            </w:r>
          </w:p>
        </w:tc>
        <w:tc>
          <w:tcPr>
            <w:tcW w:w="1334" w:type="pct"/>
          </w:tcPr>
          <w:p w14:paraId="3F0FB6BF" w14:textId="77777777" w:rsidR="00684A4E" w:rsidRPr="001D13C1" w:rsidRDefault="00684A4E" w:rsidP="00744020">
            <w:pPr>
              <w:spacing w:after="0"/>
              <w:rPr>
                <w:rFonts w:eastAsia="新細明體" w:cs="Arial"/>
                <w:sz w:val="14"/>
                <w:lang w:eastAsia="zh-TW"/>
              </w:rPr>
            </w:pPr>
          </w:p>
        </w:tc>
      </w:tr>
      <w:tr w:rsidR="00684A4E" w:rsidRPr="001D13C1" w14:paraId="59D89844" w14:textId="77777777" w:rsidTr="00744020">
        <w:tc>
          <w:tcPr>
            <w:tcW w:w="175" w:type="pct"/>
            <w:shd w:val="clear" w:color="auto" w:fill="E0E0E0"/>
          </w:tcPr>
          <w:p w14:paraId="0571D909" w14:textId="77777777" w:rsidR="00684A4E" w:rsidRPr="001D13C1" w:rsidRDefault="00684A4E" w:rsidP="00744020">
            <w:pPr>
              <w:pStyle w:val="a7"/>
              <w:spacing w:after="0"/>
              <w:rPr>
                <w:rFonts w:cs="Arial"/>
                <w:sz w:val="14"/>
              </w:rPr>
            </w:pPr>
            <w:r w:rsidRPr="001D13C1">
              <w:rPr>
                <w:rFonts w:cs="Arial"/>
                <w:sz w:val="14"/>
              </w:rPr>
              <w:t>3</w:t>
            </w:r>
          </w:p>
        </w:tc>
        <w:tc>
          <w:tcPr>
            <w:tcW w:w="3491" w:type="pct"/>
          </w:tcPr>
          <w:p w14:paraId="7B9FD47B" w14:textId="77777777" w:rsidR="00684A4E" w:rsidRPr="001D13C1" w:rsidRDefault="00684A4E" w:rsidP="00744020">
            <w:pPr>
              <w:pStyle w:val="Web"/>
              <w:spacing w:before="240" w:line="264" w:lineRule="auto"/>
              <w:rPr>
                <w:rFonts w:ascii="Verdana" w:eastAsia="微軟正黑體" w:hAnsi="Verdana" w:cs="+mn-cs"/>
                <w:color w:val="000000"/>
                <w:kern w:val="24"/>
                <w:sz w:val="14"/>
                <w:szCs w:val="20"/>
              </w:rPr>
            </w:pPr>
            <w:r w:rsidRPr="001D13C1">
              <w:rPr>
                <w:rFonts w:ascii="Verdana" w:hAnsi="Verdana"/>
                <w:sz w:val="18"/>
              </w:rPr>
              <w:t xml:space="preserve">No EDI integration between </w:t>
            </w:r>
            <w:r>
              <w:rPr>
                <w:rFonts w:ascii="Verdana" w:hAnsi="Verdana"/>
                <w:sz w:val="18"/>
              </w:rPr>
              <w:t>eslite</w:t>
            </w:r>
            <w:r w:rsidRPr="001D13C1">
              <w:rPr>
                <w:rFonts w:ascii="Verdana" w:hAnsi="Verdana"/>
                <w:sz w:val="18"/>
              </w:rPr>
              <w:t xml:space="preserve"> system and </w:t>
            </w:r>
            <w:r>
              <w:rPr>
                <w:rFonts w:ascii="Verdana" w:hAnsi="Verdana"/>
                <w:sz w:val="18"/>
              </w:rPr>
              <w:t>customer‘s</w:t>
            </w:r>
            <w:r w:rsidRPr="001D13C1">
              <w:rPr>
                <w:rFonts w:ascii="Verdana" w:hAnsi="Verdana"/>
                <w:sz w:val="18"/>
              </w:rPr>
              <w:t xml:space="preserve"> ERP. </w:t>
            </w:r>
          </w:p>
        </w:tc>
        <w:tc>
          <w:tcPr>
            <w:tcW w:w="1334" w:type="pct"/>
          </w:tcPr>
          <w:p w14:paraId="3DA764F3" w14:textId="77777777" w:rsidR="00684A4E" w:rsidRPr="001D13C1" w:rsidRDefault="00684A4E" w:rsidP="00744020">
            <w:pPr>
              <w:spacing w:after="0"/>
              <w:rPr>
                <w:rFonts w:eastAsia="新細明體" w:cs="Arial"/>
                <w:sz w:val="14"/>
                <w:lang w:eastAsia="zh-TW"/>
              </w:rPr>
            </w:pPr>
          </w:p>
        </w:tc>
      </w:tr>
      <w:tr w:rsidR="00684A4E" w:rsidRPr="001D13C1" w14:paraId="0F5E3FEE" w14:textId="77777777" w:rsidTr="00744020">
        <w:tc>
          <w:tcPr>
            <w:tcW w:w="175" w:type="pct"/>
            <w:shd w:val="clear" w:color="auto" w:fill="E0E0E0"/>
          </w:tcPr>
          <w:p w14:paraId="6556484F" w14:textId="77777777" w:rsidR="00684A4E" w:rsidRPr="001D13C1" w:rsidRDefault="00684A4E" w:rsidP="00744020">
            <w:pPr>
              <w:pStyle w:val="a7"/>
              <w:spacing w:after="0"/>
              <w:rPr>
                <w:rFonts w:cs="Arial"/>
                <w:sz w:val="14"/>
              </w:rPr>
            </w:pPr>
            <w:r w:rsidRPr="001D13C1">
              <w:rPr>
                <w:rFonts w:cs="Arial"/>
                <w:sz w:val="14"/>
              </w:rPr>
              <w:t>4</w:t>
            </w:r>
          </w:p>
        </w:tc>
        <w:tc>
          <w:tcPr>
            <w:tcW w:w="3491" w:type="pct"/>
          </w:tcPr>
          <w:p w14:paraId="3A20F636" w14:textId="77777777" w:rsidR="00684A4E" w:rsidRPr="001D13C1" w:rsidRDefault="00684A4E" w:rsidP="00744020">
            <w:pPr>
              <w:pStyle w:val="Web"/>
              <w:spacing w:before="240" w:line="264" w:lineRule="auto"/>
              <w:rPr>
                <w:rFonts w:ascii="Verdana" w:eastAsia="微軟正黑體" w:hAnsi="Verdana" w:cs="+mn-cs"/>
                <w:color w:val="000000"/>
                <w:kern w:val="24"/>
                <w:sz w:val="14"/>
                <w:szCs w:val="20"/>
              </w:rPr>
            </w:pPr>
            <w:r w:rsidRPr="001D13C1">
              <w:rPr>
                <w:rFonts w:ascii="Verdana" w:hAnsi="Verdana"/>
                <w:sz w:val="18"/>
              </w:rPr>
              <w:t>The quotation is based on current IT resource availability. The timeline or cost may be adjusted if local resource cannot support.</w:t>
            </w:r>
          </w:p>
        </w:tc>
        <w:tc>
          <w:tcPr>
            <w:tcW w:w="1334" w:type="pct"/>
          </w:tcPr>
          <w:p w14:paraId="1D924498" w14:textId="77777777" w:rsidR="00684A4E" w:rsidRPr="001D13C1" w:rsidRDefault="00684A4E" w:rsidP="00744020">
            <w:pPr>
              <w:spacing w:after="0"/>
              <w:rPr>
                <w:rFonts w:eastAsia="新細明體" w:cs="Arial"/>
                <w:sz w:val="14"/>
                <w:lang w:eastAsia="zh-TW"/>
              </w:rPr>
            </w:pPr>
          </w:p>
        </w:tc>
      </w:tr>
    </w:tbl>
    <w:p w14:paraId="2DC75698" w14:textId="77777777" w:rsidR="00684A4E" w:rsidRPr="001D13C1" w:rsidRDefault="00684A4E" w:rsidP="00684A4E">
      <w:pPr>
        <w:pStyle w:val="a0"/>
        <w:spacing w:before="120"/>
        <w:rPr>
          <w:sz w:val="14"/>
        </w:rPr>
      </w:pPr>
    </w:p>
    <w:p w14:paraId="7B77E683" w14:textId="77777777" w:rsidR="00684A4E" w:rsidRPr="001D13C1" w:rsidRDefault="00684A4E" w:rsidP="00684A4E">
      <w:pPr>
        <w:pStyle w:val="Level1"/>
        <w:numPr>
          <w:ilvl w:val="0"/>
          <w:numId w:val="30"/>
        </w:numPr>
      </w:pPr>
      <w:r w:rsidRPr="001D13C1">
        <w:t>Planning Constraints</w:t>
      </w:r>
    </w:p>
    <w:p w14:paraId="60194E6D" w14:textId="77777777" w:rsidR="00875044" w:rsidRPr="001D13C1" w:rsidRDefault="00875044" w:rsidP="00875044">
      <w:pPr>
        <w:pStyle w:val="a0"/>
        <w:spacing w:before="120"/>
        <w:rPr>
          <w:color w:val="auto"/>
        </w:rPr>
      </w:pPr>
      <w:r w:rsidRPr="001D13C1">
        <w:rPr>
          <w:color w:val="auto"/>
        </w:rPr>
        <w:t>No major constraints.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358"/>
        <w:gridCol w:w="6931"/>
        <w:gridCol w:w="2624"/>
      </w:tblGrid>
      <w:tr w:rsidR="00875044" w:rsidRPr="001D13C1" w14:paraId="5D192D84" w14:textId="77777777" w:rsidTr="00744020">
        <w:tc>
          <w:tcPr>
            <w:tcW w:w="175" w:type="pct"/>
            <w:shd w:val="clear" w:color="auto" w:fill="E0E0E0"/>
          </w:tcPr>
          <w:p w14:paraId="45E293BF" w14:textId="77777777" w:rsidR="00875044" w:rsidRPr="001D13C1" w:rsidRDefault="00875044" w:rsidP="00744020">
            <w:pPr>
              <w:spacing w:after="0"/>
              <w:rPr>
                <w:rFonts w:cs="Arial"/>
              </w:rPr>
            </w:pPr>
          </w:p>
        </w:tc>
        <w:tc>
          <w:tcPr>
            <w:tcW w:w="3499" w:type="pct"/>
            <w:shd w:val="clear" w:color="auto" w:fill="E0E0E0"/>
          </w:tcPr>
          <w:p w14:paraId="204AF2A9" w14:textId="77777777" w:rsidR="00875044" w:rsidRPr="001D13C1" w:rsidRDefault="00875044" w:rsidP="00744020">
            <w:pPr>
              <w:spacing w:after="0"/>
              <w:rPr>
                <w:rFonts w:cs="Arial"/>
              </w:rPr>
            </w:pPr>
            <w:r w:rsidRPr="001D13C1">
              <w:rPr>
                <w:rFonts w:cs="Arial"/>
              </w:rPr>
              <w:t xml:space="preserve"> Planning Constraints</w:t>
            </w:r>
          </w:p>
        </w:tc>
        <w:tc>
          <w:tcPr>
            <w:tcW w:w="1326" w:type="pct"/>
            <w:shd w:val="clear" w:color="auto" w:fill="E0E0E0"/>
          </w:tcPr>
          <w:p w14:paraId="764C02ED" w14:textId="77777777" w:rsidR="00875044" w:rsidRPr="001D13C1" w:rsidRDefault="00875044" w:rsidP="00744020">
            <w:pPr>
              <w:spacing w:after="0"/>
              <w:rPr>
                <w:rFonts w:cs="Arial"/>
              </w:rPr>
            </w:pPr>
            <w:r w:rsidRPr="001D13C1">
              <w:rPr>
                <w:rFonts w:cs="Arial"/>
              </w:rPr>
              <w:t>Owner</w:t>
            </w:r>
          </w:p>
        </w:tc>
      </w:tr>
      <w:tr w:rsidR="00875044" w:rsidRPr="001D13C1" w14:paraId="28B1041C" w14:textId="77777777" w:rsidTr="00744020">
        <w:tc>
          <w:tcPr>
            <w:tcW w:w="175" w:type="pct"/>
            <w:shd w:val="clear" w:color="auto" w:fill="E0E0E0"/>
          </w:tcPr>
          <w:p w14:paraId="29F3FEB1" w14:textId="77777777" w:rsidR="00875044" w:rsidRPr="001D13C1" w:rsidRDefault="00875044" w:rsidP="00744020">
            <w:pPr>
              <w:pStyle w:val="a7"/>
              <w:spacing w:after="0"/>
              <w:rPr>
                <w:rFonts w:cs="Arial"/>
              </w:rPr>
            </w:pPr>
            <w:r w:rsidRPr="001D13C1">
              <w:rPr>
                <w:rFonts w:cs="Arial"/>
              </w:rPr>
              <w:t>1</w:t>
            </w:r>
          </w:p>
        </w:tc>
        <w:tc>
          <w:tcPr>
            <w:tcW w:w="3499" w:type="pct"/>
          </w:tcPr>
          <w:p w14:paraId="107E88B2" w14:textId="77777777" w:rsidR="00875044" w:rsidRPr="001D13C1" w:rsidRDefault="00875044" w:rsidP="00744020">
            <w:pPr>
              <w:spacing w:after="0"/>
              <w:rPr>
                <w:rFonts w:cs="Arial"/>
              </w:rPr>
            </w:pPr>
          </w:p>
        </w:tc>
        <w:tc>
          <w:tcPr>
            <w:tcW w:w="1326" w:type="pct"/>
          </w:tcPr>
          <w:p w14:paraId="614ED793" w14:textId="77777777" w:rsidR="00875044" w:rsidRPr="001D13C1" w:rsidRDefault="00875044" w:rsidP="00744020">
            <w:pPr>
              <w:spacing w:after="0"/>
              <w:rPr>
                <w:rFonts w:cs="Arial"/>
              </w:rPr>
            </w:pPr>
          </w:p>
        </w:tc>
      </w:tr>
      <w:tr w:rsidR="00875044" w:rsidRPr="001D13C1" w14:paraId="3D07850F" w14:textId="77777777" w:rsidTr="00744020">
        <w:tc>
          <w:tcPr>
            <w:tcW w:w="175" w:type="pct"/>
            <w:shd w:val="clear" w:color="auto" w:fill="E0E0E0"/>
          </w:tcPr>
          <w:p w14:paraId="29F77A9E" w14:textId="77777777" w:rsidR="00875044" w:rsidRPr="001D13C1" w:rsidRDefault="00875044" w:rsidP="00744020">
            <w:pPr>
              <w:spacing w:after="0"/>
              <w:rPr>
                <w:rFonts w:cs="Arial"/>
              </w:rPr>
            </w:pPr>
            <w:r w:rsidRPr="001D13C1">
              <w:rPr>
                <w:rFonts w:cs="Arial"/>
              </w:rPr>
              <w:t>2</w:t>
            </w:r>
          </w:p>
        </w:tc>
        <w:tc>
          <w:tcPr>
            <w:tcW w:w="3499" w:type="pct"/>
          </w:tcPr>
          <w:p w14:paraId="1627CE13" w14:textId="77777777" w:rsidR="00875044" w:rsidRPr="001D13C1" w:rsidRDefault="00875044" w:rsidP="00744020">
            <w:pPr>
              <w:pStyle w:val="af5"/>
              <w:rPr>
                <w:rFonts w:ascii="Verdana" w:hAnsi="Verdana" w:cs="Arial"/>
              </w:rPr>
            </w:pPr>
          </w:p>
        </w:tc>
        <w:tc>
          <w:tcPr>
            <w:tcW w:w="1326" w:type="pct"/>
          </w:tcPr>
          <w:p w14:paraId="10197E1B" w14:textId="77777777" w:rsidR="00875044" w:rsidRPr="001D13C1" w:rsidRDefault="00875044" w:rsidP="00744020">
            <w:pPr>
              <w:spacing w:after="0"/>
              <w:rPr>
                <w:rFonts w:cs="Arial"/>
              </w:rPr>
            </w:pPr>
          </w:p>
        </w:tc>
      </w:tr>
      <w:tr w:rsidR="00875044" w:rsidRPr="001D13C1" w14:paraId="0BD5F831" w14:textId="77777777" w:rsidTr="00744020">
        <w:tc>
          <w:tcPr>
            <w:tcW w:w="175" w:type="pct"/>
            <w:shd w:val="clear" w:color="auto" w:fill="E0E0E0"/>
          </w:tcPr>
          <w:p w14:paraId="64887394" w14:textId="77777777" w:rsidR="00875044" w:rsidRPr="001D13C1" w:rsidRDefault="00875044" w:rsidP="00744020">
            <w:pPr>
              <w:spacing w:after="0"/>
              <w:rPr>
                <w:rFonts w:cs="Arial"/>
              </w:rPr>
            </w:pPr>
            <w:r w:rsidRPr="001D13C1">
              <w:rPr>
                <w:rFonts w:cs="Arial"/>
              </w:rPr>
              <w:t>3</w:t>
            </w:r>
          </w:p>
        </w:tc>
        <w:tc>
          <w:tcPr>
            <w:tcW w:w="3499" w:type="pct"/>
          </w:tcPr>
          <w:p w14:paraId="61C6DA84" w14:textId="77777777" w:rsidR="00875044" w:rsidRPr="001D13C1" w:rsidRDefault="00875044" w:rsidP="00744020">
            <w:pPr>
              <w:pStyle w:val="a7"/>
              <w:spacing w:after="0"/>
              <w:rPr>
                <w:rFonts w:cs="Arial"/>
              </w:rPr>
            </w:pPr>
          </w:p>
        </w:tc>
        <w:tc>
          <w:tcPr>
            <w:tcW w:w="1326" w:type="pct"/>
          </w:tcPr>
          <w:p w14:paraId="24B9ED6B" w14:textId="77777777" w:rsidR="00875044" w:rsidRPr="001D13C1" w:rsidRDefault="00875044" w:rsidP="00744020">
            <w:pPr>
              <w:spacing w:after="0"/>
              <w:rPr>
                <w:rFonts w:cs="Arial"/>
              </w:rPr>
            </w:pPr>
          </w:p>
        </w:tc>
      </w:tr>
    </w:tbl>
    <w:p w14:paraId="2A9F2CDE" w14:textId="77777777" w:rsidR="00875044" w:rsidRPr="001D13C1" w:rsidRDefault="00875044" w:rsidP="00875044">
      <w:pPr>
        <w:pStyle w:val="a0"/>
        <w:spacing w:before="120"/>
      </w:pPr>
      <w:r w:rsidRPr="001D13C1">
        <w:t>Document the boundaries that are imposed on the project. Constraint Owner must be a person, not a job title.</w:t>
      </w:r>
    </w:p>
    <w:p w14:paraId="28A523B9" w14:textId="77777777" w:rsidR="00684A4E" w:rsidRPr="00875044" w:rsidRDefault="00684A4E" w:rsidP="00684A4E">
      <w:pPr>
        <w:pStyle w:val="a0"/>
        <w:spacing w:before="120"/>
        <w:rPr>
          <w:color w:val="auto"/>
        </w:rPr>
      </w:pPr>
    </w:p>
    <w:p w14:paraId="7D0746EF" w14:textId="77777777" w:rsidR="00684A4E" w:rsidRPr="001D13C1" w:rsidRDefault="00684A4E" w:rsidP="00684A4E">
      <w:pPr>
        <w:pStyle w:val="Level1"/>
        <w:pageBreakBefore/>
        <w:ind w:left="578" w:hanging="578"/>
      </w:pPr>
      <w:r w:rsidRPr="001D13C1">
        <w:lastRenderedPageBreak/>
        <w:t>Key Deliverables and Milestones</w:t>
      </w:r>
    </w:p>
    <w:p w14:paraId="1B393E6E" w14:textId="77777777" w:rsidR="00684A4E" w:rsidRPr="001D13C1" w:rsidRDefault="00684A4E" w:rsidP="00684A4E">
      <w:pPr>
        <w:pStyle w:val="Level2"/>
      </w:pPr>
      <w:r w:rsidRPr="001D13C1">
        <w:t>Deliverable Schedule</w:t>
      </w:r>
    </w:p>
    <w:p w14:paraId="7E1CC252" w14:textId="77777777" w:rsidR="00684A4E" w:rsidRPr="001D13C1" w:rsidRDefault="00684A4E" w:rsidP="00684A4E">
      <w:pPr>
        <w:pStyle w:val="BodyTextIndent2"/>
        <w:rPr>
          <w:lang w:eastAsia="en-GB"/>
        </w:rPr>
      </w:pPr>
      <w:r w:rsidRPr="001D13C1">
        <w:rPr>
          <w:lang w:eastAsia="en-GB"/>
        </w:rPr>
        <w:t xml:space="preserve">Specify the key project deliverables for each phase of the project with a name and brief description. Please provide any key project delivery events within any of the above </w:t>
      </w:r>
      <w:r>
        <w:rPr>
          <w:lang w:eastAsia="en-GB"/>
        </w:rPr>
        <w:t xml:space="preserve">project </w:t>
      </w:r>
      <w:r w:rsidRPr="001D13C1">
        <w:rPr>
          <w:lang w:eastAsia="en-GB"/>
        </w:rPr>
        <w:t>stages.</w:t>
      </w:r>
    </w:p>
    <w:p w14:paraId="3057C51E" w14:textId="77777777" w:rsidR="00684A4E" w:rsidRPr="001D13C1" w:rsidRDefault="00684A4E" w:rsidP="00684A4E">
      <w:pPr>
        <w:pStyle w:val="BodyTextIndent2"/>
        <w:rPr>
          <w:lang w:eastAsia="en-GB"/>
        </w:rPr>
      </w:pPr>
      <w:r w:rsidRPr="001D13C1">
        <w:rPr>
          <w:lang w:eastAsia="en-GB"/>
        </w:rPr>
        <w:t>(Information comes from IT slide)</w:t>
      </w:r>
    </w:p>
    <w:tbl>
      <w:tblPr>
        <w:tblW w:w="4090" w:type="pct"/>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538"/>
        <w:gridCol w:w="5591"/>
        <w:gridCol w:w="1980"/>
      </w:tblGrid>
      <w:tr w:rsidR="00684A4E" w:rsidRPr="001D13C1" w14:paraId="209BC202" w14:textId="77777777" w:rsidTr="000252C1">
        <w:tc>
          <w:tcPr>
            <w:tcW w:w="327" w:type="pct"/>
            <w:shd w:val="clear" w:color="auto" w:fill="E0E0E0"/>
          </w:tcPr>
          <w:p w14:paraId="3231D728" w14:textId="77777777" w:rsidR="00684A4E" w:rsidRPr="001D13C1" w:rsidRDefault="00684A4E" w:rsidP="00744020">
            <w:pPr>
              <w:spacing w:after="0"/>
            </w:pPr>
            <w:r w:rsidRPr="001D13C1">
              <w:t>NO</w:t>
            </w:r>
          </w:p>
        </w:tc>
        <w:tc>
          <w:tcPr>
            <w:tcW w:w="3450" w:type="pct"/>
            <w:shd w:val="clear" w:color="auto" w:fill="E0E0E0"/>
          </w:tcPr>
          <w:p w14:paraId="3D17E968" w14:textId="77777777" w:rsidR="00684A4E" w:rsidRPr="001D13C1" w:rsidRDefault="00684A4E" w:rsidP="00744020">
            <w:pPr>
              <w:spacing w:after="0"/>
            </w:pPr>
            <w:r w:rsidRPr="001D13C1">
              <w:t xml:space="preserve">Key Milestone </w:t>
            </w:r>
          </w:p>
        </w:tc>
        <w:tc>
          <w:tcPr>
            <w:tcW w:w="1223" w:type="pct"/>
            <w:shd w:val="clear" w:color="auto" w:fill="E0E0E0"/>
          </w:tcPr>
          <w:p w14:paraId="59620662" w14:textId="77777777" w:rsidR="00684A4E" w:rsidRPr="001D13C1" w:rsidRDefault="00684A4E" w:rsidP="00744020">
            <w:pPr>
              <w:spacing w:after="0"/>
            </w:pPr>
            <w:r w:rsidRPr="001D13C1">
              <w:t>Due date</w:t>
            </w:r>
          </w:p>
        </w:tc>
      </w:tr>
      <w:tr w:rsidR="00684A4E" w:rsidRPr="001D13C1" w14:paraId="4B7A27FB" w14:textId="77777777" w:rsidTr="000252C1">
        <w:tc>
          <w:tcPr>
            <w:tcW w:w="327" w:type="pct"/>
            <w:shd w:val="clear" w:color="auto" w:fill="E0E0E0"/>
          </w:tcPr>
          <w:p w14:paraId="126E897E" w14:textId="77777777" w:rsidR="00684A4E" w:rsidRPr="001D13C1" w:rsidRDefault="00684A4E" w:rsidP="00744020">
            <w:pPr>
              <w:spacing w:after="0"/>
            </w:pPr>
            <w:r w:rsidRPr="001D13C1">
              <w:t>1</w:t>
            </w:r>
          </w:p>
        </w:tc>
        <w:tc>
          <w:tcPr>
            <w:tcW w:w="3450" w:type="pct"/>
          </w:tcPr>
          <w:p w14:paraId="359D542E" w14:textId="64AA58BC" w:rsidR="00684A4E" w:rsidRPr="007E51F6" w:rsidRDefault="000252C1" w:rsidP="00744020">
            <w:pPr>
              <w:spacing w:after="0"/>
            </w:pPr>
            <w:r w:rsidRPr="007E51F6">
              <w:rPr>
                <w:rFonts w:eastAsiaTheme="minorEastAsia"/>
                <w:lang w:eastAsia="zh-TW"/>
              </w:rPr>
              <w:t>C</w:t>
            </w:r>
            <w:r w:rsidRPr="007E51F6">
              <w:rPr>
                <w:rFonts w:eastAsia="微軟正黑體" w:cs="微軟正黑體"/>
                <w:lang w:eastAsia="zh-TW"/>
              </w:rPr>
              <w:t xml:space="preserve">os </w:t>
            </w:r>
            <w:r w:rsidR="00684A4E" w:rsidRPr="007E51F6">
              <w:t>Determination</w:t>
            </w:r>
          </w:p>
        </w:tc>
        <w:tc>
          <w:tcPr>
            <w:tcW w:w="1223" w:type="pct"/>
          </w:tcPr>
          <w:p w14:paraId="6FB34565" w14:textId="108AA418" w:rsidR="00684A4E" w:rsidRPr="001C0A45" w:rsidRDefault="00684A4E" w:rsidP="007E51F6">
            <w:pPr>
              <w:spacing w:after="0"/>
              <w:rPr>
                <w:rFonts w:eastAsiaTheme="minorEastAsia"/>
                <w:lang w:eastAsia="zh-TW"/>
              </w:rPr>
            </w:pPr>
            <w:r>
              <w:rPr>
                <w:rFonts w:eastAsiaTheme="minorEastAsia"/>
                <w:lang w:eastAsia="zh-TW"/>
              </w:rPr>
              <w:t>2023/</w:t>
            </w:r>
            <w:r w:rsidR="00D744B1">
              <w:rPr>
                <w:rFonts w:eastAsiaTheme="minorEastAsia" w:hint="eastAsia"/>
                <w:lang w:eastAsia="zh-TW"/>
              </w:rPr>
              <w:t>11</w:t>
            </w:r>
            <w:r w:rsidR="00CB6B26">
              <w:rPr>
                <w:rFonts w:eastAsiaTheme="minorEastAsia"/>
                <w:lang w:eastAsia="zh-TW"/>
              </w:rPr>
              <w:t>/</w:t>
            </w:r>
            <w:r w:rsidR="00D744B1">
              <w:rPr>
                <w:rFonts w:eastAsiaTheme="minorEastAsia" w:hint="eastAsia"/>
                <w:lang w:eastAsia="zh-TW"/>
              </w:rPr>
              <w:t>24</w:t>
            </w:r>
          </w:p>
        </w:tc>
      </w:tr>
      <w:tr w:rsidR="00C008F4" w:rsidRPr="001D13C1" w14:paraId="33340BFC" w14:textId="77777777" w:rsidTr="000252C1">
        <w:tc>
          <w:tcPr>
            <w:tcW w:w="327" w:type="pct"/>
            <w:shd w:val="clear" w:color="auto" w:fill="E0E0E0"/>
          </w:tcPr>
          <w:p w14:paraId="285C9E6E" w14:textId="77777777" w:rsidR="00C008F4" w:rsidRPr="001D13C1" w:rsidRDefault="00C008F4" w:rsidP="00C008F4">
            <w:pPr>
              <w:spacing w:after="0"/>
            </w:pPr>
            <w:r w:rsidRPr="001D13C1">
              <w:t>2</w:t>
            </w:r>
          </w:p>
        </w:tc>
        <w:tc>
          <w:tcPr>
            <w:tcW w:w="3450" w:type="pct"/>
          </w:tcPr>
          <w:p w14:paraId="04369810" w14:textId="6C008CC8" w:rsidR="00C008F4" w:rsidRPr="001D13C1" w:rsidRDefault="00C008F4" w:rsidP="00C008F4">
            <w:pPr>
              <w:pStyle w:val="af5"/>
              <w:rPr>
                <w:rFonts w:ascii="Verdana" w:hAnsi="Verdana"/>
              </w:rPr>
            </w:pPr>
            <w:r>
              <w:rPr>
                <w:rFonts w:ascii="Verdana" w:hAnsi="Verdana"/>
              </w:rPr>
              <w:t xml:space="preserve">SIT/FDD </w:t>
            </w:r>
            <w:r w:rsidRPr="00C80218">
              <w:rPr>
                <w:rFonts w:ascii="Verdana" w:hAnsi="Verdana"/>
              </w:rPr>
              <w:t>signed off</w:t>
            </w:r>
          </w:p>
        </w:tc>
        <w:tc>
          <w:tcPr>
            <w:tcW w:w="1223" w:type="pct"/>
          </w:tcPr>
          <w:p w14:paraId="3D7456D5" w14:textId="549D3F76" w:rsidR="00C008F4" w:rsidRPr="001D13C1" w:rsidRDefault="00C008F4" w:rsidP="00C008F4">
            <w:pPr>
              <w:spacing w:after="0"/>
            </w:pPr>
            <w:r>
              <w:rPr>
                <w:rFonts w:eastAsiaTheme="minorEastAsia" w:hint="eastAsia"/>
                <w:lang w:eastAsia="zh-TW"/>
              </w:rPr>
              <w:t>TBD</w:t>
            </w:r>
          </w:p>
        </w:tc>
      </w:tr>
      <w:tr w:rsidR="00C008F4" w:rsidRPr="001D13C1" w14:paraId="1E3196CE" w14:textId="77777777" w:rsidTr="000252C1">
        <w:tc>
          <w:tcPr>
            <w:tcW w:w="327" w:type="pct"/>
            <w:shd w:val="clear" w:color="auto" w:fill="E0E0E0"/>
          </w:tcPr>
          <w:p w14:paraId="523977AF" w14:textId="77777777" w:rsidR="00C008F4" w:rsidRPr="001D13C1" w:rsidRDefault="00C008F4" w:rsidP="00C008F4">
            <w:pPr>
              <w:spacing w:after="0"/>
            </w:pPr>
            <w:r w:rsidRPr="001D13C1">
              <w:t>4</w:t>
            </w:r>
          </w:p>
        </w:tc>
        <w:tc>
          <w:tcPr>
            <w:tcW w:w="3450" w:type="pct"/>
          </w:tcPr>
          <w:p w14:paraId="01B14B32" w14:textId="70562942" w:rsidR="00C008F4" w:rsidRPr="001D13C1" w:rsidRDefault="00C008F4" w:rsidP="00C008F4">
            <w:pPr>
              <w:spacing w:after="0"/>
            </w:pPr>
            <w:r w:rsidRPr="001D13C1">
              <w:t>UAT signed off</w:t>
            </w:r>
          </w:p>
        </w:tc>
        <w:tc>
          <w:tcPr>
            <w:tcW w:w="1223" w:type="pct"/>
          </w:tcPr>
          <w:p w14:paraId="099E6FBF" w14:textId="082BF09E" w:rsidR="00C008F4" w:rsidRPr="001D13C1" w:rsidRDefault="00C008F4" w:rsidP="00C008F4">
            <w:pPr>
              <w:spacing w:after="0"/>
            </w:pPr>
            <w:r>
              <w:rPr>
                <w:rFonts w:eastAsiaTheme="minorEastAsia" w:hint="eastAsia"/>
                <w:lang w:eastAsia="zh-TW"/>
              </w:rPr>
              <w:t>TBD</w:t>
            </w:r>
          </w:p>
        </w:tc>
      </w:tr>
      <w:tr w:rsidR="00C008F4" w:rsidRPr="001D13C1" w14:paraId="191B424D" w14:textId="77777777" w:rsidTr="000252C1">
        <w:tc>
          <w:tcPr>
            <w:tcW w:w="327" w:type="pct"/>
            <w:shd w:val="clear" w:color="auto" w:fill="E0E0E0"/>
          </w:tcPr>
          <w:p w14:paraId="61A730BD" w14:textId="7B4649E7" w:rsidR="00C008F4" w:rsidRPr="001D13C1" w:rsidRDefault="00C008F4" w:rsidP="00C008F4">
            <w:pPr>
              <w:spacing w:after="0"/>
            </w:pPr>
            <w:r>
              <w:t>5</w:t>
            </w:r>
          </w:p>
        </w:tc>
        <w:tc>
          <w:tcPr>
            <w:tcW w:w="3450" w:type="pct"/>
          </w:tcPr>
          <w:p w14:paraId="6605A2B7" w14:textId="77777777" w:rsidR="00C008F4" w:rsidRPr="001D13C1" w:rsidRDefault="00C008F4" w:rsidP="00C008F4">
            <w:pPr>
              <w:spacing w:after="0"/>
            </w:pPr>
            <w:r w:rsidRPr="001D13C1">
              <w:t>WMS go-live</w:t>
            </w:r>
          </w:p>
        </w:tc>
        <w:tc>
          <w:tcPr>
            <w:tcW w:w="1223" w:type="pct"/>
          </w:tcPr>
          <w:p w14:paraId="01404171" w14:textId="45D0D004" w:rsidR="00C008F4" w:rsidRPr="001D13C1" w:rsidRDefault="00C008F4" w:rsidP="00C008F4">
            <w:pPr>
              <w:spacing w:after="0"/>
            </w:pPr>
            <w:r>
              <w:rPr>
                <w:rFonts w:eastAsiaTheme="minorEastAsia" w:hint="eastAsia"/>
                <w:lang w:eastAsia="zh-TW"/>
              </w:rPr>
              <w:t>TBD</w:t>
            </w:r>
          </w:p>
        </w:tc>
      </w:tr>
      <w:tr w:rsidR="00C008F4" w:rsidRPr="001D13C1" w14:paraId="06F8ABDA" w14:textId="77777777" w:rsidTr="000252C1">
        <w:tc>
          <w:tcPr>
            <w:tcW w:w="327" w:type="pct"/>
            <w:shd w:val="clear" w:color="auto" w:fill="E0E0E0"/>
          </w:tcPr>
          <w:p w14:paraId="45CB4AEE" w14:textId="60C65310" w:rsidR="00C008F4" w:rsidRPr="001D13C1" w:rsidRDefault="00C008F4" w:rsidP="00C008F4">
            <w:pPr>
              <w:spacing w:after="0"/>
            </w:pPr>
            <w:r>
              <w:t>6</w:t>
            </w:r>
          </w:p>
        </w:tc>
        <w:tc>
          <w:tcPr>
            <w:tcW w:w="3450" w:type="pct"/>
          </w:tcPr>
          <w:p w14:paraId="23067254" w14:textId="77777777" w:rsidR="00C008F4" w:rsidRPr="001D13C1" w:rsidRDefault="00C008F4" w:rsidP="00C008F4">
            <w:pPr>
              <w:spacing w:after="0"/>
            </w:pPr>
            <w:r w:rsidRPr="001D13C1">
              <w:t>Hyper Care</w:t>
            </w:r>
          </w:p>
        </w:tc>
        <w:tc>
          <w:tcPr>
            <w:tcW w:w="1223" w:type="pct"/>
          </w:tcPr>
          <w:p w14:paraId="495CC4DA" w14:textId="18DAE28F" w:rsidR="00C008F4" w:rsidRPr="001D13C1" w:rsidRDefault="00C008F4" w:rsidP="00C008F4">
            <w:pPr>
              <w:spacing w:after="0"/>
            </w:pPr>
            <w:r>
              <w:rPr>
                <w:rFonts w:eastAsiaTheme="minorEastAsia" w:hint="eastAsia"/>
                <w:lang w:eastAsia="zh-TW"/>
              </w:rPr>
              <w:t>TBD</w:t>
            </w:r>
          </w:p>
        </w:tc>
      </w:tr>
    </w:tbl>
    <w:p w14:paraId="7ABDD122" w14:textId="05124064" w:rsidR="008B56A2" w:rsidRPr="001D13C1" w:rsidRDefault="008B56A2" w:rsidP="00C11B5C"/>
    <w:p w14:paraId="1F3023BC" w14:textId="0E30D00B" w:rsidR="007D005D" w:rsidRPr="00887839" w:rsidRDefault="00EB3E62" w:rsidP="00887839">
      <w:pPr>
        <w:pStyle w:val="Level1"/>
      </w:pPr>
      <w:r w:rsidRPr="001D13C1">
        <w:t>Main Project Risks</w:t>
      </w:r>
    </w:p>
    <w:p w14:paraId="1C158FF9" w14:textId="77777777" w:rsidR="00147898" w:rsidRPr="001D13C1" w:rsidRDefault="00147898" w:rsidP="00147898">
      <w:pPr>
        <w:pStyle w:val="Level2"/>
        <w:rPr>
          <w:rFonts w:eastAsia="Times New Roman" w:cs="Arial"/>
          <w:lang w:eastAsia="en-US"/>
        </w:rPr>
      </w:pPr>
      <w:r w:rsidRPr="001D13C1">
        <w:rPr>
          <w:rFonts w:eastAsia="Times New Roman" w:cs="Arial"/>
          <w:lang w:eastAsia="en-US"/>
        </w:rPr>
        <w:t>Enter both “indirect” risks e.g. “knock-on” impacts to the rest of the business and on outsourcers/3rd parties, and “Direct” risks, e.g. that requires system downtime, cannibalises existing products, draws scarce resources from BAU etc. Consider the level of risk in terms of the following questions:</w:t>
      </w:r>
    </w:p>
    <w:p w14:paraId="02410E04" w14:textId="77777777" w:rsidR="00147898" w:rsidRPr="001D13C1" w:rsidRDefault="00147898" w:rsidP="00147898">
      <w:pPr>
        <w:pStyle w:val="Bullet1"/>
        <w:numPr>
          <w:ilvl w:val="0"/>
          <w:numId w:val="7"/>
        </w:numPr>
        <w:ind w:left="1491" w:hanging="357"/>
        <w:rPr>
          <w:kern w:val="32"/>
        </w:rPr>
      </w:pPr>
      <w:r w:rsidRPr="001D13C1">
        <w:t>Is the Pursuit a new client or industry?</w:t>
      </w:r>
    </w:p>
    <w:p w14:paraId="14C358AB" w14:textId="77777777" w:rsidR="00147898" w:rsidRPr="001D13C1" w:rsidRDefault="00147898" w:rsidP="00147898">
      <w:pPr>
        <w:pStyle w:val="Bullet1"/>
        <w:numPr>
          <w:ilvl w:val="0"/>
          <w:numId w:val="0"/>
        </w:numPr>
        <w:ind w:left="1491"/>
        <w:rPr>
          <w:color w:val="000000"/>
          <w:kern w:val="32"/>
        </w:rPr>
      </w:pPr>
    </w:p>
    <w:p w14:paraId="252D47DB" w14:textId="77777777" w:rsidR="00147898" w:rsidRPr="001D13C1" w:rsidRDefault="00147898" w:rsidP="00147898">
      <w:pPr>
        <w:pStyle w:val="Bullet1"/>
        <w:numPr>
          <w:ilvl w:val="0"/>
          <w:numId w:val="7"/>
        </w:numPr>
        <w:ind w:left="1491" w:hanging="357"/>
        <w:rPr>
          <w:kern w:val="32"/>
        </w:rPr>
      </w:pPr>
      <w:r w:rsidRPr="001D13C1">
        <w:t>Is this the first IT use of the Solution Set?</w:t>
      </w:r>
    </w:p>
    <w:p w14:paraId="552A5BB9" w14:textId="77777777" w:rsidR="00147898" w:rsidRPr="001D13C1" w:rsidRDefault="00147898" w:rsidP="00147898">
      <w:pPr>
        <w:pStyle w:val="Bullet1"/>
        <w:numPr>
          <w:ilvl w:val="0"/>
          <w:numId w:val="0"/>
        </w:numPr>
        <w:ind w:left="1491"/>
        <w:rPr>
          <w:color w:val="000000"/>
          <w:kern w:val="32"/>
        </w:rPr>
      </w:pPr>
    </w:p>
    <w:p w14:paraId="550DA6C4" w14:textId="77777777" w:rsidR="00147898" w:rsidRPr="001D13C1" w:rsidRDefault="00147898" w:rsidP="00147898">
      <w:pPr>
        <w:pStyle w:val="Bullet1"/>
        <w:numPr>
          <w:ilvl w:val="0"/>
          <w:numId w:val="7"/>
        </w:numPr>
        <w:ind w:left="1491" w:hanging="357"/>
        <w:rPr>
          <w:kern w:val="32"/>
        </w:rPr>
      </w:pPr>
      <w:r w:rsidRPr="001D13C1">
        <w:t>Is there a lack of Executive Sponsorship?</w:t>
      </w:r>
    </w:p>
    <w:p w14:paraId="07C38FE3" w14:textId="77777777" w:rsidR="00147898" w:rsidRPr="001D13C1" w:rsidRDefault="00147898" w:rsidP="00147898">
      <w:pPr>
        <w:pStyle w:val="Bullet1"/>
        <w:numPr>
          <w:ilvl w:val="0"/>
          <w:numId w:val="0"/>
        </w:numPr>
        <w:ind w:left="1491"/>
        <w:rPr>
          <w:color w:val="000000"/>
          <w:kern w:val="32"/>
        </w:rPr>
      </w:pPr>
    </w:p>
    <w:p w14:paraId="7473B368" w14:textId="77777777" w:rsidR="00147898" w:rsidRPr="001D13C1" w:rsidRDefault="00147898" w:rsidP="00147898">
      <w:pPr>
        <w:pStyle w:val="Bullet1"/>
        <w:numPr>
          <w:ilvl w:val="0"/>
          <w:numId w:val="7"/>
        </w:numPr>
        <w:ind w:left="1491" w:hanging="357"/>
        <w:rPr>
          <w:kern w:val="32"/>
        </w:rPr>
      </w:pPr>
      <w:r w:rsidRPr="001D13C1">
        <w:t>Do first year support costs exceed 40% or Project Cost?</w:t>
      </w:r>
    </w:p>
    <w:p w14:paraId="15B6829D" w14:textId="77777777" w:rsidR="00147898" w:rsidRPr="001D13C1" w:rsidRDefault="00147898" w:rsidP="00147898">
      <w:pPr>
        <w:pStyle w:val="Bullet1"/>
        <w:numPr>
          <w:ilvl w:val="0"/>
          <w:numId w:val="0"/>
        </w:numPr>
        <w:ind w:left="1491"/>
        <w:rPr>
          <w:rFonts w:eastAsia="新細明體"/>
          <w:color w:val="000000"/>
          <w:kern w:val="32"/>
          <w:lang w:eastAsia="zh-TW"/>
        </w:rPr>
      </w:pPr>
    </w:p>
    <w:p w14:paraId="15BD6ED2" w14:textId="77777777" w:rsidR="00147898" w:rsidRPr="001D13C1" w:rsidRDefault="00147898" w:rsidP="00147898">
      <w:pPr>
        <w:pStyle w:val="Bullet1"/>
        <w:numPr>
          <w:ilvl w:val="0"/>
          <w:numId w:val="7"/>
        </w:numPr>
        <w:ind w:left="1491" w:hanging="357"/>
        <w:rPr>
          <w:kern w:val="32"/>
        </w:rPr>
      </w:pPr>
      <w:r w:rsidRPr="001D13C1">
        <w:t>Has adequate Pursuit information been supplied?</w:t>
      </w:r>
    </w:p>
    <w:p w14:paraId="54E24E85" w14:textId="42456112" w:rsidR="008B56A2" w:rsidRPr="00147898" w:rsidRDefault="008B56A2" w:rsidP="004C1CB5">
      <w:pPr>
        <w:pStyle w:val="space"/>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040"/>
        <w:gridCol w:w="2304"/>
        <w:gridCol w:w="2304"/>
        <w:gridCol w:w="3265"/>
      </w:tblGrid>
      <w:tr w:rsidR="00147898" w:rsidRPr="001D13C1" w14:paraId="3DC6540E" w14:textId="77777777" w:rsidTr="0052069C">
        <w:tc>
          <w:tcPr>
            <w:tcW w:w="1029" w:type="pct"/>
            <w:shd w:val="clear" w:color="auto" w:fill="E0E0E0"/>
          </w:tcPr>
          <w:p w14:paraId="6510D87C" w14:textId="77777777" w:rsidR="00147898" w:rsidRPr="001D13C1" w:rsidRDefault="00147898" w:rsidP="0052069C">
            <w:pPr>
              <w:pStyle w:val="a7"/>
              <w:spacing w:after="0"/>
            </w:pPr>
            <w:r w:rsidRPr="001D13C1">
              <w:t>Risk Description</w:t>
            </w:r>
          </w:p>
        </w:tc>
        <w:tc>
          <w:tcPr>
            <w:tcW w:w="1162" w:type="pct"/>
            <w:shd w:val="clear" w:color="auto" w:fill="E0E0E0"/>
          </w:tcPr>
          <w:p w14:paraId="524DFBCA" w14:textId="77777777" w:rsidR="00147898" w:rsidRPr="001D13C1" w:rsidRDefault="00147898" w:rsidP="0052069C">
            <w:pPr>
              <w:pStyle w:val="a7"/>
              <w:spacing w:after="0"/>
            </w:pPr>
            <w:r w:rsidRPr="001D13C1">
              <w:t>Probability</w:t>
            </w:r>
          </w:p>
          <w:p w14:paraId="14C1600F" w14:textId="77777777" w:rsidR="00147898" w:rsidRPr="001D13C1" w:rsidRDefault="00147898" w:rsidP="0052069C">
            <w:pPr>
              <w:pStyle w:val="a7"/>
              <w:spacing w:after="0"/>
            </w:pPr>
            <w:r w:rsidRPr="001D13C1">
              <w:t>High/Medium/ Low</w:t>
            </w:r>
          </w:p>
        </w:tc>
        <w:tc>
          <w:tcPr>
            <w:tcW w:w="1162" w:type="pct"/>
            <w:shd w:val="clear" w:color="auto" w:fill="E0E0E0"/>
          </w:tcPr>
          <w:p w14:paraId="598ED399" w14:textId="77777777" w:rsidR="00147898" w:rsidRPr="001D13C1" w:rsidRDefault="00147898" w:rsidP="0052069C">
            <w:pPr>
              <w:pStyle w:val="a7"/>
              <w:spacing w:after="0"/>
            </w:pPr>
            <w:r w:rsidRPr="001D13C1">
              <w:t>Impact</w:t>
            </w:r>
          </w:p>
          <w:p w14:paraId="57587E9B" w14:textId="77777777" w:rsidR="00147898" w:rsidRPr="001D13C1" w:rsidRDefault="00147898" w:rsidP="0052069C">
            <w:pPr>
              <w:pStyle w:val="a7"/>
              <w:spacing w:after="0"/>
            </w:pPr>
            <w:r w:rsidRPr="001D13C1">
              <w:t>High/Medium/ Low</w:t>
            </w:r>
          </w:p>
        </w:tc>
        <w:tc>
          <w:tcPr>
            <w:tcW w:w="1648" w:type="pct"/>
            <w:shd w:val="clear" w:color="auto" w:fill="E0E0E0"/>
          </w:tcPr>
          <w:p w14:paraId="78FDDAF8" w14:textId="77777777" w:rsidR="00147898" w:rsidRPr="001D13C1" w:rsidRDefault="00147898" w:rsidP="0052069C">
            <w:pPr>
              <w:pStyle w:val="a7"/>
              <w:spacing w:after="0"/>
            </w:pPr>
            <w:r w:rsidRPr="001D13C1">
              <w:t>Management Action</w:t>
            </w:r>
          </w:p>
        </w:tc>
      </w:tr>
      <w:tr w:rsidR="00147898" w:rsidRPr="001D13C1" w14:paraId="2C1F4F07" w14:textId="77777777" w:rsidTr="0052069C">
        <w:tc>
          <w:tcPr>
            <w:tcW w:w="1029" w:type="pct"/>
          </w:tcPr>
          <w:p w14:paraId="7C936F94" w14:textId="77777777" w:rsidR="00147898" w:rsidRPr="001D13C1" w:rsidRDefault="00147898" w:rsidP="0052069C">
            <w:pPr>
              <w:pStyle w:val="a7"/>
              <w:spacing w:after="0"/>
            </w:pPr>
            <w:r w:rsidRPr="00BD3B7E">
              <w:rPr>
                <w:rFonts w:asciiTheme="minorHAnsi" w:eastAsiaTheme="minorEastAsia" w:hAnsiTheme="minorHAnsi" w:cstheme="minorHAnsi"/>
                <w:lang w:eastAsia="zh-TW"/>
              </w:rPr>
              <w:t xml:space="preserve">User </w:t>
            </w:r>
            <w:r>
              <w:rPr>
                <w:rFonts w:asciiTheme="minorHAnsi" w:eastAsiaTheme="minorEastAsia" w:hAnsiTheme="minorHAnsi" w:cstheme="minorHAnsi"/>
                <w:lang w:eastAsia="zh-TW"/>
              </w:rPr>
              <w:t>test</w:t>
            </w:r>
          </w:p>
        </w:tc>
        <w:tc>
          <w:tcPr>
            <w:tcW w:w="1162" w:type="pct"/>
          </w:tcPr>
          <w:p w14:paraId="3F2C8072" w14:textId="77777777" w:rsidR="00147898" w:rsidRPr="001D13C1" w:rsidRDefault="00147898" w:rsidP="0052069C">
            <w:pPr>
              <w:pStyle w:val="a7"/>
              <w:spacing w:after="0"/>
            </w:pPr>
            <w:r w:rsidRPr="00BD3B7E">
              <w:rPr>
                <w:rFonts w:asciiTheme="minorHAnsi" w:eastAsiaTheme="minorEastAsia" w:hAnsiTheme="minorHAnsi" w:cstheme="minorHAnsi"/>
                <w:lang w:eastAsia="zh-TW"/>
              </w:rPr>
              <w:t>Low</w:t>
            </w:r>
          </w:p>
        </w:tc>
        <w:tc>
          <w:tcPr>
            <w:tcW w:w="1162" w:type="pct"/>
          </w:tcPr>
          <w:p w14:paraId="29485CAC" w14:textId="77777777" w:rsidR="00147898" w:rsidRPr="001D13C1" w:rsidRDefault="00147898" w:rsidP="0052069C">
            <w:pPr>
              <w:pStyle w:val="a7"/>
              <w:spacing w:after="0"/>
            </w:pPr>
            <w:r w:rsidRPr="00BD3B7E">
              <w:rPr>
                <w:rFonts w:asciiTheme="minorHAnsi" w:eastAsiaTheme="minorEastAsia" w:hAnsiTheme="minorHAnsi" w:cstheme="minorHAnsi"/>
                <w:lang w:eastAsia="zh-TW"/>
              </w:rPr>
              <w:t>Low</w:t>
            </w:r>
          </w:p>
        </w:tc>
        <w:tc>
          <w:tcPr>
            <w:tcW w:w="1648" w:type="pct"/>
          </w:tcPr>
          <w:p w14:paraId="5818025B" w14:textId="77777777" w:rsidR="00147898" w:rsidRPr="001D13C1" w:rsidRDefault="00147898" w:rsidP="0052069C">
            <w:pPr>
              <w:pStyle w:val="a7"/>
              <w:spacing w:after="0"/>
            </w:pPr>
            <w:r w:rsidRPr="00314CF7">
              <w:rPr>
                <w:rFonts w:ascii="微軟正黑體" w:eastAsia="微軟正黑體" w:hAnsi="微軟正黑體"/>
              </w:rPr>
              <w:t>Test issue</w:t>
            </w:r>
          </w:p>
        </w:tc>
      </w:tr>
      <w:tr w:rsidR="00147898" w:rsidRPr="001D13C1" w14:paraId="6986D7CE" w14:textId="77777777" w:rsidTr="0052069C">
        <w:tc>
          <w:tcPr>
            <w:tcW w:w="1029" w:type="pct"/>
          </w:tcPr>
          <w:p w14:paraId="48277D95" w14:textId="77777777" w:rsidR="00147898" w:rsidRPr="001D13C1" w:rsidRDefault="00147898" w:rsidP="0052069C">
            <w:pPr>
              <w:pStyle w:val="a7"/>
              <w:spacing w:after="0"/>
            </w:pPr>
          </w:p>
        </w:tc>
        <w:tc>
          <w:tcPr>
            <w:tcW w:w="1162" w:type="pct"/>
          </w:tcPr>
          <w:p w14:paraId="2E09A641" w14:textId="77777777" w:rsidR="00147898" w:rsidRPr="001D13C1" w:rsidRDefault="00147898" w:rsidP="0052069C">
            <w:pPr>
              <w:pStyle w:val="a7"/>
              <w:spacing w:after="0"/>
            </w:pPr>
          </w:p>
        </w:tc>
        <w:tc>
          <w:tcPr>
            <w:tcW w:w="1162" w:type="pct"/>
          </w:tcPr>
          <w:p w14:paraId="433BDF62" w14:textId="77777777" w:rsidR="00147898" w:rsidRPr="001D13C1" w:rsidRDefault="00147898" w:rsidP="0052069C">
            <w:pPr>
              <w:pStyle w:val="a7"/>
              <w:spacing w:after="0"/>
            </w:pPr>
          </w:p>
        </w:tc>
        <w:tc>
          <w:tcPr>
            <w:tcW w:w="1648" w:type="pct"/>
          </w:tcPr>
          <w:p w14:paraId="6AF58F49" w14:textId="77777777" w:rsidR="00147898" w:rsidRPr="001D13C1" w:rsidRDefault="00147898" w:rsidP="0052069C">
            <w:pPr>
              <w:pStyle w:val="a7"/>
              <w:spacing w:after="0"/>
            </w:pPr>
          </w:p>
        </w:tc>
      </w:tr>
      <w:tr w:rsidR="00147898" w:rsidRPr="001D13C1" w14:paraId="443FE8EE" w14:textId="77777777" w:rsidTr="0052069C">
        <w:tc>
          <w:tcPr>
            <w:tcW w:w="1029" w:type="pct"/>
          </w:tcPr>
          <w:p w14:paraId="7511F670" w14:textId="77777777" w:rsidR="00147898" w:rsidRPr="001D13C1" w:rsidRDefault="00147898" w:rsidP="0052069C">
            <w:pPr>
              <w:pStyle w:val="a7"/>
              <w:spacing w:after="0"/>
            </w:pPr>
          </w:p>
        </w:tc>
        <w:tc>
          <w:tcPr>
            <w:tcW w:w="1162" w:type="pct"/>
          </w:tcPr>
          <w:p w14:paraId="4D282983" w14:textId="77777777" w:rsidR="00147898" w:rsidRPr="001D13C1" w:rsidRDefault="00147898" w:rsidP="0052069C">
            <w:pPr>
              <w:pStyle w:val="a7"/>
              <w:spacing w:after="0"/>
            </w:pPr>
          </w:p>
        </w:tc>
        <w:tc>
          <w:tcPr>
            <w:tcW w:w="1162" w:type="pct"/>
          </w:tcPr>
          <w:p w14:paraId="18CD6620" w14:textId="77777777" w:rsidR="00147898" w:rsidRPr="001D13C1" w:rsidRDefault="00147898" w:rsidP="0052069C">
            <w:pPr>
              <w:pStyle w:val="a7"/>
              <w:spacing w:after="0"/>
            </w:pPr>
          </w:p>
        </w:tc>
        <w:tc>
          <w:tcPr>
            <w:tcW w:w="1648" w:type="pct"/>
          </w:tcPr>
          <w:p w14:paraId="1AD3A3CE" w14:textId="77777777" w:rsidR="00147898" w:rsidRPr="001D13C1" w:rsidRDefault="00147898" w:rsidP="0052069C">
            <w:pPr>
              <w:pStyle w:val="a7"/>
              <w:spacing w:after="0"/>
            </w:pPr>
          </w:p>
        </w:tc>
      </w:tr>
    </w:tbl>
    <w:p w14:paraId="7AA9D7C3" w14:textId="77777777" w:rsidR="00147898" w:rsidRPr="001D13C1" w:rsidRDefault="00147898" w:rsidP="004C1CB5">
      <w:pPr>
        <w:pStyle w:val="space"/>
      </w:pPr>
    </w:p>
    <w:p w14:paraId="3A92EF86" w14:textId="595A2E50" w:rsidR="004C1CB5" w:rsidRDefault="004C1CB5" w:rsidP="00C11B5C">
      <w:pPr>
        <w:pStyle w:val="Level1"/>
      </w:pPr>
      <w:r w:rsidRPr="001D13C1">
        <w:t>Service Level Agreements</w:t>
      </w:r>
    </w:p>
    <w:p w14:paraId="1A905896" w14:textId="77777777" w:rsidR="00147898" w:rsidRPr="001D13C1" w:rsidRDefault="00147898" w:rsidP="00147898">
      <w:pPr>
        <w:pStyle w:val="a0"/>
      </w:pPr>
      <w:r w:rsidRPr="001D13C1">
        <w:t>Please document the key SLA’s as per the enclosed document.</w:t>
      </w:r>
    </w:p>
    <w:p w14:paraId="3E26467B" w14:textId="2EA33D46" w:rsidR="00147898" w:rsidRPr="001D13C1" w:rsidRDefault="00147898" w:rsidP="00147898">
      <w:r>
        <w:rPr>
          <w:color w:val="000000"/>
        </w:rPr>
        <w:object w:dxaOrig="1541" w:dyaOrig="998" w14:anchorId="3D0F99E9">
          <v:shape id="_x0000_i1026" type="#_x0000_t75" style="width:76.95pt;height:50pt" o:ole="">
            <v:imagedata r:id="rId20" o:title=""/>
          </v:shape>
          <o:OLEObject Type="Embed" ProgID="Excel.Sheet.12" ShapeID="_x0000_i1026" DrawAspect="Icon" ObjectID="_1762255731" r:id="rId21"/>
        </w:object>
      </w:r>
    </w:p>
    <w:p w14:paraId="2A9B4BF5" w14:textId="77777777" w:rsidR="00F67D79" w:rsidRPr="001D13C1" w:rsidRDefault="00F67D79" w:rsidP="00F67D79">
      <w:pPr>
        <w:pStyle w:val="Level1"/>
      </w:pPr>
      <w:r w:rsidRPr="001D13C1">
        <w:lastRenderedPageBreak/>
        <w:t>Approach</w:t>
      </w:r>
    </w:p>
    <w:p w14:paraId="22BDC355" w14:textId="10B52D08" w:rsidR="00F67D79" w:rsidRPr="001D13C1" w:rsidRDefault="00F67D79" w:rsidP="00F67D79">
      <w:r w:rsidRPr="001D13C1">
        <w:t xml:space="preserve">Project Management is a key strategic enabler for the Logistics group that supports the effective delivery of customer solutions. The capability to successfully lead, manage and deliver projects, or new customer solutions, on time, on budget, and to required specifications is core to our business approach. The global project management process is employed by our skilled and experienced project management professionals to ensure the effective leadership and management of change. </w:t>
      </w:r>
    </w:p>
    <w:p w14:paraId="64FB58BC" w14:textId="3A42CFE5" w:rsidR="00F67D79" w:rsidRPr="001D13C1" w:rsidRDefault="001F51E4" w:rsidP="00F67D79">
      <w:r>
        <w:t xml:space="preserve">eslite </w:t>
      </w:r>
      <w:r w:rsidRPr="001D13C1">
        <w:t>project management</w:t>
      </w:r>
      <w:r w:rsidR="00F67D79" w:rsidRPr="001D13C1">
        <w:t xml:space="preserve"> is a 5-phased project management methodology designed to meet the needs of all project management stakeholders regardless of project size or complexity. Aligned with the principles of the Proj</w:t>
      </w:r>
      <w:r>
        <w:t>ect Management Institute (PMI)</w:t>
      </w:r>
      <w:r w:rsidR="00F67D79" w:rsidRPr="001D13C1">
        <w:t xml:space="preserve">, </w:t>
      </w:r>
      <w:r>
        <w:t xml:space="preserve">eslite </w:t>
      </w:r>
      <w:r w:rsidRPr="001D13C1">
        <w:t>project management</w:t>
      </w:r>
      <w:r w:rsidR="00F67D79" w:rsidRPr="001D13C1">
        <w:t xml:space="preserve"> provides a standard of project management methodology for </w:t>
      </w:r>
      <w:r>
        <w:t>eslite</w:t>
      </w:r>
      <w:r w:rsidR="00F67D79" w:rsidRPr="001D13C1">
        <w:t xml:space="preserve"> while ensuring adaptability to meet cultural needs. </w:t>
      </w:r>
    </w:p>
    <w:p w14:paraId="198821BB" w14:textId="0B8FB412" w:rsidR="00613E38" w:rsidRPr="001D13C1" w:rsidRDefault="00F67D79" w:rsidP="00F67D79">
      <w:r w:rsidRPr="001D13C1">
        <w:t xml:space="preserve">The acronym, </w:t>
      </w:r>
      <w:r w:rsidR="001F51E4">
        <w:t xml:space="preserve">eslite </w:t>
      </w:r>
      <w:r w:rsidR="001F51E4" w:rsidRPr="001D13C1">
        <w:t xml:space="preserve">project management </w:t>
      </w:r>
      <w:r w:rsidRPr="001D13C1">
        <w:t xml:space="preserve">®, signifies the 5 phases of a </w:t>
      </w:r>
      <w:r w:rsidR="001F51E4">
        <w:t>eslite</w:t>
      </w:r>
      <w:r w:rsidRPr="001D13C1">
        <w:t xml:space="preserve"> project:</w:t>
      </w:r>
      <w:r w:rsidR="00F2658B" w:rsidRPr="001D13C1">
        <w:t xml:space="preserve"> </w:t>
      </w:r>
      <w:r w:rsidRPr="001D13C1">
        <w:t>Define Plan, Implement, Control and Transition.</w:t>
      </w:r>
      <w:r w:rsidR="00F2658B" w:rsidRPr="001D13C1">
        <w:t xml:space="preserve"> </w:t>
      </w:r>
      <w:r w:rsidRPr="001D13C1">
        <w:t>As a project progresses through these five phases, governance is in place to ensure a continual quality, time and budget check.</w:t>
      </w:r>
    </w:p>
    <w:p w14:paraId="1682B8F6" w14:textId="77777777" w:rsidR="00035213" w:rsidRPr="001D13C1" w:rsidRDefault="00035213" w:rsidP="00035213">
      <w:pPr>
        <w:pStyle w:val="space"/>
      </w:pPr>
    </w:p>
    <w:p w14:paraId="6FE0B3CB" w14:textId="5D7DF56B" w:rsidR="00EB495B" w:rsidRPr="00BD5E11" w:rsidRDefault="00F67D79" w:rsidP="00EB495B">
      <w:pPr>
        <w:pStyle w:val="Level1"/>
      </w:pPr>
      <w:r w:rsidRPr="001D13C1">
        <w:t>Pursuit Controls</w:t>
      </w:r>
    </w:p>
    <w:p w14:paraId="3452144A" w14:textId="77777777" w:rsidR="00147898" w:rsidRPr="001D13C1" w:rsidRDefault="00147898" w:rsidP="00147898">
      <w:pPr>
        <w:pStyle w:val="Level2"/>
      </w:pPr>
      <w:r w:rsidRPr="001D13C1">
        <w:t>Approvals Process</w:t>
      </w:r>
    </w:p>
    <w:p w14:paraId="4BE132A0" w14:textId="77777777" w:rsidR="00147898" w:rsidRPr="001D13C1" w:rsidRDefault="00147898" w:rsidP="00147898">
      <w:pPr>
        <w:pStyle w:val="BodyTextIndent2"/>
        <w:rPr>
          <w:lang w:eastAsia="en-GB"/>
        </w:rPr>
      </w:pPr>
      <w:r w:rsidRPr="001D13C1">
        <w:rPr>
          <w:lang w:eastAsia="en-GB"/>
        </w:rPr>
        <w:t>Summarise the internal approval process to which this Pursuit will be subjected.</w:t>
      </w:r>
    </w:p>
    <w:p w14:paraId="195FF281" w14:textId="77777777" w:rsidR="00147898" w:rsidRPr="001D13C1" w:rsidRDefault="00147898" w:rsidP="00147898">
      <w:pPr>
        <w:pStyle w:val="BodyTextIndent2"/>
        <w:rPr>
          <w:color w:val="000000"/>
          <w:lang w:eastAsia="en-GB"/>
        </w:rPr>
      </w:pPr>
    </w:p>
    <w:p w14:paraId="10E6F231" w14:textId="77777777" w:rsidR="00147898" w:rsidRPr="001D13C1" w:rsidRDefault="00147898" w:rsidP="00147898">
      <w:pPr>
        <w:pStyle w:val="Level2"/>
      </w:pPr>
      <w:r w:rsidRPr="001D13C1">
        <w:t>Tolerances and Exception Procedure</w:t>
      </w:r>
    </w:p>
    <w:p w14:paraId="06E6058A" w14:textId="77777777" w:rsidR="00147898" w:rsidRPr="001D13C1" w:rsidRDefault="00147898" w:rsidP="00147898">
      <w:pPr>
        <w:pStyle w:val="BodyTextIndent2"/>
        <w:rPr>
          <w:lang w:eastAsia="en-GB"/>
        </w:rPr>
      </w:pPr>
      <w:r w:rsidRPr="001D13C1">
        <w:rPr>
          <w:lang w:eastAsia="en-GB"/>
        </w:rPr>
        <w:t xml:space="preserve">What tolerances are permissible above and below the estimated time and cost without escalating the deviation to the next level of management for approval? </w:t>
      </w:r>
    </w:p>
    <w:p w14:paraId="416F3A67" w14:textId="77777777" w:rsidR="00147898" w:rsidRPr="001D13C1" w:rsidRDefault="00147898" w:rsidP="00147898">
      <w:pPr>
        <w:pStyle w:val="BodyTextIndent2"/>
        <w:rPr>
          <w:color w:val="000000"/>
          <w:lang w:eastAsia="en-GB"/>
        </w:rPr>
      </w:pPr>
    </w:p>
    <w:p w14:paraId="63204EE4" w14:textId="77777777" w:rsidR="00147898" w:rsidRPr="001D13C1" w:rsidRDefault="00147898" w:rsidP="00147898">
      <w:pPr>
        <w:pStyle w:val="Level2"/>
      </w:pPr>
      <w:r w:rsidRPr="001D13C1">
        <w:t>Change Management Procedures</w:t>
      </w:r>
    </w:p>
    <w:p w14:paraId="697F79FC" w14:textId="77777777" w:rsidR="00147898" w:rsidRPr="001D13C1" w:rsidRDefault="00147898" w:rsidP="00147898">
      <w:pPr>
        <w:pStyle w:val="BodyTextIndent2"/>
        <w:rPr>
          <w:lang w:eastAsia="en-GB"/>
        </w:rPr>
      </w:pPr>
      <w:r w:rsidRPr="001D13C1">
        <w:rPr>
          <w:lang w:eastAsia="en-GB"/>
        </w:rPr>
        <w:t xml:space="preserve">What process will be followed, and what documentation will be used to manage any changes outside of the above tolerances? </w:t>
      </w:r>
    </w:p>
    <w:p w14:paraId="5A77ADBC" w14:textId="77777777" w:rsidR="00147898" w:rsidRPr="001D13C1" w:rsidRDefault="00147898" w:rsidP="00147898">
      <w:pPr>
        <w:pStyle w:val="BodyTextIndent2"/>
        <w:rPr>
          <w:rFonts w:cs="Arial"/>
          <w:color w:val="000000"/>
          <w:lang w:eastAsia="en-GB"/>
        </w:rPr>
      </w:pPr>
    </w:p>
    <w:p w14:paraId="3C50E26F" w14:textId="77777777" w:rsidR="00147898" w:rsidRPr="001D13C1" w:rsidRDefault="00147898" w:rsidP="00147898">
      <w:pPr>
        <w:pStyle w:val="Level2"/>
      </w:pPr>
      <w:r w:rsidRPr="001D13C1">
        <w:t>Sign-Off Procedures</w:t>
      </w:r>
    </w:p>
    <w:p w14:paraId="060B8DB3" w14:textId="77777777" w:rsidR="00147898" w:rsidRPr="001D13C1" w:rsidRDefault="00147898" w:rsidP="00147898">
      <w:pPr>
        <w:pStyle w:val="BodyTextIndent2"/>
        <w:rPr>
          <w:lang w:eastAsia="en-GB"/>
        </w:rPr>
      </w:pPr>
      <w:r w:rsidRPr="001D13C1">
        <w:rPr>
          <w:lang w:eastAsia="en-GB"/>
        </w:rPr>
        <w:t xml:space="preserve">Detail below what documents will need to be signed off during this Pursuit, and the individuals who will be signing them off. </w:t>
      </w:r>
    </w:p>
    <w:p w14:paraId="0447C98C" w14:textId="77777777" w:rsidR="00147898" w:rsidRPr="001D13C1" w:rsidRDefault="00147898" w:rsidP="00147898">
      <w:pPr>
        <w:ind w:left="1151"/>
        <w:rPr>
          <w:color w:val="000000"/>
          <w:lang w:eastAsia="en-GB"/>
        </w:rPr>
      </w:pPr>
    </w:p>
    <w:p w14:paraId="510BB834" w14:textId="77777777" w:rsidR="00147898" w:rsidRPr="001D13C1" w:rsidRDefault="00147898" w:rsidP="00147898">
      <w:pPr>
        <w:pStyle w:val="Level2"/>
      </w:pPr>
      <w:r w:rsidRPr="001D13C1">
        <w:t>Document Repository</w:t>
      </w:r>
    </w:p>
    <w:p w14:paraId="49A69382" w14:textId="77777777" w:rsidR="00147898" w:rsidRPr="001D13C1" w:rsidRDefault="00147898" w:rsidP="00147898">
      <w:pPr>
        <w:pStyle w:val="BodyTextIndent2"/>
        <w:rPr>
          <w:lang w:eastAsia="en-GB"/>
        </w:rPr>
      </w:pPr>
      <w:r w:rsidRPr="001D13C1">
        <w:rPr>
          <w:lang w:eastAsia="en-GB"/>
        </w:rPr>
        <w:t xml:space="preserve">Where will the documents from this Pursuit be located? In most cases this should be </w:t>
      </w:r>
      <w:r>
        <w:rPr>
          <w:lang w:eastAsia="en-GB"/>
        </w:rPr>
        <w:t>Project folders</w:t>
      </w:r>
      <w:r w:rsidRPr="001D13C1">
        <w:rPr>
          <w:lang w:eastAsia="en-GB"/>
        </w:rPr>
        <w:t>. How will draft and signed-off documents be identified? What file structure will be used? Who will have access to this repository?</w:t>
      </w:r>
    </w:p>
    <w:p w14:paraId="0F44D38F" w14:textId="0FED7643" w:rsidR="00BD5E11" w:rsidRPr="001D13C1" w:rsidRDefault="00BD5E11" w:rsidP="00803393">
      <w:pPr>
        <w:pStyle w:val="space"/>
      </w:pPr>
    </w:p>
    <w:p w14:paraId="32A67A75" w14:textId="77777777" w:rsidR="00214AEA" w:rsidRPr="001D13C1" w:rsidRDefault="00214AEA" w:rsidP="00214AEA">
      <w:pPr>
        <w:pStyle w:val="Level1"/>
      </w:pPr>
      <w:r w:rsidRPr="001D13C1">
        <w:t>Items Not Included</w:t>
      </w:r>
    </w:p>
    <w:p w14:paraId="33974FFD" w14:textId="1AFAC1D6" w:rsidR="00613E38" w:rsidRPr="00384395" w:rsidRDefault="00AF544F" w:rsidP="00384395">
      <w:pPr>
        <w:pStyle w:val="a0"/>
        <w:ind w:leftChars="100" w:left="210"/>
        <w:rPr>
          <w:color w:val="000000" w:themeColor="text1"/>
          <w:lang w:eastAsia="en-GB"/>
        </w:rPr>
      </w:pPr>
      <w:r w:rsidRPr="00BD5E11">
        <w:rPr>
          <w:color w:val="000000" w:themeColor="text1"/>
          <w:lang w:eastAsia="en-GB"/>
        </w:rPr>
        <w:t>N/A</w:t>
      </w:r>
    </w:p>
    <w:p w14:paraId="4EE4601F" w14:textId="77777777" w:rsidR="00F67D79" w:rsidRPr="001D13C1" w:rsidRDefault="00F67D79" w:rsidP="00F67D79">
      <w:pPr>
        <w:pStyle w:val="Partheader"/>
      </w:pPr>
      <w:r w:rsidRPr="001D13C1">
        <w:t>Part 2 – Financial Case</w:t>
      </w:r>
    </w:p>
    <w:p w14:paraId="01CC447A" w14:textId="3BF99B05" w:rsidR="003407A4" w:rsidRPr="00384395" w:rsidRDefault="00F67D79" w:rsidP="00384395">
      <w:pPr>
        <w:pStyle w:val="Level1"/>
        <w:rPr>
          <w:lang w:eastAsia="en-GB"/>
        </w:rPr>
      </w:pPr>
      <w:r w:rsidRPr="001D13C1">
        <w:rPr>
          <w:lang w:eastAsia="en-GB"/>
        </w:rPr>
        <w:t xml:space="preserve">IT Benefits </w:t>
      </w:r>
    </w:p>
    <w:p w14:paraId="1DF39B45" w14:textId="61CCF215" w:rsidR="00384395" w:rsidRPr="00384395" w:rsidRDefault="00384395" w:rsidP="00384395">
      <w:pPr>
        <w:pStyle w:val="a0"/>
        <w:ind w:leftChars="100" w:left="210"/>
        <w:rPr>
          <w:color w:val="000000" w:themeColor="text1"/>
          <w:lang w:eastAsia="en-GB"/>
        </w:rPr>
      </w:pPr>
      <w:r w:rsidRPr="00BD5E11">
        <w:rPr>
          <w:color w:val="000000" w:themeColor="text1"/>
          <w:lang w:eastAsia="en-GB"/>
        </w:rPr>
        <w:t>N/A</w:t>
      </w:r>
    </w:p>
    <w:p w14:paraId="633962BF" w14:textId="77777777" w:rsidR="00AF544F" w:rsidRPr="00AF544F" w:rsidRDefault="00AF544F" w:rsidP="00AF544F">
      <w:pPr>
        <w:pStyle w:val="Level1"/>
        <w:rPr>
          <w:lang w:eastAsia="en-GB"/>
        </w:rPr>
      </w:pPr>
      <w:r>
        <w:rPr>
          <w:lang w:eastAsia="en-GB"/>
        </w:rPr>
        <w:t>IT Cost Summar</w:t>
      </w:r>
    </w:p>
    <w:tbl>
      <w:tblPr>
        <w:tblW w:w="43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554"/>
        <w:gridCol w:w="3478"/>
        <w:gridCol w:w="2310"/>
        <w:gridCol w:w="571"/>
        <w:gridCol w:w="1747"/>
      </w:tblGrid>
      <w:tr w:rsidR="00AF544F" w:rsidRPr="00314CF7" w14:paraId="7DB77F1B" w14:textId="77777777" w:rsidTr="00B56053">
        <w:trPr>
          <w:jc w:val="center"/>
        </w:trPr>
        <w:tc>
          <w:tcPr>
            <w:tcW w:w="315" w:type="pct"/>
            <w:shd w:val="clear" w:color="auto" w:fill="E0E0E0"/>
          </w:tcPr>
          <w:p w14:paraId="2B8E230A" w14:textId="77777777" w:rsidR="00AF544F" w:rsidRPr="00314CF7" w:rsidRDefault="00AF544F" w:rsidP="00A70F93">
            <w:pPr>
              <w:spacing w:after="0"/>
              <w:rPr>
                <w:rFonts w:ascii="微軟正黑體" w:eastAsia="微軟正黑體" w:hAnsi="微軟正黑體"/>
              </w:rPr>
            </w:pPr>
            <w:r w:rsidRPr="00314CF7">
              <w:rPr>
                <w:rFonts w:ascii="微軟正黑體" w:eastAsia="微軟正黑體" w:hAnsi="微軟正黑體"/>
              </w:rPr>
              <w:lastRenderedPageBreak/>
              <w:t>NO</w:t>
            </w:r>
          </w:p>
        </w:tc>
        <w:tc>
          <w:tcPr>
            <w:tcW w:w="2009" w:type="pct"/>
            <w:shd w:val="clear" w:color="auto" w:fill="E0E0E0"/>
          </w:tcPr>
          <w:p w14:paraId="06E2EE75" w14:textId="77777777" w:rsidR="00AF544F" w:rsidRPr="00314CF7" w:rsidRDefault="00AF544F" w:rsidP="00A70F93">
            <w:pPr>
              <w:spacing w:after="0"/>
              <w:rPr>
                <w:rFonts w:ascii="微軟正黑體" w:eastAsia="微軟正黑體" w:hAnsi="微軟正黑體"/>
              </w:rPr>
            </w:pPr>
            <w:r w:rsidRPr="00314CF7">
              <w:rPr>
                <w:rFonts w:ascii="微軟正黑體" w:eastAsia="微軟正黑體" w:hAnsi="微軟正黑體"/>
              </w:rPr>
              <w:t>Item</w:t>
            </w:r>
          </w:p>
        </w:tc>
        <w:tc>
          <w:tcPr>
            <w:tcW w:w="1335" w:type="pct"/>
            <w:shd w:val="clear" w:color="auto" w:fill="E0E0E0"/>
          </w:tcPr>
          <w:p w14:paraId="4AE2BE58" w14:textId="77777777" w:rsidR="00AF544F" w:rsidRPr="00314CF7" w:rsidRDefault="00AF544F" w:rsidP="00A70F93">
            <w:pPr>
              <w:spacing w:after="0"/>
              <w:rPr>
                <w:rFonts w:ascii="微軟正黑體" w:eastAsia="微軟正黑體" w:hAnsi="微軟正黑體"/>
              </w:rPr>
            </w:pPr>
            <w:r w:rsidRPr="00314CF7">
              <w:rPr>
                <w:rFonts w:ascii="微軟正黑體" w:eastAsia="微軟正黑體" w:hAnsi="微軟正黑體"/>
              </w:rPr>
              <w:t>Unit cost</w:t>
            </w:r>
          </w:p>
        </w:tc>
        <w:tc>
          <w:tcPr>
            <w:tcW w:w="331" w:type="pct"/>
            <w:shd w:val="clear" w:color="auto" w:fill="E0E0E0"/>
          </w:tcPr>
          <w:p w14:paraId="77AD0683" w14:textId="77777777" w:rsidR="00AF544F" w:rsidRPr="00314CF7" w:rsidRDefault="00AF544F" w:rsidP="00A70F93">
            <w:pPr>
              <w:spacing w:after="0"/>
              <w:rPr>
                <w:rFonts w:ascii="微軟正黑體" w:eastAsia="微軟正黑體" w:hAnsi="微軟正黑體"/>
              </w:rPr>
            </w:pPr>
            <w:r w:rsidRPr="00314CF7">
              <w:rPr>
                <w:rFonts w:ascii="微軟正黑體" w:eastAsia="微軟正黑體" w:hAnsi="微軟正黑體"/>
              </w:rPr>
              <w:t>Qty</w:t>
            </w:r>
          </w:p>
        </w:tc>
        <w:tc>
          <w:tcPr>
            <w:tcW w:w="1010" w:type="pct"/>
            <w:shd w:val="clear" w:color="auto" w:fill="E0E0E0"/>
          </w:tcPr>
          <w:p w14:paraId="43DFD9E8" w14:textId="77777777" w:rsidR="00AF544F" w:rsidRPr="00314CF7" w:rsidRDefault="00AF544F" w:rsidP="00A70F93">
            <w:pPr>
              <w:spacing w:after="0"/>
              <w:jc w:val="right"/>
              <w:rPr>
                <w:rFonts w:ascii="微軟正黑體" w:eastAsia="微軟正黑體" w:hAnsi="微軟正黑體"/>
              </w:rPr>
            </w:pPr>
            <w:r w:rsidRPr="00314CF7">
              <w:rPr>
                <w:rFonts w:ascii="微軟正黑體" w:eastAsia="微軟正黑體" w:hAnsi="微軟正黑體"/>
              </w:rPr>
              <w:t>Total</w:t>
            </w:r>
          </w:p>
        </w:tc>
      </w:tr>
      <w:tr w:rsidR="00AF544F" w:rsidRPr="00314CF7" w14:paraId="65FF01DE" w14:textId="77777777" w:rsidTr="00A70F93">
        <w:trPr>
          <w:jc w:val="center"/>
        </w:trPr>
        <w:tc>
          <w:tcPr>
            <w:tcW w:w="5000" w:type="pct"/>
            <w:gridSpan w:val="5"/>
            <w:shd w:val="clear" w:color="auto" w:fill="D9D9D9" w:themeFill="background1" w:themeFillShade="D9"/>
          </w:tcPr>
          <w:p w14:paraId="0394293F" w14:textId="77777777" w:rsidR="00AF544F" w:rsidRPr="00314CF7" w:rsidRDefault="00AF544F" w:rsidP="00A70F93">
            <w:pPr>
              <w:spacing w:after="0"/>
              <w:rPr>
                <w:rFonts w:ascii="微軟正黑體" w:eastAsia="微軟正黑體" w:hAnsi="微軟正黑體"/>
                <w:b/>
                <w:lang w:eastAsia="zh-TW"/>
              </w:rPr>
            </w:pPr>
            <w:r w:rsidRPr="00314CF7">
              <w:rPr>
                <w:rFonts w:ascii="微軟正黑體" w:eastAsia="微軟正黑體" w:hAnsi="微軟正黑體"/>
                <w:b/>
              </w:rPr>
              <w:t>Manpower</w:t>
            </w:r>
          </w:p>
        </w:tc>
      </w:tr>
      <w:tr w:rsidR="00B56053" w:rsidRPr="00B56053" w14:paraId="5E32B75D" w14:textId="77777777" w:rsidTr="00B56053">
        <w:trPr>
          <w:jc w:val="center"/>
        </w:trPr>
        <w:tc>
          <w:tcPr>
            <w:tcW w:w="315" w:type="pct"/>
            <w:shd w:val="clear" w:color="auto" w:fill="FFFFFF" w:themeFill="background1"/>
          </w:tcPr>
          <w:p w14:paraId="10B099EC" w14:textId="7913CC49" w:rsidR="00B56053" w:rsidRPr="00B56053" w:rsidRDefault="00B56053" w:rsidP="00B56053">
            <w:pPr>
              <w:spacing w:after="0"/>
              <w:rPr>
                <w:rFonts w:ascii="微軟正黑體" w:eastAsia="微軟正黑體" w:hAnsi="微軟正黑體"/>
                <w:sz w:val="22"/>
              </w:rPr>
            </w:pPr>
            <w:r w:rsidRPr="00314CF7">
              <w:rPr>
                <w:rFonts w:ascii="微軟正黑體" w:eastAsia="微軟正黑體" w:hAnsi="微軟正黑體"/>
              </w:rPr>
              <w:t>1</w:t>
            </w:r>
          </w:p>
        </w:tc>
        <w:tc>
          <w:tcPr>
            <w:tcW w:w="2009" w:type="pct"/>
          </w:tcPr>
          <w:p w14:paraId="620DB113" w14:textId="0790F366" w:rsidR="00B56053" w:rsidRPr="00B56053" w:rsidRDefault="00B56053" w:rsidP="00B56053">
            <w:pPr>
              <w:spacing w:after="0"/>
              <w:rPr>
                <w:rFonts w:ascii="微軟正黑體" w:eastAsia="微軟正黑體" w:hAnsi="微軟正黑體"/>
                <w:sz w:val="22"/>
                <w:lang w:eastAsia="zh-TW"/>
              </w:rPr>
            </w:pPr>
            <w:r w:rsidRPr="00D97514">
              <w:rPr>
                <w:rFonts w:ascii="微軟正黑體" w:eastAsia="微軟正黑體" w:hAnsi="微軟正黑體"/>
                <w:lang w:eastAsia="zh-TW"/>
              </w:rPr>
              <w:t>Concept</w:t>
            </w:r>
            <w:r>
              <w:rPr>
                <w:rFonts w:ascii="微軟正黑體" w:eastAsia="微軟正黑體" w:hAnsi="微軟正黑體"/>
                <w:lang w:eastAsia="zh-TW"/>
              </w:rPr>
              <w:t xml:space="preserve"> </w:t>
            </w:r>
            <w:r w:rsidRPr="00D97514">
              <w:rPr>
                <w:rFonts w:ascii="微軟正黑體" w:eastAsia="微軟正黑體" w:hAnsi="微軟正黑體"/>
                <w:lang w:eastAsia="zh-TW"/>
              </w:rPr>
              <w:t>Of</w:t>
            </w:r>
            <w:r>
              <w:rPr>
                <w:rFonts w:ascii="微軟正黑體" w:eastAsia="微軟正黑體" w:hAnsi="微軟正黑體"/>
                <w:lang w:eastAsia="zh-TW"/>
              </w:rPr>
              <w:t xml:space="preserve"> </w:t>
            </w:r>
            <w:r w:rsidRPr="00D97514">
              <w:rPr>
                <w:rFonts w:ascii="微軟正黑體" w:eastAsia="微軟正黑體" w:hAnsi="微軟正黑體"/>
                <w:lang w:eastAsia="zh-TW"/>
              </w:rPr>
              <w:t>System</w:t>
            </w:r>
          </w:p>
        </w:tc>
        <w:tc>
          <w:tcPr>
            <w:tcW w:w="1335" w:type="pct"/>
          </w:tcPr>
          <w:p w14:paraId="424F0489" w14:textId="5ED652AA" w:rsidR="00B56053" w:rsidRPr="00B56053" w:rsidRDefault="00B56053" w:rsidP="00B56053">
            <w:pPr>
              <w:spacing w:after="0"/>
              <w:jc w:val="right"/>
              <w:rPr>
                <w:rFonts w:ascii="微軟正黑體" w:eastAsia="微軟正黑體" w:hAnsi="微軟正黑體"/>
                <w:sz w:val="22"/>
                <w:lang w:eastAsia="zh-TW"/>
              </w:rPr>
            </w:pPr>
            <w:r w:rsidRPr="00314CF7">
              <w:rPr>
                <w:rFonts w:ascii="微軟正黑體" w:eastAsia="微軟正黑體" w:hAnsi="微軟正黑體"/>
                <w:lang w:eastAsia="zh-TW"/>
              </w:rPr>
              <w:t>NTD15</w:t>
            </w:r>
            <w:r w:rsidRPr="00314CF7">
              <w:rPr>
                <w:rFonts w:ascii="微軟正黑體" w:eastAsia="微軟正黑體" w:hAnsi="微軟正黑體" w:hint="eastAsia"/>
                <w:lang w:eastAsia="zh-TW"/>
              </w:rPr>
              <w:t>,</w:t>
            </w:r>
            <w:r w:rsidRPr="00314CF7">
              <w:rPr>
                <w:rFonts w:ascii="微軟正黑體" w:eastAsia="微軟正黑體" w:hAnsi="微軟正黑體"/>
                <w:lang w:eastAsia="zh-TW"/>
              </w:rPr>
              <w:t>000</w:t>
            </w:r>
          </w:p>
        </w:tc>
        <w:tc>
          <w:tcPr>
            <w:tcW w:w="331" w:type="pct"/>
          </w:tcPr>
          <w:p w14:paraId="6C6DE56B" w14:textId="035D3F6B" w:rsidR="00B56053" w:rsidRPr="00B56053" w:rsidRDefault="00ED6935" w:rsidP="00B56053">
            <w:pPr>
              <w:spacing w:after="0"/>
              <w:jc w:val="center"/>
              <w:rPr>
                <w:rFonts w:ascii="微軟正黑體" w:eastAsia="微軟正黑體" w:hAnsi="微軟正黑體"/>
                <w:sz w:val="22"/>
                <w:lang w:eastAsia="zh-TW"/>
              </w:rPr>
            </w:pPr>
            <w:r>
              <w:rPr>
                <w:rFonts w:ascii="微軟正黑體" w:eastAsia="微軟正黑體" w:hAnsi="微軟正黑體"/>
                <w:lang w:eastAsia="zh-TW"/>
              </w:rPr>
              <w:t>3</w:t>
            </w:r>
          </w:p>
        </w:tc>
        <w:tc>
          <w:tcPr>
            <w:tcW w:w="1010" w:type="pct"/>
          </w:tcPr>
          <w:p w14:paraId="4F07180E" w14:textId="47147E48" w:rsidR="00B56053" w:rsidRPr="00B56053" w:rsidRDefault="00ED6935" w:rsidP="00B56053">
            <w:pPr>
              <w:spacing w:after="0"/>
              <w:jc w:val="right"/>
              <w:rPr>
                <w:rFonts w:ascii="微軟正黑體" w:eastAsia="微軟正黑體" w:hAnsi="微軟正黑體"/>
                <w:sz w:val="22"/>
                <w:lang w:eastAsia="zh-TW"/>
              </w:rPr>
            </w:pPr>
            <w:r>
              <w:rPr>
                <w:rFonts w:ascii="微軟正黑體" w:eastAsia="微軟正黑體" w:hAnsi="微軟正黑體"/>
                <w:lang w:eastAsia="zh-TW"/>
              </w:rPr>
              <w:t>45</w:t>
            </w:r>
            <w:r w:rsidR="00B56053" w:rsidRPr="00314CF7">
              <w:rPr>
                <w:rFonts w:ascii="微軟正黑體" w:eastAsia="微軟正黑體" w:hAnsi="微軟正黑體" w:hint="eastAsia"/>
                <w:lang w:eastAsia="zh-TW"/>
              </w:rPr>
              <w:t>,</w:t>
            </w:r>
            <w:r w:rsidR="00B56053" w:rsidRPr="00314CF7">
              <w:rPr>
                <w:rFonts w:ascii="微軟正黑體" w:eastAsia="微軟正黑體" w:hAnsi="微軟正黑體"/>
                <w:lang w:eastAsia="zh-TW"/>
              </w:rPr>
              <w:t>000</w:t>
            </w:r>
          </w:p>
        </w:tc>
      </w:tr>
      <w:tr w:rsidR="00AF544F" w:rsidRPr="00314CF7" w14:paraId="6B43D95B" w14:textId="77777777" w:rsidTr="00B56053">
        <w:trPr>
          <w:jc w:val="center"/>
        </w:trPr>
        <w:tc>
          <w:tcPr>
            <w:tcW w:w="315" w:type="pct"/>
            <w:shd w:val="clear" w:color="auto" w:fill="FFFFFF" w:themeFill="background1"/>
          </w:tcPr>
          <w:p w14:paraId="02F79365" w14:textId="77777777" w:rsidR="00AF544F" w:rsidRPr="00314CF7" w:rsidRDefault="00AF544F" w:rsidP="00A70F93">
            <w:pPr>
              <w:spacing w:after="0"/>
              <w:rPr>
                <w:rFonts w:ascii="微軟正黑體" w:eastAsia="微軟正黑體" w:hAnsi="微軟正黑體"/>
              </w:rPr>
            </w:pPr>
            <w:r w:rsidRPr="00314CF7">
              <w:rPr>
                <w:rFonts w:ascii="微軟正黑體" w:eastAsia="微軟正黑體" w:hAnsi="微軟正黑體"/>
              </w:rPr>
              <w:t>1</w:t>
            </w:r>
          </w:p>
        </w:tc>
        <w:tc>
          <w:tcPr>
            <w:tcW w:w="2009" w:type="pct"/>
          </w:tcPr>
          <w:p w14:paraId="6EDE32D3" w14:textId="77777777" w:rsidR="00AF544F" w:rsidRPr="00314CF7" w:rsidRDefault="00AF544F" w:rsidP="00A70F93">
            <w:pPr>
              <w:spacing w:after="0"/>
              <w:rPr>
                <w:rFonts w:ascii="微軟正黑體" w:eastAsia="微軟正黑體" w:hAnsi="微軟正黑體"/>
              </w:rPr>
            </w:pPr>
            <w:r w:rsidRPr="00314CF7">
              <w:rPr>
                <w:rFonts w:ascii="微軟正黑體" w:eastAsia="微軟正黑體" w:hAnsi="微軟正黑體"/>
                <w:lang w:eastAsia="zh-TW"/>
              </w:rPr>
              <w:t>Developer</w:t>
            </w:r>
          </w:p>
        </w:tc>
        <w:tc>
          <w:tcPr>
            <w:tcW w:w="1335" w:type="pct"/>
          </w:tcPr>
          <w:p w14:paraId="5D50BE24" w14:textId="77777777" w:rsidR="00AF544F" w:rsidRPr="00314CF7" w:rsidRDefault="00AF544F" w:rsidP="00A70F93">
            <w:pPr>
              <w:spacing w:after="0"/>
              <w:jc w:val="right"/>
              <w:rPr>
                <w:rFonts w:ascii="微軟正黑體" w:eastAsia="微軟正黑體" w:hAnsi="微軟正黑體"/>
                <w:lang w:eastAsia="zh-TW"/>
              </w:rPr>
            </w:pPr>
            <w:r w:rsidRPr="00314CF7">
              <w:rPr>
                <w:rFonts w:ascii="微軟正黑體" w:eastAsia="微軟正黑體" w:hAnsi="微軟正黑體"/>
                <w:lang w:eastAsia="zh-TW"/>
              </w:rPr>
              <w:t>NTD15</w:t>
            </w:r>
            <w:r w:rsidRPr="00314CF7">
              <w:rPr>
                <w:rFonts w:ascii="微軟正黑體" w:eastAsia="微軟正黑體" w:hAnsi="微軟正黑體" w:hint="eastAsia"/>
                <w:lang w:eastAsia="zh-TW"/>
              </w:rPr>
              <w:t>,</w:t>
            </w:r>
            <w:r w:rsidRPr="00314CF7">
              <w:rPr>
                <w:rFonts w:ascii="微軟正黑體" w:eastAsia="微軟正黑體" w:hAnsi="微軟正黑體"/>
                <w:lang w:eastAsia="zh-TW"/>
              </w:rPr>
              <w:t>000</w:t>
            </w:r>
          </w:p>
        </w:tc>
        <w:tc>
          <w:tcPr>
            <w:tcW w:w="331" w:type="pct"/>
          </w:tcPr>
          <w:p w14:paraId="7D9B54CC" w14:textId="5F3A6A5B" w:rsidR="00AF544F" w:rsidRPr="00314CF7" w:rsidRDefault="00D744B1" w:rsidP="00B56053">
            <w:pPr>
              <w:spacing w:after="0"/>
              <w:jc w:val="center"/>
              <w:rPr>
                <w:rFonts w:ascii="微軟正黑體" w:eastAsia="微軟正黑體" w:hAnsi="微軟正黑體"/>
                <w:lang w:eastAsia="zh-TW"/>
              </w:rPr>
            </w:pPr>
            <w:r>
              <w:rPr>
                <w:rFonts w:ascii="微軟正黑體" w:eastAsia="微軟正黑體" w:hAnsi="微軟正黑體" w:hint="eastAsia"/>
                <w:lang w:eastAsia="zh-TW"/>
              </w:rPr>
              <w:t>5</w:t>
            </w:r>
          </w:p>
        </w:tc>
        <w:tc>
          <w:tcPr>
            <w:tcW w:w="1010" w:type="pct"/>
          </w:tcPr>
          <w:p w14:paraId="4B1121A0" w14:textId="5B6C9398" w:rsidR="00AF544F" w:rsidRPr="00314CF7" w:rsidRDefault="00D744B1" w:rsidP="00A70F93">
            <w:pPr>
              <w:spacing w:after="0"/>
              <w:jc w:val="right"/>
              <w:rPr>
                <w:rFonts w:ascii="微軟正黑體" w:eastAsia="微軟正黑體" w:hAnsi="微軟正黑體"/>
                <w:lang w:eastAsia="zh-TW"/>
              </w:rPr>
            </w:pPr>
            <w:r>
              <w:rPr>
                <w:rFonts w:ascii="微軟正黑體" w:eastAsia="微軟正黑體" w:hAnsi="微軟正黑體" w:hint="eastAsia"/>
                <w:lang w:eastAsia="zh-TW"/>
              </w:rPr>
              <w:t>7</w:t>
            </w:r>
            <w:r w:rsidR="00ED6935">
              <w:rPr>
                <w:rFonts w:ascii="微軟正黑體" w:eastAsia="微軟正黑體" w:hAnsi="微軟正黑體"/>
                <w:lang w:eastAsia="zh-TW"/>
              </w:rPr>
              <w:t>5</w:t>
            </w:r>
            <w:r w:rsidR="00AF544F" w:rsidRPr="00314CF7">
              <w:rPr>
                <w:rFonts w:ascii="微軟正黑體" w:eastAsia="微軟正黑體" w:hAnsi="微軟正黑體" w:hint="eastAsia"/>
                <w:lang w:eastAsia="zh-TW"/>
              </w:rPr>
              <w:t>,</w:t>
            </w:r>
            <w:r w:rsidR="00AF544F" w:rsidRPr="00314CF7">
              <w:rPr>
                <w:rFonts w:ascii="微軟正黑體" w:eastAsia="微軟正黑體" w:hAnsi="微軟正黑體"/>
                <w:lang w:eastAsia="zh-TW"/>
              </w:rPr>
              <w:t>000</w:t>
            </w:r>
          </w:p>
        </w:tc>
      </w:tr>
      <w:tr w:rsidR="00AF544F" w:rsidRPr="00314CF7" w14:paraId="2ABF1EE1" w14:textId="77777777" w:rsidTr="00B56053">
        <w:trPr>
          <w:jc w:val="center"/>
        </w:trPr>
        <w:tc>
          <w:tcPr>
            <w:tcW w:w="3990" w:type="pct"/>
            <w:gridSpan w:val="4"/>
            <w:shd w:val="clear" w:color="auto" w:fill="FFFFFF" w:themeFill="background1"/>
          </w:tcPr>
          <w:p w14:paraId="24F656EB" w14:textId="77777777" w:rsidR="00AF544F" w:rsidRPr="00314CF7" w:rsidRDefault="00AF544F" w:rsidP="00A70F93">
            <w:pPr>
              <w:spacing w:after="0"/>
              <w:jc w:val="right"/>
              <w:rPr>
                <w:rFonts w:ascii="微軟正黑體" w:eastAsia="微軟正黑體" w:hAnsi="微軟正黑體"/>
                <w:lang w:eastAsia="zh-TW"/>
              </w:rPr>
            </w:pPr>
            <w:r w:rsidRPr="00314CF7">
              <w:rPr>
                <w:rFonts w:ascii="微軟正黑體" w:eastAsia="微軟正黑體" w:hAnsi="微軟正黑體"/>
                <w:lang w:eastAsia="zh-TW"/>
              </w:rPr>
              <w:t>Sub total</w:t>
            </w:r>
          </w:p>
        </w:tc>
        <w:tc>
          <w:tcPr>
            <w:tcW w:w="1010" w:type="pct"/>
          </w:tcPr>
          <w:p w14:paraId="19714DB7" w14:textId="51638F4E" w:rsidR="00AF544F" w:rsidRPr="00314CF7" w:rsidRDefault="00AF544F" w:rsidP="00ED6935">
            <w:pPr>
              <w:spacing w:after="0"/>
              <w:jc w:val="right"/>
              <w:rPr>
                <w:rFonts w:ascii="微軟正黑體" w:eastAsia="微軟正黑體" w:hAnsi="微軟正黑體"/>
                <w:lang w:eastAsia="zh-TW"/>
              </w:rPr>
            </w:pPr>
            <w:r w:rsidRPr="00314CF7">
              <w:rPr>
                <w:rFonts w:ascii="微軟正黑體" w:eastAsia="微軟正黑體" w:hAnsi="微軟正黑體"/>
                <w:b/>
                <w:lang w:eastAsia="zh-TW"/>
              </w:rPr>
              <w:t>NTD</w:t>
            </w:r>
            <w:r w:rsidR="00D744B1">
              <w:rPr>
                <w:rFonts w:ascii="微軟正黑體" w:eastAsia="微軟正黑體" w:hAnsi="微軟正黑體" w:hint="eastAsia"/>
                <w:b/>
                <w:lang w:eastAsia="zh-TW"/>
              </w:rPr>
              <w:t>120</w:t>
            </w:r>
            <w:r w:rsidRPr="00314CF7">
              <w:rPr>
                <w:rFonts w:ascii="微軟正黑體" w:eastAsia="微軟正黑體" w:hAnsi="微軟正黑體"/>
                <w:b/>
                <w:lang w:eastAsia="zh-TW"/>
              </w:rPr>
              <w:t>,000</w:t>
            </w:r>
          </w:p>
        </w:tc>
      </w:tr>
      <w:tr w:rsidR="00AF544F" w:rsidRPr="00314CF7" w14:paraId="6AD1B399" w14:textId="77777777" w:rsidTr="00A70F93">
        <w:trPr>
          <w:jc w:val="center"/>
        </w:trPr>
        <w:tc>
          <w:tcPr>
            <w:tcW w:w="5000" w:type="pct"/>
            <w:gridSpan w:val="5"/>
            <w:shd w:val="clear" w:color="auto" w:fill="D9D9D9" w:themeFill="background1" w:themeFillShade="D9"/>
          </w:tcPr>
          <w:p w14:paraId="01105677" w14:textId="77777777" w:rsidR="00AF544F" w:rsidRPr="00314CF7" w:rsidRDefault="00AF544F" w:rsidP="00A70F93">
            <w:pPr>
              <w:spacing w:after="0"/>
              <w:rPr>
                <w:rFonts w:ascii="微軟正黑體" w:eastAsia="微軟正黑體" w:hAnsi="微軟正黑體"/>
                <w:lang w:eastAsia="zh-TW"/>
              </w:rPr>
            </w:pPr>
            <w:r w:rsidRPr="00314CF7">
              <w:rPr>
                <w:rFonts w:ascii="微軟正黑體" w:eastAsia="微軟正黑體" w:hAnsi="微軟正黑體"/>
                <w:b/>
              </w:rPr>
              <w:t>Purchase</w:t>
            </w:r>
          </w:p>
        </w:tc>
      </w:tr>
      <w:tr w:rsidR="00AF544F" w:rsidRPr="00314CF7" w14:paraId="6D827EBA" w14:textId="77777777" w:rsidTr="00B56053">
        <w:trPr>
          <w:jc w:val="center"/>
        </w:trPr>
        <w:tc>
          <w:tcPr>
            <w:tcW w:w="315" w:type="pct"/>
            <w:shd w:val="clear" w:color="auto" w:fill="FFFFFF" w:themeFill="background1"/>
          </w:tcPr>
          <w:p w14:paraId="09E3E069" w14:textId="5F06A7F6" w:rsidR="00AF544F" w:rsidRPr="00314CF7" w:rsidRDefault="00AF544F" w:rsidP="00A70F93">
            <w:pPr>
              <w:spacing w:after="0"/>
              <w:rPr>
                <w:rFonts w:ascii="微軟正黑體" w:eastAsia="微軟正黑體" w:hAnsi="微軟正黑體"/>
                <w:lang w:eastAsia="zh-TW"/>
              </w:rPr>
            </w:pPr>
          </w:p>
        </w:tc>
        <w:tc>
          <w:tcPr>
            <w:tcW w:w="2009" w:type="pct"/>
          </w:tcPr>
          <w:p w14:paraId="0624C37C" w14:textId="0E0E8B67" w:rsidR="00AF544F" w:rsidRPr="00314CF7" w:rsidRDefault="00AF544F" w:rsidP="00A70F93">
            <w:pPr>
              <w:pStyle w:val="af5"/>
              <w:rPr>
                <w:rFonts w:ascii="微軟正黑體" w:eastAsia="微軟正黑體" w:hAnsi="微軟正黑體"/>
                <w:lang w:eastAsia="zh-TW"/>
              </w:rPr>
            </w:pPr>
          </w:p>
        </w:tc>
        <w:tc>
          <w:tcPr>
            <w:tcW w:w="1335" w:type="pct"/>
          </w:tcPr>
          <w:p w14:paraId="4B6C2D62" w14:textId="2B42D702" w:rsidR="00AF544F" w:rsidRPr="00314CF7" w:rsidRDefault="00BD5E11" w:rsidP="00BD5E11">
            <w:pPr>
              <w:spacing w:after="0"/>
              <w:jc w:val="right"/>
              <w:rPr>
                <w:rFonts w:ascii="微軟正黑體" w:eastAsia="微軟正黑體" w:hAnsi="微軟正黑體"/>
                <w:lang w:eastAsia="zh-TW"/>
              </w:rPr>
            </w:pPr>
            <w:r>
              <w:rPr>
                <w:rFonts w:ascii="微軟正黑體" w:eastAsia="微軟正黑體" w:hAnsi="微軟正黑體"/>
                <w:lang w:eastAsia="zh-TW"/>
              </w:rPr>
              <w:t>NTD0.0</w:t>
            </w:r>
          </w:p>
        </w:tc>
        <w:tc>
          <w:tcPr>
            <w:tcW w:w="331" w:type="pct"/>
          </w:tcPr>
          <w:p w14:paraId="1015F16E" w14:textId="4652605D" w:rsidR="00AF544F" w:rsidRPr="00314CF7" w:rsidRDefault="00BD5E11" w:rsidP="00A70F93">
            <w:pPr>
              <w:spacing w:after="0"/>
              <w:jc w:val="center"/>
              <w:rPr>
                <w:rFonts w:ascii="微軟正黑體" w:eastAsia="微軟正黑體" w:hAnsi="微軟正黑體"/>
                <w:lang w:eastAsia="zh-TW"/>
              </w:rPr>
            </w:pPr>
            <w:r>
              <w:rPr>
                <w:rFonts w:ascii="微軟正黑體" w:eastAsia="微軟正黑體" w:hAnsi="微軟正黑體" w:hint="eastAsia"/>
                <w:lang w:eastAsia="zh-TW"/>
              </w:rPr>
              <w:t>0</w:t>
            </w:r>
          </w:p>
        </w:tc>
        <w:tc>
          <w:tcPr>
            <w:tcW w:w="1010" w:type="pct"/>
          </w:tcPr>
          <w:p w14:paraId="34DBC0DC" w14:textId="0CF7AD2F" w:rsidR="00AF544F" w:rsidRPr="00314CF7" w:rsidRDefault="00BD5E11" w:rsidP="00A70F93">
            <w:pPr>
              <w:spacing w:after="0"/>
              <w:jc w:val="right"/>
              <w:rPr>
                <w:rFonts w:ascii="微軟正黑體" w:eastAsia="微軟正黑體" w:hAnsi="微軟正黑體"/>
                <w:lang w:eastAsia="zh-TW"/>
              </w:rPr>
            </w:pPr>
            <w:r>
              <w:rPr>
                <w:rFonts w:ascii="微軟正黑體" w:eastAsia="微軟正黑體" w:hAnsi="微軟正黑體"/>
                <w:lang w:eastAsia="zh-TW"/>
              </w:rPr>
              <w:t>0</w:t>
            </w:r>
          </w:p>
        </w:tc>
      </w:tr>
      <w:tr w:rsidR="00AF544F" w:rsidRPr="00314CF7" w14:paraId="209B1F61" w14:textId="77777777" w:rsidTr="00B56053">
        <w:trPr>
          <w:jc w:val="center"/>
        </w:trPr>
        <w:tc>
          <w:tcPr>
            <w:tcW w:w="3990" w:type="pct"/>
            <w:gridSpan w:val="4"/>
            <w:shd w:val="clear" w:color="auto" w:fill="FFFFFF" w:themeFill="background1"/>
          </w:tcPr>
          <w:p w14:paraId="31DA26D3" w14:textId="77777777" w:rsidR="00AF544F" w:rsidRPr="00314CF7" w:rsidRDefault="00AF544F" w:rsidP="00A70F93">
            <w:pPr>
              <w:spacing w:after="0"/>
              <w:jc w:val="right"/>
              <w:rPr>
                <w:rFonts w:ascii="微軟正黑體" w:eastAsia="微軟正黑體" w:hAnsi="微軟正黑體"/>
                <w:lang w:eastAsia="zh-TW"/>
              </w:rPr>
            </w:pPr>
            <w:r w:rsidRPr="00314CF7">
              <w:rPr>
                <w:rFonts w:ascii="微軟正黑體" w:eastAsia="微軟正黑體" w:hAnsi="微軟正黑體"/>
                <w:lang w:eastAsia="zh-TW"/>
              </w:rPr>
              <w:t>Sub total</w:t>
            </w:r>
          </w:p>
        </w:tc>
        <w:tc>
          <w:tcPr>
            <w:tcW w:w="1010" w:type="pct"/>
          </w:tcPr>
          <w:p w14:paraId="191047B1" w14:textId="48203B08" w:rsidR="00AF544F" w:rsidRPr="00314CF7" w:rsidRDefault="00AF544F" w:rsidP="00BD5E11">
            <w:pPr>
              <w:spacing w:after="0"/>
              <w:jc w:val="right"/>
              <w:rPr>
                <w:rFonts w:ascii="微軟正黑體" w:eastAsia="微軟正黑體" w:hAnsi="微軟正黑體"/>
                <w:b/>
                <w:lang w:eastAsia="zh-TW"/>
              </w:rPr>
            </w:pPr>
            <w:r w:rsidRPr="00314CF7">
              <w:rPr>
                <w:rFonts w:ascii="微軟正黑體" w:eastAsia="微軟正黑體" w:hAnsi="微軟正黑體"/>
                <w:b/>
                <w:lang w:eastAsia="zh-TW"/>
              </w:rPr>
              <w:t>NTD</w:t>
            </w:r>
            <w:r w:rsidR="00BD5E11">
              <w:rPr>
                <w:rFonts w:ascii="微軟正黑體" w:eastAsia="微軟正黑體" w:hAnsi="微軟正黑體"/>
                <w:b/>
                <w:lang w:eastAsia="zh-TW"/>
              </w:rPr>
              <w:t>0</w:t>
            </w:r>
          </w:p>
        </w:tc>
      </w:tr>
      <w:tr w:rsidR="00AF544F" w:rsidRPr="00314CF7" w14:paraId="6BC80377" w14:textId="77777777" w:rsidTr="00B56053">
        <w:trPr>
          <w:jc w:val="center"/>
        </w:trPr>
        <w:tc>
          <w:tcPr>
            <w:tcW w:w="3990" w:type="pct"/>
            <w:gridSpan w:val="4"/>
            <w:shd w:val="clear" w:color="auto" w:fill="FFFFFF" w:themeFill="background1"/>
          </w:tcPr>
          <w:p w14:paraId="7A0F8A0D" w14:textId="77777777" w:rsidR="00AF544F" w:rsidRPr="00314CF7" w:rsidRDefault="00AF544F" w:rsidP="00A70F93">
            <w:pPr>
              <w:spacing w:after="0"/>
              <w:jc w:val="right"/>
              <w:rPr>
                <w:rFonts w:ascii="微軟正黑體" w:eastAsia="微軟正黑體" w:hAnsi="微軟正黑體"/>
                <w:lang w:eastAsia="zh-TW"/>
              </w:rPr>
            </w:pPr>
            <w:r w:rsidRPr="00314CF7">
              <w:rPr>
                <w:rFonts w:ascii="微軟正黑體" w:eastAsia="微軟正黑體" w:hAnsi="微軟正黑體"/>
                <w:lang w:eastAsia="zh-TW"/>
              </w:rPr>
              <w:t>Grand total</w:t>
            </w:r>
          </w:p>
        </w:tc>
        <w:tc>
          <w:tcPr>
            <w:tcW w:w="1010" w:type="pct"/>
          </w:tcPr>
          <w:p w14:paraId="41300F4E" w14:textId="014BC59C" w:rsidR="00AF544F" w:rsidRPr="00314CF7" w:rsidRDefault="00AF544F" w:rsidP="00ED6935">
            <w:pPr>
              <w:spacing w:after="0"/>
              <w:jc w:val="right"/>
              <w:rPr>
                <w:rFonts w:ascii="微軟正黑體" w:eastAsia="微軟正黑體" w:hAnsi="微軟正黑體"/>
                <w:b/>
                <w:lang w:eastAsia="zh-TW"/>
              </w:rPr>
            </w:pPr>
            <w:r w:rsidRPr="00314CF7">
              <w:rPr>
                <w:rFonts w:ascii="微軟正黑體" w:eastAsia="微軟正黑體" w:hAnsi="微軟正黑體"/>
                <w:b/>
                <w:lang w:eastAsia="zh-TW"/>
              </w:rPr>
              <w:t>NTD</w:t>
            </w:r>
            <w:r w:rsidR="00D744B1">
              <w:rPr>
                <w:rFonts w:ascii="微軟正黑體" w:eastAsia="微軟正黑體" w:hAnsi="微軟正黑體" w:hint="eastAsia"/>
                <w:b/>
                <w:lang w:eastAsia="zh-TW"/>
              </w:rPr>
              <w:t>120</w:t>
            </w:r>
            <w:r w:rsidRPr="00314CF7">
              <w:rPr>
                <w:rFonts w:ascii="微軟正黑體" w:eastAsia="微軟正黑體" w:hAnsi="微軟正黑體"/>
                <w:b/>
                <w:lang w:eastAsia="zh-TW"/>
              </w:rPr>
              <w:t>,</w:t>
            </w:r>
            <w:r w:rsidR="00BD5E11">
              <w:rPr>
                <w:rFonts w:ascii="微軟正黑體" w:eastAsia="微軟正黑體" w:hAnsi="微軟正黑體"/>
                <w:b/>
                <w:lang w:eastAsia="zh-TW"/>
              </w:rPr>
              <w:t>000</w:t>
            </w:r>
          </w:p>
        </w:tc>
      </w:tr>
      <w:bookmarkEnd w:id="15"/>
      <w:bookmarkEnd w:id="16"/>
    </w:tbl>
    <w:p w14:paraId="2E8E62E2" w14:textId="56B17FB5" w:rsidR="000070A7" w:rsidRPr="00D41E6C" w:rsidRDefault="000070A7" w:rsidP="00D41E6C">
      <w:pPr>
        <w:pStyle w:val="BodyTextIndent3"/>
        <w:rPr>
          <w:rFonts w:eastAsiaTheme="minorEastAsia"/>
          <w:lang w:eastAsia="zh-TW"/>
        </w:rPr>
      </w:pPr>
    </w:p>
    <w:sectPr w:rsidR="000070A7" w:rsidRPr="00D41E6C" w:rsidSect="00F37332">
      <w:headerReference w:type="default" r:id="rId22"/>
      <w:footerReference w:type="even" r:id="rId23"/>
      <w:footerReference w:type="default" r:id="rId24"/>
      <w:pgSz w:w="11906" w:h="16838" w:code="9"/>
      <w:pgMar w:top="1701" w:right="991" w:bottom="992" w:left="992" w:header="709" w:footer="301"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AAD8B" w16cex:dateUtc="2014-10-17T0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E6B49F" w16cid:durableId="260AAD8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576B77" w14:textId="77777777" w:rsidR="00BA4217" w:rsidRDefault="00BA4217">
      <w:r>
        <w:separator/>
      </w:r>
    </w:p>
  </w:endnote>
  <w:endnote w:type="continuationSeparator" w:id="0">
    <w:p w14:paraId="6C7B609F" w14:textId="77777777" w:rsidR="00BA4217" w:rsidRDefault="00BA4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00006FF" w:usb1="4000205B" w:usb2="00000010" w:usb3="00000000" w:csb0="0000019F" w:csb1="00000000"/>
  </w:font>
  <w:font w:name="Batang">
    <w:altName w:val="Malgun Gothic Semilight"/>
    <w:panose1 w:val="02030600000101010101"/>
    <w:charset w:val="81"/>
    <w:family w:val="roman"/>
    <w:pitch w:val="variable"/>
    <w:sig w:usb0="00000000"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utiger">
    <w:altName w:val="Bahnschrift Light"/>
    <w:charset w:val="00"/>
    <w:family w:val="swiss"/>
    <w:pitch w:val="variable"/>
    <w:sig w:usb0="00000001" w:usb1="00000000" w:usb2="00000000" w:usb3="00000000" w:csb0="00000003" w:csb1="00000000"/>
  </w:font>
  <w:font w:name="新細明體">
    <w:altName w:val="PMingLiU"/>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Malgun Gothic Semilight">
    <w:panose1 w:val="020B0502040204020203"/>
    <w:charset w:val="88"/>
    <w:family w:val="swiss"/>
    <w:pitch w:val="variable"/>
    <w:sig w:usb0="B0000AAF" w:usb1="09DF7CFB" w:usb2="00000012" w:usb3="00000000" w:csb0="003E01BD" w:csb1="00000000"/>
  </w:font>
  <w:font w:name="Yu Mincho">
    <w:altName w:val="Yu Gothic UI"/>
    <w:charset w:val="80"/>
    <w:family w:val="roman"/>
    <w:pitch w:val="variable"/>
    <w:sig w:usb0="800002E7" w:usb1="2AC7FCFF" w:usb2="00000012" w:usb3="00000000" w:csb0="0002009F" w:csb1="00000000"/>
  </w:font>
  <w:font w:name="細明體">
    <w:altName w:val="MingLiU"/>
    <w:panose1 w:val="02020509000000000000"/>
    <w:charset w:val="88"/>
    <w:family w:val="modern"/>
    <w:pitch w:val="fixed"/>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mn-cs">
    <w:altName w:val="Times New Roman"/>
    <w:panose1 w:val="00000000000000000000"/>
    <w:charset w:val="00"/>
    <w:family w:val="roman"/>
    <w:notTrueType/>
    <w:pitch w:val="default"/>
  </w:font>
  <w:font w:name="Delivery">
    <w:altName w:val="Calibri"/>
    <w:charset w:val="00"/>
    <w:family w:val="swiss"/>
    <w:pitch w:val="variable"/>
    <w:sig w:usb0="00000001" w:usb1="4000004B"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7BA76" w14:textId="77777777" w:rsidR="00DB7E9E" w:rsidRDefault="00DB7E9E" w:rsidP="00C83B71">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65B8F7B6" w14:textId="77777777" w:rsidR="00DB7E9E" w:rsidRDefault="00DB7E9E" w:rsidP="007D4A0B">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F4E55" w14:textId="4CE4566C" w:rsidR="00DB7E9E" w:rsidRPr="00D65685" w:rsidRDefault="00DB7E9E">
    <w:pPr>
      <w:pStyle w:val="a9"/>
      <w:rPr>
        <w:rFonts w:eastAsiaTheme="minorEastAsia"/>
        <w:lang w:eastAsia="zh-TW"/>
      </w:rPr>
    </w:pPr>
    <w:r>
      <w:rPr>
        <w:rFonts w:eastAsiaTheme="minorEastAsia" w:hint="eastAsia"/>
        <w:lang w:eastAsia="zh-TW"/>
      </w:rPr>
      <w:t>Version 1.0</w:t>
    </w:r>
    <w:r>
      <w:rPr>
        <w:rFonts w:eastAsiaTheme="minorEastAsia"/>
        <w:lang w:eastAsia="zh-TW"/>
      </w:rPr>
      <w:tab/>
    </w:r>
    <w:r w:rsidRPr="00C033A9">
      <w:rPr>
        <w:rFonts w:ascii="微軟正黑體" w:eastAsia="微軟正黑體" w:hAnsi="微軟正黑體" w:cstheme="majorBidi"/>
        <w:sz w:val="20"/>
        <w:lang w:val="zh-TW" w:eastAsia="zh-TW"/>
      </w:rPr>
      <w:t xml:space="preserve">頁 </w:t>
    </w:r>
    <w:r w:rsidRPr="00C033A9">
      <w:rPr>
        <w:rFonts w:ascii="微軟正黑體" w:eastAsia="微軟正黑體" w:hAnsi="微軟正黑體" w:cstheme="minorBidi"/>
        <w:sz w:val="20"/>
        <w:lang w:eastAsia="zh-TW"/>
      </w:rPr>
      <w:fldChar w:fldCharType="begin"/>
    </w:r>
    <w:r w:rsidRPr="00C033A9">
      <w:rPr>
        <w:rFonts w:ascii="微軟正黑體" w:eastAsia="微軟正黑體" w:hAnsi="微軟正黑體" w:cstheme="minorBidi"/>
        <w:sz w:val="20"/>
        <w:lang w:eastAsia="zh-TW"/>
      </w:rPr>
      <w:instrText>PAGE    \* MERGEFORMAT</w:instrText>
    </w:r>
    <w:r w:rsidRPr="00C033A9">
      <w:rPr>
        <w:rFonts w:ascii="微軟正黑體" w:eastAsia="微軟正黑體" w:hAnsi="微軟正黑體" w:cstheme="minorBidi"/>
        <w:sz w:val="20"/>
        <w:lang w:eastAsia="zh-TW"/>
      </w:rPr>
      <w:fldChar w:fldCharType="separate"/>
    </w:r>
    <w:r w:rsidR="009C568F" w:rsidRPr="009C568F">
      <w:rPr>
        <w:rFonts w:ascii="微軟正黑體" w:eastAsia="微軟正黑體" w:hAnsi="微軟正黑體" w:cstheme="majorBidi"/>
        <w:noProof/>
        <w:sz w:val="20"/>
        <w:lang w:val="zh-TW" w:eastAsia="zh-TW"/>
      </w:rPr>
      <w:t>5</w:t>
    </w:r>
    <w:r w:rsidRPr="00C033A9">
      <w:rPr>
        <w:rFonts w:ascii="微軟正黑體" w:eastAsia="微軟正黑體" w:hAnsi="微軟正黑體" w:cstheme="majorBidi"/>
        <w:sz w:val="20"/>
        <w:lang w:eastAsia="zh-T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5CBC1" w14:textId="77777777" w:rsidR="00BA4217" w:rsidRDefault="00BA4217">
      <w:r>
        <w:separator/>
      </w:r>
    </w:p>
  </w:footnote>
  <w:footnote w:type="continuationSeparator" w:id="0">
    <w:p w14:paraId="2B2BF1CA" w14:textId="77777777" w:rsidR="00BA4217" w:rsidRDefault="00BA4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BC703" w14:textId="051A187A" w:rsidR="00DB7E9E" w:rsidRPr="0064080B" w:rsidRDefault="00DB7E9E" w:rsidP="004D1F22">
    <w:pPr>
      <w:pStyle w:val="a7"/>
      <w:tabs>
        <w:tab w:val="clear" w:pos="4153"/>
        <w:tab w:val="clear" w:pos="8306"/>
        <w:tab w:val="center" w:pos="4156"/>
      </w:tabs>
    </w:pPr>
    <w:r>
      <w:rPr>
        <w:rFonts w:ascii="Delivery" w:hAnsi="Delivery"/>
        <w:noProof/>
        <w:lang w:val="en-US" w:eastAsia="zh-TW"/>
      </w:rPr>
      <w:drawing>
        <wp:anchor distT="0" distB="0" distL="114300" distR="114300" simplePos="0" relativeHeight="251660288" behindDoc="1" locked="0" layoutInCell="1" allowOverlap="1" wp14:anchorId="5529BC0A" wp14:editId="3B683016">
          <wp:simplePos x="0" y="0"/>
          <wp:positionH relativeFrom="margin">
            <wp:posOffset>4812030</wp:posOffset>
          </wp:positionH>
          <wp:positionV relativeFrom="paragraph">
            <wp:posOffset>-183515</wp:posOffset>
          </wp:positionV>
          <wp:extent cx="1911350" cy="297368"/>
          <wp:effectExtent l="0" t="0" r="0" b="762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0px-The_Eslite_Corporation_logo.svg.png"/>
                  <pic:cNvPicPr/>
                </pic:nvPicPr>
                <pic:blipFill>
                  <a:blip r:embed="rId1">
                    <a:extLst>
                      <a:ext uri="{28A0092B-C50C-407E-A947-70E740481C1C}">
                        <a14:useLocalDpi xmlns:a14="http://schemas.microsoft.com/office/drawing/2010/main" val="0"/>
                      </a:ext>
                    </a:extLst>
                  </a:blip>
                  <a:stretch>
                    <a:fillRect/>
                  </a:stretch>
                </pic:blipFill>
                <pic:spPr>
                  <a:xfrm>
                    <a:off x="0" y="0"/>
                    <a:ext cx="1911350" cy="297368"/>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zh-TW"/>
      </w:rPr>
      <mc:AlternateContent>
        <mc:Choice Requires="wps">
          <w:drawing>
            <wp:anchor distT="4294967293" distB="4294967293" distL="114300" distR="114300" simplePos="0" relativeHeight="251657216" behindDoc="0" locked="0" layoutInCell="1" allowOverlap="1" wp14:anchorId="37E90E26" wp14:editId="4EC8C262">
              <wp:simplePos x="0" y="0"/>
              <wp:positionH relativeFrom="column">
                <wp:posOffset>-643255</wp:posOffset>
              </wp:positionH>
              <wp:positionV relativeFrom="page">
                <wp:posOffset>761999</wp:posOffset>
              </wp:positionV>
              <wp:extent cx="7570470" cy="0"/>
              <wp:effectExtent l="0" t="0" r="11430" b="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70470" cy="0"/>
                      </a:xfrm>
                      <a:prstGeom prst="line">
                        <a:avLst/>
                      </a:prstGeom>
                      <a:noFill/>
                      <a:ln w="19050" cap="flat" cmpd="sng" algn="ctr">
                        <a:solidFill>
                          <a:srgbClr val="D40511"/>
                        </a:solidFill>
                        <a:prstDash val="solid"/>
                      </a:ln>
                      <a:effectLst/>
                    </wps:spPr>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BCF0D4C" id="Gerade Verbindung 8" o:spid="_x0000_s1026" style="position:absolute;z-index:2516572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margin;mso-height-relative:page" from="-50.65pt,60pt" to="545.4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" strokecolor="#d40511" strokeweight="1.5pt">
              <o:lock v:ext="edit" shapetype="f"/>
              <w10:wrap anchory="page"/>
            </v:line>
          </w:pict>
        </mc:Fallback>
      </mc:AlternateContent>
    </w:r>
    <w:r>
      <w:rPr>
        <w:noProof/>
        <w:lang w:val="en-US" w:eastAsia="zh-TW"/>
      </w:rPr>
      <mc:AlternateContent>
        <mc:Choice Requires="wps">
          <w:drawing>
            <wp:anchor distT="0" distB="0" distL="114300" distR="114300" simplePos="0" relativeHeight="251656192" behindDoc="1" locked="0" layoutInCell="1" allowOverlap="1" wp14:anchorId="02D08D44" wp14:editId="2F0DEC5E">
              <wp:simplePos x="0" y="0"/>
              <wp:positionH relativeFrom="column">
                <wp:posOffset>-645160</wp:posOffset>
              </wp:positionH>
              <wp:positionV relativeFrom="page">
                <wp:posOffset>-2540</wp:posOffset>
              </wp:positionV>
              <wp:extent cx="7572375" cy="76200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2375" cy="762000"/>
                      </a:xfrm>
                      <a:prstGeom prst="rect">
                        <a:avLst/>
                      </a:prstGeom>
                      <a:solidFill>
                        <a:srgbClr val="FFCC00"/>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5DCE1CAD" id="Rectangle 2" o:spid="_x0000_s1026" style="position:absolute;margin-left:-50.8pt;margin-top:-.2pt;width:596.2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" fillcolor="#fc0" stroked="f">
              <w10:wrap anchory="page"/>
            </v:rect>
          </w:pict>
        </mc:Fallback>
      </mc:AlternateContent>
    </w:r>
    <w:r>
      <w:rPr>
        <w:noProof/>
        <w:lang w:val="en-US" w:eastAsia="zh-TW"/>
      </w:rPr>
      <w:drawing>
        <wp:anchor distT="0" distB="0" distL="114300" distR="114300" simplePos="0" relativeHeight="251658240" behindDoc="0" locked="1" layoutInCell="1" allowOverlap="1" wp14:anchorId="15C82BCB" wp14:editId="6E15B22D">
          <wp:simplePos x="0" y="0"/>
          <wp:positionH relativeFrom="column">
            <wp:posOffset>2070735</wp:posOffset>
          </wp:positionH>
          <wp:positionV relativeFrom="paragraph">
            <wp:posOffset>-702945</wp:posOffset>
          </wp:positionV>
          <wp:extent cx="1966595" cy="988695"/>
          <wp:effectExtent l="0" t="0" r="0" b="0"/>
          <wp:wrapNone/>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66595" cy="9886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70A0C"/>
    <w:multiLevelType w:val="hybridMultilevel"/>
    <w:tmpl w:val="5C905CE6"/>
    <w:lvl w:ilvl="0" w:tplc="8D78C344">
      <w:start w:val="1"/>
      <w:numFmt w:val="bullet"/>
      <w:lvlText w:val=""/>
      <w:lvlJc w:val="left"/>
      <w:pPr>
        <w:ind w:left="1800" w:hanging="360"/>
      </w:pPr>
      <w:rPr>
        <w:rFonts w:ascii="Wingdings 2" w:hAnsi="Wingdings 2" w:hint="default"/>
        <w:color w:val="4F81BD"/>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54D0518"/>
    <w:multiLevelType w:val="hybridMultilevel"/>
    <w:tmpl w:val="A8B25B3A"/>
    <w:lvl w:ilvl="0" w:tplc="04090011">
      <w:start w:val="1"/>
      <w:numFmt w:val="upperLetter"/>
      <w:lvlText w:val="%1."/>
      <w:lvlJc w:val="left"/>
      <w:pPr>
        <w:ind w:left="2130" w:hanging="480"/>
      </w:pPr>
    </w:lvl>
    <w:lvl w:ilvl="1" w:tplc="04090019" w:tentative="1">
      <w:start w:val="1"/>
      <w:numFmt w:val="ideographTraditional"/>
      <w:lvlText w:val="%2、"/>
      <w:lvlJc w:val="left"/>
      <w:pPr>
        <w:ind w:left="2610" w:hanging="480"/>
      </w:pPr>
    </w:lvl>
    <w:lvl w:ilvl="2" w:tplc="0409001B" w:tentative="1">
      <w:start w:val="1"/>
      <w:numFmt w:val="lowerRoman"/>
      <w:lvlText w:val="%3."/>
      <w:lvlJc w:val="right"/>
      <w:pPr>
        <w:ind w:left="3090" w:hanging="480"/>
      </w:pPr>
    </w:lvl>
    <w:lvl w:ilvl="3" w:tplc="0409000F" w:tentative="1">
      <w:start w:val="1"/>
      <w:numFmt w:val="decimal"/>
      <w:lvlText w:val="%4."/>
      <w:lvlJc w:val="left"/>
      <w:pPr>
        <w:ind w:left="3570" w:hanging="480"/>
      </w:pPr>
    </w:lvl>
    <w:lvl w:ilvl="4" w:tplc="04090019" w:tentative="1">
      <w:start w:val="1"/>
      <w:numFmt w:val="ideographTraditional"/>
      <w:lvlText w:val="%5、"/>
      <w:lvlJc w:val="left"/>
      <w:pPr>
        <w:ind w:left="4050" w:hanging="480"/>
      </w:pPr>
    </w:lvl>
    <w:lvl w:ilvl="5" w:tplc="0409001B" w:tentative="1">
      <w:start w:val="1"/>
      <w:numFmt w:val="lowerRoman"/>
      <w:lvlText w:val="%6."/>
      <w:lvlJc w:val="right"/>
      <w:pPr>
        <w:ind w:left="4530" w:hanging="480"/>
      </w:pPr>
    </w:lvl>
    <w:lvl w:ilvl="6" w:tplc="0409000F" w:tentative="1">
      <w:start w:val="1"/>
      <w:numFmt w:val="decimal"/>
      <w:lvlText w:val="%7."/>
      <w:lvlJc w:val="left"/>
      <w:pPr>
        <w:ind w:left="5010" w:hanging="480"/>
      </w:pPr>
    </w:lvl>
    <w:lvl w:ilvl="7" w:tplc="04090019" w:tentative="1">
      <w:start w:val="1"/>
      <w:numFmt w:val="ideographTraditional"/>
      <w:lvlText w:val="%8、"/>
      <w:lvlJc w:val="left"/>
      <w:pPr>
        <w:ind w:left="5490" w:hanging="480"/>
      </w:pPr>
    </w:lvl>
    <w:lvl w:ilvl="8" w:tplc="0409001B" w:tentative="1">
      <w:start w:val="1"/>
      <w:numFmt w:val="lowerRoman"/>
      <w:lvlText w:val="%9."/>
      <w:lvlJc w:val="right"/>
      <w:pPr>
        <w:ind w:left="5970" w:hanging="480"/>
      </w:pPr>
    </w:lvl>
  </w:abstractNum>
  <w:abstractNum w:abstractNumId="2" w15:restartNumberingAfterBreak="0">
    <w:nsid w:val="0BBD73CF"/>
    <w:multiLevelType w:val="hybridMultilevel"/>
    <w:tmpl w:val="8512653C"/>
    <w:lvl w:ilvl="0" w:tplc="04090011">
      <w:start w:val="1"/>
      <w:numFmt w:val="upperLetter"/>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3" w15:restartNumberingAfterBreak="0">
    <w:nsid w:val="0E353A40"/>
    <w:multiLevelType w:val="hybridMultilevel"/>
    <w:tmpl w:val="EB6ADA78"/>
    <w:lvl w:ilvl="0" w:tplc="04090011">
      <w:start w:val="1"/>
      <w:numFmt w:val="upperLetter"/>
      <w:lvlText w:val="%1."/>
      <w:lvlJc w:val="left"/>
      <w:pPr>
        <w:ind w:left="1841" w:hanging="480"/>
      </w:pPr>
    </w:lvl>
    <w:lvl w:ilvl="1" w:tplc="04090019" w:tentative="1">
      <w:start w:val="1"/>
      <w:numFmt w:val="ideographTraditional"/>
      <w:lvlText w:val="%2、"/>
      <w:lvlJc w:val="left"/>
      <w:pPr>
        <w:ind w:left="2321" w:hanging="480"/>
      </w:pPr>
    </w:lvl>
    <w:lvl w:ilvl="2" w:tplc="0409001B" w:tentative="1">
      <w:start w:val="1"/>
      <w:numFmt w:val="lowerRoman"/>
      <w:lvlText w:val="%3."/>
      <w:lvlJc w:val="right"/>
      <w:pPr>
        <w:ind w:left="2801" w:hanging="480"/>
      </w:pPr>
    </w:lvl>
    <w:lvl w:ilvl="3" w:tplc="0409000F" w:tentative="1">
      <w:start w:val="1"/>
      <w:numFmt w:val="decimal"/>
      <w:lvlText w:val="%4."/>
      <w:lvlJc w:val="left"/>
      <w:pPr>
        <w:ind w:left="3281" w:hanging="480"/>
      </w:pPr>
    </w:lvl>
    <w:lvl w:ilvl="4" w:tplc="04090019" w:tentative="1">
      <w:start w:val="1"/>
      <w:numFmt w:val="ideographTraditional"/>
      <w:lvlText w:val="%5、"/>
      <w:lvlJc w:val="left"/>
      <w:pPr>
        <w:ind w:left="3761" w:hanging="480"/>
      </w:pPr>
    </w:lvl>
    <w:lvl w:ilvl="5" w:tplc="0409001B" w:tentative="1">
      <w:start w:val="1"/>
      <w:numFmt w:val="lowerRoman"/>
      <w:lvlText w:val="%6."/>
      <w:lvlJc w:val="right"/>
      <w:pPr>
        <w:ind w:left="4241" w:hanging="480"/>
      </w:pPr>
    </w:lvl>
    <w:lvl w:ilvl="6" w:tplc="0409000F" w:tentative="1">
      <w:start w:val="1"/>
      <w:numFmt w:val="decimal"/>
      <w:lvlText w:val="%7."/>
      <w:lvlJc w:val="left"/>
      <w:pPr>
        <w:ind w:left="4721" w:hanging="480"/>
      </w:pPr>
    </w:lvl>
    <w:lvl w:ilvl="7" w:tplc="04090019" w:tentative="1">
      <w:start w:val="1"/>
      <w:numFmt w:val="ideographTraditional"/>
      <w:lvlText w:val="%8、"/>
      <w:lvlJc w:val="left"/>
      <w:pPr>
        <w:ind w:left="5201" w:hanging="480"/>
      </w:pPr>
    </w:lvl>
    <w:lvl w:ilvl="8" w:tplc="0409001B" w:tentative="1">
      <w:start w:val="1"/>
      <w:numFmt w:val="lowerRoman"/>
      <w:lvlText w:val="%9."/>
      <w:lvlJc w:val="right"/>
      <w:pPr>
        <w:ind w:left="5681" w:hanging="480"/>
      </w:pPr>
    </w:lvl>
  </w:abstractNum>
  <w:abstractNum w:abstractNumId="4" w15:restartNumberingAfterBreak="0">
    <w:nsid w:val="0EC82EE2"/>
    <w:multiLevelType w:val="hybridMultilevel"/>
    <w:tmpl w:val="E2A45A98"/>
    <w:lvl w:ilvl="0" w:tplc="04090001">
      <w:start w:val="1"/>
      <w:numFmt w:val="bullet"/>
      <w:lvlText w:val=""/>
      <w:lvlJc w:val="left"/>
      <w:pPr>
        <w:ind w:left="1871" w:hanging="360"/>
      </w:pPr>
      <w:rPr>
        <w:rFonts w:ascii="Symbol" w:hAnsi="Symbol" w:hint="default"/>
      </w:rPr>
    </w:lvl>
    <w:lvl w:ilvl="1" w:tplc="04090003">
      <w:start w:val="1"/>
      <w:numFmt w:val="bullet"/>
      <w:lvlText w:val="o"/>
      <w:lvlJc w:val="left"/>
      <w:pPr>
        <w:ind w:left="2591" w:hanging="360"/>
      </w:pPr>
      <w:rPr>
        <w:rFonts w:ascii="Courier New" w:hAnsi="Courier New" w:cs="Courier New" w:hint="default"/>
      </w:rPr>
    </w:lvl>
    <w:lvl w:ilvl="2" w:tplc="04090005" w:tentative="1">
      <w:start w:val="1"/>
      <w:numFmt w:val="bullet"/>
      <w:lvlText w:val=""/>
      <w:lvlJc w:val="left"/>
      <w:pPr>
        <w:ind w:left="3311" w:hanging="360"/>
      </w:pPr>
      <w:rPr>
        <w:rFonts w:ascii="Wingdings" w:hAnsi="Wingdings" w:hint="default"/>
      </w:rPr>
    </w:lvl>
    <w:lvl w:ilvl="3" w:tplc="04090001" w:tentative="1">
      <w:start w:val="1"/>
      <w:numFmt w:val="bullet"/>
      <w:lvlText w:val=""/>
      <w:lvlJc w:val="left"/>
      <w:pPr>
        <w:ind w:left="4031" w:hanging="360"/>
      </w:pPr>
      <w:rPr>
        <w:rFonts w:ascii="Symbol" w:hAnsi="Symbol" w:hint="default"/>
      </w:rPr>
    </w:lvl>
    <w:lvl w:ilvl="4" w:tplc="04090003" w:tentative="1">
      <w:start w:val="1"/>
      <w:numFmt w:val="bullet"/>
      <w:lvlText w:val="o"/>
      <w:lvlJc w:val="left"/>
      <w:pPr>
        <w:ind w:left="4751" w:hanging="360"/>
      </w:pPr>
      <w:rPr>
        <w:rFonts w:ascii="Courier New" w:hAnsi="Courier New" w:cs="Courier New" w:hint="default"/>
      </w:rPr>
    </w:lvl>
    <w:lvl w:ilvl="5" w:tplc="04090005" w:tentative="1">
      <w:start w:val="1"/>
      <w:numFmt w:val="bullet"/>
      <w:lvlText w:val=""/>
      <w:lvlJc w:val="left"/>
      <w:pPr>
        <w:ind w:left="5471" w:hanging="360"/>
      </w:pPr>
      <w:rPr>
        <w:rFonts w:ascii="Wingdings" w:hAnsi="Wingdings" w:hint="default"/>
      </w:rPr>
    </w:lvl>
    <w:lvl w:ilvl="6" w:tplc="04090001" w:tentative="1">
      <w:start w:val="1"/>
      <w:numFmt w:val="bullet"/>
      <w:lvlText w:val=""/>
      <w:lvlJc w:val="left"/>
      <w:pPr>
        <w:ind w:left="6191" w:hanging="360"/>
      </w:pPr>
      <w:rPr>
        <w:rFonts w:ascii="Symbol" w:hAnsi="Symbol" w:hint="default"/>
      </w:rPr>
    </w:lvl>
    <w:lvl w:ilvl="7" w:tplc="04090003" w:tentative="1">
      <w:start w:val="1"/>
      <w:numFmt w:val="bullet"/>
      <w:lvlText w:val="o"/>
      <w:lvlJc w:val="left"/>
      <w:pPr>
        <w:ind w:left="6911" w:hanging="360"/>
      </w:pPr>
      <w:rPr>
        <w:rFonts w:ascii="Courier New" w:hAnsi="Courier New" w:cs="Courier New" w:hint="default"/>
      </w:rPr>
    </w:lvl>
    <w:lvl w:ilvl="8" w:tplc="04090005" w:tentative="1">
      <w:start w:val="1"/>
      <w:numFmt w:val="bullet"/>
      <w:lvlText w:val=""/>
      <w:lvlJc w:val="left"/>
      <w:pPr>
        <w:ind w:left="7631" w:hanging="360"/>
      </w:pPr>
      <w:rPr>
        <w:rFonts w:ascii="Wingdings" w:hAnsi="Wingdings" w:hint="default"/>
      </w:rPr>
    </w:lvl>
  </w:abstractNum>
  <w:abstractNum w:abstractNumId="5" w15:restartNumberingAfterBreak="0">
    <w:nsid w:val="0FB07BD9"/>
    <w:multiLevelType w:val="hybridMultilevel"/>
    <w:tmpl w:val="61904004"/>
    <w:lvl w:ilvl="0" w:tplc="2A4C22B0">
      <w:start w:val="1"/>
      <w:numFmt w:val="lowerLetter"/>
      <w:lvlText w:val="%1."/>
      <w:lvlJc w:val="left"/>
      <w:pPr>
        <w:ind w:left="1800" w:hanging="360"/>
      </w:pPr>
      <w:rPr>
        <w:rFonts w:hint="default"/>
        <w:color w:val="A6A6A6"/>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6" w15:restartNumberingAfterBreak="0">
    <w:nsid w:val="10A8217E"/>
    <w:multiLevelType w:val="hybridMultilevel"/>
    <w:tmpl w:val="E3723126"/>
    <w:lvl w:ilvl="0" w:tplc="C8EC8864">
      <w:start w:val="1"/>
      <w:numFmt w:val="bullet"/>
      <w:pStyle w:val="Bullet1"/>
      <w:lvlText w:val=""/>
      <w:lvlJc w:val="left"/>
      <w:pPr>
        <w:ind w:left="1440" w:hanging="360"/>
      </w:pPr>
      <w:rPr>
        <w:rFonts w:ascii="Symbol" w:hAnsi="Symbol" w:hint="default"/>
        <w:color w:val="B2B2B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49432C0"/>
    <w:multiLevelType w:val="hybridMultilevel"/>
    <w:tmpl w:val="5352FA0A"/>
    <w:lvl w:ilvl="0" w:tplc="04090001">
      <w:start w:val="1"/>
      <w:numFmt w:val="bullet"/>
      <w:lvlText w:val=""/>
      <w:lvlJc w:val="left"/>
      <w:pPr>
        <w:ind w:left="1669" w:hanging="480"/>
      </w:pPr>
      <w:rPr>
        <w:rFonts w:ascii="Symbol" w:hAnsi="Symbol" w:hint="default"/>
      </w:rPr>
    </w:lvl>
    <w:lvl w:ilvl="1" w:tplc="04090003" w:tentative="1">
      <w:start w:val="1"/>
      <w:numFmt w:val="bullet"/>
      <w:lvlText w:val=""/>
      <w:lvlJc w:val="left"/>
      <w:pPr>
        <w:ind w:left="2149" w:hanging="480"/>
      </w:pPr>
      <w:rPr>
        <w:rFonts w:ascii="Wingdings" w:hAnsi="Wingdings" w:hint="default"/>
      </w:rPr>
    </w:lvl>
    <w:lvl w:ilvl="2" w:tplc="04090005" w:tentative="1">
      <w:start w:val="1"/>
      <w:numFmt w:val="bullet"/>
      <w:lvlText w:val=""/>
      <w:lvlJc w:val="left"/>
      <w:pPr>
        <w:ind w:left="2629" w:hanging="480"/>
      </w:pPr>
      <w:rPr>
        <w:rFonts w:ascii="Wingdings" w:hAnsi="Wingdings" w:hint="default"/>
      </w:rPr>
    </w:lvl>
    <w:lvl w:ilvl="3" w:tplc="04090001" w:tentative="1">
      <w:start w:val="1"/>
      <w:numFmt w:val="bullet"/>
      <w:lvlText w:val=""/>
      <w:lvlJc w:val="left"/>
      <w:pPr>
        <w:ind w:left="3109" w:hanging="480"/>
      </w:pPr>
      <w:rPr>
        <w:rFonts w:ascii="Wingdings" w:hAnsi="Wingdings" w:hint="default"/>
      </w:rPr>
    </w:lvl>
    <w:lvl w:ilvl="4" w:tplc="04090003" w:tentative="1">
      <w:start w:val="1"/>
      <w:numFmt w:val="bullet"/>
      <w:lvlText w:val=""/>
      <w:lvlJc w:val="left"/>
      <w:pPr>
        <w:ind w:left="3589" w:hanging="480"/>
      </w:pPr>
      <w:rPr>
        <w:rFonts w:ascii="Wingdings" w:hAnsi="Wingdings" w:hint="default"/>
      </w:rPr>
    </w:lvl>
    <w:lvl w:ilvl="5" w:tplc="04090005" w:tentative="1">
      <w:start w:val="1"/>
      <w:numFmt w:val="bullet"/>
      <w:lvlText w:val=""/>
      <w:lvlJc w:val="left"/>
      <w:pPr>
        <w:ind w:left="4069" w:hanging="480"/>
      </w:pPr>
      <w:rPr>
        <w:rFonts w:ascii="Wingdings" w:hAnsi="Wingdings" w:hint="default"/>
      </w:rPr>
    </w:lvl>
    <w:lvl w:ilvl="6" w:tplc="04090001" w:tentative="1">
      <w:start w:val="1"/>
      <w:numFmt w:val="bullet"/>
      <w:lvlText w:val=""/>
      <w:lvlJc w:val="left"/>
      <w:pPr>
        <w:ind w:left="4549" w:hanging="480"/>
      </w:pPr>
      <w:rPr>
        <w:rFonts w:ascii="Wingdings" w:hAnsi="Wingdings" w:hint="default"/>
      </w:rPr>
    </w:lvl>
    <w:lvl w:ilvl="7" w:tplc="04090003" w:tentative="1">
      <w:start w:val="1"/>
      <w:numFmt w:val="bullet"/>
      <w:lvlText w:val=""/>
      <w:lvlJc w:val="left"/>
      <w:pPr>
        <w:ind w:left="5029" w:hanging="480"/>
      </w:pPr>
      <w:rPr>
        <w:rFonts w:ascii="Wingdings" w:hAnsi="Wingdings" w:hint="default"/>
      </w:rPr>
    </w:lvl>
    <w:lvl w:ilvl="8" w:tplc="04090005" w:tentative="1">
      <w:start w:val="1"/>
      <w:numFmt w:val="bullet"/>
      <w:lvlText w:val=""/>
      <w:lvlJc w:val="left"/>
      <w:pPr>
        <w:ind w:left="5509" w:hanging="480"/>
      </w:pPr>
      <w:rPr>
        <w:rFonts w:ascii="Wingdings" w:hAnsi="Wingdings" w:hint="default"/>
      </w:rPr>
    </w:lvl>
  </w:abstractNum>
  <w:abstractNum w:abstractNumId="8" w15:restartNumberingAfterBreak="0">
    <w:nsid w:val="151C0A05"/>
    <w:multiLevelType w:val="multilevel"/>
    <w:tmpl w:val="DAC2BCBC"/>
    <w:numStyleLink w:val="DHLLevels"/>
  </w:abstractNum>
  <w:abstractNum w:abstractNumId="9" w15:restartNumberingAfterBreak="0">
    <w:nsid w:val="19B85344"/>
    <w:multiLevelType w:val="hybridMultilevel"/>
    <w:tmpl w:val="180CD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9A1234"/>
    <w:multiLevelType w:val="multilevel"/>
    <w:tmpl w:val="218437FC"/>
    <w:lvl w:ilvl="0">
      <w:start w:val="2"/>
      <w:numFmt w:val="decimal"/>
      <w:lvlText w:val="%1"/>
      <w:lvlJc w:val="left"/>
      <w:pPr>
        <w:tabs>
          <w:tab w:val="num" w:pos="720"/>
        </w:tabs>
        <w:ind w:left="720" w:hanging="720"/>
      </w:pPr>
      <w:rPr>
        <w:rFonts w:hint="default"/>
      </w:rPr>
    </w:lvl>
    <w:lvl w:ilvl="1">
      <w:start w:val="1"/>
      <w:numFmt w:val="decimal"/>
      <w:pStyle w:val="2"/>
      <w:isLgl/>
      <w:lvlText w:val="%1.%2"/>
      <w:lvlJc w:val="left"/>
      <w:pPr>
        <w:tabs>
          <w:tab w:val="num" w:pos="540"/>
        </w:tabs>
        <w:ind w:left="540" w:hanging="54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 w15:restartNumberingAfterBreak="0">
    <w:nsid w:val="202606B9"/>
    <w:multiLevelType w:val="hybridMultilevel"/>
    <w:tmpl w:val="EB6ADA78"/>
    <w:lvl w:ilvl="0" w:tplc="04090011">
      <w:start w:val="1"/>
      <w:numFmt w:val="upperLetter"/>
      <w:lvlText w:val="%1."/>
      <w:lvlJc w:val="left"/>
      <w:pPr>
        <w:ind w:left="1841" w:hanging="480"/>
      </w:pPr>
    </w:lvl>
    <w:lvl w:ilvl="1" w:tplc="04090019" w:tentative="1">
      <w:start w:val="1"/>
      <w:numFmt w:val="ideographTraditional"/>
      <w:lvlText w:val="%2、"/>
      <w:lvlJc w:val="left"/>
      <w:pPr>
        <w:ind w:left="2321" w:hanging="480"/>
      </w:pPr>
    </w:lvl>
    <w:lvl w:ilvl="2" w:tplc="0409001B" w:tentative="1">
      <w:start w:val="1"/>
      <w:numFmt w:val="lowerRoman"/>
      <w:lvlText w:val="%3."/>
      <w:lvlJc w:val="right"/>
      <w:pPr>
        <w:ind w:left="2801" w:hanging="480"/>
      </w:pPr>
    </w:lvl>
    <w:lvl w:ilvl="3" w:tplc="0409000F" w:tentative="1">
      <w:start w:val="1"/>
      <w:numFmt w:val="decimal"/>
      <w:lvlText w:val="%4."/>
      <w:lvlJc w:val="left"/>
      <w:pPr>
        <w:ind w:left="3281" w:hanging="480"/>
      </w:pPr>
    </w:lvl>
    <w:lvl w:ilvl="4" w:tplc="04090019" w:tentative="1">
      <w:start w:val="1"/>
      <w:numFmt w:val="ideographTraditional"/>
      <w:lvlText w:val="%5、"/>
      <w:lvlJc w:val="left"/>
      <w:pPr>
        <w:ind w:left="3761" w:hanging="480"/>
      </w:pPr>
    </w:lvl>
    <w:lvl w:ilvl="5" w:tplc="0409001B" w:tentative="1">
      <w:start w:val="1"/>
      <w:numFmt w:val="lowerRoman"/>
      <w:lvlText w:val="%6."/>
      <w:lvlJc w:val="right"/>
      <w:pPr>
        <w:ind w:left="4241" w:hanging="480"/>
      </w:pPr>
    </w:lvl>
    <w:lvl w:ilvl="6" w:tplc="0409000F" w:tentative="1">
      <w:start w:val="1"/>
      <w:numFmt w:val="decimal"/>
      <w:lvlText w:val="%7."/>
      <w:lvlJc w:val="left"/>
      <w:pPr>
        <w:ind w:left="4721" w:hanging="480"/>
      </w:pPr>
    </w:lvl>
    <w:lvl w:ilvl="7" w:tplc="04090019" w:tentative="1">
      <w:start w:val="1"/>
      <w:numFmt w:val="ideographTraditional"/>
      <w:lvlText w:val="%8、"/>
      <w:lvlJc w:val="left"/>
      <w:pPr>
        <w:ind w:left="5201" w:hanging="480"/>
      </w:pPr>
    </w:lvl>
    <w:lvl w:ilvl="8" w:tplc="0409001B" w:tentative="1">
      <w:start w:val="1"/>
      <w:numFmt w:val="lowerRoman"/>
      <w:lvlText w:val="%9."/>
      <w:lvlJc w:val="right"/>
      <w:pPr>
        <w:ind w:left="5681" w:hanging="480"/>
      </w:pPr>
    </w:lvl>
  </w:abstractNum>
  <w:abstractNum w:abstractNumId="12" w15:restartNumberingAfterBreak="0">
    <w:nsid w:val="265E25CF"/>
    <w:multiLevelType w:val="hybridMultilevel"/>
    <w:tmpl w:val="7A86C4AA"/>
    <w:lvl w:ilvl="0" w:tplc="04090001">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15:restartNumberingAfterBreak="0">
    <w:nsid w:val="2A0F467A"/>
    <w:multiLevelType w:val="hybridMultilevel"/>
    <w:tmpl w:val="2D6CD00A"/>
    <w:lvl w:ilvl="0" w:tplc="A43622B2">
      <w:start w:val="1"/>
      <w:numFmt w:val="lowerLetter"/>
      <w:lvlText w:val="%1."/>
      <w:lvlJc w:val="left"/>
      <w:pPr>
        <w:ind w:left="1440" w:hanging="360"/>
      </w:pPr>
      <w:rPr>
        <w:rFonts w:hint="default"/>
        <w:color w:val="A6A6A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A7A37BC"/>
    <w:multiLevelType w:val="hybridMultilevel"/>
    <w:tmpl w:val="7254826C"/>
    <w:lvl w:ilvl="0" w:tplc="04090011">
      <w:start w:val="1"/>
      <w:numFmt w:val="upperLetter"/>
      <w:lvlText w:val="%1."/>
      <w:lvlJc w:val="left"/>
      <w:pPr>
        <w:ind w:left="1571" w:hanging="360"/>
      </w:p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64708340">
      <w:start w:val="1"/>
      <w:numFmt w:val="decimal"/>
      <w:lvlText w:val="%4"/>
      <w:lvlJc w:val="left"/>
      <w:pPr>
        <w:ind w:left="3731" w:hanging="360"/>
      </w:pPr>
      <w:rPr>
        <w:rFonts w:hint="default"/>
      </w:r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304166D9"/>
    <w:multiLevelType w:val="multilevel"/>
    <w:tmpl w:val="9ECA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13370"/>
    <w:multiLevelType w:val="multilevel"/>
    <w:tmpl w:val="DAC2BCBC"/>
    <w:styleLink w:val="DHLLevels"/>
    <w:lvl w:ilvl="0">
      <w:start w:val="1"/>
      <w:numFmt w:val="decimal"/>
      <w:pStyle w:val="Level1"/>
      <w:lvlText w:val="%1."/>
      <w:lvlJc w:val="left"/>
      <w:pPr>
        <w:ind w:left="576" w:hanging="576"/>
      </w:pPr>
      <w:rPr>
        <w:rFonts w:hint="default"/>
      </w:rPr>
    </w:lvl>
    <w:lvl w:ilvl="1">
      <w:start w:val="1"/>
      <w:numFmt w:val="decimal"/>
      <w:pStyle w:val="Level2"/>
      <w:lvlText w:val="%1.%2."/>
      <w:lvlJc w:val="left"/>
      <w:pPr>
        <w:ind w:left="1569" w:hanging="576"/>
      </w:pPr>
      <w:rPr>
        <w:rFonts w:hint="default"/>
      </w:rPr>
    </w:lvl>
    <w:lvl w:ilvl="2">
      <w:start w:val="1"/>
      <w:numFmt w:val="decimal"/>
      <w:pStyle w:val="Level3"/>
      <w:lvlText w:val="%1.%2.%3."/>
      <w:lvlJc w:val="left"/>
      <w:pPr>
        <w:ind w:left="1728" w:hanging="57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4C120EC"/>
    <w:multiLevelType w:val="hybridMultilevel"/>
    <w:tmpl w:val="7B447DA8"/>
    <w:lvl w:ilvl="0" w:tplc="275A233A">
      <w:start w:val="1"/>
      <w:numFmt w:val="decimal"/>
      <w:lvlText w:val="%1."/>
      <w:lvlJc w:val="left"/>
      <w:pPr>
        <w:ind w:left="1440" w:hanging="360"/>
      </w:pPr>
      <w:rPr>
        <w:rFonts w:hint="default"/>
        <w:color w:val="A6A6A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4507692F"/>
    <w:multiLevelType w:val="hybridMultilevel"/>
    <w:tmpl w:val="1A86E1F8"/>
    <w:lvl w:ilvl="0" w:tplc="84E6CAF0">
      <w:start w:val="1"/>
      <w:numFmt w:val="bullet"/>
      <w:pStyle w:val="Defaul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E85BB9"/>
    <w:multiLevelType w:val="hybridMultilevel"/>
    <w:tmpl w:val="45145BEC"/>
    <w:lvl w:ilvl="0" w:tplc="04090001">
      <w:start w:val="1"/>
      <w:numFmt w:val="bullet"/>
      <w:lvlText w:val=""/>
      <w:lvlJc w:val="left"/>
      <w:pPr>
        <w:ind w:left="1871" w:hanging="360"/>
      </w:pPr>
      <w:rPr>
        <w:rFonts w:ascii="Symbol" w:hAnsi="Symbol" w:hint="default"/>
      </w:rPr>
    </w:lvl>
    <w:lvl w:ilvl="1" w:tplc="04090003" w:tentative="1">
      <w:start w:val="1"/>
      <w:numFmt w:val="bullet"/>
      <w:lvlText w:val="o"/>
      <w:lvlJc w:val="left"/>
      <w:pPr>
        <w:ind w:left="2591" w:hanging="360"/>
      </w:pPr>
      <w:rPr>
        <w:rFonts w:ascii="Courier New" w:hAnsi="Courier New" w:cs="Courier New" w:hint="default"/>
      </w:rPr>
    </w:lvl>
    <w:lvl w:ilvl="2" w:tplc="04090005" w:tentative="1">
      <w:start w:val="1"/>
      <w:numFmt w:val="bullet"/>
      <w:lvlText w:val=""/>
      <w:lvlJc w:val="left"/>
      <w:pPr>
        <w:ind w:left="3311" w:hanging="360"/>
      </w:pPr>
      <w:rPr>
        <w:rFonts w:ascii="Wingdings" w:hAnsi="Wingdings" w:hint="default"/>
      </w:rPr>
    </w:lvl>
    <w:lvl w:ilvl="3" w:tplc="04090001" w:tentative="1">
      <w:start w:val="1"/>
      <w:numFmt w:val="bullet"/>
      <w:lvlText w:val=""/>
      <w:lvlJc w:val="left"/>
      <w:pPr>
        <w:ind w:left="4031" w:hanging="360"/>
      </w:pPr>
      <w:rPr>
        <w:rFonts w:ascii="Symbol" w:hAnsi="Symbol" w:hint="default"/>
      </w:rPr>
    </w:lvl>
    <w:lvl w:ilvl="4" w:tplc="04090003" w:tentative="1">
      <w:start w:val="1"/>
      <w:numFmt w:val="bullet"/>
      <w:lvlText w:val="o"/>
      <w:lvlJc w:val="left"/>
      <w:pPr>
        <w:ind w:left="4751" w:hanging="360"/>
      </w:pPr>
      <w:rPr>
        <w:rFonts w:ascii="Courier New" w:hAnsi="Courier New" w:cs="Courier New" w:hint="default"/>
      </w:rPr>
    </w:lvl>
    <w:lvl w:ilvl="5" w:tplc="04090005" w:tentative="1">
      <w:start w:val="1"/>
      <w:numFmt w:val="bullet"/>
      <w:lvlText w:val=""/>
      <w:lvlJc w:val="left"/>
      <w:pPr>
        <w:ind w:left="5471" w:hanging="360"/>
      </w:pPr>
      <w:rPr>
        <w:rFonts w:ascii="Wingdings" w:hAnsi="Wingdings" w:hint="default"/>
      </w:rPr>
    </w:lvl>
    <w:lvl w:ilvl="6" w:tplc="04090001" w:tentative="1">
      <w:start w:val="1"/>
      <w:numFmt w:val="bullet"/>
      <w:lvlText w:val=""/>
      <w:lvlJc w:val="left"/>
      <w:pPr>
        <w:ind w:left="6191" w:hanging="360"/>
      </w:pPr>
      <w:rPr>
        <w:rFonts w:ascii="Symbol" w:hAnsi="Symbol" w:hint="default"/>
      </w:rPr>
    </w:lvl>
    <w:lvl w:ilvl="7" w:tplc="04090003" w:tentative="1">
      <w:start w:val="1"/>
      <w:numFmt w:val="bullet"/>
      <w:lvlText w:val="o"/>
      <w:lvlJc w:val="left"/>
      <w:pPr>
        <w:ind w:left="6911" w:hanging="360"/>
      </w:pPr>
      <w:rPr>
        <w:rFonts w:ascii="Courier New" w:hAnsi="Courier New" w:cs="Courier New" w:hint="default"/>
      </w:rPr>
    </w:lvl>
    <w:lvl w:ilvl="8" w:tplc="04090005" w:tentative="1">
      <w:start w:val="1"/>
      <w:numFmt w:val="bullet"/>
      <w:lvlText w:val=""/>
      <w:lvlJc w:val="left"/>
      <w:pPr>
        <w:ind w:left="7631" w:hanging="360"/>
      </w:pPr>
      <w:rPr>
        <w:rFonts w:ascii="Wingdings" w:hAnsi="Wingdings" w:hint="default"/>
      </w:rPr>
    </w:lvl>
  </w:abstractNum>
  <w:abstractNum w:abstractNumId="20" w15:restartNumberingAfterBreak="0">
    <w:nsid w:val="4E083E78"/>
    <w:multiLevelType w:val="hybridMultilevel"/>
    <w:tmpl w:val="463CF3EE"/>
    <w:lvl w:ilvl="0" w:tplc="04090011">
      <w:start w:val="1"/>
      <w:numFmt w:val="upperLetter"/>
      <w:lvlText w:val="%1."/>
      <w:lvlJc w:val="left"/>
      <w:pPr>
        <w:ind w:left="1571" w:hanging="360"/>
      </w:p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64708340">
      <w:start w:val="1"/>
      <w:numFmt w:val="decimal"/>
      <w:lvlText w:val="%4"/>
      <w:lvlJc w:val="left"/>
      <w:pPr>
        <w:ind w:left="3731" w:hanging="360"/>
      </w:pPr>
      <w:rPr>
        <w:rFonts w:hint="default"/>
      </w:r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15:restartNumberingAfterBreak="0">
    <w:nsid w:val="4FF81C7F"/>
    <w:multiLevelType w:val="hybridMultilevel"/>
    <w:tmpl w:val="C2F821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05B678C"/>
    <w:multiLevelType w:val="hybridMultilevel"/>
    <w:tmpl w:val="6BB44BD2"/>
    <w:lvl w:ilvl="0" w:tplc="04090001">
      <w:start w:val="1"/>
      <w:numFmt w:val="bullet"/>
      <w:lvlText w:val=""/>
      <w:lvlJc w:val="left"/>
      <w:pPr>
        <w:ind w:left="1189" w:hanging="480"/>
      </w:pPr>
      <w:rPr>
        <w:rFonts w:ascii="Symbol" w:hAnsi="Symbol" w:hint="default"/>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23" w15:restartNumberingAfterBreak="0">
    <w:nsid w:val="538F5641"/>
    <w:multiLevelType w:val="hybridMultilevel"/>
    <w:tmpl w:val="A0FC6398"/>
    <w:lvl w:ilvl="0" w:tplc="04090001">
      <w:start w:val="1"/>
      <w:numFmt w:val="bullet"/>
      <w:lvlText w:val=""/>
      <w:lvlJc w:val="left"/>
      <w:pPr>
        <w:ind w:left="1991" w:hanging="480"/>
      </w:pPr>
      <w:rPr>
        <w:rFonts w:ascii="Symbol" w:hAnsi="Symbol" w:hint="default"/>
      </w:rPr>
    </w:lvl>
    <w:lvl w:ilvl="1" w:tplc="04090003" w:tentative="1">
      <w:start w:val="1"/>
      <w:numFmt w:val="bullet"/>
      <w:lvlText w:val=""/>
      <w:lvlJc w:val="left"/>
      <w:pPr>
        <w:ind w:left="2471" w:hanging="480"/>
      </w:pPr>
      <w:rPr>
        <w:rFonts w:ascii="Wingdings" w:hAnsi="Wingdings" w:hint="default"/>
      </w:rPr>
    </w:lvl>
    <w:lvl w:ilvl="2" w:tplc="04090005" w:tentative="1">
      <w:start w:val="1"/>
      <w:numFmt w:val="bullet"/>
      <w:lvlText w:val=""/>
      <w:lvlJc w:val="left"/>
      <w:pPr>
        <w:ind w:left="2951" w:hanging="480"/>
      </w:pPr>
      <w:rPr>
        <w:rFonts w:ascii="Wingdings" w:hAnsi="Wingdings" w:hint="default"/>
      </w:rPr>
    </w:lvl>
    <w:lvl w:ilvl="3" w:tplc="04090001" w:tentative="1">
      <w:start w:val="1"/>
      <w:numFmt w:val="bullet"/>
      <w:lvlText w:val=""/>
      <w:lvlJc w:val="left"/>
      <w:pPr>
        <w:ind w:left="3431" w:hanging="480"/>
      </w:pPr>
      <w:rPr>
        <w:rFonts w:ascii="Wingdings" w:hAnsi="Wingdings" w:hint="default"/>
      </w:rPr>
    </w:lvl>
    <w:lvl w:ilvl="4" w:tplc="04090003" w:tentative="1">
      <w:start w:val="1"/>
      <w:numFmt w:val="bullet"/>
      <w:lvlText w:val=""/>
      <w:lvlJc w:val="left"/>
      <w:pPr>
        <w:ind w:left="3911" w:hanging="480"/>
      </w:pPr>
      <w:rPr>
        <w:rFonts w:ascii="Wingdings" w:hAnsi="Wingdings" w:hint="default"/>
      </w:rPr>
    </w:lvl>
    <w:lvl w:ilvl="5" w:tplc="04090005" w:tentative="1">
      <w:start w:val="1"/>
      <w:numFmt w:val="bullet"/>
      <w:lvlText w:val=""/>
      <w:lvlJc w:val="left"/>
      <w:pPr>
        <w:ind w:left="4391" w:hanging="480"/>
      </w:pPr>
      <w:rPr>
        <w:rFonts w:ascii="Wingdings" w:hAnsi="Wingdings" w:hint="default"/>
      </w:rPr>
    </w:lvl>
    <w:lvl w:ilvl="6" w:tplc="04090001" w:tentative="1">
      <w:start w:val="1"/>
      <w:numFmt w:val="bullet"/>
      <w:lvlText w:val=""/>
      <w:lvlJc w:val="left"/>
      <w:pPr>
        <w:ind w:left="4871" w:hanging="480"/>
      </w:pPr>
      <w:rPr>
        <w:rFonts w:ascii="Wingdings" w:hAnsi="Wingdings" w:hint="default"/>
      </w:rPr>
    </w:lvl>
    <w:lvl w:ilvl="7" w:tplc="04090003" w:tentative="1">
      <w:start w:val="1"/>
      <w:numFmt w:val="bullet"/>
      <w:lvlText w:val=""/>
      <w:lvlJc w:val="left"/>
      <w:pPr>
        <w:ind w:left="5351" w:hanging="480"/>
      </w:pPr>
      <w:rPr>
        <w:rFonts w:ascii="Wingdings" w:hAnsi="Wingdings" w:hint="default"/>
      </w:rPr>
    </w:lvl>
    <w:lvl w:ilvl="8" w:tplc="04090005" w:tentative="1">
      <w:start w:val="1"/>
      <w:numFmt w:val="bullet"/>
      <w:lvlText w:val=""/>
      <w:lvlJc w:val="left"/>
      <w:pPr>
        <w:ind w:left="5831" w:hanging="480"/>
      </w:pPr>
      <w:rPr>
        <w:rFonts w:ascii="Wingdings" w:hAnsi="Wingdings" w:hint="default"/>
      </w:rPr>
    </w:lvl>
  </w:abstractNum>
  <w:abstractNum w:abstractNumId="24" w15:restartNumberingAfterBreak="0">
    <w:nsid w:val="55946403"/>
    <w:multiLevelType w:val="hybridMultilevel"/>
    <w:tmpl w:val="3ADEB1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55974182"/>
    <w:multiLevelType w:val="hybridMultilevel"/>
    <w:tmpl w:val="BC242944"/>
    <w:lvl w:ilvl="0" w:tplc="025852A4">
      <w:start w:val="1"/>
      <w:numFmt w:val="lowerLetter"/>
      <w:lvlText w:val="%1."/>
      <w:lvlJc w:val="left"/>
      <w:pPr>
        <w:ind w:left="2126" w:hanging="480"/>
      </w:pPr>
      <w:rPr>
        <w:rFonts w:hint="default"/>
        <w:color w:val="000000" w:themeColor="text1"/>
      </w:rPr>
    </w:lvl>
    <w:lvl w:ilvl="1" w:tplc="04090019" w:tentative="1">
      <w:start w:val="1"/>
      <w:numFmt w:val="ideographTraditional"/>
      <w:lvlText w:val="%2、"/>
      <w:lvlJc w:val="left"/>
      <w:pPr>
        <w:ind w:left="2606" w:hanging="480"/>
      </w:pPr>
    </w:lvl>
    <w:lvl w:ilvl="2" w:tplc="0409001B" w:tentative="1">
      <w:start w:val="1"/>
      <w:numFmt w:val="lowerRoman"/>
      <w:lvlText w:val="%3."/>
      <w:lvlJc w:val="right"/>
      <w:pPr>
        <w:ind w:left="3086" w:hanging="480"/>
      </w:pPr>
    </w:lvl>
    <w:lvl w:ilvl="3" w:tplc="0409000F" w:tentative="1">
      <w:start w:val="1"/>
      <w:numFmt w:val="decimal"/>
      <w:lvlText w:val="%4."/>
      <w:lvlJc w:val="left"/>
      <w:pPr>
        <w:ind w:left="3566" w:hanging="480"/>
      </w:pPr>
    </w:lvl>
    <w:lvl w:ilvl="4" w:tplc="04090019" w:tentative="1">
      <w:start w:val="1"/>
      <w:numFmt w:val="ideographTraditional"/>
      <w:lvlText w:val="%5、"/>
      <w:lvlJc w:val="left"/>
      <w:pPr>
        <w:ind w:left="4046" w:hanging="480"/>
      </w:pPr>
    </w:lvl>
    <w:lvl w:ilvl="5" w:tplc="0409001B" w:tentative="1">
      <w:start w:val="1"/>
      <w:numFmt w:val="lowerRoman"/>
      <w:lvlText w:val="%6."/>
      <w:lvlJc w:val="right"/>
      <w:pPr>
        <w:ind w:left="4526" w:hanging="480"/>
      </w:pPr>
    </w:lvl>
    <w:lvl w:ilvl="6" w:tplc="0409000F" w:tentative="1">
      <w:start w:val="1"/>
      <w:numFmt w:val="decimal"/>
      <w:lvlText w:val="%7."/>
      <w:lvlJc w:val="left"/>
      <w:pPr>
        <w:ind w:left="5006" w:hanging="480"/>
      </w:pPr>
    </w:lvl>
    <w:lvl w:ilvl="7" w:tplc="04090019" w:tentative="1">
      <w:start w:val="1"/>
      <w:numFmt w:val="ideographTraditional"/>
      <w:lvlText w:val="%8、"/>
      <w:lvlJc w:val="left"/>
      <w:pPr>
        <w:ind w:left="5486" w:hanging="480"/>
      </w:pPr>
    </w:lvl>
    <w:lvl w:ilvl="8" w:tplc="0409001B" w:tentative="1">
      <w:start w:val="1"/>
      <w:numFmt w:val="lowerRoman"/>
      <w:lvlText w:val="%9."/>
      <w:lvlJc w:val="right"/>
      <w:pPr>
        <w:ind w:left="5966" w:hanging="480"/>
      </w:pPr>
    </w:lvl>
  </w:abstractNum>
  <w:abstractNum w:abstractNumId="26" w15:restartNumberingAfterBreak="0">
    <w:nsid w:val="583F2F02"/>
    <w:multiLevelType w:val="hybridMultilevel"/>
    <w:tmpl w:val="6E786408"/>
    <w:lvl w:ilvl="0" w:tplc="04090001">
      <w:start w:val="1"/>
      <w:numFmt w:val="bullet"/>
      <w:lvlText w:val=""/>
      <w:lvlJc w:val="left"/>
      <w:pPr>
        <w:ind w:left="2051" w:hanging="480"/>
      </w:pPr>
      <w:rPr>
        <w:rFonts w:ascii="Wingdings" w:hAnsi="Wingdings" w:hint="default"/>
      </w:rPr>
    </w:lvl>
    <w:lvl w:ilvl="1" w:tplc="04090003" w:tentative="1">
      <w:start w:val="1"/>
      <w:numFmt w:val="bullet"/>
      <w:lvlText w:val=""/>
      <w:lvlJc w:val="left"/>
      <w:pPr>
        <w:ind w:left="2531" w:hanging="480"/>
      </w:pPr>
      <w:rPr>
        <w:rFonts w:ascii="Wingdings" w:hAnsi="Wingdings" w:hint="default"/>
      </w:rPr>
    </w:lvl>
    <w:lvl w:ilvl="2" w:tplc="04090005" w:tentative="1">
      <w:start w:val="1"/>
      <w:numFmt w:val="bullet"/>
      <w:lvlText w:val=""/>
      <w:lvlJc w:val="left"/>
      <w:pPr>
        <w:ind w:left="3011" w:hanging="480"/>
      </w:pPr>
      <w:rPr>
        <w:rFonts w:ascii="Wingdings" w:hAnsi="Wingdings" w:hint="default"/>
      </w:rPr>
    </w:lvl>
    <w:lvl w:ilvl="3" w:tplc="04090001" w:tentative="1">
      <w:start w:val="1"/>
      <w:numFmt w:val="bullet"/>
      <w:lvlText w:val=""/>
      <w:lvlJc w:val="left"/>
      <w:pPr>
        <w:ind w:left="3491" w:hanging="480"/>
      </w:pPr>
      <w:rPr>
        <w:rFonts w:ascii="Wingdings" w:hAnsi="Wingdings" w:hint="default"/>
      </w:rPr>
    </w:lvl>
    <w:lvl w:ilvl="4" w:tplc="04090003" w:tentative="1">
      <w:start w:val="1"/>
      <w:numFmt w:val="bullet"/>
      <w:lvlText w:val=""/>
      <w:lvlJc w:val="left"/>
      <w:pPr>
        <w:ind w:left="3971" w:hanging="480"/>
      </w:pPr>
      <w:rPr>
        <w:rFonts w:ascii="Wingdings" w:hAnsi="Wingdings" w:hint="default"/>
      </w:rPr>
    </w:lvl>
    <w:lvl w:ilvl="5" w:tplc="04090005" w:tentative="1">
      <w:start w:val="1"/>
      <w:numFmt w:val="bullet"/>
      <w:lvlText w:val=""/>
      <w:lvlJc w:val="left"/>
      <w:pPr>
        <w:ind w:left="4451" w:hanging="480"/>
      </w:pPr>
      <w:rPr>
        <w:rFonts w:ascii="Wingdings" w:hAnsi="Wingdings" w:hint="default"/>
      </w:rPr>
    </w:lvl>
    <w:lvl w:ilvl="6" w:tplc="04090001" w:tentative="1">
      <w:start w:val="1"/>
      <w:numFmt w:val="bullet"/>
      <w:lvlText w:val=""/>
      <w:lvlJc w:val="left"/>
      <w:pPr>
        <w:ind w:left="4931" w:hanging="480"/>
      </w:pPr>
      <w:rPr>
        <w:rFonts w:ascii="Wingdings" w:hAnsi="Wingdings" w:hint="default"/>
      </w:rPr>
    </w:lvl>
    <w:lvl w:ilvl="7" w:tplc="04090003" w:tentative="1">
      <w:start w:val="1"/>
      <w:numFmt w:val="bullet"/>
      <w:lvlText w:val=""/>
      <w:lvlJc w:val="left"/>
      <w:pPr>
        <w:ind w:left="5411" w:hanging="480"/>
      </w:pPr>
      <w:rPr>
        <w:rFonts w:ascii="Wingdings" w:hAnsi="Wingdings" w:hint="default"/>
      </w:rPr>
    </w:lvl>
    <w:lvl w:ilvl="8" w:tplc="04090005" w:tentative="1">
      <w:start w:val="1"/>
      <w:numFmt w:val="bullet"/>
      <w:lvlText w:val=""/>
      <w:lvlJc w:val="left"/>
      <w:pPr>
        <w:ind w:left="5891" w:hanging="480"/>
      </w:pPr>
      <w:rPr>
        <w:rFonts w:ascii="Wingdings" w:hAnsi="Wingdings" w:hint="default"/>
      </w:rPr>
    </w:lvl>
  </w:abstractNum>
  <w:abstractNum w:abstractNumId="27" w15:restartNumberingAfterBreak="0">
    <w:nsid w:val="5BA91EAA"/>
    <w:multiLevelType w:val="hybridMultilevel"/>
    <w:tmpl w:val="5E8EE0B8"/>
    <w:lvl w:ilvl="0" w:tplc="8C925E42">
      <w:start w:val="1"/>
      <w:numFmt w:val="lowerLetter"/>
      <w:lvlText w:val="%1."/>
      <w:lvlJc w:val="left"/>
      <w:pPr>
        <w:ind w:left="1800" w:hanging="360"/>
      </w:pPr>
      <w:rPr>
        <w:rFonts w:hint="default"/>
        <w:color w:val="A6A6A6"/>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12E644C"/>
    <w:multiLevelType w:val="hybridMultilevel"/>
    <w:tmpl w:val="3F68F204"/>
    <w:lvl w:ilvl="0" w:tplc="0B4E30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6E93AA5"/>
    <w:multiLevelType w:val="hybridMultilevel"/>
    <w:tmpl w:val="CF568E3E"/>
    <w:lvl w:ilvl="0" w:tplc="0EDE9B9A">
      <w:start w:val="1"/>
      <w:numFmt w:val="upperLetter"/>
      <w:lvlText w:val="%1."/>
      <w:lvlJc w:val="left"/>
      <w:pPr>
        <w:ind w:left="360" w:hanging="360"/>
      </w:pPr>
      <w:rPr>
        <w:rFonts w:ascii="微軟正黑體" w:eastAsia="微軟正黑體" w:hAnsi="微軟正黑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1232568"/>
    <w:multiLevelType w:val="hybridMultilevel"/>
    <w:tmpl w:val="7AC6A254"/>
    <w:lvl w:ilvl="0" w:tplc="275A233A">
      <w:start w:val="1"/>
      <w:numFmt w:val="decimal"/>
      <w:lvlText w:val="%1."/>
      <w:lvlJc w:val="left"/>
      <w:pPr>
        <w:ind w:left="1440" w:hanging="360"/>
      </w:pPr>
      <w:rPr>
        <w:rFonts w:hint="default"/>
        <w:color w:val="A6A6A6"/>
      </w:rPr>
    </w:lvl>
    <w:lvl w:ilvl="1" w:tplc="97643FB8">
      <w:start w:val="1"/>
      <w:numFmt w:val="lowerLetter"/>
      <w:lvlText w:val="%2."/>
      <w:lvlJc w:val="left"/>
      <w:pPr>
        <w:tabs>
          <w:tab w:val="num" w:pos="1440"/>
        </w:tabs>
        <w:ind w:left="1440" w:hanging="360"/>
      </w:pPr>
      <w:rPr>
        <w:rFonts w:hint="default"/>
        <w:color w:val="000000"/>
      </w:rPr>
    </w:lvl>
    <w:lvl w:ilvl="2" w:tplc="97643FB8">
      <w:start w:val="1"/>
      <w:numFmt w:val="lowerLetter"/>
      <w:lvlText w:val="%3."/>
      <w:lvlJc w:val="left"/>
      <w:pPr>
        <w:tabs>
          <w:tab w:val="num" w:pos="2160"/>
        </w:tabs>
        <w:ind w:left="2160" w:hanging="360"/>
      </w:pPr>
      <w:rPr>
        <w:rFonts w:hint="default"/>
        <w:color w:val="000000"/>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3D45F75"/>
    <w:multiLevelType w:val="hybridMultilevel"/>
    <w:tmpl w:val="888CE4A0"/>
    <w:lvl w:ilvl="0" w:tplc="04090011">
      <w:start w:val="1"/>
      <w:numFmt w:val="upperLetter"/>
      <w:lvlText w:val="%1."/>
      <w:lvlJc w:val="left"/>
      <w:pPr>
        <w:ind w:left="2412" w:hanging="480"/>
      </w:pPr>
    </w:lvl>
    <w:lvl w:ilvl="1" w:tplc="04090019" w:tentative="1">
      <w:start w:val="1"/>
      <w:numFmt w:val="ideographTraditional"/>
      <w:lvlText w:val="%2、"/>
      <w:lvlJc w:val="left"/>
      <w:pPr>
        <w:ind w:left="2892" w:hanging="480"/>
      </w:pPr>
    </w:lvl>
    <w:lvl w:ilvl="2" w:tplc="0409001B" w:tentative="1">
      <w:start w:val="1"/>
      <w:numFmt w:val="lowerRoman"/>
      <w:lvlText w:val="%3."/>
      <w:lvlJc w:val="right"/>
      <w:pPr>
        <w:ind w:left="3372" w:hanging="480"/>
      </w:pPr>
    </w:lvl>
    <w:lvl w:ilvl="3" w:tplc="0409000F" w:tentative="1">
      <w:start w:val="1"/>
      <w:numFmt w:val="decimal"/>
      <w:lvlText w:val="%4."/>
      <w:lvlJc w:val="left"/>
      <w:pPr>
        <w:ind w:left="3852" w:hanging="480"/>
      </w:pPr>
    </w:lvl>
    <w:lvl w:ilvl="4" w:tplc="04090019" w:tentative="1">
      <w:start w:val="1"/>
      <w:numFmt w:val="ideographTraditional"/>
      <w:lvlText w:val="%5、"/>
      <w:lvlJc w:val="left"/>
      <w:pPr>
        <w:ind w:left="4332" w:hanging="480"/>
      </w:pPr>
    </w:lvl>
    <w:lvl w:ilvl="5" w:tplc="0409001B" w:tentative="1">
      <w:start w:val="1"/>
      <w:numFmt w:val="lowerRoman"/>
      <w:lvlText w:val="%6."/>
      <w:lvlJc w:val="right"/>
      <w:pPr>
        <w:ind w:left="4812" w:hanging="480"/>
      </w:pPr>
    </w:lvl>
    <w:lvl w:ilvl="6" w:tplc="0409000F" w:tentative="1">
      <w:start w:val="1"/>
      <w:numFmt w:val="decimal"/>
      <w:lvlText w:val="%7."/>
      <w:lvlJc w:val="left"/>
      <w:pPr>
        <w:ind w:left="5292" w:hanging="480"/>
      </w:pPr>
    </w:lvl>
    <w:lvl w:ilvl="7" w:tplc="04090019" w:tentative="1">
      <w:start w:val="1"/>
      <w:numFmt w:val="ideographTraditional"/>
      <w:lvlText w:val="%8、"/>
      <w:lvlJc w:val="left"/>
      <w:pPr>
        <w:ind w:left="5772" w:hanging="480"/>
      </w:pPr>
    </w:lvl>
    <w:lvl w:ilvl="8" w:tplc="0409001B" w:tentative="1">
      <w:start w:val="1"/>
      <w:numFmt w:val="lowerRoman"/>
      <w:lvlText w:val="%9."/>
      <w:lvlJc w:val="right"/>
      <w:pPr>
        <w:ind w:left="6252" w:hanging="480"/>
      </w:pPr>
    </w:lvl>
  </w:abstractNum>
  <w:abstractNum w:abstractNumId="32" w15:restartNumberingAfterBreak="0">
    <w:nsid w:val="7B570073"/>
    <w:multiLevelType w:val="hybridMultilevel"/>
    <w:tmpl w:val="F9E0A8A8"/>
    <w:lvl w:ilvl="0" w:tplc="0409001B">
      <w:start w:val="1"/>
      <w:numFmt w:val="lowerRoman"/>
      <w:lvlText w:val="%1."/>
      <w:lvlJc w:val="right"/>
      <w:pPr>
        <w:ind w:left="2606" w:hanging="480"/>
      </w:pPr>
    </w:lvl>
    <w:lvl w:ilvl="1" w:tplc="04090019" w:tentative="1">
      <w:start w:val="1"/>
      <w:numFmt w:val="ideographTraditional"/>
      <w:lvlText w:val="%2、"/>
      <w:lvlJc w:val="left"/>
      <w:pPr>
        <w:ind w:left="3086" w:hanging="480"/>
      </w:pPr>
    </w:lvl>
    <w:lvl w:ilvl="2" w:tplc="0409001B" w:tentative="1">
      <w:start w:val="1"/>
      <w:numFmt w:val="lowerRoman"/>
      <w:lvlText w:val="%3."/>
      <w:lvlJc w:val="right"/>
      <w:pPr>
        <w:ind w:left="3566" w:hanging="480"/>
      </w:pPr>
    </w:lvl>
    <w:lvl w:ilvl="3" w:tplc="0409000F" w:tentative="1">
      <w:start w:val="1"/>
      <w:numFmt w:val="decimal"/>
      <w:lvlText w:val="%4."/>
      <w:lvlJc w:val="left"/>
      <w:pPr>
        <w:ind w:left="4046" w:hanging="480"/>
      </w:pPr>
    </w:lvl>
    <w:lvl w:ilvl="4" w:tplc="04090019" w:tentative="1">
      <w:start w:val="1"/>
      <w:numFmt w:val="ideographTraditional"/>
      <w:lvlText w:val="%5、"/>
      <w:lvlJc w:val="left"/>
      <w:pPr>
        <w:ind w:left="4526" w:hanging="480"/>
      </w:pPr>
    </w:lvl>
    <w:lvl w:ilvl="5" w:tplc="0409001B" w:tentative="1">
      <w:start w:val="1"/>
      <w:numFmt w:val="lowerRoman"/>
      <w:lvlText w:val="%6."/>
      <w:lvlJc w:val="right"/>
      <w:pPr>
        <w:ind w:left="5006" w:hanging="480"/>
      </w:pPr>
    </w:lvl>
    <w:lvl w:ilvl="6" w:tplc="0409000F" w:tentative="1">
      <w:start w:val="1"/>
      <w:numFmt w:val="decimal"/>
      <w:lvlText w:val="%7."/>
      <w:lvlJc w:val="left"/>
      <w:pPr>
        <w:ind w:left="5486" w:hanging="480"/>
      </w:pPr>
    </w:lvl>
    <w:lvl w:ilvl="7" w:tplc="04090019" w:tentative="1">
      <w:start w:val="1"/>
      <w:numFmt w:val="ideographTraditional"/>
      <w:lvlText w:val="%8、"/>
      <w:lvlJc w:val="left"/>
      <w:pPr>
        <w:ind w:left="5966" w:hanging="480"/>
      </w:pPr>
    </w:lvl>
    <w:lvl w:ilvl="8" w:tplc="0409001B" w:tentative="1">
      <w:start w:val="1"/>
      <w:numFmt w:val="lowerRoman"/>
      <w:lvlText w:val="%9."/>
      <w:lvlJc w:val="right"/>
      <w:pPr>
        <w:ind w:left="6446" w:hanging="480"/>
      </w:pPr>
    </w:lvl>
  </w:abstractNum>
  <w:abstractNum w:abstractNumId="33" w15:restartNumberingAfterBreak="0">
    <w:nsid w:val="7C825FDD"/>
    <w:multiLevelType w:val="hybridMultilevel"/>
    <w:tmpl w:val="EC24D73E"/>
    <w:lvl w:ilvl="0" w:tplc="F16A2F2E">
      <w:start w:val="1"/>
      <w:numFmt w:val="lowerLetter"/>
      <w:lvlText w:val="%1."/>
      <w:lvlJc w:val="left"/>
      <w:pPr>
        <w:ind w:left="2061" w:hanging="360"/>
      </w:pPr>
      <w:rPr>
        <w:rFonts w:hint="default"/>
        <w:color w:val="000000"/>
      </w:rPr>
    </w:lvl>
    <w:lvl w:ilvl="1" w:tplc="04090003">
      <w:start w:val="1"/>
      <w:numFmt w:val="decimal"/>
      <w:lvlText w:val="%2."/>
      <w:lvlJc w:val="left"/>
      <w:pPr>
        <w:tabs>
          <w:tab w:val="num" w:pos="2061"/>
        </w:tabs>
        <w:ind w:left="2061" w:hanging="360"/>
      </w:pPr>
    </w:lvl>
    <w:lvl w:ilvl="2" w:tplc="04090005">
      <w:start w:val="1"/>
      <w:numFmt w:val="decimal"/>
      <w:lvlText w:val="%3."/>
      <w:lvlJc w:val="left"/>
      <w:pPr>
        <w:tabs>
          <w:tab w:val="num" w:pos="2781"/>
        </w:tabs>
        <w:ind w:left="2781" w:hanging="360"/>
      </w:pPr>
    </w:lvl>
    <w:lvl w:ilvl="3" w:tplc="04090001">
      <w:start w:val="1"/>
      <w:numFmt w:val="decimal"/>
      <w:lvlText w:val="%4."/>
      <w:lvlJc w:val="left"/>
      <w:pPr>
        <w:tabs>
          <w:tab w:val="num" w:pos="3501"/>
        </w:tabs>
        <w:ind w:left="3501" w:hanging="360"/>
      </w:pPr>
    </w:lvl>
    <w:lvl w:ilvl="4" w:tplc="04090003">
      <w:start w:val="1"/>
      <w:numFmt w:val="decimal"/>
      <w:lvlText w:val="%5."/>
      <w:lvlJc w:val="left"/>
      <w:pPr>
        <w:tabs>
          <w:tab w:val="num" w:pos="4221"/>
        </w:tabs>
        <w:ind w:left="4221" w:hanging="360"/>
      </w:pPr>
    </w:lvl>
    <w:lvl w:ilvl="5" w:tplc="04090005">
      <w:start w:val="1"/>
      <w:numFmt w:val="decimal"/>
      <w:lvlText w:val="%6."/>
      <w:lvlJc w:val="left"/>
      <w:pPr>
        <w:tabs>
          <w:tab w:val="num" w:pos="4941"/>
        </w:tabs>
        <w:ind w:left="4941" w:hanging="360"/>
      </w:pPr>
    </w:lvl>
    <w:lvl w:ilvl="6" w:tplc="04090001">
      <w:start w:val="1"/>
      <w:numFmt w:val="decimal"/>
      <w:lvlText w:val="%7."/>
      <w:lvlJc w:val="left"/>
      <w:pPr>
        <w:tabs>
          <w:tab w:val="num" w:pos="5661"/>
        </w:tabs>
        <w:ind w:left="5661" w:hanging="360"/>
      </w:pPr>
    </w:lvl>
    <w:lvl w:ilvl="7" w:tplc="04090003">
      <w:start w:val="1"/>
      <w:numFmt w:val="decimal"/>
      <w:lvlText w:val="%8."/>
      <w:lvlJc w:val="left"/>
      <w:pPr>
        <w:tabs>
          <w:tab w:val="num" w:pos="6381"/>
        </w:tabs>
        <w:ind w:left="6381" w:hanging="360"/>
      </w:pPr>
    </w:lvl>
    <w:lvl w:ilvl="8" w:tplc="04090005">
      <w:start w:val="1"/>
      <w:numFmt w:val="decimal"/>
      <w:lvlText w:val="%9."/>
      <w:lvlJc w:val="left"/>
      <w:pPr>
        <w:tabs>
          <w:tab w:val="num" w:pos="7101"/>
        </w:tabs>
        <w:ind w:left="7101" w:hanging="360"/>
      </w:pPr>
    </w:lvl>
  </w:abstractNum>
  <w:abstractNum w:abstractNumId="34" w15:restartNumberingAfterBreak="0">
    <w:nsid w:val="7DAE62D3"/>
    <w:multiLevelType w:val="hybridMultilevel"/>
    <w:tmpl w:val="68C49F56"/>
    <w:lvl w:ilvl="0" w:tplc="38DA6310">
      <w:start w:val="1"/>
      <w:numFmt w:val="lowerLetter"/>
      <w:lvlText w:val="%1."/>
      <w:lvlJc w:val="left"/>
      <w:pPr>
        <w:ind w:left="1440" w:hanging="360"/>
      </w:pPr>
      <w:rPr>
        <w:rFonts w:hint="default"/>
        <w:color w:val="A6A6A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num>
  <w:num w:numId="2">
    <w:abstractNumId w:val="6"/>
  </w:num>
  <w:num w:numId="3">
    <w:abstractNumId w:val="18"/>
  </w:num>
  <w:num w:numId="4">
    <w:abstractNumId w:val="16"/>
  </w:num>
  <w:num w:numId="5">
    <w:abstractNumId w:val="8"/>
    <w:lvlOverride w:ilvl="0">
      <w:lvl w:ilvl="0">
        <w:start w:val="1"/>
        <w:numFmt w:val="decimal"/>
        <w:pStyle w:val="Level1"/>
        <w:lvlText w:val="%1."/>
        <w:lvlJc w:val="left"/>
        <w:pPr>
          <w:ind w:left="576" w:hanging="576"/>
        </w:pPr>
        <w:rPr>
          <w:rFonts w:hint="default"/>
        </w:rPr>
      </w:lvl>
    </w:lvlOverride>
  </w:num>
  <w:num w:numId="6">
    <w:abstractNumId w:val="19"/>
  </w:num>
  <w:num w:numId="7">
    <w:abstractNumId w:val="4"/>
  </w:num>
  <w:num w:numId="8">
    <w:abstractNumId w:val="17"/>
  </w:num>
  <w:num w:numId="9">
    <w:abstractNumId w:val="13"/>
  </w:num>
  <w:num w:numId="10">
    <w:abstractNumId w:val="34"/>
  </w:num>
  <w:num w:numId="11">
    <w:abstractNumId w:val="33"/>
  </w:num>
  <w:num w:numId="12">
    <w:abstractNumId w:val="5"/>
  </w:num>
  <w:num w:numId="13">
    <w:abstractNumId w:val="27"/>
  </w:num>
  <w:num w:numId="14">
    <w:abstractNumId w:val="8"/>
    <w:lvlOverride w:ilvl="0">
      <w:lvl w:ilvl="0">
        <w:start w:val="1"/>
        <w:numFmt w:val="decimal"/>
        <w:pStyle w:val="Level1"/>
        <w:lvlText w:val="%1."/>
        <w:lvlJc w:val="left"/>
        <w:pPr>
          <w:ind w:left="3412" w:hanging="576"/>
        </w:pPr>
        <w:rPr>
          <w:rFonts w:hint="default"/>
        </w:rPr>
      </w:lvl>
    </w:lvlOverride>
    <w:lvlOverride w:ilvl="1">
      <w:lvl w:ilvl="1">
        <w:start w:val="1"/>
        <w:numFmt w:val="decimal"/>
        <w:pStyle w:val="Level2"/>
        <w:lvlText w:val="%1.%2."/>
        <w:lvlJc w:val="left"/>
        <w:pPr>
          <w:ind w:left="1569" w:hanging="576"/>
        </w:pPr>
        <w:rPr>
          <w:rFonts w:hint="default"/>
        </w:rPr>
      </w:lvl>
    </w:lvlOverride>
    <w:lvlOverride w:ilvl="2">
      <w:lvl w:ilvl="2">
        <w:start w:val="1"/>
        <w:numFmt w:val="decimal"/>
        <w:pStyle w:val="Level3"/>
        <w:lvlText w:val="%1.%2.%3."/>
        <w:lvlJc w:val="left"/>
        <w:pPr>
          <w:ind w:left="1728" w:hanging="576"/>
        </w:pPr>
        <w:rPr>
          <w:rFonts w:ascii="Verdana" w:hAnsi="Verdana" w:hint="default"/>
          <w:b w:val="0"/>
          <w:i w:val="0"/>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9"/>
  </w:num>
  <w:num w:numId="16">
    <w:abstractNumId w:val="0"/>
  </w:num>
  <w:num w:numId="17">
    <w:abstractNumId w:val="23"/>
  </w:num>
  <w:num w:numId="18">
    <w:abstractNumId w:val="22"/>
  </w:num>
  <w:num w:numId="19">
    <w:abstractNumId w:val="7"/>
  </w:num>
  <w:num w:numId="20">
    <w:abstractNumId w:val="30"/>
  </w:num>
  <w:num w:numId="21">
    <w:abstractNumId w:val="12"/>
  </w:num>
  <w:num w:numId="22">
    <w:abstractNumId w:val="2"/>
  </w:num>
  <w:num w:numId="23">
    <w:abstractNumId w:val="1"/>
  </w:num>
  <w:num w:numId="24">
    <w:abstractNumId w:val="20"/>
  </w:num>
  <w:num w:numId="25">
    <w:abstractNumId w:val="8"/>
    <w:lvlOverride w:ilvl="0">
      <w:lvl w:ilvl="0">
        <w:start w:val="1"/>
        <w:numFmt w:val="decimal"/>
        <w:pStyle w:val="Level1"/>
        <w:lvlText w:val="%1."/>
        <w:lvlJc w:val="left"/>
        <w:pPr>
          <w:ind w:left="576" w:hanging="576"/>
        </w:pPr>
        <w:rPr>
          <w:rFonts w:hint="default"/>
        </w:rPr>
      </w:lvl>
    </w:lvlOverride>
    <w:lvlOverride w:ilvl="1">
      <w:lvl w:ilvl="1">
        <w:start w:val="1"/>
        <w:numFmt w:val="decimal"/>
        <w:pStyle w:val="Level2"/>
        <w:lvlText w:val="%1.%2."/>
        <w:lvlJc w:val="left"/>
        <w:pPr>
          <w:ind w:left="1569" w:hanging="576"/>
        </w:pPr>
        <w:rPr>
          <w:rFonts w:hint="default"/>
        </w:rPr>
      </w:lvl>
    </w:lvlOverride>
    <w:lvlOverride w:ilvl="2">
      <w:lvl w:ilvl="2">
        <w:start w:val="1"/>
        <w:numFmt w:val="decimal"/>
        <w:pStyle w:val="Level3"/>
        <w:lvlText w:val="%1.%2.%3."/>
        <w:lvlJc w:val="left"/>
        <w:pPr>
          <w:ind w:left="1728" w:hanging="576"/>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25"/>
  </w:num>
  <w:num w:numId="27">
    <w:abstractNumId w:val="29"/>
  </w:num>
  <w:num w:numId="28">
    <w:abstractNumId w:val="32"/>
  </w:num>
  <w:num w:numId="29">
    <w:abstractNumId w:val="24"/>
  </w:num>
  <w:num w:numId="30">
    <w:abstractNumId w:val="8"/>
    <w:lvlOverride w:ilvl="0">
      <w:lvl w:ilvl="0">
        <w:start w:val="1"/>
        <w:numFmt w:val="decimal"/>
        <w:pStyle w:val="Level1"/>
        <w:lvlText w:val="%1."/>
        <w:lvlJc w:val="left"/>
        <w:pPr>
          <w:ind w:left="576" w:hanging="576"/>
        </w:pPr>
        <w:rPr>
          <w:rFonts w:hint="default"/>
        </w:rPr>
      </w:lvl>
    </w:lvlOverride>
    <w:lvlOverride w:ilvl="1">
      <w:lvl w:ilvl="1">
        <w:start w:val="1"/>
        <w:numFmt w:val="decimal"/>
        <w:pStyle w:val="Level2"/>
        <w:lvlText w:val="%1.%2."/>
        <w:lvlJc w:val="left"/>
        <w:pPr>
          <w:ind w:left="1569" w:hanging="576"/>
        </w:pPr>
        <w:rPr>
          <w:rFonts w:hint="default"/>
        </w:rPr>
      </w:lvl>
    </w:lvlOverride>
    <w:lvlOverride w:ilvl="2">
      <w:lvl w:ilvl="2">
        <w:start w:val="1"/>
        <w:numFmt w:val="decimal"/>
        <w:pStyle w:val="Level3"/>
        <w:lvlText w:val="%1.%2.%3."/>
        <w:lvlJc w:val="left"/>
        <w:pPr>
          <w:ind w:left="1728" w:hanging="576"/>
        </w:pPr>
        <w:rPr>
          <w:rFonts w:ascii="Verdana" w:hAnsi="Verdana" w:hint="default"/>
          <w:b w:val="0"/>
          <w:i w:val="0"/>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28"/>
  </w:num>
  <w:num w:numId="32">
    <w:abstractNumId w:val="14"/>
  </w:num>
  <w:num w:numId="33">
    <w:abstractNumId w:val="15"/>
  </w:num>
  <w:num w:numId="34">
    <w:abstractNumId w:val="26"/>
  </w:num>
  <w:num w:numId="35">
    <w:abstractNumId w:val="21"/>
  </w:num>
  <w:num w:numId="36">
    <w:abstractNumId w:val="3"/>
  </w:num>
  <w:num w:numId="37">
    <w:abstractNumId w:val="11"/>
  </w:num>
  <w:num w:numId="38">
    <w:abstractNumId w:val="3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01"/>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B6"/>
    <w:rsid w:val="0000017E"/>
    <w:rsid w:val="000024C1"/>
    <w:rsid w:val="0000255C"/>
    <w:rsid w:val="00002A0C"/>
    <w:rsid w:val="000051BB"/>
    <w:rsid w:val="00006DC4"/>
    <w:rsid w:val="000070A7"/>
    <w:rsid w:val="00007518"/>
    <w:rsid w:val="00016DBE"/>
    <w:rsid w:val="0002328E"/>
    <w:rsid w:val="0002468C"/>
    <w:rsid w:val="000246CD"/>
    <w:rsid w:val="000252C1"/>
    <w:rsid w:val="000271DB"/>
    <w:rsid w:val="00031740"/>
    <w:rsid w:val="00031828"/>
    <w:rsid w:val="00035213"/>
    <w:rsid w:val="00035875"/>
    <w:rsid w:val="00037A61"/>
    <w:rsid w:val="00041F23"/>
    <w:rsid w:val="0004328B"/>
    <w:rsid w:val="00046F77"/>
    <w:rsid w:val="00047D1F"/>
    <w:rsid w:val="00050AF3"/>
    <w:rsid w:val="00052BD3"/>
    <w:rsid w:val="00052EA5"/>
    <w:rsid w:val="0005539A"/>
    <w:rsid w:val="000575D7"/>
    <w:rsid w:val="00062318"/>
    <w:rsid w:val="00065448"/>
    <w:rsid w:val="00065791"/>
    <w:rsid w:val="00065C1C"/>
    <w:rsid w:val="00071CD6"/>
    <w:rsid w:val="0007263F"/>
    <w:rsid w:val="00073F82"/>
    <w:rsid w:val="0007459F"/>
    <w:rsid w:val="00075207"/>
    <w:rsid w:val="00077C1B"/>
    <w:rsid w:val="000835CB"/>
    <w:rsid w:val="00083C23"/>
    <w:rsid w:val="0008547C"/>
    <w:rsid w:val="000865E7"/>
    <w:rsid w:val="00087F9F"/>
    <w:rsid w:val="00090BE7"/>
    <w:rsid w:val="00092F71"/>
    <w:rsid w:val="00095299"/>
    <w:rsid w:val="00095AE8"/>
    <w:rsid w:val="00096998"/>
    <w:rsid w:val="000974FB"/>
    <w:rsid w:val="000A0D35"/>
    <w:rsid w:val="000A1973"/>
    <w:rsid w:val="000A1B91"/>
    <w:rsid w:val="000A1E9F"/>
    <w:rsid w:val="000A4C2B"/>
    <w:rsid w:val="000A526E"/>
    <w:rsid w:val="000A5989"/>
    <w:rsid w:val="000A6A6B"/>
    <w:rsid w:val="000B416C"/>
    <w:rsid w:val="000B6DED"/>
    <w:rsid w:val="000C3089"/>
    <w:rsid w:val="000C7C8D"/>
    <w:rsid w:val="000D064A"/>
    <w:rsid w:val="000D244B"/>
    <w:rsid w:val="000D263A"/>
    <w:rsid w:val="000D6E38"/>
    <w:rsid w:val="000E0D61"/>
    <w:rsid w:val="000E3678"/>
    <w:rsid w:val="000E44F4"/>
    <w:rsid w:val="000E4911"/>
    <w:rsid w:val="000F3889"/>
    <w:rsid w:val="000F5A10"/>
    <w:rsid w:val="000F6A88"/>
    <w:rsid w:val="00105139"/>
    <w:rsid w:val="00107E08"/>
    <w:rsid w:val="001100D9"/>
    <w:rsid w:val="00110BFB"/>
    <w:rsid w:val="00111A9D"/>
    <w:rsid w:val="0011380C"/>
    <w:rsid w:val="00115819"/>
    <w:rsid w:val="00115F63"/>
    <w:rsid w:val="00121B19"/>
    <w:rsid w:val="00122E0A"/>
    <w:rsid w:val="00124B45"/>
    <w:rsid w:val="00127AC9"/>
    <w:rsid w:val="00130136"/>
    <w:rsid w:val="001319CA"/>
    <w:rsid w:val="00132A94"/>
    <w:rsid w:val="00134D85"/>
    <w:rsid w:val="001447D8"/>
    <w:rsid w:val="00145436"/>
    <w:rsid w:val="001463C4"/>
    <w:rsid w:val="00146ECF"/>
    <w:rsid w:val="00147898"/>
    <w:rsid w:val="00147D4E"/>
    <w:rsid w:val="001507BB"/>
    <w:rsid w:val="00150960"/>
    <w:rsid w:val="0015097F"/>
    <w:rsid w:val="001548D9"/>
    <w:rsid w:val="00154980"/>
    <w:rsid w:val="00155B5B"/>
    <w:rsid w:val="00156A26"/>
    <w:rsid w:val="00157B98"/>
    <w:rsid w:val="00157E46"/>
    <w:rsid w:val="00161B66"/>
    <w:rsid w:val="00162818"/>
    <w:rsid w:val="00162F38"/>
    <w:rsid w:val="001657D0"/>
    <w:rsid w:val="00181924"/>
    <w:rsid w:val="00182488"/>
    <w:rsid w:val="00185BE6"/>
    <w:rsid w:val="00187BE0"/>
    <w:rsid w:val="00190104"/>
    <w:rsid w:val="00190896"/>
    <w:rsid w:val="00191261"/>
    <w:rsid w:val="00192622"/>
    <w:rsid w:val="00192A66"/>
    <w:rsid w:val="00192CA3"/>
    <w:rsid w:val="00194DAD"/>
    <w:rsid w:val="00195E63"/>
    <w:rsid w:val="0019626C"/>
    <w:rsid w:val="0019708B"/>
    <w:rsid w:val="001A0AA5"/>
    <w:rsid w:val="001A365B"/>
    <w:rsid w:val="001A3D1C"/>
    <w:rsid w:val="001A5535"/>
    <w:rsid w:val="001A62F3"/>
    <w:rsid w:val="001A6EF1"/>
    <w:rsid w:val="001B16F4"/>
    <w:rsid w:val="001B378E"/>
    <w:rsid w:val="001B55FB"/>
    <w:rsid w:val="001B7DD9"/>
    <w:rsid w:val="001C062F"/>
    <w:rsid w:val="001C0A45"/>
    <w:rsid w:val="001D02B9"/>
    <w:rsid w:val="001D13C1"/>
    <w:rsid w:val="001D1D48"/>
    <w:rsid w:val="001D1E16"/>
    <w:rsid w:val="001D21A3"/>
    <w:rsid w:val="001D5BA4"/>
    <w:rsid w:val="001D5DA6"/>
    <w:rsid w:val="001D69C8"/>
    <w:rsid w:val="001E0673"/>
    <w:rsid w:val="001E1277"/>
    <w:rsid w:val="001E16CE"/>
    <w:rsid w:val="001E2F03"/>
    <w:rsid w:val="001E4CB2"/>
    <w:rsid w:val="001E6BD5"/>
    <w:rsid w:val="001E7793"/>
    <w:rsid w:val="001F0E8B"/>
    <w:rsid w:val="001F4432"/>
    <w:rsid w:val="001F51E4"/>
    <w:rsid w:val="001F6AAD"/>
    <w:rsid w:val="002017E2"/>
    <w:rsid w:val="0020632C"/>
    <w:rsid w:val="00206E7F"/>
    <w:rsid w:val="002107C3"/>
    <w:rsid w:val="00211B5D"/>
    <w:rsid w:val="0021221C"/>
    <w:rsid w:val="00214787"/>
    <w:rsid w:val="00214AEA"/>
    <w:rsid w:val="0021536A"/>
    <w:rsid w:val="00216C2D"/>
    <w:rsid w:val="002170C2"/>
    <w:rsid w:val="00221959"/>
    <w:rsid w:val="0022478E"/>
    <w:rsid w:val="0022771E"/>
    <w:rsid w:val="002307DC"/>
    <w:rsid w:val="0023238F"/>
    <w:rsid w:val="00234928"/>
    <w:rsid w:val="00241AC4"/>
    <w:rsid w:val="00242CB9"/>
    <w:rsid w:val="00247445"/>
    <w:rsid w:val="0025028D"/>
    <w:rsid w:val="00250E37"/>
    <w:rsid w:val="00253796"/>
    <w:rsid w:val="0025547E"/>
    <w:rsid w:val="002563B7"/>
    <w:rsid w:val="002578A4"/>
    <w:rsid w:val="00261561"/>
    <w:rsid w:val="00263719"/>
    <w:rsid w:val="002678CF"/>
    <w:rsid w:val="002731DD"/>
    <w:rsid w:val="0027360E"/>
    <w:rsid w:val="00273E2B"/>
    <w:rsid w:val="00277140"/>
    <w:rsid w:val="00284148"/>
    <w:rsid w:val="0028583A"/>
    <w:rsid w:val="00286654"/>
    <w:rsid w:val="00290E64"/>
    <w:rsid w:val="002915A8"/>
    <w:rsid w:val="00294AB3"/>
    <w:rsid w:val="00295FA2"/>
    <w:rsid w:val="00296447"/>
    <w:rsid w:val="00297386"/>
    <w:rsid w:val="002A01C3"/>
    <w:rsid w:val="002A2ADF"/>
    <w:rsid w:val="002A36DF"/>
    <w:rsid w:val="002A43BE"/>
    <w:rsid w:val="002A5A94"/>
    <w:rsid w:val="002A5C64"/>
    <w:rsid w:val="002B015C"/>
    <w:rsid w:val="002B070B"/>
    <w:rsid w:val="002B0F64"/>
    <w:rsid w:val="002B149E"/>
    <w:rsid w:val="002B2473"/>
    <w:rsid w:val="002B5D28"/>
    <w:rsid w:val="002B6138"/>
    <w:rsid w:val="002C007E"/>
    <w:rsid w:val="002C1143"/>
    <w:rsid w:val="002C18D1"/>
    <w:rsid w:val="002C253E"/>
    <w:rsid w:val="002C38C1"/>
    <w:rsid w:val="002C3AB5"/>
    <w:rsid w:val="002C3F5F"/>
    <w:rsid w:val="002C7075"/>
    <w:rsid w:val="002D2256"/>
    <w:rsid w:val="002D2779"/>
    <w:rsid w:val="002D3687"/>
    <w:rsid w:val="002D55D4"/>
    <w:rsid w:val="002E0395"/>
    <w:rsid w:val="002E2FA6"/>
    <w:rsid w:val="002E3E85"/>
    <w:rsid w:val="002E4532"/>
    <w:rsid w:val="002E6BA1"/>
    <w:rsid w:val="002E726A"/>
    <w:rsid w:val="002E7319"/>
    <w:rsid w:val="002F0876"/>
    <w:rsid w:val="002F1357"/>
    <w:rsid w:val="002F2893"/>
    <w:rsid w:val="002F3831"/>
    <w:rsid w:val="002F7CBF"/>
    <w:rsid w:val="00302D1E"/>
    <w:rsid w:val="0030330C"/>
    <w:rsid w:val="00303A91"/>
    <w:rsid w:val="00305EF2"/>
    <w:rsid w:val="00317432"/>
    <w:rsid w:val="00320C8D"/>
    <w:rsid w:val="00321208"/>
    <w:rsid w:val="00322DC1"/>
    <w:rsid w:val="00323C3F"/>
    <w:rsid w:val="00324365"/>
    <w:rsid w:val="00325283"/>
    <w:rsid w:val="00333960"/>
    <w:rsid w:val="00335285"/>
    <w:rsid w:val="0034054D"/>
    <w:rsid w:val="003407A4"/>
    <w:rsid w:val="003413B5"/>
    <w:rsid w:val="00342526"/>
    <w:rsid w:val="003510A3"/>
    <w:rsid w:val="003514AC"/>
    <w:rsid w:val="00351B5B"/>
    <w:rsid w:val="00351EB5"/>
    <w:rsid w:val="0036057A"/>
    <w:rsid w:val="00360ADF"/>
    <w:rsid w:val="00360D50"/>
    <w:rsid w:val="0036160B"/>
    <w:rsid w:val="00363743"/>
    <w:rsid w:val="00363F3F"/>
    <w:rsid w:val="003655DC"/>
    <w:rsid w:val="003657C3"/>
    <w:rsid w:val="003712C9"/>
    <w:rsid w:val="0037217D"/>
    <w:rsid w:val="003725F7"/>
    <w:rsid w:val="00372E6E"/>
    <w:rsid w:val="00376719"/>
    <w:rsid w:val="00376A1F"/>
    <w:rsid w:val="0037738B"/>
    <w:rsid w:val="00381CF4"/>
    <w:rsid w:val="00381FE2"/>
    <w:rsid w:val="0038313C"/>
    <w:rsid w:val="00384395"/>
    <w:rsid w:val="003859C4"/>
    <w:rsid w:val="00391309"/>
    <w:rsid w:val="003933F3"/>
    <w:rsid w:val="00393CEA"/>
    <w:rsid w:val="00393D35"/>
    <w:rsid w:val="003A08F3"/>
    <w:rsid w:val="003A4DB0"/>
    <w:rsid w:val="003A53E1"/>
    <w:rsid w:val="003A5F31"/>
    <w:rsid w:val="003A675C"/>
    <w:rsid w:val="003C011E"/>
    <w:rsid w:val="003C0B0D"/>
    <w:rsid w:val="003C1775"/>
    <w:rsid w:val="003C1860"/>
    <w:rsid w:val="003C2EC7"/>
    <w:rsid w:val="003C3027"/>
    <w:rsid w:val="003C4157"/>
    <w:rsid w:val="003C5674"/>
    <w:rsid w:val="003C68EF"/>
    <w:rsid w:val="003D0973"/>
    <w:rsid w:val="003D0A45"/>
    <w:rsid w:val="003D2886"/>
    <w:rsid w:val="003D41A0"/>
    <w:rsid w:val="003D474E"/>
    <w:rsid w:val="003D5477"/>
    <w:rsid w:val="003D7A78"/>
    <w:rsid w:val="003E1E20"/>
    <w:rsid w:val="003E3E96"/>
    <w:rsid w:val="003E5AA9"/>
    <w:rsid w:val="003E5E4F"/>
    <w:rsid w:val="003F3189"/>
    <w:rsid w:val="003F3BAB"/>
    <w:rsid w:val="003F4FD8"/>
    <w:rsid w:val="004000D9"/>
    <w:rsid w:val="00403D0E"/>
    <w:rsid w:val="00405DC4"/>
    <w:rsid w:val="00410E2A"/>
    <w:rsid w:val="00412DE2"/>
    <w:rsid w:val="00413F1D"/>
    <w:rsid w:val="00414743"/>
    <w:rsid w:val="0041564D"/>
    <w:rsid w:val="00415E30"/>
    <w:rsid w:val="00416C84"/>
    <w:rsid w:val="004177BE"/>
    <w:rsid w:val="00423784"/>
    <w:rsid w:val="00424279"/>
    <w:rsid w:val="0042665E"/>
    <w:rsid w:val="00430DB5"/>
    <w:rsid w:val="00430E78"/>
    <w:rsid w:val="00432586"/>
    <w:rsid w:val="00437D85"/>
    <w:rsid w:val="00441FF7"/>
    <w:rsid w:val="0044383D"/>
    <w:rsid w:val="0045390F"/>
    <w:rsid w:val="00453CDC"/>
    <w:rsid w:val="00456590"/>
    <w:rsid w:val="00457B3D"/>
    <w:rsid w:val="00463726"/>
    <w:rsid w:val="004638C9"/>
    <w:rsid w:val="004639F0"/>
    <w:rsid w:val="00463C5F"/>
    <w:rsid w:val="00464729"/>
    <w:rsid w:val="00466CE6"/>
    <w:rsid w:val="00467D75"/>
    <w:rsid w:val="004710A6"/>
    <w:rsid w:val="00471910"/>
    <w:rsid w:val="00472A05"/>
    <w:rsid w:val="004753B5"/>
    <w:rsid w:val="00475F1C"/>
    <w:rsid w:val="004809B6"/>
    <w:rsid w:val="00481B28"/>
    <w:rsid w:val="00483E79"/>
    <w:rsid w:val="00486CA8"/>
    <w:rsid w:val="0049685B"/>
    <w:rsid w:val="004A0249"/>
    <w:rsid w:val="004A1AB4"/>
    <w:rsid w:val="004A1B0D"/>
    <w:rsid w:val="004A23BC"/>
    <w:rsid w:val="004A5DD3"/>
    <w:rsid w:val="004B1527"/>
    <w:rsid w:val="004B15F2"/>
    <w:rsid w:val="004B27B2"/>
    <w:rsid w:val="004B3377"/>
    <w:rsid w:val="004B3D1B"/>
    <w:rsid w:val="004B5845"/>
    <w:rsid w:val="004B5BC8"/>
    <w:rsid w:val="004C014C"/>
    <w:rsid w:val="004C12A5"/>
    <w:rsid w:val="004C1CB5"/>
    <w:rsid w:val="004C2234"/>
    <w:rsid w:val="004C2466"/>
    <w:rsid w:val="004C37C1"/>
    <w:rsid w:val="004C464A"/>
    <w:rsid w:val="004C6991"/>
    <w:rsid w:val="004C6D60"/>
    <w:rsid w:val="004C6EB9"/>
    <w:rsid w:val="004D0257"/>
    <w:rsid w:val="004D1F22"/>
    <w:rsid w:val="004D49A9"/>
    <w:rsid w:val="004E11BE"/>
    <w:rsid w:val="004E1502"/>
    <w:rsid w:val="004E24FE"/>
    <w:rsid w:val="004E3773"/>
    <w:rsid w:val="004E3DA7"/>
    <w:rsid w:val="004E68AD"/>
    <w:rsid w:val="004F091E"/>
    <w:rsid w:val="004F31FF"/>
    <w:rsid w:val="004F53BE"/>
    <w:rsid w:val="00500495"/>
    <w:rsid w:val="00502153"/>
    <w:rsid w:val="00503028"/>
    <w:rsid w:val="00504863"/>
    <w:rsid w:val="005049F9"/>
    <w:rsid w:val="00514272"/>
    <w:rsid w:val="0051572E"/>
    <w:rsid w:val="00515F60"/>
    <w:rsid w:val="00517C1A"/>
    <w:rsid w:val="0052069C"/>
    <w:rsid w:val="00522E4F"/>
    <w:rsid w:val="00523B42"/>
    <w:rsid w:val="00527A99"/>
    <w:rsid w:val="00532C34"/>
    <w:rsid w:val="00533DFB"/>
    <w:rsid w:val="0053601C"/>
    <w:rsid w:val="005421BE"/>
    <w:rsid w:val="00542258"/>
    <w:rsid w:val="00546731"/>
    <w:rsid w:val="005504C5"/>
    <w:rsid w:val="005505BA"/>
    <w:rsid w:val="005509B6"/>
    <w:rsid w:val="00550AD4"/>
    <w:rsid w:val="00551CEE"/>
    <w:rsid w:val="00553F22"/>
    <w:rsid w:val="005560AD"/>
    <w:rsid w:val="00556E3B"/>
    <w:rsid w:val="00566BC1"/>
    <w:rsid w:val="005677FA"/>
    <w:rsid w:val="00567F1A"/>
    <w:rsid w:val="00571808"/>
    <w:rsid w:val="00572CBC"/>
    <w:rsid w:val="005738E4"/>
    <w:rsid w:val="00575D63"/>
    <w:rsid w:val="0057661F"/>
    <w:rsid w:val="00576919"/>
    <w:rsid w:val="00581050"/>
    <w:rsid w:val="0059033C"/>
    <w:rsid w:val="00591896"/>
    <w:rsid w:val="00591D06"/>
    <w:rsid w:val="005942A6"/>
    <w:rsid w:val="00595661"/>
    <w:rsid w:val="0059619F"/>
    <w:rsid w:val="005A00C2"/>
    <w:rsid w:val="005B15B2"/>
    <w:rsid w:val="005B1B6B"/>
    <w:rsid w:val="005B71BE"/>
    <w:rsid w:val="005C05B3"/>
    <w:rsid w:val="005C2328"/>
    <w:rsid w:val="005C2B6C"/>
    <w:rsid w:val="005C4805"/>
    <w:rsid w:val="005C4F30"/>
    <w:rsid w:val="005C5B72"/>
    <w:rsid w:val="005C63DA"/>
    <w:rsid w:val="005D2111"/>
    <w:rsid w:val="005D34E1"/>
    <w:rsid w:val="005D69B5"/>
    <w:rsid w:val="005D797B"/>
    <w:rsid w:val="005E1A84"/>
    <w:rsid w:val="005E2826"/>
    <w:rsid w:val="005E30DC"/>
    <w:rsid w:val="005E70F4"/>
    <w:rsid w:val="005E7199"/>
    <w:rsid w:val="005F1C27"/>
    <w:rsid w:val="005F382C"/>
    <w:rsid w:val="005F5B08"/>
    <w:rsid w:val="005F5BD9"/>
    <w:rsid w:val="005F6C9F"/>
    <w:rsid w:val="005F7D25"/>
    <w:rsid w:val="00601E14"/>
    <w:rsid w:val="00604AB1"/>
    <w:rsid w:val="00606010"/>
    <w:rsid w:val="006076FE"/>
    <w:rsid w:val="00607B0D"/>
    <w:rsid w:val="00613E38"/>
    <w:rsid w:val="006147E7"/>
    <w:rsid w:val="00616E17"/>
    <w:rsid w:val="00617300"/>
    <w:rsid w:val="00620B1C"/>
    <w:rsid w:val="00622E81"/>
    <w:rsid w:val="00623334"/>
    <w:rsid w:val="006241AE"/>
    <w:rsid w:val="00624F66"/>
    <w:rsid w:val="00625012"/>
    <w:rsid w:val="00625F7E"/>
    <w:rsid w:val="00630852"/>
    <w:rsid w:val="00630ED1"/>
    <w:rsid w:val="00631D30"/>
    <w:rsid w:val="0063240D"/>
    <w:rsid w:val="00632EB3"/>
    <w:rsid w:val="00633C2F"/>
    <w:rsid w:val="00635871"/>
    <w:rsid w:val="00635E33"/>
    <w:rsid w:val="00636A15"/>
    <w:rsid w:val="0064080B"/>
    <w:rsid w:val="00640C45"/>
    <w:rsid w:val="006439E9"/>
    <w:rsid w:val="00645062"/>
    <w:rsid w:val="006462DA"/>
    <w:rsid w:val="00647B92"/>
    <w:rsid w:val="0065297D"/>
    <w:rsid w:val="00656812"/>
    <w:rsid w:val="0065740D"/>
    <w:rsid w:val="00657ACF"/>
    <w:rsid w:val="00657BE1"/>
    <w:rsid w:val="00661687"/>
    <w:rsid w:val="00662928"/>
    <w:rsid w:val="00663706"/>
    <w:rsid w:val="00665708"/>
    <w:rsid w:val="00666299"/>
    <w:rsid w:val="00667177"/>
    <w:rsid w:val="00667936"/>
    <w:rsid w:val="00672BF4"/>
    <w:rsid w:val="00674C4C"/>
    <w:rsid w:val="0067710B"/>
    <w:rsid w:val="0068106C"/>
    <w:rsid w:val="006835F5"/>
    <w:rsid w:val="00684A4E"/>
    <w:rsid w:val="0068533C"/>
    <w:rsid w:val="00692A48"/>
    <w:rsid w:val="0069361D"/>
    <w:rsid w:val="00695564"/>
    <w:rsid w:val="006A0241"/>
    <w:rsid w:val="006A0618"/>
    <w:rsid w:val="006A08EF"/>
    <w:rsid w:val="006A292C"/>
    <w:rsid w:val="006A3AF6"/>
    <w:rsid w:val="006A6857"/>
    <w:rsid w:val="006A75EC"/>
    <w:rsid w:val="006B09A2"/>
    <w:rsid w:val="006B0FBF"/>
    <w:rsid w:val="006B225B"/>
    <w:rsid w:val="006B7998"/>
    <w:rsid w:val="006C0E81"/>
    <w:rsid w:val="006C28DB"/>
    <w:rsid w:val="006C2C1E"/>
    <w:rsid w:val="006C3933"/>
    <w:rsid w:val="006D05CC"/>
    <w:rsid w:val="006D4529"/>
    <w:rsid w:val="006D4647"/>
    <w:rsid w:val="006D57A6"/>
    <w:rsid w:val="006D57E3"/>
    <w:rsid w:val="006D6C0F"/>
    <w:rsid w:val="006E0877"/>
    <w:rsid w:val="006E1E79"/>
    <w:rsid w:val="006E23D0"/>
    <w:rsid w:val="006E2ACD"/>
    <w:rsid w:val="006E5787"/>
    <w:rsid w:val="006E5E6A"/>
    <w:rsid w:val="006E6168"/>
    <w:rsid w:val="006E6DEB"/>
    <w:rsid w:val="006E70C1"/>
    <w:rsid w:val="006F40B9"/>
    <w:rsid w:val="006F41FE"/>
    <w:rsid w:val="006F596B"/>
    <w:rsid w:val="006F5C33"/>
    <w:rsid w:val="006F5DA0"/>
    <w:rsid w:val="0070027D"/>
    <w:rsid w:val="00701E63"/>
    <w:rsid w:val="00704F5C"/>
    <w:rsid w:val="00715D88"/>
    <w:rsid w:val="00715DA0"/>
    <w:rsid w:val="007167E1"/>
    <w:rsid w:val="00720783"/>
    <w:rsid w:val="00721EEF"/>
    <w:rsid w:val="00723933"/>
    <w:rsid w:val="0072548E"/>
    <w:rsid w:val="00726FD0"/>
    <w:rsid w:val="00730639"/>
    <w:rsid w:val="00730833"/>
    <w:rsid w:val="00732610"/>
    <w:rsid w:val="00742DB2"/>
    <w:rsid w:val="00743FD0"/>
    <w:rsid w:val="00744020"/>
    <w:rsid w:val="00744773"/>
    <w:rsid w:val="00745E16"/>
    <w:rsid w:val="00746563"/>
    <w:rsid w:val="007469BF"/>
    <w:rsid w:val="00747EBB"/>
    <w:rsid w:val="007543BC"/>
    <w:rsid w:val="0075441A"/>
    <w:rsid w:val="00754605"/>
    <w:rsid w:val="00757DA7"/>
    <w:rsid w:val="00765744"/>
    <w:rsid w:val="007657BF"/>
    <w:rsid w:val="00767688"/>
    <w:rsid w:val="00767B1F"/>
    <w:rsid w:val="00770B74"/>
    <w:rsid w:val="00776AD5"/>
    <w:rsid w:val="00781711"/>
    <w:rsid w:val="00781F6C"/>
    <w:rsid w:val="00786598"/>
    <w:rsid w:val="00790314"/>
    <w:rsid w:val="00794232"/>
    <w:rsid w:val="00796B03"/>
    <w:rsid w:val="007A02F4"/>
    <w:rsid w:val="007A50A3"/>
    <w:rsid w:val="007B174E"/>
    <w:rsid w:val="007B51BF"/>
    <w:rsid w:val="007B5886"/>
    <w:rsid w:val="007C01B7"/>
    <w:rsid w:val="007C196A"/>
    <w:rsid w:val="007C2A87"/>
    <w:rsid w:val="007C2C7D"/>
    <w:rsid w:val="007C2DE4"/>
    <w:rsid w:val="007D005D"/>
    <w:rsid w:val="007D03F5"/>
    <w:rsid w:val="007D1A86"/>
    <w:rsid w:val="007D1BCF"/>
    <w:rsid w:val="007D2F33"/>
    <w:rsid w:val="007D4A0B"/>
    <w:rsid w:val="007D4D5B"/>
    <w:rsid w:val="007D687F"/>
    <w:rsid w:val="007D6C08"/>
    <w:rsid w:val="007D6EC7"/>
    <w:rsid w:val="007E0E54"/>
    <w:rsid w:val="007E22F4"/>
    <w:rsid w:val="007E51F6"/>
    <w:rsid w:val="007E538A"/>
    <w:rsid w:val="007E6245"/>
    <w:rsid w:val="007F0473"/>
    <w:rsid w:val="007F2A77"/>
    <w:rsid w:val="007F5ED9"/>
    <w:rsid w:val="007F6E51"/>
    <w:rsid w:val="00801E99"/>
    <w:rsid w:val="00803393"/>
    <w:rsid w:val="00803555"/>
    <w:rsid w:val="0080427D"/>
    <w:rsid w:val="00807D71"/>
    <w:rsid w:val="00807E18"/>
    <w:rsid w:val="00811FEC"/>
    <w:rsid w:val="00812A9A"/>
    <w:rsid w:val="008134BE"/>
    <w:rsid w:val="008143B3"/>
    <w:rsid w:val="008146DC"/>
    <w:rsid w:val="00816BCD"/>
    <w:rsid w:val="008171F7"/>
    <w:rsid w:val="00820F1B"/>
    <w:rsid w:val="00821B70"/>
    <w:rsid w:val="0082586D"/>
    <w:rsid w:val="0083063C"/>
    <w:rsid w:val="00831553"/>
    <w:rsid w:val="00831963"/>
    <w:rsid w:val="00832932"/>
    <w:rsid w:val="00832E1A"/>
    <w:rsid w:val="00834503"/>
    <w:rsid w:val="008358A9"/>
    <w:rsid w:val="0083605B"/>
    <w:rsid w:val="00836640"/>
    <w:rsid w:val="0084016D"/>
    <w:rsid w:val="00840643"/>
    <w:rsid w:val="008407CB"/>
    <w:rsid w:val="00844633"/>
    <w:rsid w:val="008450CC"/>
    <w:rsid w:val="0084629C"/>
    <w:rsid w:val="00850E15"/>
    <w:rsid w:val="00850ED4"/>
    <w:rsid w:val="00850FD8"/>
    <w:rsid w:val="008529AD"/>
    <w:rsid w:val="0085489C"/>
    <w:rsid w:val="00855114"/>
    <w:rsid w:val="00855CA8"/>
    <w:rsid w:val="00860709"/>
    <w:rsid w:val="0086387D"/>
    <w:rsid w:val="008638EE"/>
    <w:rsid w:val="00866820"/>
    <w:rsid w:val="00867F9E"/>
    <w:rsid w:val="008725D0"/>
    <w:rsid w:val="00875044"/>
    <w:rsid w:val="00875B3D"/>
    <w:rsid w:val="008760A7"/>
    <w:rsid w:val="008766ED"/>
    <w:rsid w:val="00881AF7"/>
    <w:rsid w:val="00883D11"/>
    <w:rsid w:val="00884711"/>
    <w:rsid w:val="0088719E"/>
    <w:rsid w:val="00887769"/>
    <w:rsid w:val="00887839"/>
    <w:rsid w:val="00892FBF"/>
    <w:rsid w:val="008933AA"/>
    <w:rsid w:val="00893B20"/>
    <w:rsid w:val="0089424C"/>
    <w:rsid w:val="008965A0"/>
    <w:rsid w:val="008A27B2"/>
    <w:rsid w:val="008A4A0C"/>
    <w:rsid w:val="008A53AC"/>
    <w:rsid w:val="008B05BD"/>
    <w:rsid w:val="008B56A2"/>
    <w:rsid w:val="008B5DD7"/>
    <w:rsid w:val="008B706C"/>
    <w:rsid w:val="008C014A"/>
    <w:rsid w:val="008C247D"/>
    <w:rsid w:val="008C5CAB"/>
    <w:rsid w:val="008C5EB0"/>
    <w:rsid w:val="008C62DE"/>
    <w:rsid w:val="008C6F66"/>
    <w:rsid w:val="008C725D"/>
    <w:rsid w:val="008C7D90"/>
    <w:rsid w:val="008D1258"/>
    <w:rsid w:val="008D305A"/>
    <w:rsid w:val="008D3983"/>
    <w:rsid w:val="008D470A"/>
    <w:rsid w:val="008D63F1"/>
    <w:rsid w:val="008E0A3F"/>
    <w:rsid w:val="008E324D"/>
    <w:rsid w:val="008E4AD0"/>
    <w:rsid w:val="008E57FD"/>
    <w:rsid w:val="008F0373"/>
    <w:rsid w:val="008F21CD"/>
    <w:rsid w:val="008F2364"/>
    <w:rsid w:val="008F5332"/>
    <w:rsid w:val="008F7ECC"/>
    <w:rsid w:val="00902DDE"/>
    <w:rsid w:val="00903403"/>
    <w:rsid w:val="00910189"/>
    <w:rsid w:val="0091048D"/>
    <w:rsid w:val="00910E22"/>
    <w:rsid w:val="009123F1"/>
    <w:rsid w:val="00917045"/>
    <w:rsid w:val="009253FB"/>
    <w:rsid w:val="009261B1"/>
    <w:rsid w:val="009305EF"/>
    <w:rsid w:val="00930BF5"/>
    <w:rsid w:val="00931589"/>
    <w:rsid w:val="00932221"/>
    <w:rsid w:val="00933B28"/>
    <w:rsid w:val="00933C80"/>
    <w:rsid w:val="00935331"/>
    <w:rsid w:val="00935617"/>
    <w:rsid w:val="0093609F"/>
    <w:rsid w:val="0093765C"/>
    <w:rsid w:val="00942E8B"/>
    <w:rsid w:val="00944A21"/>
    <w:rsid w:val="00947A27"/>
    <w:rsid w:val="00947C1C"/>
    <w:rsid w:val="00951B44"/>
    <w:rsid w:val="0095231D"/>
    <w:rsid w:val="00954B50"/>
    <w:rsid w:val="0095531F"/>
    <w:rsid w:val="0095551B"/>
    <w:rsid w:val="00962082"/>
    <w:rsid w:val="00973A79"/>
    <w:rsid w:val="00980825"/>
    <w:rsid w:val="00980CB1"/>
    <w:rsid w:val="009845A4"/>
    <w:rsid w:val="00985AA2"/>
    <w:rsid w:val="009868CB"/>
    <w:rsid w:val="00991541"/>
    <w:rsid w:val="00992A54"/>
    <w:rsid w:val="00994805"/>
    <w:rsid w:val="009953F6"/>
    <w:rsid w:val="00996E2F"/>
    <w:rsid w:val="009A2D05"/>
    <w:rsid w:val="009A45ED"/>
    <w:rsid w:val="009A467C"/>
    <w:rsid w:val="009B121B"/>
    <w:rsid w:val="009B1E8D"/>
    <w:rsid w:val="009B2465"/>
    <w:rsid w:val="009B5FD5"/>
    <w:rsid w:val="009B75F9"/>
    <w:rsid w:val="009B7CAF"/>
    <w:rsid w:val="009C03AF"/>
    <w:rsid w:val="009C30FF"/>
    <w:rsid w:val="009C568F"/>
    <w:rsid w:val="009C5B5A"/>
    <w:rsid w:val="009C7B91"/>
    <w:rsid w:val="009D0BA6"/>
    <w:rsid w:val="009D30C5"/>
    <w:rsid w:val="009D7C28"/>
    <w:rsid w:val="009E141E"/>
    <w:rsid w:val="009E2DCC"/>
    <w:rsid w:val="009E647C"/>
    <w:rsid w:val="009E6E27"/>
    <w:rsid w:val="009F43FE"/>
    <w:rsid w:val="00A0019C"/>
    <w:rsid w:val="00A007D5"/>
    <w:rsid w:val="00A0427F"/>
    <w:rsid w:val="00A04AC0"/>
    <w:rsid w:val="00A10F7D"/>
    <w:rsid w:val="00A11747"/>
    <w:rsid w:val="00A12105"/>
    <w:rsid w:val="00A1441E"/>
    <w:rsid w:val="00A1453A"/>
    <w:rsid w:val="00A14CB3"/>
    <w:rsid w:val="00A20A78"/>
    <w:rsid w:val="00A234AE"/>
    <w:rsid w:val="00A2441B"/>
    <w:rsid w:val="00A27CDC"/>
    <w:rsid w:val="00A30760"/>
    <w:rsid w:val="00A32943"/>
    <w:rsid w:val="00A36308"/>
    <w:rsid w:val="00A4051D"/>
    <w:rsid w:val="00A42B50"/>
    <w:rsid w:val="00A42C6D"/>
    <w:rsid w:val="00A43975"/>
    <w:rsid w:val="00A4532E"/>
    <w:rsid w:val="00A453AB"/>
    <w:rsid w:val="00A506D0"/>
    <w:rsid w:val="00A5113D"/>
    <w:rsid w:val="00A51E45"/>
    <w:rsid w:val="00A52206"/>
    <w:rsid w:val="00A540CD"/>
    <w:rsid w:val="00A5655D"/>
    <w:rsid w:val="00A658F4"/>
    <w:rsid w:val="00A660C4"/>
    <w:rsid w:val="00A67CB9"/>
    <w:rsid w:val="00A70F93"/>
    <w:rsid w:val="00A71EAB"/>
    <w:rsid w:val="00A738C4"/>
    <w:rsid w:val="00A74AE2"/>
    <w:rsid w:val="00A773E7"/>
    <w:rsid w:val="00A77918"/>
    <w:rsid w:val="00A77BE3"/>
    <w:rsid w:val="00A81CAE"/>
    <w:rsid w:val="00A83F91"/>
    <w:rsid w:val="00A84485"/>
    <w:rsid w:val="00A86699"/>
    <w:rsid w:val="00A90D0B"/>
    <w:rsid w:val="00A94683"/>
    <w:rsid w:val="00A954D5"/>
    <w:rsid w:val="00A97E86"/>
    <w:rsid w:val="00AA3B96"/>
    <w:rsid w:val="00AA3BC4"/>
    <w:rsid w:val="00AA5629"/>
    <w:rsid w:val="00AB33DF"/>
    <w:rsid w:val="00AB34C0"/>
    <w:rsid w:val="00AB53DB"/>
    <w:rsid w:val="00AB5905"/>
    <w:rsid w:val="00AB6EF1"/>
    <w:rsid w:val="00AC3E7A"/>
    <w:rsid w:val="00AC46F5"/>
    <w:rsid w:val="00AC6E39"/>
    <w:rsid w:val="00AD04B6"/>
    <w:rsid w:val="00AD0978"/>
    <w:rsid w:val="00AD1C57"/>
    <w:rsid w:val="00AD3894"/>
    <w:rsid w:val="00AD52AF"/>
    <w:rsid w:val="00AD699E"/>
    <w:rsid w:val="00AE1786"/>
    <w:rsid w:val="00AE17EE"/>
    <w:rsid w:val="00AE26D1"/>
    <w:rsid w:val="00AE2BEF"/>
    <w:rsid w:val="00AE3BCC"/>
    <w:rsid w:val="00AF1732"/>
    <w:rsid w:val="00AF1EAA"/>
    <w:rsid w:val="00AF4458"/>
    <w:rsid w:val="00AF544F"/>
    <w:rsid w:val="00AF598C"/>
    <w:rsid w:val="00B00716"/>
    <w:rsid w:val="00B010FD"/>
    <w:rsid w:val="00B02E50"/>
    <w:rsid w:val="00B03778"/>
    <w:rsid w:val="00B0394C"/>
    <w:rsid w:val="00B04474"/>
    <w:rsid w:val="00B05001"/>
    <w:rsid w:val="00B05375"/>
    <w:rsid w:val="00B05BE0"/>
    <w:rsid w:val="00B079FA"/>
    <w:rsid w:val="00B132D0"/>
    <w:rsid w:val="00B14F2F"/>
    <w:rsid w:val="00B154C4"/>
    <w:rsid w:val="00B1643E"/>
    <w:rsid w:val="00B1650A"/>
    <w:rsid w:val="00B20320"/>
    <w:rsid w:val="00B20788"/>
    <w:rsid w:val="00B2360F"/>
    <w:rsid w:val="00B2656E"/>
    <w:rsid w:val="00B26BAF"/>
    <w:rsid w:val="00B30D22"/>
    <w:rsid w:val="00B3181B"/>
    <w:rsid w:val="00B3277F"/>
    <w:rsid w:val="00B34602"/>
    <w:rsid w:val="00B36930"/>
    <w:rsid w:val="00B405DF"/>
    <w:rsid w:val="00B42555"/>
    <w:rsid w:val="00B427F9"/>
    <w:rsid w:val="00B454AC"/>
    <w:rsid w:val="00B4596C"/>
    <w:rsid w:val="00B468DA"/>
    <w:rsid w:val="00B47014"/>
    <w:rsid w:val="00B5161A"/>
    <w:rsid w:val="00B52B84"/>
    <w:rsid w:val="00B52F06"/>
    <w:rsid w:val="00B5364A"/>
    <w:rsid w:val="00B5436A"/>
    <w:rsid w:val="00B5463B"/>
    <w:rsid w:val="00B555DE"/>
    <w:rsid w:val="00B56053"/>
    <w:rsid w:val="00B6180B"/>
    <w:rsid w:val="00B61893"/>
    <w:rsid w:val="00B6246C"/>
    <w:rsid w:val="00B70437"/>
    <w:rsid w:val="00B7392C"/>
    <w:rsid w:val="00B76CCE"/>
    <w:rsid w:val="00B802E9"/>
    <w:rsid w:val="00B84E9E"/>
    <w:rsid w:val="00B90C3E"/>
    <w:rsid w:val="00B94C6F"/>
    <w:rsid w:val="00BA0EE8"/>
    <w:rsid w:val="00BA27C2"/>
    <w:rsid w:val="00BA27DF"/>
    <w:rsid w:val="00BA398E"/>
    <w:rsid w:val="00BA4217"/>
    <w:rsid w:val="00BA53DA"/>
    <w:rsid w:val="00BA6AB6"/>
    <w:rsid w:val="00BB0A7E"/>
    <w:rsid w:val="00BB2DCA"/>
    <w:rsid w:val="00BB5A23"/>
    <w:rsid w:val="00BB5ED7"/>
    <w:rsid w:val="00BC2D9F"/>
    <w:rsid w:val="00BC46FC"/>
    <w:rsid w:val="00BC48F5"/>
    <w:rsid w:val="00BD0447"/>
    <w:rsid w:val="00BD2B98"/>
    <w:rsid w:val="00BD2F6B"/>
    <w:rsid w:val="00BD39F3"/>
    <w:rsid w:val="00BD4E09"/>
    <w:rsid w:val="00BD51B1"/>
    <w:rsid w:val="00BD5E11"/>
    <w:rsid w:val="00BD5E29"/>
    <w:rsid w:val="00BE10A5"/>
    <w:rsid w:val="00BE4D87"/>
    <w:rsid w:val="00BE596A"/>
    <w:rsid w:val="00BE69D7"/>
    <w:rsid w:val="00BE703A"/>
    <w:rsid w:val="00BE7DA0"/>
    <w:rsid w:val="00BF1DEE"/>
    <w:rsid w:val="00BF2275"/>
    <w:rsid w:val="00BF24AC"/>
    <w:rsid w:val="00BF52F3"/>
    <w:rsid w:val="00C008D6"/>
    <w:rsid w:val="00C008F4"/>
    <w:rsid w:val="00C00976"/>
    <w:rsid w:val="00C030C6"/>
    <w:rsid w:val="00C03185"/>
    <w:rsid w:val="00C033A9"/>
    <w:rsid w:val="00C052F0"/>
    <w:rsid w:val="00C0749E"/>
    <w:rsid w:val="00C11B5C"/>
    <w:rsid w:val="00C14F0B"/>
    <w:rsid w:val="00C1646C"/>
    <w:rsid w:val="00C17996"/>
    <w:rsid w:val="00C22B7F"/>
    <w:rsid w:val="00C244B2"/>
    <w:rsid w:val="00C26734"/>
    <w:rsid w:val="00C279F1"/>
    <w:rsid w:val="00C36D4D"/>
    <w:rsid w:val="00C4217E"/>
    <w:rsid w:val="00C43E6B"/>
    <w:rsid w:val="00C46F31"/>
    <w:rsid w:val="00C50377"/>
    <w:rsid w:val="00C508F5"/>
    <w:rsid w:val="00C56699"/>
    <w:rsid w:val="00C60C88"/>
    <w:rsid w:val="00C621C6"/>
    <w:rsid w:val="00C633D3"/>
    <w:rsid w:val="00C658B6"/>
    <w:rsid w:val="00C67EF0"/>
    <w:rsid w:val="00C75C90"/>
    <w:rsid w:val="00C761F8"/>
    <w:rsid w:val="00C77A7A"/>
    <w:rsid w:val="00C77FA8"/>
    <w:rsid w:val="00C80272"/>
    <w:rsid w:val="00C809A4"/>
    <w:rsid w:val="00C81917"/>
    <w:rsid w:val="00C83B71"/>
    <w:rsid w:val="00C84774"/>
    <w:rsid w:val="00C85F65"/>
    <w:rsid w:val="00C86953"/>
    <w:rsid w:val="00C903B6"/>
    <w:rsid w:val="00C91609"/>
    <w:rsid w:val="00C960A1"/>
    <w:rsid w:val="00C97DF9"/>
    <w:rsid w:val="00CA1155"/>
    <w:rsid w:val="00CA1930"/>
    <w:rsid w:val="00CA1A57"/>
    <w:rsid w:val="00CA376F"/>
    <w:rsid w:val="00CA6968"/>
    <w:rsid w:val="00CB2F6F"/>
    <w:rsid w:val="00CB3BC4"/>
    <w:rsid w:val="00CB4425"/>
    <w:rsid w:val="00CB5F0B"/>
    <w:rsid w:val="00CB6B26"/>
    <w:rsid w:val="00CC03AB"/>
    <w:rsid w:val="00CC0869"/>
    <w:rsid w:val="00CC0F75"/>
    <w:rsid w:val="00CC426C"/>
    <w:rsid w:val="00CC50FD"/>
    <w:rsid w:val="00CD7EF8"/>
    <w:rsid w:val="00CE12D2"/>
    <w:rsid w:val="00CE2AF3"/>
    <w:rsid w:val="00CE3EC5"/>
    <w:rsid w:val="00CE4A7F"/>
    <w:rsid w:val="00CE4C56"/>
    <w:rsid w:val="00CE5BEF"/>
    <w:rsid w:val="00CE5DEC"/>
    <w:rsid w:val="00CF41F0"/>
    <w:rsid w:val="00CF6144"/>
    <w:rsid w:val="00CF6F99"/>
    <w:rsid w:val="00D00564"/>
    <w:rsid w:val="00D04D98"/>
    <w:rsid w:val="00D0599E"/>
    <w:rsid w:val="00D06917"/>
    <w:rsid w:val="00D0712D"/>
    <w:rsid w:val="00D0780D"/>
    <w:rsid w:val="00D100E9"/>
    <w:rsid w:val="00D1420E"/>
    <w:rsid w:val="00D163C7"/>
    <w:rsid w:val="00D1745D"/>
    <w:rsid w:val="00D20FC6"/>
    <w:rsid w:val="00D211B9"/>
    <w:rsid w:val="00D21AC5"/>
    <w:rsid w:val="00D27FA2"/>
    <w:rsid w:val="00D315DB"/>
    <w:rsid w:val="00D3389D"/>
    <w:rsid w:val="00D35033"/>
    <w:rsid w:val="00D35465"/>
    <w:rsid w:val="00D40555"/>
    <w:rsid w:val="00D4182E"/>
    <w:rsid w:val="00D41E6C"/>
    <w:rsid w:val="00D45551"/>
    <w:rsid w:val="00D5010E"/>
    <w:rsid w:val="00D505BE"/>
    <w:rsid w:val="00D5380E"/>
    <w:rsid w:val="00D541D7"/>
    <w:rsid w:val="00D5446D"/>
    <w:rsid w:val="00D5618C"/>
    <w:rsid w:val="00D57D53"/>
    <w:rsid w:val="00D63BA3"/>
    <w:rsid w:val="00D65685"/>
    <w:rsid w:val="00D744B1"/>
    <w:rsid w:val="00D74A9B"/>
    <w:rsid w:val="00D77BDE"/>
    <w:rsid w:val="00D8220B"/>
    <w:rsid w:val="00D8297B"/>
    <w:rsid w:val="00D845C1"/>
    <w:rsid w:val="00D84A25"/>
    <w:rsid w:val="00D84C04"/>
    <w:rsid w:val="00D87892"/>
    <w:rsid w:val="00D87ADD"/>
    <w:rsid w:val="00D87E88"/>
    <w:rsid w:val="00D96A0E"/>
    <w:rsid w:val="00D96AB1"/>
    <w:rsid w:val="00D96B85"/>
    <w:rsid w:val="00D97D1B"/>
    <w:rsid w:val="00D97DFB"/>
    <w:rsid w:val="00DA0618"/>
    <w:rsid w:val="00DA2615"/>
    <w:rsid w:val="00DA2EA6"/>
    <w:rsid w:val="00DA3C44"/>
    <w:rsid w:val="00DA47BB"/>
    <w:rsid w:val="00DA49C4"/>
    <w:rsid w:val="00DA5E94"/>
    <w:rsid w:val="00DB09C8"/>
    <w:rsid w:val="00DB0EF4"/>
    <w:rsid w:val="00DB2555"/>
    <w:rsid w:val="00DB275E"/>
    <w:rsid w:val="00DB5BCD"/>
    <w:rsid w:val="00DB62E0"/>
    <w:rsid w:val="00DB7E9E"/>
    <w:rsid w:val="00DB7EA6"/>
    <w:rsid w:val="00DC2124"/>
    <w:rsid w:val="00DC3153"/>
    <w:rsid w:val="00DC3D04"/>
    <w:rsid w:val="00DC5EF2"/>
    <w:rsid w:val="00DC67DC"/>
    <w:rsid w:val="00DC6C52"/>
    <w:rsid w:val="00DC6D1F"/>
    <w:rsid w:val="00DD4E46"/>
    <w:rsid w:val="00DD5B14"/>
    <w:rsid w:val="00DD5E4F"/>
    <w:rsid w:val="00DD5FBB"/>
    <w:rsid w:val="00DD695C"/>
    <w:rsid w:val="00DE1B0B"/>
    <w:rsid w:val="00DE4516"/>
    <w:rsid w:val="00DE698A"/>
    <w:rsid w:val="00DE7C2D"/>
    <w:rsid w:val="00DF200A"/>
    <w:rsid w:val="00DF2BF1"/>
    <w:rsid w:val="00DF4429"/>
    <w:rsid w:val="00DF5719"/>
    <w:rsid w:val="00E0154F"/>
    <w:rsid w:val="00E01EFA"/>
    <w:rsid w:val="00E02ADC"/>
    <w:rsid w:val="00E03837"/>
    <w:rsid w:val="00E03AF6"/>
    <w:rsid w:val="00E04E35"/>
    <w:rsid w:val="00E060B5"/>
    <w:rsid w:val="00E06F63"/>
    <w:rsid w:val="00E078AA"/>
    <w:rsid w:val="00E10F19"/>
    <w:rsid w:val="00E12488"/>
    <w:rsid w:val="00E1293F"/>
    <w:rsid w:val="00E12991"/>
    <w:rsid w:val="00E12DCF"/>
    <w:rsid w:val="00E12F9B"/>
    <w:rsid w:val="00E13BAA"/>
    <w:rsid w:val="00E1415F"/>
    <w:rsid w:val="00E234B2"/>
    <w:rsid w:val="00E235E7"/>
    <w:rsid w:val="00E23979"/>
    <w:rsid w:val="00E26B00"/>
    <w:rsid w:val="00E27336"/>
    <w:rsid w:val="00E27671"/>
    <w:rsid w:val="00E320C8"/>
    <w:rsid w:val="00E337A7"/>
    <w:rsid w:val="00E409E0"/>
    <w:rsid w:val="00E43D00"/>
    <w:rsid w:val="00E44C4E"/>
    <w:rsid w:val="00E44E66"/>
    <w:rsid w:val="00E47152"/>
    <w:rsid w:val="00E51D3D"/>
    <w:rsid w:val="00E5546B"/>
    <w:rsid w:val="00E6529B"/>
    <w:rsid w:val="00E661EF"/>
    <w:rsid w:val="00E70DE6"/>
    <w:rsid w:val="00E71563"/>
    <w:rsid w:val="00E74A05"/>
    <w:rsid w:val="00E75424"/>
    <w:rsid w:val="00E7629C"/>
    <w:rsid w:val="00E77570"/>
    <w:rsid w:val="00E83A07"/>
    <w:rsid w:val="00E87B2E"/>
    <w:rsid w:val="00E9044E"/>
    <w:rsid w:val="00E9269C"/>
    <w:rsid w:val="00E92976"/>
    <w:rsid w:val="00E94199"/>
    <w:rsid w:val="00E943AF"/>
    <w:rsid w:val="00EA45A0"/>
    <w:rsid w:val="00EB0F8F"/>
    <w:rsid w:val="00EB1A22"/>
    <w:rsid w:val="00EB2CF7"/>
    <w:rsid w:val="00EB3961"/>
    <w:rsid w:val="00EB3E62"/>
    <w:rsid w:val="00EB495B"/>
    <w:rsid w:val="00EB62AA"/>
    <w:rsid w:val="00EB70A5"/>
    <w:rsid w:val="00EC1041"/>
    <w:rsid w:val="00EC52A7"/>
    <w:rsid w:val="00EC574E"/>
    <w:rsid w:val="00EC789D"/>
    <w:rsid w:val="00EC7F0D"/>
    <w:rsid w:val="00ED1416"/>
    <w:rsid w:val="00ED5D1A"/>
    <w:rsid w:val="00ED6935"/>
    <w:rsid w:val="00EE3D3A"/>
    <w:rsid w:val="00EE4E79"/>
    <w:rsid w:val="00EF3EE4"/>
    <w:rsid w:val="00EF4819"/>
    <w:rsid w:val="00EF4869"/>
    <w:rsid w:val="00EF4C8B"/>
    <w:rsid w:val="00EF652E"/>
    <w:rsid w:val="00F006F8"/>
    <w:rsid w:val="00F03ED5"/>
    <w:rsid w:val="00F0442D"/>
    <w:rsid w:val="00F05830"/>
    <w:rsid w:val="00F05CDE"/>
    <w:rsid w:val="00F06E3F"/>
    <w:rsid w:val="00F0716F"/>
    <w:rsid w:val="00F104D6"/>
    <w:rsid w:val="00F13180"/>
    <w:rsid w:val="00F13B66"/>
    <w:rsid w:val="00F16699"/>
    <w:rsid w:val="00F177E1"/>
    <w:rsid w:val="00F2210A"/>
    <w:rsid w:val="00F22253"/>
    <w:rsid w:val="00F22785"/>
    <w:rsid w:val="00F241DA"/>
    <w:rsid w:val="00F24C27"/>
    <w:rsid w:val="00F24FCE"/>
    <w:rsid w:val="00F25800"/>
    <w:rsid w:val="00F258DA"/>
    <w:rsid w:val="00F2658B"/>
    <w:rsid w:val="00F31281"/>
    <w:rsid w:val="00F31796"/>
    <w:rsid w:val="00F31EB6"/>
    <w:rsid w:val="00F3280C"/>
    <w:rsid w:val="00F33BF0"/>
    <w:rsid w:val="00F359D5"/>
    <w:rsid w:val="00F35F24"/>
    <w:rsid w:val="00F37332"/>
    <w:rsid w:val="00F455C1"/>
    <w:rsid w:val="00F54CAA"/>
    <w:rsid w:val="00F5654D"/>
    <w:rsid w:val="00F61375"/>
    <w:rsid w:val="00F65A7B"/>
    <w:rsid w:val="00F676E0"/>
    <w:rsid w:val="00F67D79"/>
    <w:rsid w:val="00F70263"/>
    <w:rsid w:val="00F74231"/>
    <w:rsid w:val="00F75086"/>
    <w:rsid w:val="00F757DC"/>
    <w:rsid w:val="00F7751F"/>
    <w:rsid w:val="00F81A8C"/>
    <w:rsid w:val="00F81D00"/>
    <w:rsid w:val="00F83A8E"/>
    <w:rsid w:val="00F83B82"/>
    <w:rsid w:val="00F8419D"/>
    <w:rsid w:val="00F847FF"/>
    <w:rsid w:val="00F86994"/>
    <w:rsid w:val="00F90A33"/>
    <w:rsid w:val="00F9244C"/>
    <w:rsid w:val="00F93984"/>
    <w:rsid w:val="00F93C55"/>
    <w:rsid w:val="00F95C27"/>
    <w:rsid w:val="00F95E3F"/>
    <w:rsid w:val="00F979D2"/>
    <w:rsid w:val="00FA332A"/>
    <w:rsid w:val="00FA3C48"/>
    <w:rsid w:val="00FA44DD"/>
    <w:rsid w:val="00FA61E1"/>
    <w:rsid w:val="00FB05D6"/>
    <w:rsid w:val="00FB399D"/>
    <w:rsid w:val="00FB3AA6"/>
    <w:rsid w:val="00FB3DD2"/>
    <w:rsid w:val="00FB4439"/>
    <w:rsid w:val="00FB55EA"/>
    <w:rsid w:val="00FB56B8"/>
    <w:rsid w:val="00FB7DE1"/>
    <w:rsid w:val="00FC02A0"/>
    <w:rsid w:val="00FC25DC"/>
    <w:rsid w:val="00FC4BEB"/>
    <w:rsid w:val="00FC4C93"/>
    <w:rsid w:val="00FC70B9"/>
    <w:rsid w:val="00FD12B0"/>
    <w:rsid w:val="00FD2734"/>
    <w:rsid w:val="00FD3D6C"/>
    <w:rsid w:val="00FD68CC"/>
    <w:rsid w:val="00FD693E"/>
    <w:rsid w:val="00FE0218"/>
    <w:rsid w:val="00FE2E2F"/>
    <w:rsid w:val="00FE378B"/>
    <w:rsid w:val="00FE65D6"/>
    <w:rsid w:val="00FE7E32"/>
    <w:rsid w:val="00FF1C6D"/>
    <w:rsid w:val="00FF235F"/>
    <w:rsid w:val="00FF31F2"/>
    <w:rsid w:val="00FF378E"/>
    <w:rsid w:val="00FF3967"/>
    <w:rsid w:val="00FF63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77393D"/>
  <w15:chartTrackingRefBased/>
  <w15:docId w15:val="{E5A21D46-DC38-434D-BA2C-B712D679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1D48"/>
    <w:pPr>
      <w:spacing w:after="120"/>
    </w:pPr>
    <w:rPr>
      <w:rFonts w:ascii="Verdana" w:hAnsi="Verdana" w:cs="Helvetica"/>
      <w:lang w:val="en-GB" w:eastAsia="ko-KR"/>
    </w:rPr>
  </w:style>
  <w:style w:type="paragraph" w:styleId="1">
    <w:name w:val="heading 1"/>
    <w:aliases w:val="Description,New"/>
    <w:basedOn w:val="a"/>
    <w:next w:val="a"/>
    <w:link w:val="10"/>
    <w:qFormat/>
    <w:rsid w:val="00EF3EE4"/>
    <w:pPr>
      <w:spacing w:after="80"/>
      <w:outlineLvl w:val="0"/>
    </w:pPr>
    <w:rPr>
      <w:bCs/>
      <w:color w:val="A6A6A6"/>
      <w:kern w:val="32"/>
      <w:szCs w:val="32"/>
    </w:rPr>
  </w:style>
  <w:style w:type="paragraph" w:styleId="2">
    <w:name w:val="heading 2"/>
    <w:aliases w:val=" Char2"/>
    <w:basedOn w:val="a"/>
    <w:next w:val="a0"/>
    <w:autoRedefine/>
    <w:qFormat/>
    <w:rsid w:val="0044383D"/>
    <w:pPr>
      <w:keepNext/>
      <w:keepLines/>
      <w:numPr>
        <w:ilvl w:val="1"/>
        <w:numId w:val="1"/>
      </w:numPr>
      <w:tabs>
        <w:tab w:val="clear" w:pos="540"/>
      </w:tabs>
      <w:spacing w:before="240" w:after="240" w:line="240" w:lineRule="exact"/>
      <w:jc w:val="both"/>
      <w:outlineLvl w:val="1"/>
    </w:pPr>
    <w:rPr>
      <w:rFonts w:eastAsia="SimSun"/>
      <w:b/>
      <w:bCs/>
      <w:color w:val="000000"/>
      <w:kern w:val="28"/>
      <w:lang w:eastAsia="en-US"/>
    </w:rPr>
  </w:style>
  <w:style w:type="paragraph" w:styleId="3">
    <w:name w:val="heading 3"/>
    <w:basedOn w:val="a"/>
    <w:next w:val="a"/>
    <w:qFormat/>
    <w:rsid w:val="004B3D1B"/>
    <w:pPr>
      <w:tabs>
        <w:tab w:val="num" w:pos="720"/>
      </w:tabs>
      <w:spacing w:before="240"/>
      <w:jc w:val="both"/>
      <w:outlineLvl w:val="2"/>
    </w:pPr>
    <w:rPr>
      <w:rFonts w:eastAsia="SimSun"/>
      <w:b/>
      <w:szCs w:val="26"/>
      <w:lang w:eastAsia="en-G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sid w:val="003F3189"/>
    <w:rPr>
      <w:color w:val="0000FF"/>
      <w:u w:val="single"/>
    </w:rPr>
  </w:style>
  <w:style w:type="paragraph" w:styleId="11">
    <w:name w:val="toc 1"/>
    <w:basedOn w:val="a"/>
    <w:next w:val="a"/>
    <w:uiPriority w:val="39"/>
    <w:rsid w:val="007A02F4"/>
    <w:pPr>
      <w:tabs>
        <w:tab w:val="left" w:pos="576"/>
        <w:tab w:val="right" w:leader="dot" w:pos="9878"/>
      </w:tabs>
      <w:spacing w:before="80" w:after="80"/>
      <w:ind w:left="576" w:hanging="576"/>
    </w:pPr>
    <w:rPr>
      <w:rFonts w:cs="Times New Roman"/>
      <w:b/>
      <w:bCs/>
      <w:szCs w:val="24"/>
    </w:rPr>
  </w:style>
  <w:style w:type="paragraph" w:styleId="20">
    <w:name w:val="toc 2"/>
    <w:basedOn w:val="a"/>
    <w:next w:val="a"/>
    <w:uiPriority w:val="39"/>
    <w:rsid w:val="007A02F4"/>
    <w:pPr>
      <w:tabs>
        <w:tab w:val="right" w:leader="dot" w:pos="9878"/>
      </w:tabs>
      <w:spacing w:before="40" w:after="40"/>
      <w:ind w:left="1152" w:hanging="576"/>
    </w:pPr>
    <w:rPr>
      <w:rFonts w:cs="Times New Roman"/>
      <w:szCs w:val="24"/>
    </w:rPr>
  </w:style>
  <w:style w:type="paragraph" w:styleId="30">
    <w:name w:val="toc 3"/>
    <w:basedOn w:val="a"/>
    <w:next w:val="a"/>
    <w:autoRedefine/>
    <w:uiPriority w:val="39"/>
    <w:rsid w:val="00AB53DB"/>
    <w:pPr>
      <w:tabs>
        <w:tab w:val="left" w:pos="900"/>
        <w:tab w:val="right" w:leader="dot" w:pos="8302"/>
      </w:tabs>
    </w:pPr>
    <w:rPr>
      <w:rFonts w:cs="Times New Roman"/>
      <w:iCs/>
      <w:szCs w:val="24"/>
    </w:rPr>
  </w:style>
  <w:style w:type="paragraph" w:styleId="4">
    <w:name w:val="toc 4"/>
    <w:basedOn w:val="a"/>
    <w:next w:val="a"/>
    <w:autoRedefine/>
    <w:semiHidden/>
    <w:rsid w:val="003657C3"/>
    <w:pPr>
      <w:ind w:left="600"/>
    </w:pPr>
    <w:rPr>
      <w:rFonts w:ascii="Times New Roman" w:hAnsi="Times New Roman" w:cs="Times New Roman"/>
      <w:sz w:val="18"/>
      <w:szCs w:val="21"/>
    </w:rPr>
  </w:style>
  <w:style w:type="paragraph" w:styleId="5">
    <w:name w:val="toc 5"/>
    <w:basedOn w:val="a"/>
    <w:next w:val="a"/>
    <w:autoRedefine/>
    <w:semiHidden/>
    <w:rsid w:val="003657C3"/>
    <w:pPr>
      <w:ind w:left="800"/>
    </w:pPr>
    <w:rPr>
      <w:rFonts w:ascii="Times New Roman" w:hAnsi="Times New Roman" w:cs="Times New Roman"/>
      <w:sz w:val="18"/>
      <w:szCs w:val="21"/>
    </w:rPr>
  </w:style>
  <w:style w:type="paragraph" w:styleId="6">
    <w:name w:val="toc 6"/>
    <w:basedOn w:val="a"/>
    <w:next w:val="a"/>
    <w:autoRedefine/>
    <w:semiHidden/>
    <w:rsid w:val="003657C3"/>
    <w:pPr>
      <w:ind w:left="1000"/>
    </w:pPr>
    <w:rPr>
      <w:rFonts w:ascii="Times New Roman" w:hAnsi="Times New Roman" w:cs="Times New Roman"/>
      <w:sz w:val="18"/>
      <w:szCs w:val="21"/>
    </w:rPr>
  </w:style>
  <w:style w:type="paragraph" w:styleId="7">
    <w:name w:val="toc 7"/>
    <w:basedOn w:val="a"/>
    <w:next w:val="a"/>
    <w:autoRedefine/>
    <w:semiHidden/>
    <w:rsid w:val="003657C3"/>
    <w:pPr>
      <w:ind w:left="1200"/>
    </w:pPr>
    <w:rPr>
      <w:rFonts w:ascii="Times New Roman" w:hAnsi="Times New Roman" w:cs="Times New Roman"/>
      <w:sz w:val="18"/>
      <w:szCs w:val="21"/>
    </w:rPr>
  </w:style>
  <w:style w:type="paragraph" w:styleId="8">
    <w:name w:val="toc 8"/>
    <w:basedOn w:val="a"/>
    <w:next w:val="a"/>
    <w:autoRedefine/>
    <w:semiHidden/>
    <w:rsid w:val="003657C3"/>
    <w:pPr>
      <w:ind w:left="1400"/>
    </w:pPr>
    <w:rPr>
      <w:rFonts w:ascii="Times New Roman" w:hAnsi="Times New Roman" w:cs="Times New Roman"/>
      <w:sz w:val="18"/>
      <w:szCs w:val="21"/>
    </w:rPr>
  </w:style>
  <w:style w:type="paragraph" w:styleId="9">
    <w:name w:val="toc 9"/>
    <w:basedOn w:val="a"/>
    <w:next w:val="a"/>
    <w:autoRedefine/>
    <w:semiHidden/>
    <w:rsid w:val="003657C3"/>
    <w:pPr>
      <w:ind w:left="1600"/>
    </w:pPr>
    <w:rPr>
      <w:rFonts w:ascii="Times New Roman" w:hAnsi="Times New Roman" w:cs="Times New Roman"/>
      <w:sz w:val="18"/>
      <w:szCs w:val="21"/>
    </w:rPr>
  </w:style>
  <w:style w:type="character" w:customStyle="1" w:styleId="10">
    <w:name w:val="標題 1 字元"/>
    <w:aliases w:val="Description 字元,New 字元"/>
    <w:link w:val="1"/>
    <w:rsid w:val="00EF3EE4"/>
    <w:rPr>
      <w:rFonts w:ascii="Verdana" w:hAnsi="Verdana" w:cs="Helvetica"/>
      <w:bCs/>
      <w:color w:val="A6A6A6"/>
      <w:kern w:val="32"/>
      <w:szCs w:val="32"/>
      <w:lang w:val="en-GB" w:eastAsia="ko-KR"/>
    </w:rPr>
  </w:style>
  <w:style w:type="paragraph" w:styleId="a0">
    <w:name w:val="Body Text"/>
    <w:link w:val="a5"/>
    <w:rsid w:val="006B09A2"/>
    <w:pPr>
      <w:spacing w:after="200" w:line="276" w:lineRule="auto"/>
    </w:pPr>
    <w:rPr>
      <w:rFonts w:ascii="Verdana" w:hAnsi="Verdana" w:cs="Helvetica"/>
      <w:color w:val="A6A6A6"/>
      <w:lang w:val="en-GB" w:eastAsia="ko-KR"/>
    </w:rPr>
  </w:style>
  <w:style w:type="table" w:styleId="a6">
    <w:name w:val="Table Grid"/>
    <w:basedOn w:val="a2"/>
    <w:uiPriority w:val="59"/>
    <w:rsid w:val="000835CB"/>
    <w:rPr>
      <w:rFonts w:ascii="Verdana" w:eastAsia="SimSun"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9ptBold">
    <w:name w:val="Style 9 pt Bold"/>
    <w:rsid w:val="00C508F5"/>
    <w:rPr>
      <w:rFonts w:ascii="Arial" w:hAnsi="Arial"/>
      <w:b/>
      <w:bCs/>
      <w:sz w:val="20"/>
    </w:rPr>
  </w:style>
  <w:style w:type="paragraph" w:customStyle="1" w:styleId="StyleHeading1Black">
    <w:name w:val="Style Heading 1 + Black"/>
    <w:basedOn w:val="1"/>
    <w:rsid w:val="00F16699"/>
    <w:pPr>
      <w:spacing w:after="0"/>
    </w:pPr>
    <w:rPr>
      <w:color w:val="000000"/>
      <w:kern w:val="0"/>
      <w:szCs w:val="24"/>
      <w:lang w:eastAsia="en-US"/>
    </w:rPr>
  </w:style>
  <w:style w:type="paragraph" w:styleId="a7">
    <w:name w:val="header"/>
    <w:basedOn w:val="a"/>
    <w:link w:val="a8"/>
    <w:rsid w:val="0036057A"/>
    <w:pPr>
      <w:tabs>
        <w:tab w:val="center" w:pos="4153"/>
        <w:tab w:val="right" w:pos="8306"/>
      </w:tabs>
    </w:pPr>
  </w:style>
  <w:style w:type="paragraph" w:styleId="a9">
    <w:name w:val="footer"/>
    <w:basedOn w:val="a"/>
    <w:rsid w:val="00500495"/>
    <w:pPr>
      <w:tabs>
        <w:tab w:val="right" w:pos="9893"/>
      </w:tabs>
    </w:pPr>
    <w:rPr>
      <w:sz w:val="18"/>
    </w:rPr>
  </w:style>
  <w:style w:type="character" w:styleId="aa">
    <w:name w:val="page number"/>
    <w:basedOn w:val="a1"/>
    <w:rsid w:val="007D4A0B"/>
  </w:style>
  <w:style w:type="paragraph" w:styleId="ab">
    <w:name w:val="Balloon Text"/>
    <w:basedOn w:val="a"/>
    <w:link w:val="ac"/>
    <w:semiHidden/>
    <w:rsid w:val="005509B6"/>
    <w:rPr>
      <w:rFonts w:ascii="Tahoma" w:hAnsi="Tahoma" w:cs="Tahoma"/>
      <w:sz w:val="16"/>
      <w:szCs w:val="16"/>
    </w:rPr>
  </w:style>
  <w:style w:type="paragraph" w:styleId="ad">
    <w:name w:val="Revision"/>
    <w:hidden/>
    <w:uiPriority w:val="99"/>
    <w:semiHidden/>
    <w:rsid w:val="00D84C04"/>
    <w:rPr>
      <w:rFonts w:ascii="Arial" w:hAnsi="Arial" w:cs="Helvetica"/>
      <w:lang w:val="en-GB" w:eastAsia="ko-KR"/>
    </w:rPr>
  </w:style>
  <w:style w:type="character" w:customStyle="1" w:styleId="ac">
    <w:name w:val="註解方塊文字 字元"/>
    <w:link w:val="ab"/>
    <w:semiHidden/>
    <w:rsid w:val="0083063C"/>
    <w:rPr>
      <w:rFonts w:ascii="Tahoma" w:hAnsi="Tahoma" w:cs="Tahoma"/>
      <w:sz w:val="16"/>
      <w:szCs w:val="16"/>
      <w:lang w:val="en-GB" w:eastAsia="ko-KR"/>
    </w:rPr>
  </w:style>
  <w:style w:type="paragraph" w:customStyle="1" w:styleId="BodyCopyTable">
    <w:name w:val="Body Copy Table"/>
    <w:link w:val="BodyCopyTableZchn"/>
    <w:rsid w:val="00481B28"/>
    <w:pPr>
      <w:spacing w:before="60" w:after="60"/>
    </w:pPr>
    <w:rPr>
      <w:rFonts w:ascii="Arial" w:eastAsia="MS Mincho" w:hAnsi="Arial"/>
      <w:szCs w:val="24"/>
      <w:lang w:eastAsia="ja-JP"/>
    </w:rPr>
  </w:style>
  <w:style w:type="character" w:customStyle="1" w:styleId="BodyCopyTableZchn">
    <w:name w:val="Body Copy Table Zchn"/>
    <w:link w:val="BodyCopyTable"/>
    <w:rsid w:val="00481B28"/>
    <w:rPr>
      <w:rFonts w:ascii="Arial" w:eastAsia="MS Mincho" w:hAnsi="Arial"/>
      <w:szCs w:val="24"/>
      <w:lang w:val="en-US" w:eastAsia="ja-JP"/>
    </w:rPr>
  </w:style>
  <w:style w:type="paragraph" w:customStyle="1" w:styleId="Default">
    <w:name w:val="Default"/>
    <w:basedOn w:val="BodyCopyTable"/>
    <w:rsid w:val="00481B28"/>
    <w:pPr>
      <w:numPr>
        <w:numId w:val="3"/>
      </w:numPr>
      <w:tabs>
        <w:tab w:val="num" w:pos="360"/>
        <w:tab w:val="num" w:pos="720"/>
        <w:tab w:val="num" w:pos="1080"/>
        <w:tab w:val="num" w:pos="1440"/>
      </w:tabs>
      <w:ind w:left="272" w:hanging="272"/>
    </w:pPr>
  </w:style>
  <w:style w:type="paragraph" w:styleId="Web">
    <w:name w:val="Normal (Web)"/>
    <w:basedOn w:val="a"/>
    <w:uiPriority w:val="99"/>
    <w:unhideWhenUsed/>
    <w:rsid w:val="0064080B"/>
    <w:pPr>
      <w:spacing w:before="100" w:beforeAutospacing="1" w:after="100" w:afterAutospacing="1"/>
    </w:pPr>
    <w:rPr>
      <w:rFonts w:ascii="Times New Roman" w:eastAsia="Times New Roman" w:hAnsi="Times New Roman" w:cs="Times New Roman"/>
      <w:sz w:val="24"/>
      <w:szCs w:val="24"/>
      <w:lang w:val="de-DE" w:eastAsia="de-DE"/>
    </w:rPr>
  </w:style>
  <w:style w:type="paragraph" w:styleId="ae">
    <w:name w:val="List Paragraph"/>
    <w:basedOn w:val="a"/>
    <w:uiPriority w:val="34"/>
    <w:qFormat/>
    <w:rsid w:val="002A5C64"/>
    <w:pPr>
      <w:ind w:left="720"/>
      <w:contextualSpacing/>
    </w:pPr>
  </w:style>
  <w:style w:type="paragraph" w:styleId="21">
    <w:name w:val="Body Text 2"/>
    <w:basedOn w:val="a"/>
    <w:link w:val="22"/>
    <w:rsid w:val="00AB6EF1"/>
    <w:pPr>
      <w:spacing w:line="480" w:lineRule="auto"/>
    </w:pPr>
  </w:style>
  <w:style w:type="character" w:customStyle="1" w:styleId="22">
    <w:name w:val="本文 2 字元"/>
    <w:link w:val="21"/>
    <w:rsid w:val="00AB6EF1"/>
    <w:rPr>
      <w:rFonts w:ascii="Arial" w:hAnsi="Arial" w:cs="Helvetica"/>
      <w:lang w:val="en-GB" w:eastAsia="ko-KR"/>
    </w:rPr>
  </w:style>
  <w:style w:type="character" w:customStyle="1" w:styleId="a8">
    <w:name w:val="頁首 字元"/>
    <w:link w:val="a7"/>
    <w:locked/>
    <w:rsid w:val="00AB6EF1"/>
    <w:rPr>
      <w:rFonts w:ascii="Arial" w:hAnsi="Arial" w:cs="Helvetica"/>
      <w:lang w:val="en-GB" w:eastAsia="ko-KR"/>
    </w:rPr>
  </w:style>
  <w:style w:type="paragraph" w:customStyle="1" w:styleId="Level1">
    <w:name w:val="Level 1"/>
    <w:qFormat/>
    <w:rsid w:val="00F2658B"/>
    <w:pPr>
      <w:numPr>
        <w:numId w:val="5"/>
      </w:numPr>
      <w:shd w:val="clear" w:color="auto" w:fill="FFCC00"/>
      <w:spacing w:after="160" w:line="276" w:lineRule="auto"/>
      <w:contextualSpacing/>
      <w:jc w:val="both"/>
      <w:outlineLvl w:val="0"/>
    </w:pPr>
    <w:rPr>
      <w:rFonts w:ascii="Verdana" w:hAnsi="Verdana" w:cs="Helvetica"/>
      <w:b/>
      <w:lang w:val="en-GB" w:eastAsia="ko-KR"/>
    </w:rPr>
  </w:style>
  <w:style w:type="paragraph" w:customStyle="1" w:styleId="Level2">
    <w:name w:val="Level 2"/>
    <w:qFormat/>
    <w:rsid w:val="00F2658B"/>
    <w:pPr>
      <w:numPr>
        <w:ilvl w:val="1"/>
        <w:numId w:val="5"/>
      </w:numPr>
      <w:spacing w:after="80"/>
      <w:jc w:val="both"/>
      <w:outlineLvl w:val="1"/>
    </w:pPr>
    <w:rPr>
      <w:rFonts w:ascii="Verdana" w:hAnsi="Verdana" w:cs="Helvetica"/>
      <w:lang w:val="en-GB" w:eastAsia="ko-KR"/>
    </w:rPr>
  </w:style>
  <w:style w:type="paragraph" w:customStyle="1" w:styleId="Level3">
    <w:name w:val="Level 3"/>
    <w:qFormat/>
    <w:rsid w:val="006B0FBF"/>
    <w:pPr>
      <w:numPr>
        <w:ilvl w:val="2"/>
        <w:numId w:val="5"/>
      </w:numPr>
      <w:spacing w:after="80"/>
      <w:outlineLvl w:val="2"/>
    </w:pPr>
    <w:rPr>
      <w:rFonts w:ascii="Arial" w:hAnsi="Arial" w:cs="Helvetica"/>
      <w:lang w:val="en-GB" w:eastAsia="ko-KR"/>
    </w:rPr>
  </w:style>
  <w:style w:type="numbering" w:customStyle="1" w:styleId="DHLLevels">
    <w:name w:val="DHL Levels"/>
    <w:uiPriority w:val="99"/>
    <w:rsid w:val="00F93984"/>
    <w:pPr>
      <w:numPr>
        <w:numId w:val="4"/>
      </w:numPr>
    </w:pPr>
  </w:style>
  <w:style w:type="paragraph" w:customStyle="1" w:styleId="BodyTextBlack">
    <w:name w:val="Body Text_Black"/>
    <w:basedOn w:val="a0"/>
    <w:qFormat/>
    <w:rsid w:val="00B4596C"/>
    <w:pPr>
      <w:spacing w:after="160"/>
    </w:pPr>
    <w:rPr>
      <w:color w:val="auto"/>
    </w:rPr>
  </w:style>
  <w:style w:type="paragraph" w:customStyle="1" w:styleId="BodyHeading">
    <w:name w:val="Body Heading"/>
    <w:qFormat/>
    <w:rsid w:val="006B09A2"/>
    <w:pPr>
      <w:spacing w:after="200" w:line="276" w:lineRule="auto"/>
    </w:pPr>
    <w:rPr>
      <w:rFonts w:ascii="Verdana" w:hAnsi="Verdana" w:cs="Helvetica"/>
      <w:b/>
      <w:lang w:val="en-GB" w:eastAsia="ko-KR"/>
    </w:rPr>
  </w:style>
  <w:style w:type="paragraph" w:customStyle="1" w:styleId="BodyTextIndent1">
    <w:name w:val="Body Text_Indent 1"/>
    <w:basedOn w:val="a0"/>
    <w:link w:val="BodyTextIndent1Char"/>
    <w:qFormat/>
    <w:rsid w:val="00FD68CC"/>
    <w:pPr>
      <w:ind w:left="576"/>
    </w:pPr>
  </w:style>
  <w:style w:type="paragraph" w:customStyle="1" w:styleId="BodyTextIndent2">
    <w:name w:val="Body Text_Indent 2"/>
    <w:basedOn w:val="BodyTextIndent1"/>
    <w:link w:val="BodyTextIndent2Char"/>
    <w:qFormat/>
    <w:rsid w:val="00A453AB"/>
    <w:pPr>
      <w:spacing w:after="120" w:line="240" w:lineRule="auto"/>
      <w:ind w:left="1151"/>
    </w:pPr>
  </w:style>
  <w:style w:type="paragraph" w:customStyle="1" w:styleId="BodyTextIndent3">
    <w:name w:val="Body Text_Indent 3"/>
    <w:basedOn w:val="a0"/>
    <w:next w:val="af"/>
    <w:qFormat/>
    <w:rsid w:val="006C0E81"/>
    <w:pPr>
      <w:spacing w:after="120" w:line="240" w:lineRule="auto"/>
      <w:ind w:left="1729"/>
    </w:pPr>
  </w:style>
  <w:style w:type="paragraph" w:customStyle="1" w:styleId="Source">
    <w:name w:val="Source"/>
    <w:qFormat/>
    <w:rsid w:val="00342526"/>
    <w:pPr>
      <w:spacing w:after="120"/>
    </w:pPr>
    <w:rPr>
      <w:rFonts w:ascii="Arial" w:hAnsi="Arial" w:cs="Helvetica"/>
      <w:b/>
      <w:sz w:val="8"/>
      <w:lang w:val="en-GB" w:eastAsia="ko-KR"/>
    </w:rPr>
  </w:style>
  <w:style w:type="paragraph" w:customStyle="1" w:styleId="Bullet1">
    <w:name w:val="Bullet 1"/>
    <w:qFormat/>
    <w:rsid w:val="00F2658B"/>
    <w:pPr>
      <w:numPr>
        <w:numId w:val="2"/>
      </w:numPr>
      <w:spacing w:after="120"/>
    </w:pPr>
    <w:rPr>
      <w:rFonts w:ascii="Verdana" w:eastAsia="Times New Roman" w:hAnsi="Verdana" w:cs="Arial"/>
      <w:color w:val="A6A6A6"/>
      <w:lang w:val="en-GB" w:eastAsia="en-US"/>
    </w:rPr>
  </w:style>
  <w:style w:type="table" w:customStyle="1" w:styleId="DHLTable">
    <w:name w:val="DHL Table"/>
    <w:basedOn w:val="a2"/>
    <w:uiPriority w:val="99"/>
    <w:qFormat/>
    <w:rsid w:val="008A27B2"/>
    <w:rPr>
      <w:rFonts w:ascii="Arial" w:hAnsi="Arial"/>
    </w:rPr>
    <w:tblPr>
      <w:tblBorders>
        <w:top w:val="single" w:sz="6" w:space="0" w:color="969696"/>
        <w:left w:val="single" w:sz="6" w:space="0" w:color="969696"/>
        <w:bottom w:val="single" w:sz="6" w:space="0" w:color="969696"/>
        <w:right w:val="single" w:sz="6" w:space="0" w:color="969696"/>
        <w:insideH w:val="single" w:sz="6" w:space="0" w:color="969696"/>
        <w:insideV w:val="single" w:sz="6" w:space="0" w:color="969696"/>
      </w:tblBorders>
    </w:tblPr>
  </w:style>
  <w:style w:type="paragraph" w:customStyle="1" w:styleId="TableText">
    <w:name w:val="Table Text"/>
    <w:qFormat/>
    <w:rsid w:val="00633C2F"/>
    <w:pPr>
      <w:spacing w:before="20" w:after="20"/>
    </w:pPr>
    <w:rPr>
      <w:rFonts w:ascii="Arial" w:hAnsi="Arial" w:cs="Helvetica"/>
      <w:color w:val="A6A6A6"/>
      <w:lang w:val="en-GB" w:eastAsia="ko-KR"/>
    </w:rPr>
  </w:style>
  <w:style w:type="paragraph" w:customStyle="1" w:styleId="DHLTitle">
    <w:name w:val="DHL Title"/>
    <w:basedOn w:val="Web"/>
    <w:qFormat/>
    <w:rsid w:val="004C37C1"/>
    <w:pPr>
      <w:spacing w:before="0" w:beforeAutospacing="0" w:after="0" w:afterAutospacing="0" w:line="704" w:lineRule="exact"/>
      <w:textAlignment w:val="baseline"/>
    </w:pPr>
    <w:rPr>
      <w:rFonts w:ascii="Arial Narrow" w:hAnsi="Arial Narrow"/>
      <w:color w:val="D40511"/>
      <w:sz w:val="64"/>
      <w:szCs w:val="64"/>
      <w:lang w:val="en-US"/>
    </w:rPr>
  </w:style>
  <w:style w:type="paragraph" w:customStyle="1" w:styleId="TableHead">
    <w:name w:val="Table Head"/>
    <w:basedOn w:val="TableText"/>
    <w:qFormat/>
    <w:rsid w:val="00633C2F"/>
    <w:rPr>
      <w:color w:val="auto"/>
    </w:rPr>
  </w:style>
  <w:style w:type="paragraph" w:customStyle="1" w:styleId="DHLSubtitle">
    <w:name w:val="DHL Subtitle"/>
    <w:basedOn w:val="a"/>
    <w:qFormat/>
    <w:rsid w:val="0069361D"/>
    <w:rPr>
      <w:b/>
      <w:color w:val="D40511"/>
      <w:sz w:val="22"/>
    </w:rPr>
  </w:style>
  <w:style w:type="paragraph" w:customStyle="1" w:styleId="TableTextBlack">
    <w:name w:val="Table Text_Black"/>
    <w:basedOn w:val="TableText"/>
    <w:qFormat/>
    <w:rsid w:val="000E44F4"/>
    <w:rPr>
      <w:color w:val="auto"/>
    </w:rPr>
  </w:style>
  <w:style w:type="paragraph" w:styleId="af0">
    <w:name w:val="Title"/>
    <w:basedOn w:val="a"/>
    <w:next w:val="a"/>
    <w:link w:val="af1"/>
    <w:qFormat/>
    <w:rsid w:val="00C97DF9"/>
    <w:pPr>
      <w:pBdr>
        <w:bottom w:val="single" w:sz="8" w:space="4" w:color="969696"/>
      </w:pBdr>
      <w:spacing w:after="300"/>
      <w:contextualSpacing/>
    </w:pPr>
    <w:rPr>
      <w:rFonts w:eastAsia="Times New Roman" w:cs="Times New Roman"/>
      <w:color w:val="858585"/>
      <w:spacing w:val="5"/>
      <w:kern w:val="28"/>
      <w:sz w:val="52"/>
      <w:szCs w:val="52"/>
    </w:rPr>
  </w:style>
  <w:style w:type="character" w:customStyle="1" w:styleId="af1">
    <w:name w:val="標題 字元"/>
    <w:link w:val="af0"/>
    <w:rsid w:val="00C97DF9"/>
    <w:rPr>
      <w:rFonts w:ascii="Arial" w:eastAsia="Times New Roman" w:hAnsi="Arial" w:cs="Times New Roman"/>
      <w:color w:val="858585"/>
      <w:spacing w:val="5"/>
      <w:kern w:val="28"/>
      <w:sz w:val="52"/>
      <w:szCs w:val="52"/>
      <w:lang w:val="en-GB" w:eastAsia="ko-KR"/>
    </w:rPr>
  </w:style>
  <w:style w:type="paragraph" w:customStyle="1" w:styleId="Roleinchargeofsection">
    <w:name w:val="Role in charge of section"/>
    <w:basedOn w:val="BodyTextIndent2"/>
    <w:link w:val="RoleinchargeofsectionChar"/>
    <w:qFormat/>
    <w:rsid w:val="004E68AD"/>
    <w:pPr>
      <w:spacing w:after="80"/>
    </w:pPr>
    <w:rPr>
      <w:color w:val="7030A0"/>
    </w:rPr>
  </w:style>
  <w:style w:type="character" w:customStyle="1" w:styleId="a5">
    <w:name w:val="本文 字元"/>
    <w:link w:val="a0"/>
    <w:rsid w:val="006B09A2"/>
    <w:rPr>
      <w:rFonts w:ascii="Verdana" w:hAnsi="Verdana" w:cs="Helvetica"/>
      <w:color w:val="A6A6A6"/>
      <w:lang w:val="en-GB" w:eastAsia="ko-KR"/>
    </w:rPr>
  </w:style>
  <w:style w:type="character" w:customStyle="1" w:styleId="BodyTextIndent1Char">
    <w:name w:val="Body Text_Indent 1 Char"/>
    <w:link w:val="BodyTextIndent1"/>
    <w:rsid w:val="00146ECF"/>
    <w:rPr>
      <w:rFonts w:ascii="Arial" w:hAnsi="Arial" w:cs="Helvetica"/>
      <w:color w:val="A6A6A6"/>
      <w:lang w:val="en-GB" w:eastAsia="ko-KR"/>
    </w:rPr>
  </w:style>
  <w:style w:type="character" w:customStyle="1" w:styleId="BodyTextIndent2Char">
    <w:name w:val="Body Text_Indent 2 Char"/>
    <w:link w:val="BodyTextIndent2"/>
    <w:rsid w:val="00146ECF"/>
    <w:rPr>
      <w:rFonts w:ascii="Arial" w:hAnsi="Arial" w:cs="Helvetica"/>
      <w:color w:val="A6A6A6"/>
      <w:lang w:val="en-GB" w:eastAsia="ko-KR"/>
    </w:rPr>
  </w:style>
  <w:style w:type="character" w:customStyle="1" w:styleId="RoleinchargeofsectionChar">
    <w:name w:val="Role in charge of section Char"/>
    <w:link w:val="Roleinchargeofsection"/>
    <w:rsid w:val="004E68AD"/>
    <w:rPr>
      <w:rFonts w:ascii="Arial" w:hAnsi="Arial" w:cs="Helvetica"/>
      <w:color w:val="7030A0"/>
      <w:lang w:val="en-GB" w:eastAsia="ko-KR"/>
    </w:rPr>
  </w:style>
  <w:style w:type="paragraph" w:styleId="af">
    <w:name w:val="Block Text"/>
    <w:basedOn w:val="a"/>
    <w:rsid w:val="00D211B9"/>
    <w:pPr>
      <w:pBdr>
        <w:top w:val="single" w:sz="2" w:space="10" w:color="969696" w:shadow="1"/>
        <w:left w:val="single" w:sz="2" w:space="10" w:color="969696" w:shadow="1"/>
        <w:bottom w:val="single" w:sz="2" w:space="10" w:color="969696" w:shadow="1"/>
        <w:right w:val="single" w:sz="2" w:space="10" w:color="969696" w:shadow="1"/>
      </w:pBdr>
      <w:ind w:left="1152" w:right="1152"/>
    </w:pPr>
    <w:rPr>
      <w:rFonts w:ascii="Calibri" w:eastAsia="Times New Roman" w:hAnsi="Calibri" w:cs="Times New Roman"/>
      <w:i/>
      <w:iCs/>
      <w:color w:val="969696"/>
    </w:rPr>
  </w:style>
  <w:style w:type="paragraph" w:customStyle="1" w:styleId="space">
    <w:name w:val="space"/>
    <w:basedOn w:val="a"/>
    <w:qFormat/>
    <w:rsid w:val="003413B5"/>
    <w:pPr>
      <w:spacing w:after="80"/>
    </w:pPr>
    <w:rPr>
      <w:noProof/>
      <w:lang w:val="en-US" w:eastAsia="en-US"/>
    </w:rPr>
  </w:style>
  <w:style w:type="paragraph" w:customStyle="1" w:styleId="Partheader">
    <w:name w:val="Part_header"/>
    <w:basedOn w:val="a"/>
    <w:qFormat/>
    <w:rsid w:val="003413B5"/>
    <w:pPr>
      <w:spacing w:before="240" w:after="240"/>
    </w:pPr>
    <w:rPr>
      <w:b/>
      <w:i/>
      <w:lang w:eastAsia="en-GB"/>
    </w:rPr>
  </w:style>
  <w:style w:type="character" w:styleId="af2">
    <w:name w:val="annotation reference"/>
    <w:rsid w:val="00E1415F"/>
    <w:rPr>
      <w:sz w:val="16"/>
      <w:szCs w:val="16"/>
    </w:rPr>
  </w:style>
  <w:style w:type="paragraph" w:styleId="af3">
    <w:name w:val="annotation text"/>
    <w:basedOn w:val="a"/>
    <w:link w:val="af4"/>
    <w:rsid w:val="00E1415F"/>
    <w:pPr>
      <w:overflowPunct w:val="0"/>
      <w:autoSpaceDE w:val="0"/>
      <w:autoSpaceDN w:val="0"/>
      <w:adjustRightInd w:val="0"/>
      <w:spacing w:after="0"/>
      <w:textAlignment w:val="baseline"/>
    </w:pPr>
    <w:rPr>
      <w:rFonts w:ascii="Arial" w:eastAsia="Times New Roman" w:hAnsi="Arial" w:cs="Times New Roman"/>
      <w:lang w:eastAsia="en-US"/>
    </w:rPr>
  </w:style>
  <w:style w:type="character" w:customStyle="1" w:styleId="af4">
    <w:name w:val="註解文字 字元"/>
    <w:link w:val="af3"/>
    <w:rsid w:val="00E1415F"/>
    <w:rPr>
      <w:rFonts w:ascii="Arial" w:eastAsia="Times New Roman" w:hAnsi="Arial"/>
      <w:lang w:val="en-GB"/>
    </w:rPr>
  </w:style>
  <w:style w:type="paragraph" w:styleId="12">
    <w:name w:val="index 1"/>
    <w:basedOn w:val="a"/>
    <w:next w:val="a"/>
    <w:autoRedefine/>
    <w:rsid w:val="00E1415F"/>
    <w:pPr>
      <w:ind w:left="200" w:hanging="200"/>
    </w:pPr>
  </w:style>
  <w:style w:type="paragraph" w:styleId="af5">
    <w:name w:val="index heading"/>
    <w:basedOn w:val="a"/>
    <w:next w:val="12"/>
    <w:rsid w:val="00E1415F"/>
    <w:pPr>
      <w:spacing w:after="0"/>
    </w:pPr>
    <w:rPr>
      <w:rFonts w:ascii="Times New Roman" w:eastAsia="Times New Roman" w:hAnsi="Times New Roman" w:cs="Times New Roman"/>
      <w:lang w:eastAsia="en-US"/>
    </w:rPr>
  </w:style>
  <w:style w:type="paragraph" w:styleId="af6">
    <w:name w:val="annotation subject"/>
    <w:basedOn w:val="af3"/>
    <w:next w:val="af3"/>
    <w:link w:val="af7"/>
    <w:rsid w:val="004C1CB5"/>
    <w:pPr>
      <w:overflowPunct/>
      <w:autoSpaceDE/>
      <w:autoSpaceDN/>
      <w:adjustRightInd/>
      <w:spacing w:after="120"/>
      <w:textAlignment w:val="auto"/>
    </w:pPr>
    <w:rPr>
      <w:rFonts w:ascii="Verdana" w:eastAsia="Batang" w:hAnsi="Verdana" w:cs="Helvetica"/>
      <w:b/>
      <w:bCs/>
      <w:lang w:eastAsia="ko-KR"/>
    </w:rPr>
  </w:style>
  <w:style w:type="character" w:customStyle="1" w:styleId="af7">
    <w:name w:val="註解主旨 字元"/>
    <w:link w:val="af6"/>
    <w:rsid w:val="004C1CB5"/>
    <w:rPr>
      <w:rFonts w:ascii="Verdana" w:eastAsia="Times New Roman" w:hAnsi="Verdana" w:cs="Helvetica"/>
      <w:b/>
      <w:bCs/>
      <w:lang w:val="en-GB" w:eastAsia="ko-KR"/>
    </w:rPr>
  </w:style>
  <w:style w:type="paragraph" w:customStyle="1" w:styleId="DHL-List1">
    <w:name w:val="DHL - List 1"/>
    <w:qFormat/>
    <w:rsid w:val="00372E6E"/>
    <w:pPr>
      <w:spacing w:after="170" w:line="280" w:lineRule="atLeast"/>
    </w:pPr>
    <w:rPr>
      <w:rFonts w:ascii="Frutiger" w:hAnsi="Frutiger" w:cs="Helvetica"/>
      <w:sz w:val="18"/>
      <w:lang w:val="en-GB" w:eastAsia="ko-KR"/>
    </w:rPr>
  </w:style>
  <w:style w:type="table" w:styleId="4-6">
    <w:name w:val="Grid Table 4 Accent 6"/>
    <w:basedOn w:val="a2"/>
    <w:uiPriority w:val="49"/>
    <w:rsid w:val="00092F7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5">
    <w:name w:val="Grid Table 6 Colorful Accent 5"/>
    <w:basedOn w:val="a2"/>
    <w:uiPriority w:val="51"/>
    <w:rsid w:val="008C7D9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5">
    <w:name w:val="Grid Table 4 Accent 5"/>
    <w:basedOn w:val="a2"/>
    <w:uiPriority w:val="49"/>
    <w:rsid w:val="0073063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847047">
      <w:bodyDiv w:val="1"/>
      <w:marLeft w:val="0"/>
      <w:marRight w:val="0"/>
      <w:marTop w:val="0"/>
      <w:marBottom w:val="0"/>
      <w:divBdr>
        <w:top w:val="none" w:sz="0" w:space="0" w:color="auto"/>
        <w:left w:val="none" w:sz="0" w:space="0" w:color="auto"/>
        <w:bottom w:val="none" w:sz="0" w:space="0" w:color="auto"/>
        <w:right w:val="none" w:sz="0" w:space="0" w:color="auto"/>
      </w:divBdr>
    </w:div>
    <w:div w:id="325596212">
      <w:bodyDiv w:val="1"/>
      <w:marLeft w:val="0"/>
      <w:marRight w:val="0"/>
      <w:marTop w:val="0"/>
      <w:marBottom w:val="0"/>
      <w:divBdr>
        <w:top w:val="none" w:sz="0" w:space="0" w:color="auto"/>
        <w:left w:val="none" w:sz="0" w:space="0" w:color="auto"/>
        <w:bottom w:val="none" w:sz="0" w:space="0" w:color="auto"/>
        <w:right w:val="none" w:sz="0" w:space="0" w:color="auto"/>
      </w:divBdr>
    </w:div>
    <w:div w:id="382877085">
      <w:bodyDiv w:val="1"/>
      <w:marLeft w:val="0"/>
      <w:marRight w:val="0"/>
      <w:marTop w:val="0"/>
      <w:marBottom w:val="0"/>
      <w:divBdr>
        <w:top w:val="none" w:sz="0" w:space="0" w:color="auto"/>
        <w:left w:val="none" w:sz="0" w:space="0" w:color="auto"/>
        <w:bottom w:val="none" w:sz="0" w:space="0" w:color="auto"/>
        <w:right w:val="none" w:sz="0" w:space="0" w:color="auto"/>
      </w:divBdr>
    </w:div>
    <w:div w:id="531455816">
      <w:bodyDiv w:val="1"/>
      <w:marLeft w:val="0"/>
      <w:marRight w:val="0"/>
      <w:marTop w:val="0"/>
      <w:marBottom w:val="0"/>
      <w:divBdr>
        <w:top w:val="none" w:sz="0" w:space="0" w:color="auto"/>
        <w:left w:val="none" w:sz="0" w:space="0" w:color="auto"/>
        <w:bottom w:val="none" w:sz="0" w:space="0" w:color="auto"/>
        <w:right w:val="none" w:sz="0" w:space="0" w:color="auto"/>
      </w:divBdr>
    </w:div>
    <w:div w:id="590312481">
      <w:bodyDiv w:val="1"/>
      <w:marLeft w:val="0"/>
      <w:marRight w:val="0"/>
      <w:marTop w:val="0"/>
      <w:marBottom w:val="0"/>
      <w:divBdr>
        <w:top w:val="none" w:sz="0" w:space="0" w:color="auto"/>
        <w:left w:val="none" w:sz="0" w:space="0" w:color="auto"/>
        <w:bottom w:val="none" w:sz="0" w:space="0" w:color="auto"/>
        <w:right w:val="none" w:sz="0" w:space="0" w:color="auto"/>
      </w:divBdr>
    </w:div>
    <w:div w:id="672685223">
      <w:bodyDiv w:val="1"/>
      <w:marLeft w:val="0"/>
      <w:marRight w:val="0"/>
      <w:marTop w:val="0"/>
      <w:marBottom w:val="0"/>
      <w:divBdr>
        <w:top w:val="none" w:sz="0" w:space="0" w:color="auto"/>
        <w:left w:val="none" w:sz="0" w:space="0" w:color="auto"/>
        <w:bottom w:val="none" w:sz="0" w:space="0" w:color="auto"/>
        <w:right w:val="none" w:sz="0" w:space="0" w:color="auto"/>
      </w:divBdr>
    </w:div>
    <w:div w:id="709459227">
      <w:bodyDiv w:val="1"/>
      <w:marLeft w:val="0"/>
      <w:marRight w:val="0"/>
      <w:marTop w:val="0"/>
      <w:marBottom w:val="0"/>
      <w:divBdr>
        <w:top w:val="none" w:sz="0" w:space="0" w:color="auto"/>
        <w:left w:val="none" w:sz="0" w:space="0" w:color="auto"/>
        <w:bottom w:val="none" w:sz="0" w:space="0" w:color="auto"/>
        <w:right w:val="none" w:sz="0" w:space="0" w:color="auto"/>
      </w:divBdr>
    </w:div>
    <w:div w:id="998994756">
      <w:bodyDiv w:val="1"/>
      <w:marLeft w:val="0"/>
      <w:marRight w:val="0"/>
      <w:marTop w:val="0"/>
      <w:marBottom w:val="0"/>
      <w:divBdr>
        <w:top w:val="none" w:sz="0" w:space="0" w:color="auto"/>
        <w:left w:val="none" w:sz="0" w:space="0" w:color="auto"/>
        <w:bottom w:val="none" w:sz="0" w:space="0" w:color="auto"/>
        <w:right w:val="none" w:sz="0" w:space="0" w:color="auto"/>
      </w:divBdr>
    </w:div>
    <w:div w:id="1187599074">
      <w:bodyDiv w:val="1"/>
      <w:marLeft w:val="0"/>
      <w:marRight w:val="0"/>
      <w:marTop w:val="0"/>
      <w:marBottom w:val="0"/>
      <w:divBdr>
        <w:top w:val="none" w:sz="0" w:space="0" w:color="auto"/>
        <w:left w:val="none" w:sz="0" w:space="0" w:color="auto"/>
        <w:bottom w:val="none" w:sz="0" w:space="0" w:color="auto"/>
        <w:right w:val="none" w:sz="0" w:space="0" w:color="auto"/>
      </w:divBdr>
    </w:div>
    <w:div w:id="1429697026">
      <w:bodyDiv w:val="1"/>
      <w:marLeft w:val="0"/>
      <w:marRight w:val="0"/>
      <w:marTop w:val="0"/>
      <w:marBottom w:val="0"/>
      <w:divBdr>
        <w:top w:val="none" w:sz="0" w:space="0" w:color="auto"/>
        <w:left w:val="none" w:sz="0" w:space="0" w:color="auto"/>
        <w:bottom w:val="none" w:sz="0" w:space="0" w:color="auto"/>
        <w:right w:val="none" w:sz="0" w:space="0" w:color="auto"/>
      </w:divBdr>
    </w:div>
    <w:div w:id="1438405837">
      <w:bodyDiv w:val="1"/>
      <w:marLeft w:val="0"/>
      <w:marRight w:val="0"/>
      <w:marTop w:val="0"/>
      <w:marBottom w:val="0"/>
      <w:divBdr>
        <w:top w:val="none" w:sz="0" w:space="0" w:color="auto"/>
        <w:left w:val="none" w:sz="0" w:space="0" w:color="auto"/>
        <w:bottom w:val="none" w:sz="0" w:space="0" w:color="auto"/>
        <w:right w:val="none" w:sz="0" w:space="0" w:color="auto"/>
      </w:divBdr>
    </w:div>
    <w:div w:id="1510559564">
      <w:bodyDiv w:val="1"/>
      <w:marLeft w:val="0"/>
      <w:marRight w:val="0"/>
      <w:marTop w:val="0"/>
      <w:marBottom w:val="0"/>
      <w:divBdr>
        <w:top w:val="none" w:sz="0" w:space="0" w:color="auto"/>
        <w:left w:val="none" w:sz="0" w:space="0" w:color="auto"/>
        <w:bottom w:val="none" w:sz="0" w:space="0" w:color="auto"/>
        <w:right w:val="none" w:sz="0" w:space="0" w:color="auto"/>
      </w:divBdr>
    </w:div>
    <w:div w:id="1555003755">
      <w:bodyDiv w:val="1"/>
      <w:marLeft w:val="0"/>
      <w:marRight w:val="0"/>
      <w:marTop w:val="0"/>
      <w:marBottom w:val="0"/>
      <w:divBdr>
        <w:top w:val="none" w:sz="0" w:space="0" w:color="auto"/>
        <w:left w:val="none" w:sz="0" w:space="0" w:color="auto"/>
        <w:bottom w:val="none" w:sz="0" w:space="0" w:color="auto"/>
        <w:right w:val="none" w:sz="0" w:space="0" w:color="auto"/>
      </w:divBdr>
    </w:div>
    <w:div w:id="1674531157">
      <w:bodyDiv w:val="1"/>
      <w:marLeft w:val="0"/>
      <w:marRight w:val="0"/>
      <w:marTop w:val="0"/>
      <w:marBottom w:val="0"/>
      <w:divBdr>
        <w:top w:val="none" w:sz="0" w:space="0" w:color="auto"/>
        <w:left w:val="none" w:sz="0" w:space="0" w:color="auto"/>
        <w:bottom w:val="none" w:sz="0" w:space="0" w:color="auto"/>
        <w:right w:val="none" w:sz="0" w:space="0" w:color="auto"/>
      </w:divBdr>
    </w:div>
    <w:div w:id="1711418188">
      <w:bodyDiv w:val="1"/>
      <w:marLeft w:val="0"/>
      <w:marRight w:val="0"/>
      <w:marTop w:val="0"/>
      <w:marBottom w:val="0"/>
      <w:divBdr>
        <w:top w:val="none" w:sz="0" w:space="0" w:color="auto"/>
        <w:left w:val="none" w:sz="0" w:space="0" w:color="auto"/>
        <w:bottom w:val="none" w:sz="0" w:space="0" w:color="auto"/>
        <w:right w:val="none" w:sz="0" w:space="0" w:color="auto"/>
      </w:divBdr>
      <w:divsChild>
        <w:div w:id="1799102098">
          <w:marLeft w:val="0"/>
          <w:marRight w:val="0"/>
          <w:marTop w:val="0"/>
          <w:marBottom w:val="0"/>
          <w:divBdr>
            <w:top w:val="none" w:sz="0" w:space="0" w:color="auto"/>
            <w:left w:val="none" w:sz="0" w:space="0" w:color="auto"/>
            <w:bottom w:val="none" w:sz="0" w:space="0" w:color="auto"/>
            <w:right w:val="none" w:sz="0" w:space="0" w:color="auto"/>
          </w:divBdr>
          <w:divsChild>
            <w:div w:id="9177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3451">
      <w:bodyDiv w:val="1"/>
      <w:marLeft w:val="0"/>
      <w:marRight w:val="0"/>
      <w:marTop w:val="0"/>
      <w:marBottom w:val="0"/>
      <w:divBdr>
        <w:top w:val="none" w:sz="0" w:space="0" w:color="auto"/>
        <w:left w:val="none" w:sz="0" w:space="0" w:color="auto"/>
        <w:bottom w:val="none" w:sz="0" w:space="0" w:color="auto"/>
        <w:right w:val="none" w:sz="0" w:space="0" w:color="auto"/>
      </w:divBdr>
    </w:div>
    <w:div w:id="1852641874">
      <w:bodyDiv w:val="1"/>
      <w:marLeft w:val="0"/>
      <w:marRight w:val="0"/>
      <w:marTop w:val="0"/>
      <w:marBottom w:val="0"/>
      <w:divBdr>
        <w:top w:val="none" w:sz="0" w:space="0" w:color="auto"/>
        <w:left w:val="none" w:sz="0" w:space="0" w:color="auto"/>
        <w:bottom w:val="none" w:sz="0" w:space="0" w:color="auto"/>
        <w:right w:val="none" w:sz="0" w:space="0" w:color="auto"/>
      </w:divBdr>
    </w:div>
    <w:div w:id="1910074211">
      <w:bodyDiv w:val="1"/>
      <w:marLeft w:val="0"/>
      <w:marRight w:val="0"/>
      <w:marTop w:val="0"/>
      <w:marBottom w:val="0"/>
      <w:divBdr>
        <w:top w:val="none" w:sz="0" w:space="0" w:color="auto"/>
        <w:left w:val="none" w:sz="0" w:space="0" w:color="auto"/>
        <w:bottom w:val="none" w:sz="0" w:space="0" w:color="auto"/>
        <w:right w:val="none" w:sz="0" w:space="0" w:color="auto"/>
      </w:divBdr>
    </w:div>
    <w:div w:id="1913660813">
      <w:bodyDiv w:val="1"/>
      <w:marLeft w:val="0"/>
      <w:marRight w:val="0"/>
      <w:marTop w:val="0"/>
      <w:marBottom w:val="0"/>
      <w:divBdr>
        <w:top w:val="none" w:sz="0" w:space="0" w:color="auto"/>
        <w:left w:val="none" w:sz="0" w:space="0" w:color="auto"/>
        <w:bottom w:val="none" w:sz="0" w:space="0" w:color="auto"/>
        <w:right w:val="none" w:sz="0" w:space="0" w:color="auto"/>
      </w:divBdr>
    </w:div>
    <w:div w:id="2011058335">
      <w:bodyDiv w:val="1"/>
      <w:marLeft w:val="0"/>
      <w:marRight w:val="0"/>
      <w:marTop w:val="0"/>
      <w:marBottom w:val="0"/>
      <w:divBdr>
        <w:top w:val="none" w:sz="0" w:space="0" w:color="auto"/>
        <w:left w:val="none" w:sz="0" w:space="0" w:color="auto"/>
        <w:bottom w:val="none" w:sz="0" w:space="0" w:color="auto"/>
        <w:right w:val="none" w:sz="0" w:space="0" w:color="auto"/>
      </w:divBdr>
    </w:div>
    <w:div w:id="212645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package" Target="embeddings/Microsoft_Excel____.xlsx"/><Relationship Id="rId34"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33"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oleObject" Target="embeddings/Microsoft_Word_97_-_2003___.doc"/><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wz5d2d\COO%20template%2020101219%20v0.6%20draf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2AAA3D6AC0A27248A1F2969ADDB2FA2D" ma:contentTypeVersion="17" ma:contentTypeDescription="建立新的文件。" ma:contentTypeScope="" ma:versionID="dfd87fb4d98fbf90b308a95ed7e1a2de">
  <xsd:schema xmlns:xsd="http://www.w3.org/2001/XMLSchema" xmlns:xs="http://www.w3.org/2001/XMLSchema" xmlns:p="http://schemas.microsoft.com/office/2006/metadata/properties" xmlns:ns2="c63782f0-f764-4161-80d9-ea07ba7d20fa" xmlns:ns3="e116aa2f-6c88-4a74-8771-b985afc9a2f3" targetNamespace="http://schemas.microsoft.com/office/2006/metadata/properties" ma:root="true" ma:fieldsID="bd8b264a0d5e551e134a6e5ad1e6427c" ns2:_="" ns3:_="">
    <xsd:import namespace="c63782f0-f764-4161-80d9-ea07ba7d20fa"/>
    <xsd:import namespace="e116aa2f-6c88-4a74-8771-b985afc9a2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3782f0-f764-4161-80d9-ea07ba7d20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影像標籤" ma:readOnly="false" ma:fieldId="{5cf76f15-5ced-4ddc-b409-7134ff3c332f}" ma:taxonomyMulti="true" ma:sspId="71820ccc-8239-4582-920e-767aca137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16aa2f-6c88-4a74-8771-b985afc9a2f3" elementFormDefault="qualified">
    <xsd:import namespace="http://schemas.microsoft.com/office/2006/documentManagement/types"/>
    <xsd:import namespace="http://schemas.microsoft.com/office/infopath/2007/PartnerControls"/>
    <xsd:element name="SharedWithUsers" ma:index="14"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用詳細資料" ma:internalName="SharedWithDetails" ma:readOnly="true">
      <xsd:simpleType>
        <xsd:restriction base="dms:Note">
          <xsd:maxLength value="255"/>
        </xsd:restriction>
      </xsd:simpleType>
    </xsd:element>
    <xsd:element name="TaxCatchAll" ma:index="22" nillable="true" ma:displayName="Taxonomy Catch All Column" ma:hidden="true" ma:list="{0bafd273-85f6-48b7-97ad-a165a1cf870e}" ma:internalName="TaxCatchAll" ma:showField="CatchAllData" ma:web="e116aa2f-6c88-4a74-8771-b985afc9a2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116aa2f-6c88-4a74-8771-b985afc9a2f3" xsi:nil="true"/>
    <lcf76f155ced4ddcb4097134ff3c332f xmlns="c63782f0-f764-4161-80d9-ea07ba7d20f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6A7FD-7300-40FC-AD94-686FF8DC33B4}"/>
</file>

<file path=customXml/itemProps2.xml><?xml version="1.0" encoding="utf-8"?>
<ds:datastoreItem xmlns:ds="http://schemas.openxmlformats.org/officeDocument/2006/customXml" ds:itemID="{4A08DD1C-F5B9-4E4F-A522-2BFE0BDFBA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CC22A7-615A-4DA6-A362-5378E0CC5A8E}">
  <ds:schemaRefs>
    <ds:schemaRef ds:uri="http://schemas.microsoft.com/sharepoint/v3/contenttype/forms"/>
  </ds:schemaRefs>
</ds:datastoreItem>
</file>

<file path=customXml/itemProps4.xml><?xml version="1.0" encoding="utf-8"?>
<ds:datastoreItem xmlns:ds="http://schemas.openxmlformats.org/officeDocument/2006/customXml" ds:itemID="{1F10DDBF-D594-4E0A-AC4B-97FF70B5B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 template 20101219 v0.6 draft</Template>
  <TotalTime>11730</TotalTime>
  <Pages>11</Pages>
  <Words>1279</Words>
  <Characters>7293</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Concept of Operations</vt:lpstr>
      <vt:lpstr>Concept of Operations</vt:lpstr>
    </vt:vector>
  </TitlesOfParts>
  <Company>DHL</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 Operations</dc:title>
  <dc:subject/>
  <dc:creator>Ben Chiu</dc:creator>
  <cp:keywords/>
  <cp:lastModifiedBy>Ben Chiu</cp:lastModifiedBy>
  <cp:revision>56</cp:revision>
  <cp:lastPrinted>2023-08-31T07:49:00Z</cp:lastPrinted>
  <dcterms:created xsi:type="dcterms:W3CDTF">2023-04-20T08:32:00Z</dcterms:created>
  <dcterms:modified xsi:type="dcterms:W3CDTF">2023-11-23T06:41:00Z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0x0101002AAA3D6AC0A27248A1F2969ADDB2FA2D</vt:lpwstr>
  </property>
</Properties>
</file>