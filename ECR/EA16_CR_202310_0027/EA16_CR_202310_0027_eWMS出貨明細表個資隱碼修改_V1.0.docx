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97D279" w14:textId="5C27EE10" w:rsidR="00867F9E" w:rsidRPr="001D13C1" w:rsidRDefault="001D13C1" w:rsidP="0028583A">
      <w:pPr>
        <w:rPr>
          <w:noProof/>
          <w:lang w:val="en-US" w:eastAsia="en-US"/>
        </w:rPr>
      </w:pPr>
      <w:r w:rsidRPr="001D13C1">
        <w:rPr>
          <w:noProof/>
          <w:lang w:val="en-US" w:eastAsia="zh-TW"/>
        </w:rPr>
        <w:drawing>
          <wp:anchor distT="0" distB="0" distL="114300" distR="114300" simplePos="0" relativeHeight="251663872" behindDoc="1" locked="0" layoutInCell="1" allowOverlap="1" wp14:anchorId="7F29B178" wp14:editId="71DAB74E">
            <wp:simplePos x="0" y="0"/>
            <wp:positionH relativeFrom="margin">
              <wp:posOffset>4824730</wp:posOffset>
            </wp:positionH>
            <wp:positionV relativeFrom="paragraph">
              <wp:posOffset>8666560</wp:posOffset>
            </wp:positionV>
            <wp:extent cx="1911350" cy="297368"/>
            <wp:effectExtent l="0" t="0" r="0" b="7620"/>
            <wp:wrapNone/>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sidR="00EF652E" w:rsidRPr="001D13C1">
        <w:rPr>
          <w:noProof/>
          <w:lang w:val="en-US" w:eastAsia="zh-TW"/>
        </w:rPr>
        <mc:AlternateContent>
          <mc:Choice Requires="wps">
            <w:drawing>
              <wp:anchor distT="0" distB="0" distL="114300" distR="114300" simplePos="0" relativeHeight="251651584" behindDoc="1" locked="0" layoutInCell="1" allowOverlap="1" wp14:anchorId="0EB6078C" wp14:editId="7D3F4DCE">
                <wp:simplePos x="0" y="0"/>
                <wp:positionH relativeFrom="column">
                  <wp:posOffset>-724535</wp:posOffset>
                </wp:positionH>
                <wp:positionV relativeFrom="paragraph">
                  <wp:posOffset>-1362710</wp:posOffset>
                </wp:positionV>
                <wp:extent cx="7748270" cy="10694670"/>
                <wp:effectExtent l="0" t="0" r="5080" b="0"/>
                <wp:wrapNone/>
                <wp:docPr id="89"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48270" cy="10694670"/>
                        </a:xfrm>
                        <a:prstGeom prst="rect">
                          <a:avLst/>
                        </a:prstGeom>
                        <a:solidFill>
                          <a:srgbClr val="FFCC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D2D4194" id="Rechteck 89" o:spid="_x0000_s1026" style="position:absolute;margin-left:-57.05pt;margin-top:-107.3pt;width:610.1pt;height:842.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" fillcolor="#fc0" stroked="f" strokeweight="2pt">
                <v:path arrowok="t"/>
              </v:rect>
            </w:pict>
          </mc:Fallback>
        </mc:AlternateContent>
      </w:r>
      <w:r w:rsidR="00EF652E" w:rsidRPr="001D13C1">
        <w:rPr>
          <w:noProof/>
          <w:lang w:val="en-US" w:eastAsia="zh-TW"/>
        </w:rPr>
        <mc:AlternateContent>
          <mc:Choice Requires="wps">
            <w:drawing>
              <wp:anchor distT="0" distB="0" distL="114300" distR="114300" simplePos="0" relativeHeight="251662848" behindDoc="0" locked="0" layoutInCell="1" allowOverlap="1" wp14:anchorId="201DBFF5" wp14:editId="306076EC">
                <wp:simplePos x="0" y="0"/>
                <wp:positionH relativeFrom="column">
                  <wp:posOffset>-641985</wp:posOffset>
                </wp:positionH>
                <wp:positionV relativeFrom="paragraph">
                  <wp:posOffset>7808595</wp:posOffset>
                </wp:positionV>
                <wp:extent cx="7570470" cy="144145"/>
                <wp:effectExtent l="0" t="0" r="0" b="0"/>
                <wp:wrapNone/>
                <wp:docPr id="90" name="Rechteck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gray">
                        <a:xfrm>
                          <a:off x="0" y="0"/>
                          <a:ext cx="7570470" cy="144145"/>
                        </a:xfrm>
                        <a:prstGeom prst="rect">
                          <a:avLst/>
                        </a:prstGeom>
                        <a:solidFill>
                          <a:srgbClr val="D40511"/>
                        </a:solidFill>
                        <a:ln w="9525" cap="flat" cmpd="sng" algn="ctr">
                          <a:noFill/>
                          <a:prstDash val="solid"/>
                        </a:ln>
                        <a:effectLst/>
                      </wps:spPr>
                      <wps:bodyPr anchor="ct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1723ACBE" id="Rechteck 89" o:spid="_x0000_s1026" style="position:absolute;margin-left:-50.55pt;margin-top:614.85pt;width:596.1pt;height:11.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" fillcolor="#d40511" stroked="f">
                <v:path arrowok="t"/>
              </v:rect>
            </w:pict>
          </mc:Fallback>
        </mc:AlternateContent>
      </w:r>
      <w:r w:rsidR="00EF652E" w:rsidRPr="001D13C1">
        <w:rPr>
          <w:noProof/>
          <w:lang w:val="en-US" w:eastAsia="zh-TW"/>
        </w:rPr>
        <w:drawing>
          <wp:anchor distT="0" distB="0" distL="114300" distR="114300" simplePos="0" relativeHeight="251655680" behindDoc="0" locked="1" layoutInCell="1" allowOverlap="1" wp14:anchorId="3059E90E" wp14:editId="273A95C8">
            <wp:simplePos x="0" y="0"/>
            <wp:positionH relativeFrom="column">
              <wp:posOffset>8255</wp:posOffset>
            </wp:positionH>
            <wp:positionV relativeFrom="paragraph">
              <wp:posOffset>7948295</wp:posOffset>
            </wp:positionV>
            <wp:extent cx="3020060" cy="1509395"/>
            <wp:effectExtent l="0" t="0" r="0" b="0"/>
            <wp:wrapNone/>
            <wp:docPr id="97" name="Grafik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0060" cy="1509395"/>
                    </a:xfrm>
                    <a:prstGeom prst="rect">
                      <a:avLst/>
                    </a:prstGeom>
                    <a:noFill/>
                    <a:ln>
                      <a:noFill/>
                    </a:ln>
                  </pic:spPr>
                </pic:pic>
              </a:graphicData>
            </a:graphic>
            <wp14:sizeRelH relativeFrom="page">
              <wp14:pctWidth>0</wp14:pctWidth>
            </wp14:sizeRelH>
            <wp14:sizeRelV relativeFrom="page">
              <wp14:pctHeight>0</wp14:pctHeight>
            </wp14:sizeRelV>
          </wp:anchor>
        </w:drawing>
      </w:r>
      <w:r w:rsidR="00EF652E" w:rsidRPr="001D13C1">
        <w:rPr>
          <w:noProof/>
          <w:lang w:val="en-US" w:eastAsia="zh-TW"/>
        </w:rPr>
        <mc:AlternateContent>
          <mc:Choice Requires="wps">
            <w:drawing>
              <wp:anchor distT="0" distB="0" distL="114300" distR="114300" simplePos="0" relativeHeight="251653632" behindDoc="0" locked="1" layoutInCell="1" allowOverlap="1" wp14:anchorId="044E89C4" wp14:editId="141127D9">
                <wp:simplePos x="0" y="0"/>
                <wp:positionH relativeFrom="column">
                  <wp:posOffset>-114300</wp:posOffset>
                </wp:positionH>
                <wp:positionV relativeFrom="paragraph">
                  <wp:posOffset>1936750</wp:posOffset>
                </wp:positionV>
                <wp:extent cx="4340225" cy="447040"/>
                <wp:effectExtent l="0" t="0" r="0" b="0"/>
                <wp:wrapNone/>
                <wp:docPr id="91" name="Titel 6"/>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bwMode="gray">
                        <a:xfrm>
                          <a:off x="0" y="0"/>
                          <a:ext cx="4340225" cy="447040"/>
                        </a:xfrm>
                        <a:prstGeom prst="rect">
                          <a:avLst/>
                        </a:prstGeom>
                        <a:noFill/>
                        <a:ln w="9525">
                          <a:noFill/>
                          <a:miter lim="800000"/>
                          <a:headEnd/>
                          <a:tailEnd/>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3B44C62B" w14:textId="77777777" w:rsidR="002F6236" w:rsidRPr="007F0473" w:rsidRDefault="002F6236" w:rsidP="004C37C1">
                            <w:pPr>
                              <w:pStyle w:val="DHLTitle"/>
                              <w:rPr>
                                <w:rFonts w:ascii="Verdana" w:hAnsi="Verdana"/>
                              </w:rPr>
                            </w:pPr>
                            <w:r w:rsidRPr="005E70F4">
                              <w:rPr>
                                <w:rFonts w:ascii="Verdana" w:hAnsi="Verdana"/>
                              </w:rPr>
                              <w:t>Concept of Systems</w:t>
                            </w:r>
                          </w:p>
                        </w:txbxContent>
                      </wps:txbx>
                      <wps:bodyPr vert="horz" wrap="square" lIns="0" tIns="0" rIns="0" bIns="0" numCol="1" anchor="ctr" anchorCtr="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rect w14:anchorId="044E89C4" id="Titel 6" o:spid="_x0000_s1026" style="position:absolute;margin-left:-9pt;margin-top:152.5pt;width:341.75pt;height:35.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bwmode="graySca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" filled="f" fillcolor="gray" stroked="f" strokeweight="0">
                <v:path arrowok="t"/>
                <o:lock v:ext="edit" grouping="t"/>
                <v:textbox style="mso-fit-shape-to-text:t" inset="0,0,0,0">
                  <w:txbxContent>
                    <w:p w14:paraId="3B44C62B" w14:textId="77777777" w:rsidR="002F6236" w:rsidRPr="007F0473" w:rsidRDefault="002F6236" w:rsidP="004C37C1">
                      <w:pPr>
                        <w:pStyle w:val="DHLTitle"/>
                        <w:rPr>
                          <w:rFonts w:ascii="Verdana" w:hAnsi="Verdana"/>
                        </w:rPr>
                      </w:pPr>
                      <w:r w:rsidRPr="005E70F4">
                        <w:rPr>
                          <w:rFonts w:ascii="Verdana" w:hAnsi="Verdana"/>
                        </w:rPr>
                        <w:t>Concept of Systems</w:t>
                      </w:r>
                    </w:p>
                  </w:txbxContent>
                </v:textbox>
                <w10:anchorlock/>
              </v:rect>
            </w:pict>
          </mc:Fallback>
        </mc:AlternateContent>
      </w:r>
      <w:r w:rsidR="00EF652E" w:rsidRPr="001D13C1">
        <w:rPr>
          <w:noProof/>
          <w:lang w:val="en-US" w:eastAsia="zh-TW"/>
        </w:rPr>
        <w:drawing>
          <wp:anchor distT="0" distB="0" distL="114300" distR="114300" simplePos="0" relativeHeight="251654656" behindDoc="0" locked="0" layoutInCell="1" allowOverlap="1" wp14:anchorId="5407E936" wp14:editId="3959215D">
            <wp:simplePos x="0" y="0"/>
            <wp:positionH relativeFrom="column">
              <wp:posOffset>-663575</wp:posOffset>
            </wp:positionH>
            <wp:positionV relativeFrom="paragraph">
              <wp:posOffset>4928235</wp:posOffset>
            </wp:positionV>
            <wp:extent cx="7583170" cy="2891790"/>
            <wp:effectExtent l="0" t="0" r="0" b="0"/>
            <wp:wrapNone/>
            <wp:docPr id="9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gray">
                    <a:xfrm>
                      <a:off x="0" y="0"/>
                      <a:ext cx="7583170" cy="2891790"/>
                    </a:xfrm>
                    <a:prstGeom prst="rect">
                      <a:avLst/>
                    </a:prstGeom>
                    <a:noFill/>
                    <a:ln>
                      <a:noFill/>
                    </a:ln>
                  </pic:spPr>
                </pic:pic>
              </a:graphicData>
            </a:graphic>
            <wp14:sizeRelH relativeFrom="page">
              <wp14:pctWidth>0</wp14:pctWidth>
            </wp14:sizeRelH>
            <wp14:sizeRelV relativeFrom="page">
              <wp14:pctHeight>0</wp14:pctHeight>
            </wp14:sizeRelV>
          </wp:anchor>
        </w:drawing>
      </w:r>
      <w:r w:rsidR="00EF652E" w:rsidRPr="001D13C1">
        <w:rPr>
          <w:noProof/>
          <w:lang w:val="en-US" w:eastAsia="zh-TW"/>
        </w:rPr>
        <mc:AlternateContent>
          <mc:Choice Requires="wps">
            <w:drawing>
              <wp:anchor distT="0" distB="0" distL="114300" distR="114300" simplePos="0" relativeHeight="251658752" behindDoc="0" locked="1" layoutInCell="1" allowOverlap="1" wp14:anchorId="4E8AA19F" wp14:editId="714C14A9">
                <wp:simplePos x="0" y="0"/>
                <wp:positionH relativeFrom="column">
                  <wp:posOffset>-111760</wp:posOffset>
                </wp:positionH>
                <wp:positionV relativeFrom="paragraph">
                  <wp:posOffset>3856990</wp:posOffset>
                </wp:positionV>
                <wp:extent cx="2062480" cy="318770"/>
                <wp:effectExtent l="0" t="0" r="0" b="0"/>
                <wp:wrapNone/>
                <wp:docPr id="6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2480" cy="318770"/>
                        </a:xfrm>
                        <a:prstGeom prst="rect">
                          <a:avLst/>
                        </a:prstGeom>
                        <a:noFill/>
                        <a:ln w="6350">
                          <a:noFill/>
                        </a:ln>
                        <a:effectLst/>
                      </wps:spPr>
                      <wps:txbx>
                        <w:txbxContent>
                          <w:p w14:paraId="555F4D56" w14:textId="77777777" w:rsidR="002F6236" w:rsidRPr="007F0473" w:rsidRDefault="002F6236" w:rsidP="00B5161A">
                            <w:pPr>
                              <w:rPr>
                                <w:i/>
                                <w:color w:val="D40511"/>
                                <w:sz w:val="22"/>
                              </w:rPr>
                            </w:pPr>
                            <w:r w:rsidRPr="007F0473">
                              <w:rPr>
                                <w:color w:val="D40511"/>
                                <w:sz w:val="22"/>
                              </w:rPr>
                              <w:t>Version number/date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8AA19F" id="_x0000_t202" coordsize="21600,21600" o:spt="202" path="m,l,21600r21600,l21600,xe">
                <v:stroke joinstyle="miter"/>
                <v:path gradientshapeok="t" o:connecttype="rect"/>
              </v:shapetype>
              <v:shape id="Text Box 52" o:spid="_x0000_s1027" type="#_x0000_t202" style="position:absolute;margin-left:-8.8pt;margin-top:303.7pt;width:162.4pt;height:2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" filled="f" stroked="f" strokeweight=".5pt">
                <v:path arrowok="t"/>
                <v:textbox inset="0,0,0,0">
                  <w:txbxContent>
                    <w:p w14:paraId="555F4D56" w14:textId="77777777" w:rsidR="002F6236" w:rsidRPr="007F0473" w:rsidRDefault="002F6236" w:rsidP="00B5161A">
                      <w:pPr>
                        <w:rPr>
                          <w:i/>
                          <w:color w:val="D40511"/>
                          <w:sz w:val="22"/>
                        </w:rPr>
                      </w:pPr>
                      <w:r w:rsidRPr="007F0473">
                        <w:rPr>
                          <w:color w:val="D40511"/>
                          <w:sz w:val="22"/>
                        </w:rPr>
                        <w:t>Version number/date</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61824" behindDoc="0" locked="1" layoutInCell="1" allowOverlap="1" wp14:anchorId="376724E8" wp14:editId="3DBB461E">
                <wp:simplePos x="0" y="0"/>
                <wp:positionH relativeFrom="column">
                  <wp:posOffset>1833245</wp:posOffset>
                </wp:positionH>
                <wp:positionV relativeFrom="paragraph">
                  <wp:posOffset>3860165</wp:posOffset>
                </wp:positionV>
                <wp:extent cx="3439160" cy="318770"/>
                <wp:effectExtent l="0" t="0" r="8890" b="5080"/>
                <wp:wrapNone/>
                <wp:docPr id="19181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39160" cy="318770"/>
                        </a:xfrm>
                        <a:prstGeom prst="rect">
                          <a:avLst/>
                        </a:prstGeom>
                        <a:noFill/>
                        <a:ln w="6350">
                          <a:noFill/>
                        </a:ln>
                        <a:effectLst/>
                      </wps:spPr>
                      <wps:txbx>
                        <w:txbxContent>
                          <w:p w14:paraId="1AB9E599" w14:textId="50E21B89" w:rsidR="002F6236" w:rsidRPr="00850ED4" w:rsidRDefault="002F6236" w:rsidP="00B5161A">
                            <w:pPr>
                              <w:rPr>
                                <w:rFonts w:eastAsiaTheme="minorEastAsia"/>
                                <w:b/>
                                <w:i/>
                                <w:color w:val="D40511"/>
                                <w:sz w:val="22"/>
                                <w:lang w:eastAsia="zh-TW"/>
                              </w:rPr>
                            </w:pPr>
                            <w:r>
                              <w:rPr>
                                <w:rFonts w:eastAsiaTheme="minorEastAsia"/>
                                <w:b/>
                                <w:i/>
                                <w:color w:val="D40511"/>
                                <w:sz w:val="22"/>
                                <w:lang w:eastAsia="zh-TW"/>
                              </w:rPr>
                              <w:t>1</w:t>
                            </w:r>
                            <w:r>
                              <w:rPr>
                                <w:rFonts w:eastAsiaTheme="minorEastAsia" w:hint="eastAsia"/>
                                <w:b/>
                                <w:i/>
                                <w:color w:val="D40511"/>
                                <w:sz w:val="22"/>
                                <w:lang w:eastAsia="zh-TW"/>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724E8" id="Text Box 6" o:spid="_x0000_s1028" type="#_x0000_t202" style="position:absolute;margin-left:144.35pt;margin-top:303.95pt;width:270.8pt;height:25.1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" filled="f" stroked="f" strokeweight=".5pt">
                <v:path arrowok="t"/>
                <v:textbox inset="0,0,0,0">
                  <w:txbxContent>
                    <w:p w14:paraId="1AB9E599" w14:textId="50E21B89" w:rsidR="002F6236" w:rsidRPr="00850ED4" w:rsidRDefault="002F6236" w:rsidP="00B5161A">
                      <w:pPr>
                        <w:rPr>
                          <w:rFonts w:eastAsiaTheme="minorEastAsia"/>
                          <w:b/>
                          <w:i/>
                          <w:color w:val="D40511"/>
                          <w:sz w:val="22"/>
                          <w:lang w:eastAsia="zh-TW"/>
                        </w:rPr>
                      </w:pPr>
                      <w:r>
                        <w:rPr>
                          <w:rFonts w:eastAsiaTheme="minorEastAsia"/>
                          <w:b/>
                          <w:i/>
                          <w:color w:val="D40511"/>
                          <w:sz w:val="22"/>
                          <w:lang w:eastAsia="zh-TW"/>
                        </w:rPr>
                        <w:t>1</w:t>
                      </w:r>
                      <w:r>
                        <w:rPr>
                          <w:rFonts w:eastAsiaTheme="minorEastAsia" w:hint="eastAsia"/>
                          <w:b/>
                          <w:i/>
                          <w:color w:val="D40511"/>
                          <w:sz w:val="22"/>
                          <w:lang w:eastAsia="zh-TW"/>
                        </w:rPr>
                        <w:t>.0</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60800" behindDoc="0" locked="1" layoutInCell="1" allowOverlap="1" wp14:anchorId="0AFFB173" wp14:editId="2E898D3E">
                <wp:simplePos x="0" y="0"/>
                <wp:positionH relativeFrom="column">
                  <wp:posOffset>-111760</wp:posOffset>
                </wp:positionH>
                <wp:positionV relativeFrom="paragraph">
                  <wp:posOffset>3329940</wp:posOffset>
                </wp:positionV>
                <wp:extent cx="1294130" cy="318770"/>
                <wp:effectExtent l="0" t="0" r="0" b="0"/>
                <wp:wrapNone/>
                <wp:docPr id="6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4130" cy="318770"/>
                        </a:xfrm>
                        <a:prstGeom prst="rect">
                          <a:avLst/>
                        </a:prstGeom>
                        <a:noFill/>
                        <a:ln w="6350">
                          <a:noFill/>
                        </a:ln>
                        <a:effectLst/>
                      </wps:spPr>
                      <wps:txbx>
                        <w:txbxContent>
                          <w:p w14:paraId="58EEB876" w14:textId="77777777" w:rsidR="002F6236" w:rsidRPr="007F0473" w:rsidRDefault="002F6236" w:rsidP="00B5161A">
                            <w:pPr>
                              <w:rPr>
                                <w:i/>
                                <w:color w:val="D40511"/>
                                <w:sz w:val="22"/>
                              </w:rPr>
                            </w:pPr>
                            <w:r w:rsidRPr="007F0473">
                              <w:rPr>
                                <w:color w:val="D40511"/>
                                <w:sz w:val="22"/>
                              </w:rPr>
                              <w:t>Customer name</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FB173" id="Text Box 5" o:spid="_x0000_s1029" type="#_x0000_t202" style="position:absolute;margin-left:-8.8pt;margin-top:262.2pt;width:101.9pt;height:25.1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" filled="f" stroked="f" strokeweight=".5pt">
                <v:path arrowok="t"/>
                <v:textbox inset="0,0,0,0">
                  <w:txbxContent>
                    <w:p w14:paraId="58EEB876" w14:textId="77777777" w:rsidR="002F6236" w:rsidRPr="007F0473" w:rsidRDefault="002F6236" w:rsidP="00B5161A">
                      <w:pPr>
                        <w:rPr>
                          <w:i/>
                          <w:color w:val="D40511"/>
                          <w:sz w:val="22"/>
                        </w:rPr>
                      </w:pPr>
                      <w:r w:rsidRPr="007F0473">
                        <w:rPr>
                          <w:color w:val="D40511"/>
                          <w:sz w:val="22"/>
                        </w:rPr>
                        <w:t>Customer name</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7728" behindDoc="0" locked="1" layoutInCell="1" allowOverlap="1" wp14:anchorId="0E47421A" wp14:editId="53122B30">
                <wp:simplePos x="0" y="0"/>
                <wp:positionH relativeFrom="column">
                  <wp:posOffset>1835785</wp:posOffset>
                </wp:positionH>
                <wp:positionV relativeFrom="paragraph">
                  <wp:posOffset>3331210</wp:posOffset>
                </wp:positionV>
                <wp:extent cx="2498090" cy="318770"/>
                <wp:effectExtent l="0" t="0" r="0" b="0"/>
                <wp:wrapNone/>
                <wp:docPr id="63"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98090" cy="318770"/>
                        </a:xfrm>
                        <a:prstGeom prst="rect">
                          <a:avLst/>
                        </a:prstGeom>
                        <a:noFill/>
                        <a:ln w="6350">
                          <a:noFill/>
                        </a:ln>
                        <a:effectLst/>
                      </wps:spPr>
                      <wps:txbx>
                        <w:txbxContent>
                          <w:p w14:paraId="083E4CD7" w14:textId="62D5D43F" w:rsidR="002F6236" w:rsidRPr="007F0473" w:rsidRDefault="00CF0CC0" w:rsidP="0069361D">
                            <w:pPr>
                              <w:pStyle w:val="DHLSubtitle"/>
                              <w:rPr>
                                <w:i/>
                                <w:lang w:eastAsia="zh-TW"/>
                              </w:rPr>
                            </w:pPr>
                            <w:r w:rsidRPr="00CF0CC0">
                              <w:rPr>
                                <w:rFonts w:ascii="微軟正黑體" w:eastAsia="微軟正黑體" w:hAnsi="微軟正黑體" w:cs="微軟正黑體" w:hint="eastAsia"/>
                                <w:i/>
                                <w:lang w:eastAsia="zh-TW"/>
                              </w:rPr>
                              <w:t>吳建達</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47421A" id="Text Box 51" o:spid="_x0000_s1030" type="#_x0000_t202" style="position:absolute;margin-left:144.55pt;margin-top:262.3pt;width:196.7pt;height:25.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" filled="f" stroked="f" strokeweight=".5pt">
                <v:path arrowok="t"/>
                <v:textbox inset="0,0,0,0">
                  <w:txbxContent>
                    <w:p w14:paraId="083E4CD7" w14:textId="62D5D43F" w:rsidR="002F6236" w:rsidRPr="007F0473" w:rsidRDefault="00CF0CC0" w:rsidP="0069361D">
                      <w:pPr>
                        <w:pStyle w:val="DHLSubtitle"/>
                        <w:rPr>
                          <w:i/>
                          <w:lang w:eastAsia="zh-TW"/>
                        </w:rPr>
                      </w:pPr>
                      <w:r w:rsidRPr="00CF0CC0">
                        <w:rPr>
                          <w:rFonts w:ascii="微軟正黑體" w:eastAsia="微軟正黑體" w:hAnsi="微軟正黑體" w:cs="微軟正黑體" w:hint="eastAsia"/>
                          <w:i/>
                          <w:lang w:eastAsia="zh-TW"/>
                        </w:rPr>
                        <w:t>吳建達</w:t>
                      </w: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6704" behindDoc="0" locked="1" layoutInCell="1" allowOverlap="1" wp14:anchorId="5EBF9132" wp14:editId="67EDDF85">
                <wp:simplePos x="0" y="0"/>
                <wp:positionH relativeFrom="column">
                  <wp:posOffset>-112395</wp:posOffset>
                </wp:positionH>
                <wp:positionV relativeFrom="paragraph">
                  <wp:posOffset>2807335</wp:posOffset>
                </wp:positionV>
                <wp:extent cx="1508125" cy="318770"/>
                <wp:effectExtent l="0" t="0" r="0" b="0"/>
                <wp:wrapNone/>
                <wp:docPr id="6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125" cy="318770"/>
                        </a:xfrm>
                        <a:prstGeom prst="rect">
                          <a:avLst/>
                        </a:prstGeom>
                        <a:noFill/>
                        <a:ln w="6350">
                          <a:noFill/>
                        </a:ln>
                        <a:effectLst/>
                      </wps:spPr>
                      <wps:txbx>
                        <w:txbxContent>
                          <w:p w14:paraId="7F735D74" w14:textId="77777777" w:rsidR="002F6236" w:rsidRPr="007F0473" w:rsidRDefault="002F6236" w:rsidP="00DC3878">
                            <w:pPr>
                              <w:rPr>
                                <w:color w:val="D40511"/>
                                <w:sz w:val="32"/>
                              </w:rPr>
                            </w:pPr>
                            <w:r>
                              <w:rPr>
                                <w:color w:val="D40511"/>
                                <w:sz w:val="32"/>
                              </w:rPr>
                              <w:t>ECR</w:t>
                            </w:r>
                            <w:r w:rsidRPr="007F0473">
                              <w:rPr>
                                <w:color w:val="D40511"/>
                                <w:sz w:val="32"/>
                              </w:rPr>
                              <w:t xml:space="preserve"> name</w:t>
                            </w:r>
                          </w:p>
                          <w:p w14:paraId="4E98E51B" w14:textId="2942B701" w:rsidR="002F6236" w:rsidRPr="007F0473" w:rsidRDefault="002F6236" w:rsidP="00B5161A">
                            <w:pPr>
                              <w:rPr>
                                <w:color w:val="D40511"/>
                                <w:sz w:val="3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F9132" id="Text Box 50" o:spid="_x0000_s1031" type="#_x0000_t202" style="position:absolute;margin-left:-8.85pt;margin-top:221.05pt;width:118.75pt;height:25.1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" filled="f" stroked="f" strokeweight=".5pt">
                <v:path arrowok="t"/>
                <v:textbox inset="0,0,0,0">
                  <w:txbxContent>
                    <w:p w14:paraId="7F735D74" w14:textId="77777777" w:rsidR="002F6236" w:rsidRPr="007F0473" w:rsidRDefault="002F6236" w:rsidP="00DC3878">
                      <w:pPr>
                        <w:rPr>
                          <w:color w:val="D40511"/>
                          <w:sz w:val="32"/>
                        </w:rPr>
                      </w:pPr>
                      <w:r>
                        <w:rPr>
                          <w:color w:val="D40511"/>
                          <w:sz w:val="32"/>
                        </w:rPr>
                        <w:t>ECR</w:t>
                      </w:r>
                      <w:r w:rsidRPr="007F0473">
                        <w:rPr>
                          <w:color w:val="D40511"/>
                          <w:sz w:val="32"/>
                        </w:rPr>
                        <w:t xml:space="preserve"> name</w:t>
                      </w:r>
                    </w:p>
                    <w:p w14:paraId="4E98E51B" w14:textId="2942B701" w:rsidR="002F6236" w:rsidRPr="007F0473" w:rsidRDefault="002F6236" w:rsidP="00B5161A">
                      <w:pPr>
                        <w:rPr>
                          <w:color w:val="D40511"/>
                          <w:sz w:val="32"/>
                        </w:rPr>
                      </w:pPr>
                    </w:p>
                  </w:txbxContent>
                </v:textbox>
                <w10:anchorlock/>
              </v:shape>
            </w:pict>
          </mc:Fallback>
        </mc:AlternateContent>
      </w:r>
      <w:r w:rsidR="00EF652E" w:rsidRPr="001D13C1">
        <w:rPr>
          <w:noProof/>
          <w:lang w:val="en-US" w:eastAsia="zh-TW"/>
        </w:rPr>
        <mc:AlternateContent>
          <mc:Choice Requires="wps">
            <w:drawing>
              <wp:anchor distT="0" distB="0" distL="114300" distR="114300" simplePos="0" relativeHeight="251659776" behindDoc="0" locked="1" layoutInCell="1" allowOverlap="1" wp14:anchorId="76321C61" wp14:editId="0DFA2D21">
                <wp:simplePos x="0" y="0"/>
                <wp:positionH relativeFrom="column">
                  <wp:posOffset>1841500</wp:posOffset>
                </wp:positionH>
                <wp:positionV relativeFrom="paragraph">
                  <wp:posOffset>2807970</wp:posOffset>
                </wp:positionV>
                <wp:extent cx="4404360" cy="318770"/>
                <wp:effectExtent l="0" t="0" r="15240" b="5080"/>
                <wp:wrapNone/>
                <wp:docPr id="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04360" cy="318770"/>
                        </a:xfrm>
                        <a:prstGeom prst="rect">
                          <a:avLst/>
                        </a:prstGeom>
                        <a:noFill/>
                        <a:ln w="6350">
                          <a:noFill/>
                        </a:ln>
                        <a:effectLst/>
                      </wps:spPr>
                      <wps:txbx>
                        <w:txbxContent>
                          <w:p w14:paraId="638C19AD" w14:textId="7847DB9D" w:rsidR="002F6236" w:rsidRPr="008E324D" w:rsidRDefault="0085671E" w:rsidP="00B5161A">
                            <w:pPr>
                              <w:rPr>
                                <w:b/>
                                <w:color w:val="D40511"/>
                                <w:sz w:val="32"/>
                                <w:lang w:val="en-US"/>
                              </w:rPr>
                            </w:pPr>
                            <w:r>
                              <w:rPr>
                                <w:rFonts w:ascii="微軟正黑體" w:eastAsia="微軟正黑體" w:hAnsi="微軟正黑體" w:cs="微軟正黑體" w:hint="eastAsia"/>
                                <w:b/>
                                <w:color w:val="D40511"/>
                                <w:sz w:val="32"/>
                                <w:lang w:val="en-US" w:eastAsia="zh-TW"/>
                              </w:rPr>
                              <w:t>EC</w:t>
                            </w:r>
                            <w:r w:rsidRPr="0085671E">
                              <w:rPr>
                                <w:rFonts w:ascii="微軟正黑體" w:eastAsia="微軟正黑體" w:hAnsi="微軟正黑體" w:cs="微軟正黑體" w:hint="eastAsia"/>
                                <w:b/>
                                <w:color w:val="D40511"/>
                                <w:sz w:val="32"/>
                                <w:lang w:val="en-US" w:eastAsia="zh-TW"/>
                              </w:rPr>
                              <w:t>出貨明細</w:t>
                            </w:r>
                            <w:r w:rsidR="00BC7DC8">
                              <w:rPr>
                                <w:rFonts w:ascii="微軟正黑體" w:eastAsia="微軟正黑體" w:hAnsi="微軟正黑體" w:cs="微軟正黑體" w:hint="eastAsia"/>
                                <w:b/>
                                <w:color w:val="D40511"/>
                                <w:sz w:val="32"/>
                                <w:lang w:val="en-US" w:eastAsia="zh-TW"/>
                              </w:rPr>
                              <w:t>表</w:t>
                            </w:r>
                            <w:r w:rsidR="00BC7DC8" w:rsidRPr="0085671E">
                              <w:rPr>
                                <w:rFonts w:ascii="微軟正黑體" w:eastAsia="微軟正黑體" w:hAnsi="微軟正黑體" w:cs="微軟正黑體" w:hint="eastAsia"/>
                                <w:b/>
                                <w:color w:val="D40511"/>
                                <w:sz w:val="32"/>
                                <w:lang w:val="en-US" w:eastAsia="zh-TW"/>
                              </w:rPr>
                              <w:t>修改</w:t>
                            </w:r>
                            <w:r>
                              <w:rPr>
                                <w:rFonts w:ascii="微軟正黑體" w:eastAsia="微軟正黑體" w:hAnsi="微軟正黑體" w:cs="微軟正黑體" w:hint="eastAsia"/>
                                <w:b/>
                                <w:color w:val="D40511"/>
                                <w:sz w:val="32"/>
                                <w:lang w:val="en-US" w:eastAsia="zh-TW"/>
                              </w:rPr>
                              <w:t>(</w:t>
                            </w:r>
                            <w:proofErr w:type="spellStart"/>
                            <w:r w:rsidR="00DD1907">
                              <w:rPr>
                                <w:rFonts w:ascii="微軟正黑體" w:eastAsia="微軟正黑體" w:hAnsi="微軟正黑體" w:cs="微軟正黑體"/>
                                <w:b/>
                                <w:color w:val="D40511"/>
                                <w:sz w:val="32"/>
                                <w:lang w:val="en-US" w:eastAsia="zh-TW"/>
                              </w:rPr>
                              <w:t>eWMS</w:t>
                            </w:r>
                            <w:proofErr w:type="spellEnd"/>
                            <w:r>
                              <w:rPr>
                                <w:rFonts w:ascii="微軟正黑體" w:eastAsia="微軟正黑體" w:hAnsi="微軟正黑體" w:cs="微軟正黑體" w:hint="eastAsia"/>
                                <w:b/>
                                <w:color w:val="D40511"/>
                                <w:sz w:val="32"/>
                                <w:lang w:val="en-US" w:eastAsia="zh-TW"/>
                              </w:rPr>
                              <w:t>)</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21C61" id="_x0000_t202" coordsize="21600,21600" o:spt="202" path="m,l,21600r21600,l21600,xe">
                <v:stroke joinstyle="miter"/>
                <v:path gradientshapeok="t" o:connecttype="rect"/>
              </v:shapetype>
              <v:shape id="Text Box 4" o:spid="_x0000_s1032" type="#_x0000_t202" style="position:absolute;margin-left:145pt;margin-top:221.1pt;width:346.8pt;height:25.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" filled="f" stroked="f" strokeweight=".5pt">
                <v:path arrowok="t"/>
                <v:textbox inset="0,0,0,0">
                  <w:txbxContent>
                    <w:p w14:paraId="638C19AD" w14:textId="7847DB9D" w:rsidR="002F6236" w:rsidRPr="008E324D" w:rsidRDefault="0085671E" w:rsidP="00B5161A">
                      <w:pPr>
                        <w:rPr>
                          <w:b/>
                          <w:color w:val="D40511"/>
                          <w:sz w:val="32"/>
                          <w:lang w:val="en-US"/>
                        </w:rPr>
                      </w:pPr>
                      <w:r>
                        <w:rPr>
                          <w:rFonts w:ascii="微軟正黑體" w:eastAsia="微軟正黑體" w:hAnsi="微軟正黑體" w:cs="微軟正黑體" w:hint="eastAsia"/>
                          <w:b/>
                          <w:color w:val="D40511"/>
                          <w:sz w:val="32"/>
                          <w:lang w:val="en-US" w:eastAsia="zh-TW"/>
                        </w:rPr>
                        <w:t>EC</w:t>
                      </w:r>
                      <w:r w:rsidRPr="0085671E">
                        <w:rPr>
                          <w:rFonts w:ascii="微軟正黑體" w:eastAsia="微軟正黑體" w:hAnsi="微軟正黑體" w:cs="微軟正黑體" w:hint="eastAsia"/>
                          <w:b/>
                          <w:color w:val="D40511"/>
                          <w:sz w:val="32"/>
                          <w:lang w:val="en-US" w:eastAsia="zh-TW"/>
                        </w:rPr>
                        <w:t>出貨明細</w:t>
                      </w:r>
                      <w:r w:rsidR="00BC7DC8">
                        <w:rPr>
                          <w:rFonts w:ascii="微軟正黑體" w:eastAsia="微軟正黑體" w:hAnsi="微軟正黑體" w:cs="微軟正黑體" w:hint="eastAsia"/>
                          <w:b/>
                          <w:color w:val="D40511"/>
                          <w:sz w:val="32"/>
                          <w:lang w:val="en-US" w:eastAsia="zh-TW"/>
                        </w:rPr>
                        <w:t>表</w:t>
                      </w:r>
                      <w:r w:rsidR="00BC7DC8" w:rsidRPr="0085671E">
                        <w:rPr>
                          <w:rFonts w:ascii="微軟正黑體" w:eastAsia="微軟正黑體" w:hAnsi="微軟正黑體" w:cs="微軟正黑體" w:hint="eastAsia"/>
                          <w:b/>
                          <w:color w:val="D40511"/>
                          <w:sz w:val="32"/>
                          <w:lang w:val="en-US" w:eastAsia="zh-TW"/>
                        </w:rPr>
                        <w:t>修改</w:t>
                      </w:r>
                      <w:r>
                        <w:rPr>
                          <w:rFonts w:ascii="微軟正黑體" w:eastAsia="微軟正黑體" w:hAnsi="微軟正黑體" w:cs="微軟正黑體" w:hint="eastAsia"/>
                          <w:b/>
                          <w:color w:val="D40511"/>
                          <w:sz w:val="32"/>
                          <w:lang w:val="en-US" w:eastAsia="zh-TW"/>
                        </w:rPr>
                        <w:t>(</w:t>
                      </w:r>
                      <w:proofErr w:type="spellStart"/>
                      <w:r w:rsidR="00DD1907">
                        <w:rPr>
                          <w:rFonts w:ascii="微軟正黑體" w:eastAsia="微軟正黑體" w:hAnsi="微軟正黑體" w:cs="微軟正黑體"/>
                          <w:b/>
                          <w:color w:val="D40511"/>
                          <w:sz w:val="32"/>
                          <w:lang w:val="en-US" w:eastAsia="zh-TW"/>
                        </w:rPr>
                        <w:t>eWMS</w:t>
                      </w:r>
                      <w:proofErr w:type="spellEnd"/>
                      <w:r>
                        <w:rPr>
                          <w:rFonts w:ascii="微軟正黑體" w:eastAsia="微軟正黑體" w:hAnsi="微軟正黑體" w:cs="微軟正黑體" w:hint="eastAsia"/>
                          <w:b/>
                          <w:color w:val="D40511"/>
                          <w:sz w:val="32"/>
                          <w:lang w:val="en-US" w:eastAsia="zh-TW"/>
                        </w:rPr>
                        <w:t>)</w:t>
                      </w:r>
                    </w:p>
                  </w:txbxContent>
                </v:textbox>
                <w10:anchorlock/>
              </v:shape>
            </w:pict>
          </mc:Fallback>
        </mc:AlternateContent>
      </w:r>
      <w:r w:rsidR="00EF652E" w:rsidRPr="001D13C1">
        <w:rPr>
          <w:noProof/>
          <w:lang w:val="en-US" w:eastAsia="zh-TW"/>
        </w:rPr>
        <mc:AlternateContent>
          <mc:Choice Requires="wpg">
            <w:drawing>
              <wp:anchor distT="0" distB="0" distL="114300" distR="114300" simplePos="0" relativeHeight="251652608" behindDoc="0" locked="0" layoutInCell="1" allowOverlap="1" wp14:anchorId="7B77A0AF" wp14:editId="30A3E3F6">
                <wp:simplePos x="0" y="0"/>
                <wp:positionH relativeFrom="column">
                  <wp:posOffset>9902825</wp:posOffset>
                </wp:positionH>
                <wp:positionV relativeFrom="paragraph">
                  <wp:posOffset>8474710</wp:posOffset>
                </wp:positionV>
                <wp:extent cx="1801495" cy="422275"/>
                <wp:effectExtent l="7620" t="1270" r="635" b="5080"/>
                <wp:wrapNone/>
                <wp:docPr id="9" name="Gruppieren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422275"/>
                          <a:chOff x="0" y="0"/>
                          <a:chExt cx="2228851" cy="522288"/>
                        </a:xfrm>
                      </wpg:grpSpPr>
                      <wps:wsp>
                        <wps:cNvPr id="10" name="Freeform 771"/>
                        <wps:cNvSpPr>
                          <a:spLocks/>
                        </wps:cNvSpPr>
                        <wps:spPr bwMode="gray">
                          <a:xfrm>
                            <a:off x="0" y="506412"/>
                            <a:ext cx="2228850" cy="14288"/>
                          </a:xfrm>
                          <a:custGeom>
                            <a:avLst/>
                            <a:gdLst>
                              <a:gd name="T0" fmla="*/ 0 w 1404"/>
                              <a:gd name="T1" fmla="*/ 0 h 9"/>
                              <a:gd name="T2" fmla="*/ 2147483647 w 1404"/>
                              <a:gd name="T3" fmla="*/ 0 h 9"/>
                              <a:gd name="T4" fmla="*/ 2147483647 w 1404"/>
                              <a:gd name="T5" fmla="*/ 2147483647 h 9"/>
                              <a:gd name="T6" fmla="*/ 0 w 1404"/>
                              <a:gd name="T7" fmla="*/ 2147483647 h 9"/>
                              <a:gd name="T8" fmla="*/ 0 w 1404"/>
                              <a:gd name="T9" fmla="*/ 0 h 9"/>
                              <a:gd name="T10" fmla="*/ 0 w 1404"/>
                              <a:gd name="T11" fmla="*/ 0 h 9"/>
                              <a:gd name="T12" fmla="*/ 0 60000 65536"/>
                              <a:gd name="T13" fmla="*/ 0 60000 65536"/>
                              <a:gd name="T14" fmla="*/ 0 60000 65536"/>
                              <a:gd name="T15" fmla="*/ 0 60000 65536"/>
                              <a:gd name="T16" fmla="*/ 0 60000 65536"/>
                              <a:gd name="T17" fmla="*/ 0 60000 65536"/>
                              <a:gd name="T18" fmla="*/ 0 w 1404"/>
                              <a:gd name="T19" fmla="*/ 0 h 9"/>
                              <a:gd name="T20" fmla="*/ 1404 w 1404"/>
                              <a:gd name="T21" fmla="*/ 9 h 9"/>
                            </a:gdLst>
                            <a:ahLst/>
                            <a:cxnLst>
                              <a:cxn ang="T12">
                                <a:pos x="T0" y="T1"/>
                              </a:cxn>
                              <a:cxn ang="T13">
                                <a:pos x="T2" y="T3"/>
                              </a:cxn>
                              <a:cxn ang="T14">
                                <a:pos x="T4" y="T5"/>
                              </a:cxn>
                              <a:cxn ang="T15">
                                <a:pos x="T6" y="T7"/>
                              </a:cxn>
                              <a:cxn ang="T16">
                                <a:pos x="T8" y="T9"/>
                              </a:cxn>
                              <a:cxn ang="T17">
                                <a:pos x="T10" y="T11"/>
                              </a:cxn>
                            </a:cxnLst>
                            <a:rect l="T18" t="T19" r="T20" b="T21"/>
                            <a:pathLst>
                              <a:path w="1404" h="9">
                                <a:moveTo>
                                  <a:pt x="0" y="0"/>
                                </a:moveTo>
                                <a:lnTo>
                                  <a:pt x="1404" y="0"/>
                                </a:lnTo>
                                <a:lnTo>
                                  <a:pt x="1404" y="9"/>
                                </a:lnTo>
                                <a:lnTo>
                                  <a:pt x="0" y="9"/>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857DDA2"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1" name="Freeform 772"/>
                        <wps:cNvSpPr>
                          <a:spLocks/>
                        </wps:cNvSpPr>
                        <wps:spPr bwMode="gray">
                          <a:xfrm>
                            <a:off x="0" y="4064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3B833AB4"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2" name="Freeform 773"/>
                        <wps:cNvSpPr>
                          <a:spLocks/>
                        </wps:cNvSpPr>
                        <wps:spPr bwMode="gray">
                          <a:xfrm>
                            <a:off x="0" y="457200"/>
                            <a:ext cx="2228850" cy="12700"/>
                          </a:xfrm>
                          <a:custGeom>
                            <a:avLst/>
                            <a:gdLst>
                              <a:gd name="T0" fmla="*/ 0 w 1404"/>
                              <a:gd name="T1" fmla="*/ 0 h 8"/>
                              <a:gd name="T2" fmla="*/ 2147483647 w 1404"/>
                              <a:gd name="T3" fmla="*/ 0 h 8"/>
                              <a:gd name="T4" fmla="*/ 2147483647 w 1404"/>
                              <a:gd name="T5" fmla="*/ 2147483647 h 8"/>
                              <a:gd name="T6" fmla="*/ 0 w 1404"/>
                              <a:gd name="T7" fmla="*/ 2147483647 h 8"/>
                              <a:gd name="T8" fmla="*/ 0 w 1404"/>
                              <a:gd name="T9" fmla="*/ 0 h 8"/>
                              <a:gd name="T10" fmla="*/ 0 w 1404"/>
                              <a:gd name="T11" fmla="*/ 0 h 8"/>
                              <a:gd name="T12" fmla="*/ 0 60000 65536"/>
                              <a:gd name="T13" fmla="*/ 0 60000 65536"/>
                              <a:gd name="T14" fmla="*/ 0 60000 65536"/>
                              <a:gd name="T15" fmla="*/ 0 60000 65536"/>
                              <a:gd name="T16" fmla="*/ 0 60000 65536"/>
                              <a:gd name="T17" fmla="*/ 0 60000 65536"/>
                              <a:gd name="T18" fmla="*/ 0 w 1404"/>
                              <a:gd name="T19" fmla="*/ 0 h 8"/>
                              <a:gd name="T20" fmla="*/ 1404 w 1404"/>
                              <a:gd name="T21" fmla="*/ 8 h 8"/>
                            </a:gdLst>
                            <a:ahLst/>
                            <a:cxnLst>
                              <a:cxn ang="T12">
                                <a:pos x="T0" y="T1"/>
                              </a:cxn>
                              <a:cxn ang="T13">
                                <a:pos x="T2" y="T3"/>
                              </a:cxn>
                              <a:cxn ang="T14">
                                <a:pos x="T4" y="T5"/>
                              </a:cxn>
                              <a:cxn ang="T15">
                                <a:pos x="T6" y="T7"/>
                              </a:cxn>
                              <a:cxn ang="T16">
                                <a:pos x="T8" y="T9"/>
                              </a:cxn>
                              <a:cxn ang="T17">
                                <a:pos x="T10" y="T11"/>
                              </a:cxn>
                            </a:cxnLst>
                            <a:rect l="T18" t="T19" r="T20" b="T21"/>
                            <a:pathLst>
                              <a:path w="1404" h="8">
                                <a:moveTo>
                                  <a:pt x="0" y="0"/>
                                </a:moveTo>
                                <a:lnTo>
                                  <a:pt x="1404" y="0"/>
                                </a:lnTo>
                                <a:lnTo>
                                  <a:pt x="1404" y="8"/>
                                </a:lnTo>
                                <a:lnTo>
                                  <a:pt x="0" y="8"/>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40F999CA"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3" name="Freeform 774"/>
                        <wps:cNvSpPr>
                          <a:spLocks/>
                        </wps:cNvSpPr>
                        <wps:spPr bwMode="gray">
                          <a:xfrm>
                            <a:off x="320675" y="0"/>
                            <a:ext cx="593725" cy="185737"/>
                          </a:xfrm>
                          <a:custGeom>
                            <a:avLst/>
                            <a:gdLst>
                              <a:gd name="T0" fmla="*/ 2147483647 w 604"/>
                              <a:gd name="T1" fmla="*/ 0 h 188"/>
                              <a:gd name="T2" fmla="*/ 0 w 604"/>
                              <a:gd name="T3" fmla="*/ 2147483647 h 188"/>
                              <a:gd name="T4" fmla="*/ 2147483647 w 604"/>
                              <a:gd name="T5" fmla="*/ 2147483647 h 188"/>
                              <a:gd name="T6" fmla="*/ 2147483647 w 604"/>
                              <a:gd name="T7" fmla="*/ 2147483647 h 188"/>
                              <a:gd name="T8" fmla="*/ 2147483647 w 604"/>
                              <a:gd name="T9" fmla="*/ 2147483647 h 188"/>
                              <a:gd name="T10" fmla="*/ 2147483647 w 604"/>
                              <a:gd name="T11" fmla="*/ 2147483647 h 188"/>
                              <a:gd name="T12" fmla="*/ 2147483647 w 604"/>
                              <a:gd name="T13" fmla="*/ 2147483647 h 188"/>
                              <a:gd name="T14" fmla="*/ 2147483647 w 604"/>
                              <a:gd name="T15" fmla="*/ 2147483647 h 188"/>
                              <a:gd name="T16" fmla="*/ 2147483647 w 604"/>
                              <a:gd name="T17" fmla="*/ 2147483647 h 188"/>
                              <a:gd name="T18" fmla="*/ 2147483647 w 604"/>
                              <a:gd name="T19" fmla="*/ 2147483647 h 188"/>
                              <a:gd name="T20" fmla="*/ 2147483647 w 604"/>
                              <a:gd name="T21" fmla="*/ 2147483647 h 188"/>
                              <a:gd name="T22" fmla="*/ 2147483647 w 604"/>
                              <a:gd name="T23" fmla="*/ 2147483647 h 188"/>
                              <a:gd name="T24" fmla="*/ 2147483647 w 604"/>
                              <a:gd name="T25" fmla="*/ 0 h 188"/>
                              <a:gd name="T26" fmla="*/ 2147483647 w 604"/>
                              <a:gd name="T27" fmla="*/ 0 h 188"/>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604"/>
                              <a:gd name="T43" fmla="*/ 0 h 188"/>
                              <a:gd name="T44" fmla="*/ 604 w 604"/>
                              <a:gd name="T45" fmla="*/ 188 h 188"/>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604" h="188">
                                <a:moveTo>
                                  <a:pt x="72" y="0"/>
                                </a:moveTo>
                                <a:cubicBezTo>
                                  <a:pt x="71" y="1"/>
                                  <a:pt x="2" y="94"/>
                                  <a:pt x="0" y="97"/>
                                </a:cubicBezTo>
                                <a:cubicBezTo>
                                  <a:pt x="4" y="97"/>
                                  <a:pt x="395" y="97"/>
                                  <a:pt x="395" y="97"/>
                                </a:cubicBezTo>
                                <a:cubicBezTo>
                                  <a:pt x="404" y="97"/>
                                  <a:pt x="409" y="99"/>
                                  <a:pt x="411" y="102"/>
                                </a:cubicBezTo>
                                <a:cubicBezTo>
                                  <a:pt x="413" y="106"/>
                                  <a:pt x="411" y="111"/>
                                  <a:pt x="405" y="119"/>
                                </a:cubicBezTo>
                                <a:cubicBezTo>
                                  <a:pt x="405" y="119"/>
                                  <a:pt x="368" y="169"/>
                                  <a:pt x="368" y="169"/>
                                </a:cubicBezTo>
                                <a:cubicBezTo>
                                  <a:pt x="366" y="173"/>
                                  <a:pt x="362" y="178"/>
                                  <a:pt x="364" y="182"/>
                                </a:cubicBezTo>
                                <a:cubicBezTo>
                                  <a:pt x="366" y="186"/>
                                  <a:pt x="372" y="188"/>
                                  <a:pt x="384" y="188"/>
                                </a:cubicBezTo>
                                <a:cubicBezTo>
                                  <a:pt x="384" y="188"/>
                                  <a:pt x="545" y="188"/>
                                  <a:pt x="546" y="188"/>
                                </a:cubicBezTo>
                                <a:cubicBezTo>
                                  <a:pt x="546" y="187"/>
                                  <a:pt x="593" y="123"/>
                                  <a:pt x="593" y="123"/>
                                </a:cubicBezTo>
                                <a:cubicBezTo>
                                  <a:pt x="601" y="113"/>
                                  <a:pt x="604" y="100"/>
                                  <a:pt x="604" y="87"/>
                                </a:cubicBezTo>
                                <a:cubicBezTo>
                                  <a:pt x="604" y="76"/>
                                  <a:pt x="602" y="64"/>
                                  <a:pt x="596" y="53"/>
                                </a:cubicBezTo>
                                <a:cubicBezTo>
                                  <a:pt x="579" y="19"/>
                                  <a:pt x="540" y="0"/>
                                  <a:pt x="490" y="0"/>
                                </a:cubicBezTo>
                                <a:cubicBezTo>
                                  <a:pt x="490" y="0"/>
                                  <a:pt x="73" y="0"/>
                                  <a:pt x="7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0B0C13"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4" name="Freeform 775"/>
                        <wps:cNvSpPr>
                          <a:spLocks/>
                        </wps:cNvSpPr>
                        <wps:spPr bwMode="gray">
                          <a:xfrm>
                            <a:off x="292100" y="122237"/>
                            <a:ext cx="544513" cy="193675"/>
                          </a:xfrm>
                          <a:custGeom>
                            <a:avLst/>
                            <a:gdLst>
                              <a:gd name="T0" fmla="*/ 2147483647 w 555"/>
                              <a:gd name="T1" fmla="*/ 0 h 197"/>
                              <a:gd name="T2" fmla="*/ 2147483647 w 555"/>
                              <a:gd name="T3" fmla="*/ 0 h 197"/>
                              <a:gd name="T4" fmla="*/ 0 w 555"/>
                              <a:gd name="T5" fmla="*/ 2147483647 h 197"/>
                              <a:gd name="T6" fmla="*/ 2147483647 w 555"/>
                              <a:gd name="T7" fmla="*/ 2147483647 h 197"/>
                              <a:gd name="T8" fmla="*/ 2147483647 w 555"/>
                              <a:gd name="T9" fmla="*/ 2147483647 h 197"/>
                              <a:gd name="T10" fmla="*/ 2147483647 w 555"/>
                              <a:gd name="T11" fmla="*/ 2147483647 h 197"/>
                              <a:gd name="T12" fmla="*/ 2147483647 w 555"/>
                              <a:gd name="T13" fmla="*/ 2147483647 h 197"/>
                              <a:gd name="T14" fmla="*/ 2147483647 w 555"/>
                              <a:gd name="T15" fmla="*/ 2147483647 h 197"/>
                              <a:gd name="T16" fmla="*/ 2147483647 w 555"/>
                              <a:gd name="T17" fmla="*/ 2147483647 h 197"/>
                              <a:gd name="T18" fmla="*/ 2147483647 w 555"/>
                              <a:gd name="T19" fmla="*/ 2147483647 h 197"/>
                              <a:gd name="T20" fmla="*/ 2147483647 w 555"/>
                              <a:gd name="T21" fmla="*/ 2147483647 h 197"/>
                              <a:gd name="T22" fmla="*/ 2147483647 w 555"/>
                              <a:gd name="T23" fmla="*/ 0 h 197"/>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w 555"/>
                              <a:gd name="T37" fmla="*/ 0 h 197"/>
                              <a:gd name="T38" fmla="*/ 555 w 555"/>
                              <a:gd name="T39" fmla="*/ 197 h 197"/>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T36" t="T37" r="T38" b="T39"/>
                            <a:pathLst>
                              <a:path w="555" h="197">
                                <a:moveTo>
                                  <a:pt x="325" y="0"/>
                                </a:moveTo>
                                <a:cubicBezTo>
                                  <a:pt x="325" y="0"/>
                                  <a:pt x="146" y="0"/>
                                  <a:pt x="145" y="0"/>
                                </a:cubicBezTo>
                                <a:cubicBezTo>
                                  <a:pt x="144" y="1"/>
                                  <a:pt x="2" y="194"/>
                                  <a:pt x="0" y="197"/>
                                </a:cubicBezTo>
                                <a:cubicBezTo>
                                  <a:pt x="3" y="197"/>
                                  <a:pt x="354" y="197"/>
                                  <a:pt x="354" y="197"/>
                                </a:cubicBezTo>
                                <a:cubicBezTo>
                                  <a:pt x="461" y="197"/>
                                  <a:pt x="526" y="131"/>
                                  <a:pt x="555" y="91"/>
                                </a:cubicBezTo>
                                <a:cubicBezTo>
                                  <a:pt x="552" y="91"/>
                                  <a:pt x="315" y="91"/>
                                  <a:pt x="315" y="91"/>
                                </a:cubicBezTo>
                                <a:cubicBezTo>
                                  <a:pt x="302" y="91"/>
                                  <a:pt x="295" y="89"/>
                                  <a:pt x="293" y="84"/>
                                </a:cubicBezTo>
                                <a:cubicBezTo>
                                  <a:pt x="290" y="80"/>
                                  <a:pt x="295" y="74"/>
                                  <a:pt x="298" y="70"/>
                                </a:cubicBezTo>
                                <a:cubicBezTo>
                                  <a:pt x="319" y="41"/>
                                  <a:pt x="319" y="41"/>
                                  <a:pt x="319" y="41"/>
                                </a:cubicBezTo>
                                <a:cubicBezTo>
                                  <a:pt x="335" y="20"/>
                                  <a:pt x="335" y="20"/>
                                  <a:pt x="335" y="20"/>
                                </a:cubicBezTo>
                                <a:cubicBezTo>
                                  <a:pt x="340" y="12"/>
                                  <a:pt x="342" y="7"/>
                                  <a:pt x="340" y="4"/>
                                </a:cubicBezTo>
                                <a:cubicBezTo>
                                  <a:pt x="339" y="1"/>
                                  <a:pt x="334" y="0"/>
                                  <a:pt x="32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86788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5" name="Freeform 776"/>
                        <wps:cNvSpPr>
                          <a:spLocks/>
                        </wps:cNvSpPr>
                        <wps:spPr bwMode="gray">
                          <a:xfrm>
                            <a:off x="828675" y="211137"/>
                            <a:ext cx="280988"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6" y="3"/>
                                  <a:pt x="9" y="94"/>
                                  <a:pt x="0" y="106"/>
                                </a:cubicBezTo>
                                <a:cubicBezTo>
                                  <a:pt x="4" y="106"/>
                                  <a:pt x="206" y="106"/>
                                  <a:pt x="207" y="106"/>
                                </a:cubicBezTo>
                                <a:cubicBezTo>
                                  <a:pt x="208" y="105"/>
                                  <a:pt x="283" y="2"/>
                                  <a:pt x="285" y="0"/>
                                </a:cubicBezTo>
                                <a:cubicBezTo>
                                  <a:pt x="282"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5AB215"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6" name="Freeform 777"/>
                        <wps:cNvSpPr>
                          <a:spLocks/>
                        </wps:cNvSpPr>
                        <wps:spPr bwMode="gray">
                          <a:xfrm>
                            <a:off x="923925" y="0"/>
                            <a:ext cx="636588" cy="185737"/>
                          </a:xfrm>
                          <a:custGeom>
                            <a:avLst/>
                            <a:gdLst>
                              <a:gd name="T0" fmla="*/ 2147483647 w 647"/>
                              <a:gd name="T1" fmla="*/ 0 h 188"/>
                              <a:gd name="T2" fmla="*/ 2147483647 w 647"/>
                              <a:gd name="T3" fmla="*/ 2147483647 h 188"/>
                              <a:gd name="T4" fmla="*/ 2147483647 w 647"/>
                              <a:gd name="T5" fmla="*/ 2147483647 h 188"/>
                              <a:gd name="T6" fmla="*/ 2147483647 w 647"/>
                              <a:gd name="T7" fmla="*/ 0 h 188"/>
                              <a:gd name="T8" fmla="*/ 2147483647 w 647"/>
                              <a:gd name="T9" fmla="*/ 0 h 188"/>
                              <a:gd name="T10" fmla="*/ 0 w 647"/>
                              <a:gd name="T11" fmla="*/ 2147483647 h 188"/>
                              <a:gd name="T12" fmla="*/ 2147483647 w 647"/>
                              <a:gd name="T13" fmla="*/ 2147483647 h 188"/>
                              <a:gd name="T14" fmla="*/ 2147483647 w 647"/>
                              <a:gd name="T15" fmla="*/ 0 h 188"/>
                              <a:gd name="T16" fmla="*/ 2147483647 w 647"/>
                              <a:gd name="T17" fmla="*/ 0 h 18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647"/>
                              <a:gd name="T28" fmla="*/ 0 h 188"/>
                              <a:gd name="T29" fmla="*/ 647 w 647"/>
                              <a:gd name="T30" fmla="*/ 188 h 18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647" h="188">
                                <a:moveTo>
                                  <a:pt x="440" y="0"/>
                                </a:moveTo>
                                <a:cubicBezTo>
                                  <a:pt x="440" y="1"/>
                                  <a:pt x="360" y="109"/>
                                  <a:pt x="360" y="109"/>
                                </a:cubicBezTo>
                                <a:cubicBezTo>
                                  <a:pt x="265" y="109"/>
                                  <a:pt x="265" y="109"/>
                                  <a:pt x="265" y="109"/>
                                </a:cubicBezTo>
                                <a:cubicBezTo>
                                  <a:pt x="265" y="109"/>
                                  <a:pt x="343" y="2"/>
                                  <a:pt x="345" y="0"/>
                                </a:cubicBezTo>
                                <a:cubicBezTo>
                                  <a:pt x="342" y="0"/>
                                  <a:pt x="140" y="0"/>
                                  <a:pt x="139" y="0"/>
                                </a:cubicBezTo>
                                <a:cubicBezTo>
                                  <a:pt x="138" y="1"/>
                                  <a:pt x="2" y="185"/>
                                  <a:pt x="0" y="188"/>
                                </a:cubicBezTo>
                                <a:cubicBezTo>
                                  <a:pt x="4" y="188"/>
                                  <a:pt x="508" y="188"/>
                                  <a:pt x="509" y="188"/>
                                </a:cubicBezTo>
                                <a:cubicBezTo>
                                  <a:pt x="509" y="187"/>
                                  <a:pt x="645" y="2"/>
                                  <a:pt x="647" y="0"/>
                                </a:cubicBezTo>
                                <a:cubicBezTo>
                                  <a:pt x="644" y="0"/>
                                  <a:pt x="441" y="0"/>
                                  <a:pt x="44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A9A02"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7" name="Freeform 778"/>
                        <wps:cNvSpPr>
                          <a:spLocks/>
                        </wps:cNvSpPr>
                        <wps:spPr bwMode="gray">
                          <a:xfrm>
                            <a:off x="1125539" y="211137"/>
                            <a:ext cx="280987" cy="104775"/>
                          </a:xfrm>
                          <a:custGeom>
                            <a:avLst/>
                            <a:gdLst>
                              <a:gd name="T0" fmla="*/ 2147483647 w 285"/>
                              <a:gd name="T1" fmla="*/ 0 h 106"/>
                              <a:gd name="T2" fmla="*/ 0 w 285"/>
                              <a:gd name="T3" fmla="*/ 2147483647 h 106"/>
                              <a:gd name="T4" fmla="*/ 2147483647 w 285"/>
                              <a:gd name="T5" fmla="*/ 2147483647 h 106"/>
                              <a:gd name="T6" fmla="*/ 2147483647 w 285"/>
                              <a:gd name="T7" fmla="*/ 0 h 106"/>
                              <a:gd name="T8" fmla="*/ 2147483647 w 285"/>
                              <a:gd name="T9" fmla="*/ 0 h 106"/>
                              <a:gd name="T10" fmla="*/ 0 60000 65536"/>
                              <a:gd name="T11" fmla="*/ 0 60000 65536"/>
                              <a:gd name="T12" fmla="*/ 0 60000 65536"/>
                              <a:gd name="T13" fmla="*/ 0 60000 65536"/>
                              <a:gd name="T14" fmla="*/ 0 60000 65536"/>
                              <a:gd name="T15" fmla="*/ 0 w 285"/>
                              <a:gd name="T16" fmla="*/ 0 h 106"/>
                              <a:gd name="T17" fmla="*/ 285 w 285"/>
                              <a:gd name="T18" fmla="*/ 106 h 106"/>
                            </a:gdLst>
                            <a:ahLst/>
                            <a:cxnLst>
                              <a:cxn ang="T10">
                                <a:pos x="T0" y="T1"/>
                              </a:cxn>
                              <a:cxn ang="T11">
                                <a:pos x="T2" y="T3"/>
                              </a:cxn>
                              <a:cxn ang="T12">
                                <a:pos x="T4" y="T5"/>
                              </a:cxn>
                              <a:cxn ang="T13">
                                <a:pos x="T6" y="T7"/>
                              </a:cxn>
                              <a:cxn ang="T14">
                                <a:pos x="T8" y="T9"/>
                              </a:cxn>
                            </a:cxnLst>
                            <a:rect l="T15" t="T16" r="T17" b="T18"/>
                            <a:pathLst>
                              <a:path w="285" h="106">
                                <a:moveTo>
                                  <a:pt x="78" y="0"/>
                                </a:moveTo>
                                <a:cubicBezTo>
                                  <a:pt x="75" y="3"/>
                                  <a:pt x="9" y="94"/>
                                  <a:pt x="0" y="106"/>
                                </a:cubicBezTo>
                                <a:cubicBezTo>
                                  <a:pt x="3" y="106"/>
                                  <a:pt x="206" y="106"/>
                                  <a:pt x="207" y="106"/>
                                </a:cubicBezTo>
                                <a:cubicBezTo>
                                  <a:pt x="207" y="105"/>
                                  <a:pt x="283" y="2"/>
                                  <a:pt x="285" y="0"/>
                                </a:cubicBezTo>
                                <a:cubicBezTo>
                                  <a:pt x="281" y="0"/>
                                  <a:pt x="79" y="0"/>
                                  <a:pt x="78"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509325"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8" name="Freeform 779"/>
                        <wps:cNvSpPr>
                          <a:spLocks/>
                        </wps:cNvSpPr>
                        <wps:spPr bwMode="gray">
                          <a:xfrm>
                            <a:off x="0" y="252412"/>
                            <a:ext cx="298450" cy="20638"/>
                          </a:xfrm>
                          <a:custGeom>
                            <a:avLst/>
                            <a:gdLst>
                              <a:gd name="T0" fmla="*/ 0 w 303"/>
                              <a:gd name="T1" fmla="*/ 0 h 21"/>
                              <a:gd name="T2" fmla="*/ 0 w 303"/>
                              <a:gd name="T3" fmla="*/ 2147483647 h 21"/>
                              <a:gd name="T4" fmla="*/ 2147483647 w 303"/>
                              <a:gd name="T5" fmla="*/ 2147483647 h 21"/>
                              <a:gd name="T6" fmla="*/ 2147483647 w 303"/>
                              <a:gd name="T7" fmla="*/ 0 h 21"/>
                              <a:gd name="T8" fmla="*/ 0 w 303"/>
                              <a:gd name="T9" fmla="*/ 0 h 21"/>
                              <a:gd name="T10" fmla="*/ 0 60000 65536"/>
                              <a:gd name="T11" fmla="*/ 0 60000 65536"/>
                              <a:gd name="T12" fmla="*/ 0 60000 65536"/>
                              <a:gd name="T13" fmla="*/ 0 60000 65536"/>
                              <a:gd name="T14" fmla="*/ 0 60000 65536"/>
                              <a:gd name="T15" fmla="*/ 0 w 303"/>
                              <a:gd name="T16" fmla="*/ 0 h 21"/>
                              <a:gd name="T17" fmla="*/ 303 w 303"/>
                              <a:gd name="T18" fmla="*/ 21 h 21"/>
                            </a:gdLst>
                            <a:ahLst/>
                            <a:cxnLst>
                              <a:cxn ang="T10">
                                <a:pos x="T0" y="T1"/>
                              </a:cxn>
                              <a:cxn ang="T11">
                                <a:pos x="T2" y="T3"/>
                              </a:cxn>
                              <a:cxn ang="T12">
                                <a:pos x="T4" y="T5"/>
                              </a:cxn>
                              <a:cxn ang="T13">
                                <a:pos x="T6" y="T7"/>
                              </a:cxn>
                              <a:cxn ang="T14">
                                <a:pos x="T8" y="T9"/>
                              </a:cxn>
                            </a:cxnLst>
                            <a:rect l="T15" t="T16" r="T17" b="T18"/>
                            <a:pathLst>
                              <a:path w="303" h="21">
                                <a:moveTo>
                                  <a:pt x="0" y="0"/>
                                </a:moveTo>
                                <a:cubicBezTo>
                                  <a:pt x="0" y="1"/>
                                  <a:pt x="0" y="20"/>
                                  <a:pt x="0" y="21"/>
                                </a:cubicBezTo>
                                <a:cubicBezTo>
                                  <a:pt x="1" y="21"/>
                                  <a:pt x="286" y="21"/>
                                  <a:pt x="287" y="21"/>
                                </a:cubicBezTo>
                                <a:cubicBezTo>
                                  <a:pt x="287" y="21"/>
                                  <a:pt x="301" y="2"/>
                                  <a:pt x="303" y="0"/>
                                </a:cubicBezTo>
                                <a:cubicBezTo>
                                  <a:pt x="299"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6A96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19" name="Freeform 780"/>
                        <wps:cNvSpPr>
                          <a:spLocks/>
                        </wps:cNvSpPr>
                        <wps:spPr bwMode="gray">
                          <a:xfrm>
                            <a:off x="0" y="211137"/>
                            <a:ext cx="328613" cy="20638"/>
                          </a:xfrm>
                          <a:custGeom>
                            <a:avLst/>
                            <a:gdLst>
                              <a:gd name="T0" fmla="*/ 0 w 334"/>
                              <a:gd name="T1" fmla="*/ 0 h 21"/>
                              <a:gd name="T2" fmla="*/ 0 w 334"/>
                              <a:gd name="T3" fmla="*/ 2147483647 h 21"/>
                              <a:gd name="T4" fmla="*/ 2147483647 w 334"/>
                              <a:gd name="T5" fmla="*/ 2147483647 h 21"/>
                              <a:gd name="T6" fmla="*/ 2147483647 w 334"/>
                              <a:gd name="T7" fmla="*/ 0 h 21"/>
                              <a:gd name="T8" fmla="*/ 0 w 334"/>
                              <a:gd name="T9" fmla="*/ 0 h 21"/>
                              <a:gd name="T10" fmla="*/ 0 60000 65536"/>
                              <a:gd name="T11" fmla="*/ 0 60000 65536"/>
                              <a:gd name="T12" fmla="*/ 0 60000 65536"/>
                              <a:gd name="T13" fmla="*/ 0 60000 65536"/>
                              <a:gd name="T14" fmla="*/ 0 60000 65536"/>
                              <a:gd name="T15" fmla="*/ 0 w 334"/>
                              <a:gd name="T16" fmla="*/ 0 h 21"/>
                              <a:gd name="T17" fmla="*/ 334 w 334"/>
                              <a:gd name="T18" fmla="*/ 21 h 21"/>
                            </a:gdLst>
                            <a:ahLst/>
                            <a:cxnLst>
                              <a:cxn ang="T10">
                                <a:pos x="T0" y="T1"/>
                              </a:cxn>
                              <a:cxn ang="T11">
                                <a:pos x="T2" y="T3"/>
                              </a:cxn>
                              <a:cxn ang="T12">
                                <a:pos x="T4" y="T5"/>
                              </a:cxn>
                              <a:cxn ang="T13">
                                <a:pos x="T6" y="T7"/>
                              </a:cxn>
                              <a:cxn ang="T14">
                                <a:pos x="T8" y="T9"/>
                              </a:cxn>
                            </a:cxnLst>
                            <a:rect l="T15" t="T16" r="T17" b="T18"/>
                            <a:pathLst>
                              <a:path w="334" h="21">
                                <a:moveTo>
                                  <a:pt x="0" y="0"/>
                                </a:moveTo>
                                <a:cubicBezTo>
                                  <a:pt x="0" y="1"/>
                                  <a:pt x="0" y="19"/>
                                  <a:pt x="0" y="21"/>
                                </a:cubicBezTo>
                                <a:cubicBezTo>
                                  <a:pt x="1" y="21"/>
                                  <a:pt x="317" y="21"/>
                                  <a:pt x="318" y="21"/>
                                </a:cubicBezTo>
                                <a:cubicBezTo>
                                  <a:pt x="319" y="20"/>
                                  <a:pt x="332" y="2"/>
                                  <a:pt x="334" y="0"/>
                                </a:cubicBezTo>
                                <a:cubicBezTo>
                                  <a:pt x="331"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F5D1AC"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0" name="Freeform 781"/>
                        <wps:cNvSpPr>
                          <a:spLocks/>
                        </wps:cNvSpPr>
                        <wps:spPr bwMode="gray">
                          <a:xfrm>
                            <a:off x="0" y="293688"/>
                            <a:ext cx="266700" cy="22225"/>
                          </a:xfrm>
                          <a:custGeom>
                            <a:avLst/>
                            <a:gdLst>
                              <a:gd name="T0" fmla="*/ 0 w 271"/>
                              <a:gd name="T1" fmla="*/ 0 h 22"/>
                              <a:gd name="T2" fmla="*/ 0 w 271"/>
                              <a:gd name="T3" fmla="*/ 2147483647 h 22"/>
                              <a:gd name="T4" fmla="*/ 2147483647 w 271"/>
                              <a:gd name="T5" fmla="*/ 2147483647 h 22"/>
                              <a:gd name="T6" fmla="*/ 2147483647 w 271"/>
                              <a:gd name="T7" fmla="*/ 0 h 22"/>
                              <a:gd name="T8" fmla="*/ 0 w 271"/>
                              <a:gd name="T9" fmla="*/ 0 h 22"/>
                              <a:gd name="T10" fmla="*/ 0 60000 65536"/>
                              <a:gd name="T11" fmla="*/ 0 60000 65536"/>
                              <a:gd name="T12" fmla="*/ 0 60000 65536"/>
                              <a:gd name="T13" fmla="*/ 0 60000 65536"/>
                              <a:gd name="T14" fmla="*/ 0 60000 65536"/>
                              <a:gd name="T15" fmla="*/ 0 w 271"/>
                              <a:gd name="T16" fmla="*/ 0 h 22"/>
                              <a:gd name="T17" fmla="*/ 271 w 271"/>
                              <a:gd name="T18" fmla="*/ 22 h 22"/>
                            </a:gdLst>
                            <a:ahLst/>
                            <a:cxnLst>
                              <a:cxn ang="T10">
                                <a:pos x="T0" y="T1"/>
                              </a:cxn>
                              <a:cxn ang="T11">
                                <a:pos x="T2" y="T3"/>
                              </a:cxn>
                              <a:cxn ang="T12">
                                <a:pos x="T4" y="T5"/>
                              </a:cxn>
                              <a:cxn ang="T13">
                                <a:pos x="T6" y="T7"/>
                              </a:cxn>
                              <a:cxn ang="T14">
                                <a:pos x="T8" y="T9"/>
                              </a:cxn>
                            </a:cxnLst>
                            <a:rect l="T15" t="T16" r="T17" b="T18"/>
                            <a:pathLst>
                              <a:path w="271" h="22">
                                <a:moveTo>
                                  <a:pt x="0" y="0"/>
                                </a:moveTo>
                                <a:cubicBezTo>
                                  <a:pt x="0" y="2"/>
                                  <a:pt x="0" y="20"/>
                                  <a:pt x="0" y="22"/>
                                </a:cubicBezTo>
                                <a:cubicBezTo>
                                  <a:pt x="1" y="22"/>
                                  <a:pt x="255" y="22"/>
                                  <a:pt x="256" y="22"/>
                                </a:cubicBezTo>
                                <a:cubicBezTo>
                                  <a:pt x="256" y="21"/>
                                  <a:pt x="270" y="3"/>
                                  <a:pt x="271" y="0"/>
                                </a:cubicBezTo>
                                <a:cubicBezTo>
                                  <a:pt x="268" y="0"/>
                                  <a:pt x="1" y="0"/>
                                  <a:pt x="0"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B7174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1" name="Freeform 782"/>
                        <wps:cNvSpPr>
                          <a:spLocks/>
                        </wps:cNvSpPr>
                        <wps:spPr bwMode="gray">
                          <a:xfrm>
                            <a:off x="1931989" y="252412"/>
                            <a:ext cx="296862" cy="20638"/>
                          </a:xfrm>
                          <a:custGeom>
                            <a:avLst/>
                            <a:gdLst>
                              <a:gd name="T0" fmla="*/ 2147483647 w 302"/>
                              <a:gd name="T1" fmla="*/ 0 h 21"/>
                              <a:gd name="T2" fmla="*/ 0 w 302"/>
                              <a:gd name="T3" fmla="*/ 2147483647 h 21"/>
                              <a:gd name="T4" fmla="*/ 2147483647 w 302"/>
                              <a:gd name="T5" fmla="*/ 2147483647 h 21"/>
                              <a:gd name="T6" fmla="*/ 2147483647 w 302"/>
                              <a:gd name="T7" fmla="*/ 0 h 21"/>
                              <a:gd name="T8" fmla="*/ 2147483647 w 302"/>
                              <a:gd name="T9" fmla="*/ 0 h 21"/>
                              <a:gd name="T10" fmla="*/ 0 60000 65536"/>
                              <a:gd name="T11" fmla="*/ 0 60000 65536"/>
                              <a:gd name="T12" fmla="*/ 0 60000 65536"/>
                              <a:gd name="T13" fmla="*/ 0 60000 65536"/>
                              <a:gd name="T14" fmla="*/ 0 60000 65536"/>
                              <a:gd name="T15" fmla="*/ 0 w 302"/>
                              <a:gd name="T16" fmla="*/ 0 h 21"/>
                              <a:gd name="T17" fmla="*/ 302 w 302"/>
                              <a:gd name="T18" fmla="*/ 21 h 21"/>
                            </a:gdLst>
                            <a:ahLst/>
                            <a:cxnLst>
                              <a:cxn ang="T10">
                                <a:pos x="T0" y="T1"/>
                              </a:cxn>
                              <a:cxn ang="T11">
                                <a:pos x="T2" y="T3"/>
                              </a:cxn>
                              <a:cxn ang="T12">
                                <a:pos x="T4" y="T5"/>
                              </a:cxn>
                              <a:cxn ang="T13">
                                <a:pos x="T6" y="T7"/>
                              </a:cxn>
                              <a:cxn ang="T14">
                                <a:pos x="T8" y="T9"/>
                              </a:cxn>
                            </a:cxnLst>
                            <a:rect l="T15" t="T16" r="T17" b="T18"/>
                            <a:pathLst>
                              <a:path w="302" h="21">
                                <a:moveTo>
                                  <a:pt x="16" y="0"/>
                                </a:moveTo>
                                <a:cubicBezTo>
                                  <a:pt x="16" y="1"/>
                                  <a:pt x="2" y="19"/>
                                  <a:pt x="0" y="21"/>
                                </a:cubicBezTo>
                                <a:cubicBezTo>
                                  <a:pt x="4" y="21"/>
                                  <a:pt x="300" y="21"/>
                                  <a:pt x="302" y="21"/>
                                </a:cubicBezTo>
                                <a:cubicBezTo>
                                  <a:pt x="302" y="20"/>
                                  <a:pt x="302" y="1"/>
                                  <a:pt x="302" y="0"/>
                                </a:cubicBezTo>
                                <a:cubicBezTo>
                                  <a:pt x="300"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C9E99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2" name="Freeform 783"/>
                        <wps:cNvSpPr>
                          <a:spLocks/>
                        </wps:cNvSpPr>
                        <wps:spPr bwMode="gray">
                          <a:xfrm>
                            <a:off x="1900239" y="293688"/>
                            <a:ext cx="328612" cy="22225"/>
                          </a:xfrm>
                          <a:custGeom>
                            <a:avLst/>
                            <a:gdLst>
                              <a:gd name="T0" fmla="*/ 2147483647 w 333"/>
                              <a:gd name="T1" fmla="*/ 0 h 22"/>
                              <a:gd name="T2" fmla="*/ 0 w 333"/>
                              <a:gd name="T3" fmla="*/ 2147483647 h 22"/>
                              <a:gd name="T4" fmla="*/ 2147483647 w 333"/>
                              <a:gd name="T5" fmla="*/ 2147483647 h 22"/>
                              <a:gd name="T6" fmla="*/ 2147483647 w 333"/>
                              <a:gd name="T7" fmla="*/ 0 h 22"/>
                              <a:gd name="T8" fmla="*/ 2147483647 w 333"/>
                              <a:gd name="T9" fmla="*/ 0 h 22"/>
                              <a:gd name="T10" fmla="*/ 0 60000 65536"/>
                              <a:gd name="T11" fmla="*/ 0 60000 65536"/>
                              <a:gd name="T12" fmla="*/ 0 60000 65536"/>
                              <a:gd name="T13" fmla="*/ 0 60000 65536"/>
                              <a:gd name="T14" fmla="*/ 0 60000 65536"/>
                              <a:gd name="T15" fmla="*/ 0 w 333"/>
                              <a:gd name="T16" fmla="*/ 0 h 22"/>
                              <a:gd name="T17" fmla="*/ 333 w 333"/>
                              <a:gd name="T18" fmla="*/ 22 h 22"/>
                            </a:gdLst>
                            <a:ahLst/>
                            <a:cxnLst>
                              <a:cxn ang="T10">
                                <a:pos x="T0" y="T1"/>
                              </a:cxn>
                              <a:cxn ang="T11">
                                <a:pos x="T2" y="T3"/>
                              </a:cxn>
                              <a:cxn ang="T12">
                                <a:pos x="T4" y="T5"/>
                              </a:cxn>
                              <a:cxn ang="T13">
                                <a:pos x="T6" y="T7"/>
                              </a:cxn>
                              <a:cxn ang="T14">
                                <a:pos x="T8" y="T9"/>
                              </a:cxn>
                            </a:cxnLst>
                            <a:rect l="T15" t="T16" r="T17" b="T18"/>
                            <a:pathLst>
                              <a:path w="333" h="22">
                                <a:moveTo>
                                  <a:pt x="16" y="0"/>
                                </a:moveTo>
                                <a:cubicBezTo>
                                  <a:pt x="15" y="1"/>
                                  <a:pt x="2" y="19"/>
                                  <a:pt x="0" y="22"/>
                                </a:cubicBezTo>
                                <a:cubicBezTo>
                                  <a:pt x="3" y="22"/>
                                  <a:pt x="331" y="22"/>
                                  <a:pt x="333" y="22"/>
                                </a:cubicBezTo>
                                <a:cubicBezTo>
                                  <a:pt x="333" y="20"/>
                                  <a:pt x="333" y="2"/>
                                  <a:pt x="333" y="0"/>
                                </a:cubicBezTo>
                                <a:cubicBezTo>
                                  <a:pt x="331" y="0"/>
                                  <a:pt x="17" y="0"/>
                                  <a:pt x="16"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353F6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3" name="Freeform 784"/>
                        <wps:cNvSpPr>
                          <a:spLocks/>
                        </wps:cNvSpPr>
                        <wps:spPr bwMode="gray">
                          <a:xfrm>
                            <a:off x="1962151" y="211137"/>
                            <a:ext cx="266700" cy="20638"/>
                          </a:xfrm>
                          <a:custGeom>
                            <a:avLst/>
                            <a:gdLst>
                              <a:gd name="T0" fmla="*/ 2147483647 w 270"/>
                              <a:gd name="T1" fmla="*/ 0 h 21"/>
                              <a:gd name="T2" fmla="*/ 0 w 270"/>
                              <a:gd name="T3" fmla="*/ 2147483647 h 21"/>
                              <a:gd name="T4" fmla="*/ 2147483647 w 270"/>
                              <a:gd name="T5" fmla="*/ 2147483647 h 21"/>
                              <a:gd name="T6" fmla="*/ 2147483647 w 270"/>
                              <a:gd name="T7" fmla="*/ 0 h 21"/>
                              <a:gd name="T8" fmla="*/ 2147483647 w 270"/>
                              <a:gd name="T9" fmla="*/ 0 h 21"/>
                              <a:gd name="T10" fmla="*/ 0 60000 65536"/>
                              <a:gd name="T11" fmla="*/ 0 60000 65536"/>
                              <a:gd name="T12" fmla="*/ 0 60000 65536"/>
                              <a:gd name="T13" fmla="*/ 0 60000 65536"/>
                              <a:gd name="T14" fmla="*/ 0 60000 65536"/>
                              <a:gd name="T15" fmla="*/ 0 w 270"/>
                              <a:gd name="T16" fmla="*/ 0 h 21"/>
                              <a:gd name="T17" fmla="*/ 270 w 270"/>
                              <a:gd name="T18" fmla="*/ 21 h 21"/>
                            </a:gdLst>
                            <a:ahLst/>
                            <a:cxnLst>
                              <a:cxn ang="T10">
                                <a:pos x="T0" y="T1"/>
                              </a:cxn>
                              <a:cxn ang="T11">
                                <a:pos x="T2" y="T3"/>
                              </a:cxn>
                              <a:cxn ang="T12">
                                <a:pos x="T4" y="T5"/>
                              </a:cxn>
                              <a:cxn ang="T13">
                                <a:pos x="T6" y="T7"/>
                              </a:cxn>
                              <a:cxn ang="T14">
                                <a:pos x="T8" y="T9"/>
                              </a:cxn>
                            </a:cxnLst>
                            <a:rect l="T15" t="T16" r="T17" b="T18"/>
                            <a:pathLst>
                              <a:path w="270" h="21">
                                <a:moveTo>
                                  <a:pt x="15" y="0"/>
                                </a:moveTo>
                                <a:cubicBezTo>
                                  <a:pt x="15" y="0"/>
                                  <a:pt x="1" y="19"/>
                                  <a:pt x="0" y="21"/>
                                </a:cubicBezTo>
                                <a:cubicBezTo>
                                  <a:pt x="3" y="21"/>
                                  <a:pt x="268" y="21"/>
                                  <a:pt x="270" y="21"/>
                                </a:cubicBezTo>
                                <a:cubicBezTo>
                                  <a:pt x="270" y="19"/>
                                  <a:pt x="270" y="1"/>
                                  <a:pt x="270" y="0"/>
                                </a:cubicBezTo>
                                <a:cubicBezTo>
                                  <a:pt x="268" y="0"/>
                                  <a:pt x="16" y="0"/>
                                  <a:pt x="15"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8CC722"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4" name="Freeform 785"/>
                        <wps:cNvSpPr>
                          <a:spLocks/>
                        </wps:cNvSpPr>
                        <wps:spPr bwMode="gray">
                          <a:xfrm>
                            <a:off x="1492251" y="0"/>
                            <a:ext cx="352425" cy="185737"/>
                          </a:xfrm>
                          <a:custGeom>
                            <a:avLst/>
                            <a:gdLst>
                              <a:gd name="T0" fmla="*/ 2147483647 w 358"/>
                              <a:gd name="T1" fmla="*/ 0 h 188"/>
                              <a:gd name="T2" fmla="*/ 0 w 358"/>
                              <a:gd name="T3" fmla="*/ 2147483647 h 188"/>
                              <a:gd name="T4" fmla="*/ 2147483647 w 358"/>
                              <a:gd name="T5" fmla="*/ 2147483647 h 188"/>
                              <a:gd name="T6" fmla="*/ 2147483647 w 358"/>
                              <a:gd name="T7" fmla="*/ 0 h 188"/>
                              <a:gd name="T8" fmla="*/ 2147483647 w 358"/>
                              <a:gd name="T9" fmla="*/ 0 h 188"/>
                              <a:gd name="T10" fmla="*/ 0 60000 65536"/>
                              <a:gd name="T11" fmla="*/ 0 60000 65536"/>
                              <a:gd name="T12" fmla="*/ 0 60000 65536"/>
                              <a:gd name="T13" fmla="*/ 0 60000 65536"/>
                              <a:gd name="T14" fmla="*/ 0 60000 65536"/>
                              <a:gd name="T15" fmla="*/ 0 w 358"/>
                              <a:gd name="T16" fmla="*/ 0 h 188"/>
                              <a:gd name="T17" fmla="*/ 358 w 358"/>
                              <a:gd name="T18" fmla="*/ 188 h 188"/>
                            </a:gdLst>
                            <a:ahLst/>
                            <a:cxnLst>
                              <a:cxn ang="T10">
                                <a:pos x="T0" y="T1"/>
                              </a:cxn>
                              <a:cxn ang="T11">
                                <a:pos x="T2" y="T3"/>
                              </a:cxn>
                              <a:cxn ang="T12">
                                <a:pos x="T4" y="T5"/>
                              </a:cxn>
                              <a:cxn ang="T13">
                                <a:pos x="T6" y="T7"/>
                              </a:cxn>
                              <a:cxn ang="T14">
                                <a:pos x="T8" y="T9"/>
                              </a:cxn>
                            </a:cxnLst>
                            <a:rect l="T15" t="T16" r="T17" b="T18"/>
                            <a:pathLst>
                              <a:path w="358" h="188">
                                <a:moveTo>
                                  <a:pt x="139" y="0"/>
                                </a:moveTo>
                                <a:cubicBezTo>
                                  <a:pt x="134" y="6"/>
                                  <a:pt x="12" y="172"/>
                                  <a:pt x="0" y="188"/>
                                </a:cubicBezTo>
                                <a:cubicBezTo>
                                  <a:pt x="4" y="188"/>
                                  <a:pt x="219" y="188"/>
                                  <a:pt x="219" y="188"/>
                                </a:cubicBezTo>
                                <a:cubicBezTo>
                                  <a:pt x="220" y="187"/>
                                  <a:pt x="356" y="2"/>
                                  <a:pt x="358" y="0"/>
                                </a:cubicBezTo>
                                <a:cubicBezTo>
                                  <a:pt x="355" y="0"/>
                                  <a:pt x="140" y="0"/>
                                  <a:pt x="139"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4EE59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5" name="Freeform 786"/>
                        <wps:cNvSpPr>
                          <a:spLocks/>
                        </wps:cNvSpPr>
                        <wps:spPr bwMode="gray">
                          <a:xfrm>
                            <a:off x="1443039" y="211137"/>
                            <a:ext cx="495300" cy="104775"/>
                          </a:xfrm>
                          <a:custGeom>
                            <a:avLst/>
                            <a:gdLst>
                              <a:gd name="T0" fmla="*/ 2147483647 w 504"/>
                              <a:gd name="T1" fmla="*/ 0 h 106"/>
                              <a:gd name="T2" fmla="*/ 2147483647 w 504"/>
                              <a:gd name="T3" fmla="*/ 2147483647 h 106"/>
                              <a:gd name="T4" fmla="*/ 0 w 504"/>
                              <a:gd name="T5" fmla="*/ 2147483647 h 106"/>
                              <a:gd name="T6" fmla="*/ 2147483647 w 504"/>
                              <a:gd name="T7" fmla="*/ 2147483647 h 106"/>
                              <a:gd name="T8" fmla="*/ 2147483647 w 504"/>
                              <a:gd name="T9" fmla="*/ 2147483647 h 106"/>
                              <a:gd name="T10" fmla="*/ 2147483647 w 504"/>
                              <a:gd name="T11" fmla="*/ 2147483647 h 106"/>
                              <a:gd name="T12" fmla="*/ 2147483647 w 504"/>
                              <a:gd name="T13" fmla="*/ 0 h 106"/>
                              <a:gd name="T14" fmla="*/ 2147483647 w 504"/>
                              <a:gd name="T15" fmla="*/ 0 h 106"/>
                              <a:gd name="T16" fmla="*/ 0 60000 65536"/>
                              <a:gd name="T17" fmla="*/ 0 60000 65536"/>
                              <a:gd name="T18" fmla="*/ 0 60000 65536"/>
                              <a:gd name="T19" fmla="*/ 0 60000 65536"/>
                              <a:gd name="T20" fmla="*/ 0 60000 65536"/>
                              <a:gd name="T21" fmla="*/ 0 60000 65536"/>
                              <a:gd name="T22" fmla="*/ 0 60000 65536"/>
                              <a:gd name="T23" fmla="*/ 0 60000 65536"/>
                              <a:gd name="T24" fmla="*/ 0 w 504"/>
                              <a:gd name="T25" fmla="*/ 0 h 106"/>
                              <a:gd name="T26" fmla="*/ 504 w 504"/>
                              <a:gd name="T27" fmla="*/ 106 h 106"/>
                            </a:gdLst>
                            <a:ahLst/>
                            <a:cxnLst>
                              <a:cxn ang="T16">
                                <a:pos x="T0" y="T1"/>
                              </a:cxn>
                              <a:cxn ang="T17">
                                <a:pos x="T2" y="T3"/>
                              </a:cxn>
                              <a:cxn ang="T18">
                                <a:pos x="T4" y="T5"/>
                              </a:cxn>
                              <a:cxn ang="T19">
                                <a:pos x="T6" y="T7"/>
                              </a:cxn>
                              <a:cxn ang="T20">
                                <a:pos x="T8" y="T9"/>
                              </a:cxn>
                              <a:cxn ang="T21">
                                <a:pos x="T10" y="T11"/>
                              </a:cxn>
                              <a:cxn ang="T22">
                                <a:pos x="T12" y="T13"/>
                              </a:cxn>
                              <a:cxn ang="T23">
                                <a:pos x="T14" y="T15"/>
                              </a:cxn>
                            </a:cxnLst>
                            <a:rect l="T24" t="T25" r="T26" b="T27"/>
                            <a:pathLst>
                              <a:path w="504" h="106">
                                <a:moveTo>
                                  <a:pt x="32" y="0"/>
                                </a:moveTo>
                                <a:cubicBezTo>
                                  <a:pt x="32" y="0"/>
                                  <a:pt x="10" y="30"/>
                                  <a:pt x="10" y="30"/>
                                </a:cubicBezTo>
                                <a:cubicBezTo>
                                  <a:pt x="3" y="39"/>
                                  <a:pt x="0" y="48"/>
                                  <a:pt x="0" y="57"/>
                                </a:cubicBezTo>
                                <a:cubicBezTo>
                                  <a:pt x="0" y="63"/>
                                  <a:pt x="1" y="68"/>
                                  <a:pt x="3" y="72"/>
                                </a:cubicBezTo>
                                <a:cubicBezTo>
                                  <a:pt x="14" y="93"/>
                                  <a:pt x="46" y="106"/>
                                  <a:pt x="92" y="106"/>
                                </a:cubicBezTo>
                                <a:cubicBezTo>
                                  <a:pt x="92" y="106"/>
                                  <a:pt x="425" y="106"/>
                                  <a:pt x="426" y="106"/>
                                </a:cubicBezTo>
                                <a:cubicBezTo>
                                  <a:pt x="427" y="105"/>
                                  <a:pt x="502" y="2"/>
                                  <a:pt x="504" y="0"/>
                                </a:cubicBezTo>
                                <a:cubicBezTo>
                                  <a:pt x="501" y="0"/>
                                  <a:pt x="33" y="0"/>
                                  <a:pt x="32" y="0"/>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01578C"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6" name="Freeform 787"/>
                        <wps:cNvSpPr>
                          <a:spLocks/>
                        </wps:cNvSpPr>
                        <wps:spPr bwMode="gray">
                          <a:xfrm>
                            <a:off x="290513" y="120650"/>
                            <a:ext cx="549275" cy="195262"/>
                          </a:xfrm>
                          <a:custGeom>
                            <a:avLst/>
                            <a:gdLst>
                              <a:gd name="T0" fmla="*/ 0 w 558"/>
                              <a:gd name="T1" fmla="*/ 2147483647 h 198"/>
                              <a:gd name="T2" fmla="*/ 2147483647 w 558"/>
                              <a:gd name="T3" fmla="*/ 0 h 198"/>
                              <a:gd name="T4" fmla="*/ 2147483647 w 558"/>
                              <a:gd name="T5" fmla="*/ 0 h 198"/>
                              <a:gd name="T6" fmla="*/ 2147483647 w 558"/>
                              <a:gd name="T7" fmla="*/ 2147483647 h 198"/>
                              <a:gd name="T8" fmla="*/ 2147483647 w 558"/>
                              <a:gd name="T9" fmla="*/ 2147483647 h 198"/>
                              <a:gd name="T10" fmla="*/ 2147483647 w 558"/>
                              <a:gd name="T11" fmla="*/ 2147483647 h 198"/>
                              <a:gd name="T12" fmla="*/ 2147483647 w 558"/>
                              <a:gd name="T13" fmla="*/ 2147483647 h 198"/>
                              <a:gd name="T14" fmla="*/ 2147483647 w 558"/>
                              <a:gd name="T15" fmla="*/ 2147483647 h 198"/>
                              <a:gd name="T16" fmla="*/ 0 w 558"/>
                              <a:gd name="T17" fmla="*/ 2147483647 h 19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558"/>
                              <a:gd name="T28" fmla="*/ 0 h 198"/>
                              <a:gd name="T29" fmla="*/ 558 w 558"/>
                              <a:gd name="T30" fmla="*/ 198 h 198"/>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558" h="198">
                                <a:moveTo>
                                  <a:pt x="0" y="198"/>
                                </a:moveTo>
                                <a:cubicBezTo>
                                  <a:pt x="145" y="0"/>
                                  <a:pt x="145" y="0"/>
                                  <a:pt x="145" y="0"/>
                                </a:cubicBezTo>
                                <a:cubicBezTo>
                                  <a:pt x="145" y="0"/>
                                  <a:pt x="307" y="0"/>
                                  <a:pt x="326" y="0"/>
                                </a:cubicBezTo>
                                <a:cubicBezTo>
                                  <a:pt x="346" y="0"/>
                                  <a:pt x="346" y="8"/>
                                  <a:pt x="336" y="21"/>
                                </a:cubicBezTo>
                                <a:cubicBezTo>
                                  <a:pt x="326" y="35"/>
                                  <a:pt x="309" y="58"/>
                                  <a:pt x="299" y="71"/>
                                </a:cubicBezTo>
                                <a:cubicBezTo>
                                  <a:pt x="294" y="78"/>
                                  <a:pt x="285" y="91"/>
                                  <a:pt x="316" y="91"/>
                                </a:cubicBezTo>
                                <a:cubicBezTo>
                                  <a:pt x="558" y="91"/>
                                  <a:pt x="558" y="91"/>
                                  <a:pt x="558" y="91"/>
                                </a:cubicBezTo>
                                <a:cubicBezTo>
                                  <a:pt x="538" y="118"/>
                                  <a:pt x="472" y="198"/>
                                  <a:pt x="355" y="198"/>
                                </a:cubicBezTo>
                                <a:lnTo>
                                  <a:pt x="0" y="19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73E938"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7" name="Freeform 788"/>
                        <wps:cNvSpPr>
                          <a:spLocks/>
                        </wps:cNvSpPr>
                        <wps:spPr bwMode="gray">
                          <a:xfrm>
                            <a:off x="828675"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0758CE"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8" name="Freeform 789"/>
                        <wps:cNvSpPr>
                          <a:spLocks/>
                        </wps:cNvSpPr>
                        <wps:spPr bwMode="gray">
                          <a:xfrm>
                            <a:off x="923925" y="0"/>
                            <a:ext cx="638175" cy="185737"/>
                          </a:xfrm>
                          <a:custGeom>
                            <a:avLst/>
                            <a:gdLst>
                              <a:gd name="T0" fmla="*/ 2147483647 w 402"/>
                              <a:gd name="T1" fmla="*/ 2147483647 h 117"/>
                              <a:gd name="T2" fmla="*/ 0 w 402"/>
                              <a:gd name="T3" fmla="*/ 2147483647 h 117"/>
                              <a:gd name="T4" fmla="*/ 2147483647 w 402"/>
                              <a:gd name="T5" fmla="*/ 0 h 117"/>
                              <a:gd name="T6" fmla="*/ 2147483647 w 402"/>
                              <a:gd name="T7" fmla="*/ 0 h 117"/>
                              <a:gd name="T8" fmla="*/ 2147483647 w 402"/>
                              <a:gd name="T9" fmla="*/ 2147483647 h 117"/>
                              <a:gd name="T10" fmla="*/ 2147483647 w 402"/>
                              <a:gd name="T11" fmla="*/ 2147483647 h 117"/>
                              <a:gd name="T12" fmla="*/ 2147483647 w 402"/>
                              <a:gd name="T13" fmla="*/ 0 h 117"/>
                              <a:gd name="T14" fmla="*/ 2147483647 w 402"/>
                              <a:gd name="T15" fmla="*/ 0 h 117"/>
                              <a:gd name="T16" fmla="*/ 2147483647 w 402"/>
                              <a:gd name="T17" fmla="*/ 2147483647 h 117"/>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402"/>
                              <a:gd name="T28" fmla="*/ 0 h 117"/>
                              <a:gd name="T29" fmla="*/ 402 w 402"/>
                              <a:gd name="T30" fmla="*/ 117 h 117"/>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402" h="117">
                                <a:moveTo>
                                  <a:pt x="316" y="117"/>
                                </a:moveTo>
                                <a:lnTo>
                                  <a:pt x="0" y="117"/>
                                </a:lnTo>
                                <a:lnTo>
                                  <a:pt x="86" y="0"/>
                                </a:lnTo>
                                <a:lnTo>
                                  <a:pt x="215" y="0"/>
                                </a:lnTo>
                                <a:lnTo>
                                  <a:pt x="166" y="67"/>
                                </a:lnTo>
                                <a:lnTo>
                                  <a:pt x="223" y="67"/>
                                </a:lnTo>
                                <a:lnTo>
                                  <a:pt x="273" y="0"/>
                                </a:lnTo>
                                <a:lnTo>
                                  <a:pt x="402" y="0"/>
                                </a:lnTo>
                                <a:lnTo>
                                  <a:pt x="316" y="11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1A173E"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29" name="Freeform 790"/>
                        <wps:cNvSpPr>
                          <a:spLocks/>
                        </wps:cNvSpPr>
                        <wps:spPr bwMode="gray">
                          <a:xfrm>
                            <a:off x="0" y="250825"/>
                            <a:ext cx="300038" cy="23812"/>
                          </a:xfrm>
                          <a:custGeom>
                            <a:avLst/>
                            <a:gdLst>
                              <a:gd name="T0" fmla="*/ 0 w 189"/>
                              <a:gd name="T1" fmla="*/ 0 h 15"/>
                              <a:gd name="T2" fmla="*/ 2147483647 w 189"/>
                              <a:gd name="T3" fmla="*/ 0 h 15"/>
                              <a:gd name="T4" fmla="*/ 2147483647 w 189"/>
                              <a:gd name="T5" fmla="*/ 2147483647 h 15"/>
                              <a:gd name="T6" fmla="*/ 0 w 189"/>
                              <a:gd name="T7" fmla="*/ 2147483647 h 15"/>
                              <a:gd name="T8" fmla="*/ 0 w 189"/>
                              <a:gd name="T9" fmla="*/ 0 h 15"/>
                              <a:gd name="T10" fmla="*/ 0 60000 65536"/>
                              <a:gd name="T11" fmla="*/ 0 60000 65536"/>
                              <a:gd name="T12" fmla="*/ 0 60000 65536"/>
                              <a:gd name="T13" fmla="*/ 0 60000 65536"/>
                              <a:gd name="T14" fmla="*/ 0 60000 65536"/>
                              <a:gd name="T15" fmla="*/ 0 w 189"/>
                              <a:gd name="T16" fmla="*/ 0 h 15"/>
                              <a:gd name="T17" fmla="*/ 189 w 189"/>
                              <a:gd name="T18" fmla="*/ 15 h 15"/>
                            </a:gdLst>
                            <a:ahLst/>
                            <a:cxnLst>
                              <a:cxn ang="T10">
                                <a:pos x="T0" y="T1"/>
                              </a:cxn>
                              <a:cxn ang="T11">
                                <a:pos x="T2" y="T3"/>
                              </a:cxn>
                              <a:cxn ang="T12">
                                <a:pos x="T4" y="T5"/>
                              </a:cxn>
                              <a:cxn ang="T13">
                                <a:pos x="T6" y="T7"/>
                              </a:cxn>
                              <a:cxn ang="T14">
                                <a:pos x="T8" y="T9"/>
                              </a:cxn>
                            </a:cxnLst>
                            <a:rect l="T15" t="T16" r="T17" b="T18"/>
                            <a:pathLst>
                              <a:path w="189" h="15">
                                <a:moveTo>
                                  <a:pt x="0" y="0"/>
                                </a:moveTo>
                                <a:lnTo>
                                  <a:pt x="189" y="0"/>
                                </a:lnTo>
                                <a:lnTo>
                                  <a:pt x="17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F53B7A"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0" name="Freeform 791"/>
                        <wps:cNvSpPr>
                          <a:spLocks/>
                        </wps:cNvSpPr>
                        <wps:spPr bwMode="gray">
                          <a:xfrm>
                            <a:off x="0" y="209550"/>
                            <a:ext cx="330200" cy="23812"/>
                          </a:xfrm>
                          <a:custGeom>
                            <a:avLst/>
                            <a:gdLst>
                              <a:gd name="T0" fmla="*/ 0 w 208"/>
                              <a:gd name="T1" fmla="*/ 0 h 15"/>
                              <a:gd name="T2" fmla="*/ 2147483647 w 208"/>
                              <a:gd name="T3" fmla="*/ 0 h 15"/>
                              <a:gd name="T4" fmla="*/ 2147483647 w 208"/>
                              <a:gd name="T5" fmla="*/ 2147483647 h 15"/>
                              <a:gd name="T6" fmla="*/ 0 w 208"/>
                              <a:gd name="T7" fmla="*/ 2147483647 h 15"/>
                              <a:gd name="T8" fmla="*/ 0 w 208"/>
                              <a:gd name="T9" fmla="*/ 0 h 15"/>
                              <a:gd name="T10" fmla="*/ 0 60000 65536"/>
                              <a:gd name="T11" fmla="*/ 0 60000 65536"/>
                              <a:gd name="T12" fmla="*/ 0 60000 65536"/>
                              <a:gd name="T13" fmla="*/ 0 60000 65536"/>
                              <a:gd name="T14" fmla="*/ 0 60000 65536"/>
                              <a:gd name="T15" fmla="*/ 0 w 208"/>
                              <a:gd name="T16" fmla="*/ 0 h 15"/>
                              <a:gd name="T17" fmla="*/ 208 w 208"/>
                              <a:gd name="T18" fmla="*/ 15 h 15"/>
                            </a:gdLst>
                            <a:ahLst/>
                            <a:cxnLst>
                              <a:cxn ang="T10">
                                <a:pos x="T0" y="T1"/>
                              </a:cxn>
                              <a:cxn ang="T11">
                                <a:pos x="T2" y="T3"/>
                              </a:cxn>
                              <a:cxn ang="T12">
                                <a:pos x="T4" y="T5"/>
                              </a:cxn>
                              <a:cxn ang="T13">
                                <a:pos x="T6" y="T7"/>
                              </a:cxn>
                              <a:cxn ang="T14">
                                <a:pos x="T8" y="T9"/>
                              </a:cxn>
                            </a:cxnLst>
                            <a:rect l="T15" t="T16" r="T17" b="T18"/>
                            <a:pathLst>
                              <a:path w="208" h="15">
                                <a:moveTo>
                                  <a:pt x="0" y="0"/>
                                </a:moveTo>
                                <a:lnTo>
                                  <a:pt x="208" y="0"/>
                                </a:lnTo>
                                <a:lnTo>
                                  <a:pt x="198" y="15"/>
                                </a:lnTo>
                                <a:lnTo>
                                  <a:pt x="0" y="15"/>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99C54"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1" name="Freeform 792"/>
                        <wps:cNvSpPr>
                          <a:spLocks/>
                        </wps:cNvSpPr>
                        <wps:spPr bwMode="gray">
                          <a:xfrm>
                            <a:off x="0" y="293688"/>
                            <a:ext cx="268288" cy="22225"/>
                          </a:xfrm>
                          <a:custGeom>
                            <a:avLst/>
                            <a:gdLst>
                              <a:gd name="T0" fmla="*/ 0 w 169"/>
                              <a:gd name="T1" fmla="*/ 0 h 14"/>
                              <a:gd name="T2" fmla="*/ 2147483647 w 169"/>
                              <a:gd name="T3" fmla="*/ 0 h 14"/>
                              <a:gd name="T4" fmla="*/ 2147483647 w 169"/>
                              <a:gd name="T5" fmla="*/ 2147483647 h 14"/>
                              <a:gd name="T6" fmla="*/ 0 w 169"/>
                              <a:gd name="T7" fmla="*/ 2147483647 h 14"/>
                              <a:gd name="T8" fmla="*/ 0 w 169"/>
                              <a:gd name="T9" fmla="*/ 0 h 14"/>
                              <a:gd name="T10" fmla="*/ 0 60000 65536"/>
                              <a:gd name="T11" fmla="*/ 0 60000 65536"/>
                              <a:gd name="T12" fmla="*/ 0 60000 65536"/>
                              <a:gd name="T13" fmla="*/ 0 60000 65536"/>
                              <a:gd name="T14" fmla="*/ 0 60000 65536"/>
                              <a:gd name="T15" fmla="*/ 0 w 169"/>
                              <a:gd name="T16" fmla="*/ 0 h 14"/>
                              <a:gd name="T17" fmla="*/ 169 w 169"/>
                              <a:gd name="T18" fmla="*/ 14 h 14"/>
                            </a:gdLst>
                            <a:ahLst/>
                            <a:cxnLst>
                              <a:cxn ang="T10">
                                <a:pos x="T0" y="T1"/>
                              </a:cxn>
                              <a:cxn ang="T11">
                                <a:pos x="T2" y="T3"/>
                              </a:cxn>
                              <a:cxn ang="T12">
                                <a:pos x="T4" y="T5"/>
                              </a:cxn>
                              <a:cxn ang="T13">
                                <a:pos x="T6" y="T7"/>
                              </a:cxn>
                              <a:cxn ang="T14">
                                <a:pos x="T8" y="T9"/>
                              </a:cxn>
                            </a:cxnLst>
                            <a:rect l="T15" t="T16" r="T17" b="T18"/>
                            <a:pathLst>
                              <a:path w="169" h="14">
                                <a:moveTo>
                                  <a:pt x="0" y="0"/>
                                </a:moveTo>
                                <a:lnTo>
                                  <a:pt x="169" y="0"/>
                                </a:lnTo>
                                <a:lnTo>
                                  <a:pt x="159" y="14"/>
                                </a:lnTo>
                                <a:lnTo>
                                  <a:pt x="0" y="14"/>
                                </a:lnTo>
                                <a:lnTo>
                                  <a:pt x="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E7A4C2"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2" name="Freeform 793"/>
                        <wps:cNvSpPr>
                          <a:spLocks/>
                        </wps:cNvSpPr>
                        <wps:spPr bwMode="gray">
                          <a:xfrm>
                            <a:off x="319088" y="0"/>
                            <a:ext cx="614362" cy="185737"/>
                          </a:xfrm>
                          <a:custGeom>
                            <a:avLst/>
                            <a:gdLst>
                              <a:gd name="T0" fmla="*/ 2147483647 w 625"/>
                              <a:gd name="T1" fmla="*/ 0 h 190"/>
                              <a:gd name="T2" fmla="*/ 0 w 625"/>
                              <a:gd name="T3" fmla="*/ 2147483647 h 190"/>
                              <a:gd name="T4" fmla="*/ 2147483647 w 625"/>
                              <a:gd name="T5" fmla="*/ 2147483647 h 190"/>
                              <a:gd name="T6" fmla="*/ 2147483647 w 625"/>
                              <a:gd name="T7" fmla="*/ 2147483647 h 190"/>
                              <a:gd name="T8" fmla="*/ 2147483647 w 625"/>
                              <a:gd name="T9" fmla="*/ 2147483647 h 190"/>
                              <a:gd name="T10" fmla="*/ 2147483647 w 625"/>
                              <a:gd name="T11" fmla="*/ 2147483647 h 190"/>
                              <a:gd name="T12" fmla="*/ 2147483647 w 625"/>
                              <a:gd name="T13" fmla="*/ 2147483647 h 190"/>
                              <a:gd name="T14" fmla="*/ 2147483647 w 625"/>
                              <a:gd name="T15" fmla="*/ 2147483647 h 190"/>
                              <a:gd name="T16" fmla="*/ 2147483647 w 625"/>
                              <a:gd name="T17" fmla="*/ 0 h 190"/>
                              <a:gd name="T18" fmla="*/ 2147483647 w 625"/>
                              <a:gd name="T19" fmla="*/ 0 h 190"/>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25"/>
                              <a:gd name="T31" fmla="*/ 0 h 190"/>
                              <a:gd name="T32" fmla="*/ 625 w 625"/>
                              <a:gd name="T33" fmla="*/ 190 h 190"/>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25" h="190">
                                <a:moveTo>
                                  <a:pt x="72" y="0"/>
                                </a:moveTo>
                                <a:cubicBezTo>
                                  <a:pt x="0" y="99"/>
                                  <a:pt x="0" y="99"/>
                                  <a:pt x="0" y="99"/>
                                </a:cubicBezTo>
                                <a:cubicBezTo>
                                  <a:pt x="396" y="99"/>
                                  <a:pt x="396" y="99"/>
                                  <a:pt x="396" y="99"/>
                                </a:cubicBezTo>
                                <a:cubicBezTo>
                                  <a:pt x="415" y="99"/>
                                  <a:pt x="415" y="106"/>
                                  <a:pt x="405" y="120"/>
                                </a:cubicBezTo>
                                <a:cubicBezTo>
                                  <a:pt x="396" y="133"/>
                                  <a:pt x="379" y="156"/>
                                  <a:pt x="369" y="170"/>
                                </a:cubicBezTo>
                                <a:cubicBezTo>
                                  <a:pt x="364" y="177"/>
                                  <a:pt x="354" y="190"/>
                                  <a:pt x="385" y="190"/>
                                </a:cubicBezTo>
                                <a:cubicBezTo>
                                  <a:pt x="547" y="190"/>
                                  <a:pt x="547" y="190"/>
                                  <a:pt x="547" y="190"/>
                                </a:cubicBezTo>
                                <a:cubicBezTo>
                                  <a:pt x="547" y="190"/>
                                  <a:pt x="573" y="154"/>
                                  <a:pt x="595" y="124"/>
                                </a:cubicBezTo>
                                <a:cubicBezTo>
                                  <a:pt x="625" y="84"/>
                                  <a:pt x="597" y="0"/>
                                  <a:pt x="491" y="0"/>
                                </a:cubicBezTo>
                                <a:lnTo>
                                  <a:pt x="72"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6416B8"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3" name="Freeform 794"/>
                        <wps:cNvSpPr>
                          <a:spLocks/>
                        </wps:cNvSpPr>
                        <wps:spPr bwMode="gray">
                          <a:xfrm>
                            <a:off x="1125539" y="209550"/>
                            <a:ext cx="282575" cy="106362"/>
                          </a:xfrm>
                          <a:custGeom>
                            <a:avLst/>
                            <a:gdLst>
                              <a:gd name="T0" fmla="*/ 2147483647 w 287"/>
                              <a:gd name="T1" fmla="*/ 0 h 107"/>
                              <a:gd name="T2" fmla="*/ 2147483647 w 287"/>
                              <a:gd name="T3" fmla="*/ 2147483647 h 107"/>
                              <a:gd name="T4" fmla="*/ 0 w 287"/>
                              <a:gd name="T5" fmla="*/ 2147483647 h 107"/>
                              <a:gd name="T6" fmla="*/ 2147483647 w 287"/>
                              <a:gd name="T7" fmla="*/ 0 h 107"/>
                              <a:gd name="T8" fmla="*/ 2147483647 w 287"/>
                              <a:gd name="T9" fmla="*/ 0 h 107"/>
                              <a:gd name="T10" fmla="*/ 0 60000 65536"/>
                              <a:gd name="T11" fmla="*/ 0 60000 65536"/>
                              <a:gd name="T12" fmla="*/ 0 60000 65536"/>
                              <a:gd name="T13" fmla="*/ 0 60000 65536"/>
                              <a:gd name="T14" fmla="*/ 0 60000 65536"/>
                              <a:gd name="T15" fmla="*/ 0 w 287"/>
                              <a:gd name="T16" fmla="*/ 0 h 107"/>
                              <a:gd name="T17" fmla="*/ 287 w 287"/>
                              <a:gd name="T18" fmla="*/ 107 h 107"/>
                            </a:gdLst>
                            <a:ahLst/>
                            <a:cxnLst>
                              <a:cxn ang="T10">
                                <a:pos x="T0" y="T1"/>
                              </a:cxn>
                              <a:cxn ang="T11">
                                <a:pos x="T2" y="T3"/>
                              </a:cxn>
                              <a:cxn ang="T12">
                                <a:pos x="T4" y="T5"/>
                              </a:cxn>
                              <a:cxn ang="T13">
                                <a:pos x="T6" y="T7"/>
                              </a:cxn>
                              <a:cxn ang="T14">
                                <a:pos x="T8" y="T9"/>
                              </a:cxn>
                            </a:cxnLst>
                            <a:rect l="T15" t="T16" r="T17" b="T18"/>
                            <a:pathLst>
                              <a:path w="287" h="107">
                                <a:moveTo>
                                  <a:pt x="287" y="0"/>
                                </a:moveTo>
                                <a:cubicBezTo>
                                  <a:pt x="208" y="107"/>
                                  <a:pt x="208" y="107"/>
                                  <a:pt x="208" y="107"/>
                                </a:cubicBezTo>
                                <a:cubicBezTo>
                                  <a:pt x="0" y="107"/>
                                  <a:pt x="0" y="107"/>
                                  <a:pt x="0" y="107"/>
                                </a:cubicBezTo>
                                <a:cubicBezTo>
                                  <a:pt x="0" y="107"/>
                                  <a:pt x="79" y="0"/>
                                  <a:pt x="79" y="0"/>
                                </a:cubicBezTo>
                                <a:lnTo>
                                  <a:pt x="287"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F8908A"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4" name="Freeform 795"/>
                        <wps:cNvSpPr>
                          <a:spLocks/>
                        </wps:cNvSpPr>
                        <wps:spPr bwMode="gray">
                          <a:xfrm>
                            <a:off x="1492251" y="0"/>
                            <a:ext cx="354013" cy="185737"/>
                          </a:xfrm>
                          <a:custGeom>
                            <a:avLst/>
                            <a:gdLst>
                              <a:gd name="T0" fmla="*/ 2147483647 w 360"/>
                              <a:gd name="T1" fmla="*/ 0 h 190"/>
                              <a:gd name="T2" fmla="*/ 2147483647 w 360"/>
                              <a:gd name="T3" fmla="*/ 2147483647 h 190"/>
                              <a:gd name="T4" fmla="*/ 0 w 360"/>
                              <a:gd name="T5" fmla="*/ 2147483647 h 190"/>
                              <a:gd name="T6" fmla="*/ 2147483647 w 360"/>
                              <a:gd name="T7" fmla="*/ 0 h 190"/>
                              <a:gd name="T8" fmla="*/ 2147483647 w 360"/>
                              <a:gd name="T9" fmla="*/ 0 h 190"/>
                              <a:gd name="T10" fmla="*/ 0 60000 65536"/>
                              <a:gd name="T11" fmla="*/ 0 60000 65536"/>
                              <a:gd name="T12" fmla="*/ 0 60000 65536"/>
                              <a:gd name="T13" fmla="*/ 0 60000 65536"/>
                              <a:gd name="T14" fmla="*/ 0 60000 65536"/>
                              <a:gd name="T15" fmla="*/ 0 w 360"/>
                              <a:gd name="T16" fmla="*/ 0 h 190"/>
                              <a:gd name="T17" fmla="*/ 360 w 360"/>
                              <a:gd name="T18" fmla="*/ 190 h 190"/>
                            </a:gdLst>
                            <a:ahLst/>
                            <a:cxnLst>
                              <a:cxn ang="T10">
                                <a:pos x="T0" y="T1"/>
                              </a:cxn>
                              <a:cxn ang="T11">
                                <a:pos x="T2" y="T3"/>
                              </a:cxn>
                              <a:cxn ang="T12">
                                <a:pos x="T4" y="T5"/>
                              </a:cxn>
                              <a:cxn ang="T13">
                                <a:pos x="T6" y="T7"/>
                              </a:cxn>
                              <a:cxn ang="T14">
                                <a:pos x="T8" y="T9"/>
                              </a:cxn>
                            </a:cxnLst>
                            <a:rect l="T15" t="T16" r="T17" b="T18"/>
                            <a:pathLst>
                              <a:path w="360" h="190">
                                <a:moveTo>
                                  <a:pt x="360" y="0"/>
                                </a:moveTo>
                                <a:cubicBezTo>
                                  <a:pt x="221" y="190"/>
                                  <a:pt x="221" y="190"/>
                                  <a:pt x="221" y="190"/>
                                </a:cubicBezTo>
                                <a:cubicBezTo>
                                  <a:pt x="0" y="190"/>
                                  <a:pt x="0" y="190"/>
                                  <a:pt x="0" y="190"/>
                                </a:cubicBezTo>
                                <a:cubicBezTo>
                                  <a:pt x="0" y="190"/>
                                  <a:pt x="139" y="0"/>
                                  <a:pt x="139" y="0"/>
                                </a:cubicBezTo>
                                <a:lnTo>
                                  <a:pt x="360"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0EB235"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5" name="Freeform 796"/>
                        <wps:cNvSpPr>
                          <a:spLocks/>
                        </wps:cNvSpPr>
                        <wps:spPr bwMode="gray">
                          <a:xfrm>
                            <a:off x="1425576" y="209550"/>
                            <a:ext cx="514350" cy="106362"/>
                          </a:xfrm>
                          <a:custGeom>
                            <a:avLst/>
                            <a:gdLst>
                              <a:gd name="T0" fmla="*/ 2147483647 w 523"/>
                              <a:gd name="T1" fmla="*/ 0 h 107"/>
                              <a:gd name="T2" fmla="*/ 2147483647 w 523"/>
                              <a:gd name="T3" fmla="*/ 2147483647 h 107"/>
                              <a:gd name="T4" fmla="*/ 2147483647 w 523"/>
                              <a:gd name="T5" fmla="*/ 2147483647 h 107"/>
                              <a:gd name="T6" fmla="*/ 2147483647 w 523"/>
                              <a:gd name="T7" fmla="*/ 2147483647 h 107"/>
                              <a:gd name="T8" fmla="*/ 2147483647 w 523"/>
                              <a:gd name="T9" fmla="*/ 0 h 107"/>
                              <a:gd name="T10" fmla="*/ 2147483647 w 523"/>
                              <a:gd name="T11" fmla="*/ 0 h 107"/>
                              <a:gd name="T12" fmla="*/ 0 60000 65536"/>
                              <a:gd name="T13" fmla="*/ 0 60000 65536"/>
                              <a:gd name="T14" fmla="*/ 0 60000 65536"/>
                              <a:gd name="T15" fmla="*/ 0 60000 65536"/>
                              <a:gd name="T16" fmla="*/ 0 60000 65536"/>
                              <a:gd name="T17" fmla="*/ 0 60000 65536"/>
                              <a:gd name="T18" fmla="*/ 0 w 523"/>
                              <a:gd name="T19" fmla="*/ 0 h 107"/>
                              <a:gd name="T20" fmla="*/ 523 w 523"/>
                              <a:gd name="T21" fmla="*/ 107 h 107"/>
                            </a:gdLst>
                            <a:ahLst/>
                            <a:cxnLst>
                              <a:cxn ang="T12">
                                <a:pos x="T0" y="T1"/>
                              </a:cxn>
                              <a:cxn ang="T13">
                                <a:pos x="T2" y="T3"/>
                              </a:cxn>
                              <a:cxn ang="T14">
                                <a:pos x="T4" y="T5"/>
                              </a:cxn>
                              <a:cxn ang="T15">
                                <a:pos x="T6" y="T7"/>
                              </a:cxn>
                              <a:cxn ang="T16">
                                <a:pos x="T8" y="T9"/>
                              </a:cxn>
                              <a:cxn ang="T17">
                                <a:pos x="T10" y="T11"/>
                              </a:cxn>
                            </a:cxnLst>
                            <a:rect l="T18" t="T19" r="T20" b="T21"/>
                            <a:pathLst>
                              <a:path w="523" h="107">
                                <a:moveTo>
                                  <a:pt x="49" y="0"/>
                                </a:moveTo>
                                <a:cubicBezTo>
                                  <a:pt x="49" y="0"/>
                                  <a:pt x="34" y="21"/>
                                  <a:pt x="26" y="31"/>
                                </a:cubicBezTo>
                                <a:cubicBezTo>
                                  <a:pt x="0" y="66"/>
                                  <a:pt x="23" y="107"/>
                                  <a:pt x="109" y="107"/>
                                </a:cubicBezTo>
                                <a:cubicBezTo>
                                  <a:pt x="444" y="107"/>
                                  <a:pt x="444" y="107"/>
                                  <a:pt x="444" y="107"/>
                                </a:cubicBezTo>
                                <a:cubicBezTo>
                                  <a:pt x="523" y="0"/>
                                  <a:pt x="523" y="0"/>
                                  <a:pt x="523" y="0"/>
                                </a:cubicBezTo>
                                <a:lnTo>
                                  <a:pt x="49"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90EA6A"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6" name="Freeform 797"/>
                        <wps:cNvSpPr>
                          <a:spLocks/>
                        </wps:cNvSpPr>
                        <wps:spPr bwMode="gray">
                          <a:xfrm>
                            <a:off x="1930401" y="250825"/>
                            <a:ext cx="298450" cy="23812"/>
                          </a:xfrm>
                          <a:custGeom>
                            <a:avLst/>
                            <a:gdLst>
                              <a:gd name="T0" fmla="*/ 2147483647 w 188"/>
                              <a:gd name="T1" fmla="*/ 2147483647 h 15"/>
                              <a:gd name="T2" fmla="*/ 0 w 188"/>
                              <a:gd name="T3" fmla="*/ 2147483647 h 15"/>
                              <a:gd name="T4" fmla="*/ 2147483647 w 188"/>
                              <a:gd name="T5" fmla="*/ 0 h 15"/>
                              <a:gd name="T6" fmla="*/ 2147483647 w 188"/>
                              <a:gd name="T7" fmla="*/ 0 h 15"/>
                              <a:gd name="T8" fmla="*/ 2147483647 w 188"/>
                              <a:gd name="T9" fmla="*/ 2147483647 h 15"/>
                              <a:gd name="T10" fmla="*/ 0 60000 65536"/>
                              <a:gd name="T11" fmla="*/ 0 60000 65536"/>
                              <a:gd name="T12" fmla="*/ 0 60000 65536"/>
                              <a:gd name="T13" fmla="*/ 0 60000 65536"/>
                              <a:gd name="T14" fmla="*/ 0 60000 65536"/>
                              <a:gd name="T15" fmla="*/ 0 w 188"/>
                              <a:gd name="T16" fmla="*/ 0 h 15"/>
                              <a:gd name="T17" fmla="*/ 188 w 188"/>
                              <a:gd name="T18" fmla="*/ 15 h 15"/>
                            </a:gdLst>
                            <a:ahLst/>
                            <a:cxnLst>
                              <a:cxn ang="T10">
                                <a:pos x="T0" y="T1"/>
                              </a:cxn>
                              <a:cxn ang="T11">
                                <a:pos x="T2" y="T3"/>
                              </a:cxn>
                              <a:cxn ang="T12">
                                <a:pos x="T4" y="T5"/>
                              </a:cxn>
                              <a:cxn ang="T13">
                                <a:pos x="T6" y="T7"/>
                              </a:cxn>
                              <a:cxn ang="T14">
                                <a:pos x="T8" y="T9"/>
                              </a:cxn>
                            </a:cxnLst>
                            <a:rect l="T15" t="T16" r="T17" b="T18"/>
                            <a:pathLst>
                              <a:path w="188" h="15">
                                <a:moveTo>
                                  <a:pt x="188" y="15"/>
                                </a:moveTo>
                                <a:lnTo>
                                  <a:pt x="0" y="15"/>
                                </a:lnTo>
                                <a:lnTo>
                                  <a:pt x="11" y="0"/>
                                </a:lnTo>
                                <a:lnTo>
                                  <a:pt x="188" y="0"/>
                                </a:lnTo>
                                <a:lnTo>
                                  <a:pt x="188" y="1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A928C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7" name="Freeform 798"/>
                        <wps:cNvSpPr>
                          <a:spLocks/>
                        </wps:cNvSpPr>
                        <wps:spPr bwMode="gray">
                          <a:xfrm>
                            <a:off x="1900239" y="293688"/>
                            <a:ext cx="328612" cy="22225"/>
                          </a:xfrm>
                          <a:custGeom>
                            <a:avLst/>
                            <a:gdLst>
                              <a:gd name="T0" fmla="*/ 2147483647 w 207"/>
                              <a:gd name="T1" fmla="*/ 2147483647 h 14"/>
                              <a:gd name="T2" fmla="*/ 0 w 207"/>
                              <a:gd name="T3" fmla="*/ 2147483647 h 14"/>
                              <a:gd name="T4" fmla="*/ 2147483647 w 207"/>
                              <a:gd name="T5" fmla="*/ 0 h 14"/>
                              <a:gd name="T6" fmla="*/ 2147483647 w 207"/>
                              <a:gd name="T7" fmla="*/ 0 h 14"/>
                              <a:gd name="T8" fmla="*/ 2147483647 w 207"/>
                              <a:gd name="T9" fmla="*/ 2147483647 h 14"/>
                              <a:gd name="T10" fmla="*/ 0 60000 65536"/>
                              <a:gd name="T11" fmla="*/ 0 60000 65536"/>
                              <a:gd name="T12" fmla="*/ 0 60000 65536"/>
                              <a:gd name="T13" fmla="*/ 0 60000 65536"/>
                              <a:gd name="T14" fmla="*/ 0 60000 65536"/>
                              <a:gd name="T15" fmla="*/ 0 w 207"/>
                              <a:gd name="T16" fmla="*/ 0 h 14"/>
                              <a:gd name="T17" fmla="*/ 207 w 207"/>
                              <a:gd name="T18" fmla="*/ 14 h 14"/>
                            </a:gdLst>
                            <a:ahLst/>
                            <a:cxnLst>
                              <a:cxn ang="T10">
                                <a:pos x="T0" y="T1"/>
                              </a:cxn>
                              <a:cxn ang="T11">
                                <a:pos x="T2" y="T3"/>
                              </a:cxn>
                              <a:cxn ang="T12">
                                <a:pos x="T4" y="T5"/>
                              </a:cxn>
                              <a:cxn ang="T13">
                                <a:pos x="T6" y="T7"/>
                              </a:cxn>
                              <a:cxn ang="T14">
                                <a:pos x="T8" y="T9"/>
                              </a:cxn>
                            </a:cxnLst>
                            <a:rect l="T15" t="T16" r="T17" b="T18"/>
                            <a:pathLst>
                              <a:path w="207" h="14">
                                <a:moveTo>
                                  <a:pt x="207" y="14"/>
                                </a:moveTo>
                                <a:lnTo>
                                  <a:pt x="0" y="14"/>
                                </a:lnTo>
                                <a:lnTo>
                                  <a:pt x="10" y="0"/>
                                </a:lnTo>
                                <a:lnTo>
                                  <a:pt x="207" y="0"/>
                                </a:lnTo>
                                <a:lnTo>
                                  <a:pt x="207" y="14"/>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FDA15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8" name="Freeform 799"/>
                        <wps:cNvSpPr>
                          <a:spLocks/>
                        </wps:cNvSpPr>
                        <wps:spPr bwMode="gray">
                          <a:xfrm>
                            <a:off x="1960564" y="209550"/>
                            <a:ext cx="268287" cy="23812"/>
                          </a:xfrm>
                          <a:custGeom>
                            <a:avLst/>
                            <a:gdLst>
                              <a:gd name="T0" fmla="*/ 2147483647 w 169"/>
                              <a:gd name="T1" fmla="*/ 0 h 15"/>
                              <a:gd name="T2" fmla="*/ 2147483647 w 169"/>
                              <a:gd name="T3" fmla="*/ 0 h 15"/>
                              <a:gd name="T4" fmla="*/ 2147483647 w 169"/>
                              <a:gd name="T5" fmla="*/ 2147483647 h 15"/>
                              <a:gd name="T6" fmla="*/ 0 w 169"/>
                              <a:gd name="T7" fmla="*/ 2147483647 h 15"/>
                              <a:gd name="T8" fmla="*/ 2147483647 w 169"/>
                              <a:gd name="T9" fmla="*/ 0 h 15"/>
                              <a:gd name="T10" fmla="*/ 0 60000 65536"/>
                              <a:gd name="T11" fmla="*/ 0 60000 65536"/>
                              <a:gd name="T12" fmla="*/ 0 60000 65536"/>
                              <a:gd name="T13" fmla="*/ 0 60000 65536"/>
                              <a:gd name="T14" fmla="*/ 0 60000 65536"/>
                              <a:gd name="T15" fmla="*/ 0 w 169"/>
                              <a:gd name="T16" fmla="*/ 0 h 15"/>
                              <a:gd name="T17" fmla="*/ 169 w 169"/>
                              <a:gd name="T18" fmla="*/ 15 h 15"/>
                            </a:gdLst>
                            <a:ahLst/>
                            <a:cxnLst>
                              <a:cxn ang="T10">
                                <a:pos x="T0" y="T1"/>
                              </a:cxn>
                              <a:cxn ang="T11">
                                <a:pos x="T2" y="T3"/>
                              </a:cxn>
                              <a:cxn ang="T12">
                                <a:pos x="T4" y="T5"/>
                              </a:cxn>
                              <a:cxn ang="T13">
                                <a:pos x="T6" y="T7"/>
                              </a:cxn>
                              <a:cxn ang="T14">
                                <a:pos x="T8" y="T9"/>
                              </a:cxn>
                            </a:cxnLst>
                            <a:rect l="T15" t="T16" r="T17" b="T18"/>
                            <a:pathLst>
                              <a:path w="169" h="15">
                                <a:moveTo>
                                  <a:pt x="11" y="0"/>
                                </a:moveTo>
                                <a:lnTo>
                                  <a:pt x="169" y="0"/>
                                </a:lnTo>
                                <a:lnTo>
                                  <a:pt x="169" y="15"/>
                                </a:lnTo>
                                <a:lnTo>
                                  <a:pt x="0" y="15"/>
                                </a:lnTo>
                                <a:lnTo>
                                  <a:pt x="11"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5C6FC4"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39" name="Freeform 800"/>
                        <wps:cNvSpPr>
                          <a:spLocks/>
                        </wps:cNvSpPr>
                        <wps:spPr bwMode="gray">
                          <a:xfrm>
                            <a:off x="517525" y="404813"/>
                            <a:ext cx="139700" cy="117475"/>
                          </a:xfrm>
                          <a:custGeom>
                            <a:avLst/>
                            <a:gdLst>
                              <a:gd name="T0" fmla="*/ 2147483647 w 142"/>
                              <a:gd name="T1" fmla="*/ 2147483647 h 119"/>
                              <a:gd name="T2" fmla="*/ 0 w 142"/>
                              <a:gd name="T3" fmla="*/ 2147483647 h 119"/>
                              <a:gd name="T4" fmla="*/ 2147483647 w 142"/>
                              <a:gd name="T5" fmla="*/ 2147483647 h 119"/>
                              <a:gd name="T6" fmla="*/ 2147483647 w 142"/>
                              <a:gd name="T7" fmla="*/ 2147483647 h 119"/>
                              <a:gd name="T8" fmla="*/ 2147483647 w 142"/>
                              <a:gd name="T9" fmla="*/ 2147483647 h 119"/>
                              <a:gd name="T10" fmla="*/ 2147483647 w 142"/>
                              <a:gd name="T11" fmla="*/ 2147483647 h 119"/>
                              <a:gd name="T12" fmla="*/ 2147483647 w 142"/>
                              <a:gd name="T13" fmla="*/ 2147483647 h 119"/>
                              <a:gd name="T14" fmla="*/ 2147483647 w 142"/>
                              <a:gd name="T15" fmla="*/ 2147483647 h 119"/>
                              <a:gd name="T16" fmla="*/ 2147483647 w 142"/>
                              <a:gd name="T17" fmla="*/ 2147483647 h 119"/>
                              <a:gd name="T18" fmla="*/ 2147483647 w 142"/>
                              <a:gd name="T19" fmla="*/ 0 h 119"/>
                              <a:gd name="T20" fmla="*/ 2147483647 w 142"/>
                              <a:gd name="T21" fmla="*/ 2147483647 h 119"/>
                              <a:gd name="T22" fmla="*/ 2147483647 w 142"/>
                              <a:gd name="T23" fmla="*/ 2147483647 h 119"/>
                              <a:gd name="T24" fmla="*/ 2147483647 w 142"/>
                              <a:gd name="T25" fmla="*/ 2147483647 h 119"/>
                              <a:gd name="T26" fmla="*/ 2147483647 w 142"/>
                              <a:gd name="T27" fmla="*/ 2147483647 h 119"/>
                              <a:gd name="T28" fmla="*/ 2147483647 w 142"/>
                              <a:gd name="T29" fmla="*/ 2147483647 h 119"/>
                              <a:gd name="T30" fmla="*/ 2147483647 w 142"/>
                              <a:gd name="T31" fmla="*/ 2147483647 h 119"/>
                              <a:gd name="T32" fmla="*/ 2147483647 w 142"/>
                              <a:gd name="T33" fmla="*/ 2147483647 h 119"/>
                              <a:gd name="T34" fmla="*/ 2147483647 w 142"/>
                              <a:gd name="T35" fmla="*/ 2147483647 h 119"/>
                              <a:gd name="T36" fmla="*/ 2147483647 w 142"/>
                              <a:gd name="T37" fmla="*/ 2147483647 h 11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w 142"/>
                              <a:gd name="T58" fmla="*/ 0 h 119"/>
                              <a:gd name="T59" fmla="*/ 142 w 142"/>
                              <a:gd name="T60" fmla="*/ 119 h 119"/>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T57" t="T58" r="T59" b="T60"/>
                            <a:pathLst>
                              <a:path w="142" h="119">
                                <a:moveTo>
                                  <a:pt x="19" y="119"/>
                                </a:moveTo>
                                <a:cubicBezTo>
                                  <a:pt x="11" y="119"/>
                                  <a:pt x="5" y="117"/>
                                  <a:pt x="0" y="115"/>
                                </a:cubicBezTo>
                                <a:cubicBezTo>
                                  <a:pt x="11" y="101"/>
                                  <a:pt x="11" y="101"/>
                                  <a:pt x="11" y="101"/>
                                </a:cubicBezTo>
                                <a:cubicBezTo>
                                  <a:pt x="15" y="103"/>
                                  <a:pt x="23" y="107"/>
                                  <a:pt x="32" y="107"/>
                                </a:cubicBezTo>
                                <a:cubicBezTo>
                                  <a:pt x="42" y="107"/>
                                  <a:pt x="61" y="101"/>
                                  <a:pt x="71" y="87"/>
                                </a:cubicBezTo>
                                <a:cubicBezTo>
                                  <a:pt x="75" y="82"/>
                                  <a:pt x="76" y="78"/>
                                  <a:pt x="75" y="75"/>
                                </a:cubicBezTo>
                                <a:cubicBezTo>
                                  <a:pt x="74" y="69"/>
                                  <a:pt x="69" y="66"/>
                                  <a:pt x="64" y="63"/>
                                </a:cubicBezTo>
                                <a:cubicBezTo>
                                  <a:pt x="59" y="59"/>
                                  <a:pt x="54" y="55"/>
                                  <a:pt x="53" y="50"/>
                                </a:cubicBezTo>
                                <a:cubicBezTo>
                                  <a:pt x="52" y="45"/>
                                  <a:pt x="54" y="39"/>
                                  <a:pt x="59" y="31"/>
                                </a:cubicBezTo>
                                <a:cubicBezTo>
                                  <a:pt x="73" y="12"/>
                                  <a:pt x="98" y="0"/>
                                  <a:pt x="121" y="0"/>
                                </a:cubicBezTo>
                                <a:cubicBezTo>
                                  <a:pt x="129" y="0"/>
                                  <a:pt x="136" y="1"/>
                                  <a:pt x="142" y="4"/>
                                </a:cubicBezTo>
                                <a:cubicBezTo>
                                  <a:pt x="130" y="17"/>
                                  <a:pt x="130" y="17"/>
                                  <a:pt x="130" y="17"/>
                                </a:cubicBezTo>
                                <a:cubicBezTo>
                                  <a:pt x="124" y="14"/>
                                  <a:pt x="120" y="12"/>
                                  <a:pt x="111" y="12"/>
                                </a:cubicBezTo>
                                <a:cubicBezTo>
                                  <a:pt x="104" y="12"/>
                                  <a:pt x="88" y="14"/>
                                  <a:pt x="77" y="28"/>
                                </a:cubicBezTo>
                                <a:cubicBezTo>
                                  <a:pt x="74" y="32"/>
                                  <a:pt x="73" y="35"/>
                                  <a:pt x="74" y="38"/>
                                </a:cubicBezTo>
                                <a:cubicBezTo>
                                  <a:pt x="75" y="43"/>
                                  <a:pt x="79" y="46"/>
                                  <a:pt x="84" y="50"/>
                                </a:cubicBezTo>
                                <a:cubicBezTo>
                                  <a:pt x="89" y="54"/>
                                  <a:pt x="95" y="57"/>
                                  <a:pt x="96" y="64"/>
                                </a:cubicBezTo>
                                <a:cubicBezTo>
                                  <a:pt x="97" y="69"/>
                                  <a:pt x="94" y="76"/>
                                  <a:pt x="88" y="84"/>
                                </a:cubicBezTo>
                                <a:cubicBezTo>
                                  <a:pt x="72" y="106"/>
                                  <a:pt x="47" y="119"/>
                                  <a:pt x="19"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3D16EA0"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0" name="Freeform 801"/>
                        <wps:cNvSpPr>
                          <a:spLocks/>
                        </wps:cNvSpPr>
                        <wps:spPr bwMode="gray">
                          <a:xfrm>
                            <a:off x="622300" y="406401"/>
                            <a:ext cx="157163" cy="115887"/>
                          </a:xfrm>
                          <a:custGeom>
                            <a:avLst/>
                            <a:gdLst>
                              <a:gd name="T0" fmla="*/ 2147483647 w 159"/>
                              <a:gd name="T1" fmla="*/ 2147483647 h 117"/>
                              <a:gd name="T2" fmla="*/ 2147483647 w 159"/>
                              <a:gd name="T3" fmla="*/ 2147483647 h 117"/>
                              <a:gd name="T4" fmla="*/ 2147483647 w 159"/>
                              <a:gd name="T5" fmla="*/ 2147483647 h 117"/>
                              <a:gd name="T6" fmla="*/ 2147483647 w 159"/>
                              <a:gd name="T7" fmla="*/ 0 h 117"/>
                              <a:gd name="T8" fmla="*/ 2147483647 w 159"/>
                              <a:gd name="T9" fmla="*/ 0 h 117"/>
                              <a:gd name="T10" fmla="*/ 2147483647 w 159"/>
                              <a:gd name="T11" fmla="*/ 2147483647 h 117"/>
                              <a:gd name="T12" fmla="*/ 2147483647 w 159"/>
                              <a:gd name="T13" fmla="*/ 2147483647 h 117"/>
                              <a:gd name="T14" fmla="*/ 2147483647 w 159"/>
                              <a:gd name="T15" fmla="*/ 2147483647 h 117"/>
                              <a:gd name="T16" fmla="*/ 2147483647 w 159"/>
                              <a:gd name="T17" fmla="*/ 2147483647 h 117"/>
                              <a:gd name="T18" fmla="*/ 2147483647 w 159"/>
                              <a:gd name="T19" fmla="*/ 0 h 117"/>
                              <a:gd name="T20" fmla="*/ 2147483647 w 159"/>
                              <a:gd name="T21" fmla="*/ 0 h 117"/>
                              <a:gd name="T22" fmla="*/ 2147483647 w 159"/>
                              <a:gd name="T23" fmla="*/ 2147483647 h 117"/>
                              <a:gd name="T24" fmla="*/ 2147483647 w 159"/>
                              <a:gd name="T25" fmla="*/ 2147483647 h 117"/>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59"/>
                              <a:gd name="T40" fmla="*/ 0 h 117"/>
                              <a:gd name="T41" fmla="*/ 159 w 159"/>
                              <a:gd name="T42" fmla="*/ 117 h 117"/>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59" h="117">
                                <a:moveTo>
                                  <a:pt x="27" y="117"/>
                                </a:moveTo>
                                <a:cubicBezTo>
                                  <a:pt x="15" y="117"/>
                                  <a:pt x="7" y="114"/>
                                  <a:pt x="4" y="108"/>
                                </a:cubicBezTo>
                                <a:cubicBezTo>
                                  <a:pt x="0" y="100"/>
                                  <a:pt x="5" y="86"/>
                                  <a:pt x="18" y="68"/>
                                </a:cubicBezTo>
                                <a:cubicBezTo>
                                  <a:pt x="68" y="0"/>
                                  <a:pt x="68" y="0"/>
                                  <a:pt x="68" y="0"/>
                                </a:cubicBezTo>
                                <a:cubicBezTo>
                                  <a:pt x="82" y="0"/>
                                  <a:pt x="82" y="0"/>
                                  <a:pt x="82" y="0"/>
                                </a:cubicBezTo>
                                <a:cubicBezTo>
                                  <a:pt x="35" y="65"/>
                                  <a:pt x="35" y="65"/>
                                  <a:pt x="35" y="65"/>
                                </a:cubicBezTo>
                                <a:cubicBezTo>
                                  <a:pt x="23" y="81"/>
                                  <a:pt x="19" y="92"/>
                                  <a:pt x="22" y="98"/>
                                </a:cubicBezTo>
                                <a:cubicBezTo>
                                  <a:pt x="24" y="102"/>
                                  <a:pt x="29" y="105"/>
                                  <a:pt x="38" y="105"/>
                                </a:cubicBezTo>
                                <a:cubicBezTo>
                                  <a:pt x="58" y="105"/>
                                  <a:pt x="78" y="92"/>
                                  <a:pt x="97" y="66"/>
                                </a:cubicBezTo>
                                <a:cubicBezTo>
                                  <a:pt x="145" y="0"/>
                                  <a:pt x="145" y="0"/>
                                  <a:pt x="145" y="0"/>
                                </a:cubicBezTo>
                                <a:cubicBezTo>
                                  <a:pt x="159" y="0"/>
                                  <a:pt x="159" y="0"/>
                                  <a:pt x="159" y="0"/>
                                </a:cubicBezTo>
                                <a:cubicBezTo>
                                  <a:pt x="110" y="67"/>
                                  <a:pt x="110" y="67"/>
                                  <a:pt x="110" y="67"/>
                                </a:cubicBezTo>
                                <a:cubicBezTo>
                                  <a:pt x="87" y="99"/>
                                  <a:pt x="57" y="117"/>
                                  <a:pt x="27" y="117"/>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61C7B9"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1" name="Freeform 802"/>
                        <wps:cNvSpPr>
                          <a:spLocks noEditPoints="1"/>
                        </wps:cNvSpPr>
                        <wps:spPr bwMode="gray">
                          <a:xfrm>
                            <a:off x="728663" y="406401"/>
                            <a:ext cx="142875"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8" y="68"/>
                                  <a:pt x="48" y="68"/>
                                  <a:pt x="48"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6" y="50"/>
                                  <a:pt x="118" y="35"/>
                                </a:cubicBezTo>
                                <a:cubicBezTo>
                                  <a:pt x="122" y="29"/>
                                  <a:pt x="123" y="23"/>
                                  <a:pt x="121"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9BE08A"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2" name="Freeform 803"/>
                        <wps:cNvSpPr>
                          <a:spLocks noEditPoints="1"/>
                        </wps:cNvSpPr>
                        <wps:spPr bwMode="gray">
                          <a:xfrm>
                            <a:off x="823913" y="406401"/>
                            <a:ext cx="141287" cy="112712"/>
                          </a:xfrm>
                          <a:custGeom>
                            <a:avLst/>
                            <a:gdLst>
                              <a:gd name="T0" fmla="*/ 2147483647 w 145"/>
                              <a:gd name="T1" fmla="*/ 2147483647 h 115"/>
                              <a:gd name="T2" fmla="*/ 0 w 145"/>
                              <a:gd name="T3" fmla="*/ 2147483647 h 115"/>
                              <a:gd name="T4" fmla="*/ 2147483647 w 145"/>
                              <a:gd name="T5" fmla="*/ 0 h 115"/>
                              <a:gd name="T6" fmla="*/ 2147483647 w 145"/>
                              <a:gd name="T7" fmla="*/ 0 h 115"/>
                              <a:gd name="T8" fmla="*/ 2147483647 w 145"/>
                              <a:gd name="T9" fmla="*/ 2147483647 h 115"/>
                              <a:gd name="T10" fmla="*/ 2147483647 w 145"/>
                              <a:gd name="T11" fmla="*/ 2147483647 h 115"/>
                              <a:gd name="T12" fmla="*/ 2147483647 w 145"/>
                              <a:gd name="T13" fmla="*/ 2147483647 h 115"/>
                              <a:gd name="T14" fmla="*/ 2147483647 w 145"/>
                              <a:gd name="T15" fmla="*/ 2147483647 h 115"/>
                              <a:gd name="T16" fmla="*/ 2147483647 w 145"/>
                              <a:gd name="T17" fmla="*/ 2147483647 h 115"/>
                              <a:gd name="T18" fmla="*/ 2147483647 w 145"/>
                              <a:gd name="T19" fmla="*/ 2147483647 h 115"/>
                              <a:gd name="T20" fmla="*/ 2147483647 w 145"/>
                              <a:gd name="T21" fmla="*/ 2147483647 h 115"/>
                              <a:gd name="T22" fmla="*/ 2147483647 w 145"/>
                              <a:gd name="T23" fmla="*/ 2147483647 h 115"/>
                              <a:gd name="T24" fmla="*/ 2147483647 w 145"/>
                              <a:gd name="T25" fmla="*/ 2147483647 h 115"/>
                              <a:gd name="T26" fmla="*/ 2147483647 w 145"/>
                              <a:gd name="T27" fmla="*/ 2147483647 h 115"/>
                              <a:gd name="T28" fmla="*/ 2147483647 w 145"/>
                              <a:gd name="T29" fmla="*/ 2147483647 h 115"/>
                              <a:gd name="T30" fmla="*/ 2147483647 w 145"/>
                              <a:gd name="T31" fmla="*/ 2147483647 h 115"/>
                              <a:gd name="T32" fmla="*/ 2147483647 w 145"/>
                              <a:gd name="T33" fmla="*/ 2147483647 h 115"/>
                              <a:gd name="T34" fmla="*/ 2147483647 w 145"/>
                              <a:gd name="T35" fmla="*/ 2147483647 h 115"/>
                              <a:gd name="T36" fmla="*/ 2147483647 w 145"/>
                              <a:gd name="T37" fmla="*/ 2147483647 h 115"/>
                              <a:gd name="T38" fmla="*/ 2147483647 w 145"/>
                              <a:gd name="T39" fmla="*/ 2147483647 h 115"/>
                              <a:gd name="T40" fmla="*/ 2147483647 w 145"/>
                              <a:gd name="T41" fmla="*/ 2147483647 h 115"/>
                              <a:gd name="T42" fmla="*/ 2147483647 w 145"/>
                              <a:gd name="T43" fmla="*/ 2147483647 h 115"/>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45"/>
                              <a:gd name="T67" fmla="*/ 0 h 115"/>
                              <a:gd name="T68" fmla="*/ 145 w 145"/>
                              <a:gd name="T69" fmla="*/ 115 h 115"/>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45" h="115">
                                <a:moveTo>
                                  <a:pt x="14" y="115"/>
                                </a:moveTo>
                                <a:cubicBezTo>
                                  <a:pt x="0" y="115"/>
                                  <a:pt x="0" y="115"/>
                                  <a:pt x="0" y="115"/>
                                </a:cubicBezTo>
                                <a:cubicBezTo>
                                  <a:pt x="84" y="0"/>
                                  <a:pt x="84" y="0"/>
                                  <a:pt x="84" y="0"/>
                                </a:cubicBezTo>
                                <a:cubicBezTo>
                                  <a:pt x="115" y="0"/>
                                  <a:pt x="115" y="0"/>
                                  <a:pt x="115" y="0"/>
                                </a:cubicBezTo>
                                <a:cubicBezTo>
                                  <a:pt x="130" y="0"/>
                                  <a:pt x="139" y="3"/>
                                  <a:pt x="142" y="9"/>
                                </a:cubicBezTo>
                                <a:cubicBezTo>
                                  <a:pt x="145" y="14"/>
                                  <a:pt x="142" y="22"/>
                                  <a:pt x="134" y="33"/>
                                </a:cubicBezTo>
                                <a:cubicBezTo>
                                  <a:pt x="118" y="55"/>
                                  <a:pt x="93" y="68"/>
                                  <a:pt x="66" y="68"/>
                                </a:cubicBezTo>
                                <a:cubicBezTo>
                                  <a:pt x="49" y="68"/>
                                  <a:pt x="49" y="68"/>
                                  <a:pt x="49" y="68"/>
                                </a:cubicBezTo>
                                <a:cubicBezTo>
                                  <a:pt x="49" y="68"/>
                                  <a:pt x="49" y="68"/>
                                  <a:pt x="49" y="68"/>
                                </a:cubicBezTo>
                                <a:cubicBezTo>
                                  <a:pt x="48" y="68"/>
                                  <a:pt x="48" y="68"/>
                                  <a:pt x="48" y="68"/>
                                </a:cubicBezTo>
                                <a:cubicBezTo>
                                  <a:pt x="14" y="115"/>
                                  <a:pt x="14" y="115"/>
                                  <a:pt x="14" y="115"/>
                                </a:cubicBezTo>
                                <a:close/>
                                <a:moveTo>
                                  <a:pt x="89" y="12"/>
                                </a:moveTo>
                                <a:cubicBezTo>
                                  <a:pt x="89" y="13"/>
                                  <a:pt x="89" y="13"/>
                                  <a:pt x="89" y="13"/>
                                </a:cubicBezTo>
                                <a:cubicBezTo>
                                  <a:pt x="59" y="54"/>
                                  <a:pt x="59" y="54"/>
                                  <a:pt x="59" y="54"/>
                                </a:cubicBezTo>
                                <a:cubicBezTo>
                                  <a:pt x="57" y="56"/>
                                  <a:pt x="57" y="56"/>
                                  <a:pt x="57" y="56"/>
                                </a:cubicBezTo>
                                <a:cubicBezTo>
                                  <a:pt x="60" y="56"/>
                                  <a:pt x="60" y="56"/>
                                  <a:pt x="60" y="56"/>
                                </a:cubicBezTo>
                                <a:cubicBezTo>
                                  <a:pt x="77" y="56"/>
                                  <a:pt x="77" y="56"/>
                                  <a:pt x="77" y="56"/>
                                </a:cubicBezTo>
                                <a:cubicBezTo>
                                  <a:pt x="89" y="56"/>
                                  <a:pt x="107" y="50"/>
                                  <a:pt x="118" y="35"/>
                                </a:cubicBezTo>
                                <a:cubicBezTo>
                                  <a:pt x="122" y="29"/>
                                  <a:pt x="124" y="23"/>
                                  <a:pt x="122" y="19"/>
                                </a:cubicBezTo>
                                <a:cubicBezTo>
                                  <a:pt x="119" y="15"/>
                                  <a:pt x="113" y="12"/>
                                  <a:pt x="105" y="12"/>
                                </a:cubicBezTo>
                                <a:cubicBezTo>
                                  <a:pt x="90" y="12"/>
                                  <a:pt x="90" y="12"/>
                                  <a:pt x="90" y="12"/>
                                </a:cubicBezTo>
                                <a:cubicBezTo>
                                  <a:pt x="89" y="12"/>
                                  <a:pt x="89" y="12"/>
                                  <a:pt x="89" y="12"/>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AE6750"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3" name="Freeform 804"/>
                        <wps:cNvSpPr>
                          <a:spLocks/>
                        </wps:cNvSpPr>
                        <wps:spPr bwMode="gray">
                          <a:xfrm>
                            <a:off x="919163" y="406401"/>
                            <a:ext cx="95250" cy="112712"/>
                          </a:xfrm>
                          <a:custGeom>
                            <a:avLst/>
                            <a:gdLst>
                              <a:gd name="T0" fmla="*/ 2147483647 w 60"/>
                              <a:gd name="T1" fmla="*/ 2147483647 h 71"/>
                              <a:gd name="T2" fmla="*/ 0 w 60"/>
                              <a:gd name="T3" fmla="*/ 2147483647 h 71"/>
                              <a:gd name="T4" fmla="*/ 2147483647 w 60"/>
                              <a:gd name="T5" fmla="*/ 0 h 71"/>
                              <a:gd name="T6" fmla="*/ 2147483647 w 60"/>
                              <a:gd name="T7" fmla="*/ 0 h 71"/>
                              <a:gd name="T8" fmla="*/ 2147483647 w 60"/>
                              <a:gd name="T9" fmla="*/ 2147483647 h 71"/>
                              <a:gd name="T10" fmla="*/ 2147483647 w 60"/>
                              <a:gd name="T11" fmla="*/ 2147483647 h 71"/>
                              <a:gd name="T12" fmla="*/ 2147483647 w 60"/>
                              <a:gd name="T13" fmla="*/ 2147483647 h 71"/>
                              <a:gd name="T14" fmla="*/ 2147483647 w 60"/>
                              <a:gd name="T15" fmla="*/ 2147483647 h 71"/>
                              <a:gd name="T16" fmla="*/ 2147483647 w 60"/>
                              <a:gd name="T17" fmla="*/ 2147483647 h 71"/>
                              <a:gd name="T18" fmla="*/ 2147483647 w 60"/>
                              <a:gd name="T19" fmla="*/ 2147483647 h 7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60"/>
                              <a:gd name="T31" fmla="*/ 0 h 71"/>
                              <a:gd name="T32" fmla="*/ 60 w 60"/>
                              <a:gd name="T33" fmla="*/ 71 h 7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60" h="71">
                                <a:moveTo>
                                  <a:pt x="40" y="71"/>
                                </a:moveTo>
                                <a:lnTo>
                                  <a:pt x="0" y="71"/>
                                </a:lnTo>
                                <a:lnTo>
                                  <a:pt x="52" y="0"/>
                                </a:lnTo>
                                <a:lnTo>
                                  <a:pt x="60" y="0"/>
                                </a:lnTo>
                                <a:lnTo>
                                  <a:pt x="15" y="62"/>
                                </a:lnTo>
                                <a:lnTo>
                                  <a:pt x="14" y="64"/>
                                </a:lnTo>
                                <a:lnTo>
                                  <a:pt x="16" y="64"/>
                                </a:lnTo>
                                <a:lnTo>
                                  <a:pt x="46" y="64"/>
                                </a:lnTo>
                                <a:lnTo>
                                  <a:pt x="40"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66496"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4" name="Freeform 805"/>
                        <wps:cNvSpPr>
                          <a:spLocks/>
                        </wps:cNvSpPr>
                        <wps:spPr bwMode="gray">
                          <a:xfrm>
                            <a:off x="1012825" y="406401"/>
                            <a:ext cx="142875" cy="112712"/>
                          </a:xfrm>
                          <a:custGeom>
                            <a:avLst/>
                            <a:gdLst>
                              <a:gd name="T0" fmla="*/ 2147483647 w 90"/>
                              <a:gd name="T1" fmla="*/ 2147483647 h 71"/>
                              <a:gd name="T2" fmla="*/ 0 w 90"/>
                              <a:gd name="T3" fmla="*/ 2147483647 h 71"/>
                              <a:gd name="T4" fmla="*/ 2147483647 w 90"/>
                              <a:gd name="T5" fmla="*/ 2147483647 h 71"/>
                              <a:gd name="T6" fmla="*/ 2147483647 w 90"/>
                              <a:gd name="T7" fmla="*/ 2147483647 h 71"/>
                              <a:gd name="T8" fmla="*/ 2147483647 w 90"/>
                              <a:gd name="T9" fmla="*/ 2147483647 h 71"/>
                              <a:gd name="T10" fmla="*/ 2147483647 w 90"/>
                              <a:gd name="T11" fmla="*/ 0 h 71"/>
                              <a:gd name="T12" fmla="*/ 2147483647 w 90"/>
                              <a:gd name="T13" fmla="*/ 0 h 71"/>
                              <a:gd name="T14" fmla="*/ 2147483647 w 90"/>
                              <a:gd name="T15" fmla="*/ 2147483647 h 71"/>
                              <a:gd name="T16" fmla="*/ 2147483647 w 90"/>
                              <a:gd name="T17" fmla="*/ 2147483647 h 71"/>
                              <a:gd name="T18" fmla="*/ 2147483647 w 90"/>
                              <a:gd name="T19" fmla="*/ 2147483647 h 71"/>
                              <a:gd name="T20" fmla="*/ 2147483647 w 90"/>
                              <a:gd name="T21" fmla="*/ 0 h 71"/>
                              <a:gd name="T22" fmla="*/ 2147483647 w 90"/>
                              <a:gd name="T23" fmla="*/ 0 h 71"/>
                              <a:gd name="T24" fmla="*/ 2147483647 w 90"/>
                              <a:gd name="T25" fmla="*/ 2147483647 h 71"/>
                              <a:gd name="T26" fmla="*/ 2147483647 w 90"/>
                              <a:gd name="T27" fmla="*/ 2147483647 h 71"/>
                              <a:gd name="T28" fmla="*/ 2147483647 w 90"/>
                              <a:gd name="T29" fmla="*/ 2147483647 h 71"/>
                              <a:gd name="T30" fmla="*/ 2147483647 w 90"/>
                              <a:gd name="T31" fmla="*/ 2147483647 h 71"/>
                              <a:gd name="T32" fmla="*/ 2147483647 w 90"/>
                              <a:gd name="T33" fmla="*/ 2147483647 h 71"/>
                              <a:gd name="T34" fmla="*/ 0 60000 65536"/>
                              <a:gd name="T35" fmla="*/ 0 60000 65536"/>
                              <a:gd name="T36" fmla="*/ 0 60000 65536"/>
                              <a:gd name="T37" fmla="*/ 0 60000 65536"/>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w 90"/>
                              <a:gd name="T52" fmla="*/ 0 h 71"/>
                              <a:gd name="T53" fmla="*/ 90 w 90"/>
                              <a:gd name="T54" fmla="*/ 71 h 71"/>
                            </a:gdLst>
                            <a:ahLst/>
                            <a:cxnLst>
                              <a:cxn ang="T34">
                                <a:pos x="T0" y="T1"/>
                              </a:cxn>
                              <a:cxn ang="T35">
                                <a:pos x="T2" y="T3"/>
                              </a:cxn>
                              <a:cxn ang="T36">
                                <a:pos x="T4" y="T5"/>
                              </a:cxn>
                              <a:cxn ang="T37">
                                <a:pos x="T6" y="T7"/>
                              </a:cxn>
                              <a:cxn ang="T38">
                                <a:pos x="T8" y="T9"/>
                              </a:cxn>
                              <a:cxn ang="T39">
                                <a:pos x="T10" y="T11"/>
                              </a:cxn>
                              <a:cxn ang="T40">
                                <a:pos x="T12" y="T13"/>
                              </a:cxn>
                              <a:cxn ang="T41">
                                <a:pos x="T14" y="T15"/>
                              </a:cxn>
                              <a:cxn ang="T42">
                                <a:pos x="T16" y="T17"/>
                              </a:cxn>
                              <a:cxn ang="T43">
                                <a:pos x="T18" y="T19"/>
                              </a:cxn>
                              <a:cxn ang="T44">
                                <a:pos x="T20" y="T21"/>
                              </a:cxn>
                              <a:cxn ang="T45">
                                <a:pos x="T22" y="T23"/>
                              </a:cxn>
                              <a:cxn ang="T46">
                                <a:pos x="T24" y="T25"/>
                              </a:cxn>
                              <a:cxn ang="T47">
                                <a:pos x="T26" y="T27"/>
                              </a:cxn>
                              <a:cxn ang="T48">
                                <a:pos x="T28" y="T29"/>
                              </a:cxn>
                              <a:cxn ang="T49">
                                <a:pos x="T30" y="T31"/>
                              </a:cxn>
                              <a:cxn ang="T50">
                                <a:pos x="T32" y="T33"/>
                              </a:cxn>
                            </a:cxnLst>
                            <a:rect l="T51" t="T52" r="T53" b="T54"/>
                            <a:pathLst>
                              <a:path w="90" h="71">
                                <a:moveTo>
                                  <a:pt x="9" y="71"/>
                                </a:moveTo>
                                <a:lnTo>
                                  <a:pt x="0" y="71"/>
                                </a:lnTo>
                                <a:lnTo>
                                  <a:pt x="22" y="42"/>
                                </a:lnTo>
                                <a:lnTo>
                                  <a:pt x="23" y="0"/>
                                </a:lnTo>
                                <a:lnTo>
                                  <a:pt x="34" y="0"/>
                                </a:lnTo>
                                <a:lnTo>
                                  <a:pt x="33" y="32"/>
                                </a:lnTo>
                                <a:lnTo>
                                  <a:pt x="33" y="34"/>
                                </a:lnTo>
                                <a:lnTo>
                                  <a:pt x="34" y="32"/>
                                </a:lnTo>
                                <a:lnTo>
                                  <a:pt x="80" y="0"/>
                                </a:lnTo>
                                <a:lnTo>
                                  <a:pt x="90" y="0"/>
                                </a:lnTo>
                                <a:lnTo>
                                  <a:pt x="31" y="41"/>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B25550"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5" name="Freeform 806"/>
                        <wps:cNvSpPr>
                          <a:spLocks/>
                        </wps:cNvSpPr>
                        <wps:spPr bwMode="gray">
                          <a:xfrm>
                            <a:off x="1157289" y="404813"/>
                            <a:ext cx="144462" cy="117475"/>
                          </a:xfrm>
                          <a:custGeom>
                            <a:avLst/>
                            <a:gdLst>
                              <a:gd name="T0" fmla="*/ 2147483647 w 148"/>
                              <a:gd name="T1" fmla="*/ 2147483647 h 119"/>
                              <a:gd name="T2" fmla="*/ 2147483647 w 148"/>
                              <a:gd name="T3" fmla="*/ 2147483647 h 119"/>
                              <a:gd name="T4" fmla="*/ 2147483647 w 148"/>
                              <a:gd name="T5" fmla="*/ 2147483647 h 119"/>
                              <a:gd name="T6" fmla="*/ 2147483647 w 148"/>
                              <a:gd name="T7" fmla="*/ 0 h 119"/>
                              <a:gd name="T8" fmla="*/ 2147483647 w 148"/>
                              <a:gd name="T9" fmla="*/ 2147483647 h 119"/>
                              <a:gd name="T10" fmla="*/ 2147483647 w 148"/>
                              <a:gd name="T11" fmla="*/ 2147483647 h 119"/>
                              <a:gd name="T12" fmla="*/ 2147483647 w 148"/>
                              <a:gd name="T13" fmla="*/ 2147483647 h 119"/>
                              <a:gd name="T14" fmla="*/ 2147483647 w 148"/>
                              <a:gd name="T15" fmla="*/ 2147483647 h 119"/>
                              <a:gd name="T16" fmla="*/ 2147483647 w 148"/>
                              <a:gd name="T17" fmla="*/ 2147483647 h 119"/>
                              <a:gd name="T18" fmla="*/ 2147483647 w 148"/>
                              <a:gd name="T19" fmla="*/ 2147483647 h 119"/>
                              <a:gd name="T20" fmla="*/ 2147483647 w 148"/>
                              <a:gd name="T21" fmla="*/ 2147483647 h 119"/>
                              <a:gd name="T22" fmla="*/ 2147483647 w 148"/>
                              <a:gd name="T23" fmla="*/ 2147483647 h 119"/>
                              <a:gd name="T24" fmla="*/ 2147483647 w 148"/>
                              <a:gd name="T25" fmla="*/ 2147483647 h 119"/>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8"/>
                              <a:gd name="T40" fmla="*/ 0 h 119"/>
                              <a:gd name="T41" fmla="*/ 148 w 148"/>
                              <a:gd name="T42" fmla="*/ 119 h 119"/>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8" h="119">
                                <a:moveTo>
                                  <a:pt x="37" y="119"/>
                                </a:moveTo>
                                <a:cubicBezTo>
                                  <a:pt x="21" y="119"/>
                                  <a:pt x="10" y="114"/>
                                  <a:pt x="5" y="106"/>
                                </a:cubicBezTo>
                                <a:cubicBezTo>
                                  <a:pt x="0" y="95"/>
                                  <a:pt x="5" y="79"/>
                                  <a:pt x="19" y="60"/>
                                </a:cubicBezTo>
                                <a:cubicBezTo>
                                  <a:pt x="45" y="25"/>
                                  <a:pt x="89" y="0"/>
                                  <a:pt x="127" y="0"/>
                                </a:cubicBezTo>
                                <a:cubicBezTo>
                                  <a:pt x="136" y="0"/>
                                  <a:pt x="143" y="1"/>
                                  <a:pt x="148" y="4"/>
                                </a:cubicBezTo>
                                <a:cubicBezTo>
                                  <a:pt x="137" y="18"/>
                                  <a:pt x="137" y="18"/>
                                  <a:pt x="137" y="18"/>
                                </a:cubicBezTo>
                                <a:cubicBezTo>
                                  <a:pt x="132" y="14"/>
                                  <a:pt x="125" y="12"/>
                                  <a:pt x="117" y="12"/>
                                </a:cubicBezTo>
                                <a:cubicBezTo>
                                  <a:pt x="89" y="12"/>
                                  <a:pt x="55" y="31"/>
                                  <a:pt x="35" y="59"/>
                                </a:cubicBezTo>
                                <a:cubicBezTo>
                                  <a:pt x="24" y="74"/>
                                  <a:pt x="20" y="87"/>
                                  <a:pt x="25" y="96"/>
                                </a:cubicBezTo>
                                <a:cubicBezTo>
                                  <a:pt x="29" y="103"/>
                                  <a:pt x="37" y="107"/>
                                  <a:pt x="48" y="107"/>
                                </a:cubicBezTo>
                                <a:cubicBezTo>
                                  <a:pt x="55" y="107"/>
                                  <a:pt x="67" y="105"/>
                                  <a:pt x="76" y="102"/>
                                </a:cubicBezTo>
                                <a:cubicBezTo>
                                  <a:pt x="67" y="115"/>
                                  <a:pt x="67" y="115"/>
                                  <a:pt x="67" y="115"/>
                                </a:cubicBezTo>
                                <a:cubicBezTo>
                                  <a:pt x="59" y="117"/>
                                  <a:pt x="48" y="119"/>
                                  <a:pt x="37" y="119"/>
                                </a:cubicBez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EF715F"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6" name="Freeform 807"/>
                        <wps:cNvSpPr>
                          <a:spLocks/>
                        </wps:cNvSpPr>
                        <wps:spPr bwMode="gray">
                          <a:xfrm>
                            <a:off x="1244601" y="406401"/>
                            <a:ext cx="171450" cy="112712"/>
                          </a:xfrm>
                          <a:custGeom>
                            <a:avLst/>
                            <a:gdLst>
                              <a:gd name="T0" fmla="*/ 2147483647 w 108"/>
                              <a:gd name="T1" fmla="*/ 2147483647 h 71"/>
                              <a:gd name="T2" fmla="*/ 2147483647 w 108"/>
                              <a:gd name="T3" fmla="*/ 2147483647 h 71"/>
                              <a:gd name="T4" fmla="*/ 2147483647 w 108"/>
                              <a:gd name="T5" fmla="*/ 2147483647 h 71"/>
                              <a:gd name="T6" fmla="*/ 2147483647 w 108"/>
                              <a:gd name="T7" fmla="*/ 2147483647 h 71"/>
                              <a:gd name="T8" fmla="*/ 2147483647 w 108"/>
                              <a:gd name="T9" fmla="*/ 2147483647 h 71"/>
                              <a:gd name="T10" fmla="*/ 2147483647 w 108"/>
                              <a:gd name="T11" fmla="*/ 2147483647 h 71"/>
                              <a:gd name="T12" fmla="*/ 2147483647 w 108"/>
                              <a:gd name="T13" fmla="*/ 2147483647 h 71"/>
                              <a:gd name="T14" fmla="*/ 2147483647 w 108"/>
                              <a:gd name="T15" fmla="*/ 2147483647 h 71"/>
                              <a:gd name="T16" fmla="*/ 2147483647 w 108"/>
                              <a:gd name="T17" fmla="*/ 2147483647 h 71"/>
                              <a:gd name="T18" fmla="*/ 0 w 108"/>
                              <a:gd name="T19" fmla="*/ 2147483647 h 71"/>
                              <a:gd name="T20" fmla="*/ 2147483647 w 108"/>
                              <a:gd name="T21" fmla="*/ 0 h 71"/>
                              <a:gd name="T22" fmla="*/ 2147483647 w 108"/>
                              <a:gd name="T23" fmla="*/ 0 h 71"/>
                              <a:gd name="T24" fmla="*/ 2147483647 w 108"/>
                              <a:gd name="T25" fmla="*/ 2147483647 h 71"/>
                              <a:gd name="T26" fmla="*/ 2147483647 w 108"/>
                              <a:gd name="T27" fmla="*/ 2147483647 h 71"/>
                              <a:gd name="T28" fmla="*/ 2147483647 w 108"/>
                              <a:gd name="T29" fmla="*/ 2147483647 h 71"/>
                              <a:gd name="T30" fmla="*/ 2147483647 w 108"/>
                              <a:gd name="T31" fmla="*/ 2147483647 h 71"/>
                              <a:gd name="T32" fmla="*/ 2147483647 w 108"/>
                              <a:gd name="T33" fmla="*/ 2147483647 h 71"/>
                              <a:gd name="T34" fmla="*/ 2147483647 w 108"/>
                              <a:gd name="T35" fmla="*/ 2147483647 h 71"/>
                              <a:gd name="T36" fmla="*/ 2147483647 w 108"/>
                              <a:gd name="T37" fmla="*/ 0 h 71"/>
                              <a:gd name="T38" fmla="*/ 2147483647 w 108"/>
                              <a:gd name="T39" fmla="*/ 0 h 71"/>
                              <a:gd name="T40" fmla="*/ 2147483647 w 108"/>
                              <a:gd name="T41" fmla="*/ 2147483647 h 71"/>
                              <a:gd name="T42" fmla="*/ 2147483647 w 108"/>
                              <a:gd name="T43" fmla="*/ 2147483647 h 71"/>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108"/>
                              <a:gd name="T67" fmla="*/ 0 h 71"/>
                              <a:gd name="T68" fmla="*/ 108 w 108"/>
                              <a:gd name="T69" fmla="*/ 71 h 71"/>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108" h="71">
                                <a:moveTo>
                                  <a:pt x="56" y="71"/>
                                </a:moveTo>
                                <a:lnTo>
                                  <a:pt x="47" y="71"/>
                                </a:lnTo>
                                <a:lnTo>
                                  <a:pt x="71" y="39"/>
                                </a:lnTo>
                                <a:lnTo>
                                  <a:pt x="72" y="38"/>
                                </a:lnTo>
                                <a:lnTo>
                                  <a:pt x="70" y="38"/>
                                </a:lnTo>
                                <a:lnTo>
                                  <a:pt x="34" y="38"/>
                                </a:lnTo>
                                <a:lnTo>
                                  <a:pt x="33" y="39"/>
                                </a:lnTo>
                                <a:lnTo>
                                  <a:pt x="9" y="71"/>
                                </a:lnTo>
                                <a:lnTo>
                                  <a:pt x="0" y="71"/>
                                </a:lnTo>
                                <a:lnTo>
                                  <a:pt x="52" y="0"/>
                                </a:lnTo>
                                <a:lnTo>
                                  <a:pt x="62" y="0"/>
                                </a:lnTo>
                                <a:lnTo>
                                  <a:pt x="40" y="29"/>
                                </a:lnTo>
                                <a:lnTo>
                                  <a:pt x="39" y="31"/>
                                </a:lnTo>
                                <a:lnTo>
                                  <a:pt x="41" y="31"/>
                                </a:lnTo>
                                <a:lnTo>
                                  <a:pt x="77" y="31"/>
                                </a:lnTo>
                                <a:lnTo>
                                  <a:pt x="99" y="0"/>
                                </a:lnTo>
                                <a:lnTo>
                                  <a:pt x="108" y="0"/>
                                </a:lnTo>
                                <a:lnTo>
                                  <a:pt x="56"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DE62A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7" name="Freeform 808"/>
                        <wps:cNvSpPr>
                          <a:spLocks noEditPoints="1"/>
                        </wps:cNvSpPr>
                        <wps:spPr bwMode="gray">
                          <a:xfrm>
                            <a:off x="1355726" y="406401"/>
                            <a:ext cx="147638" cy="112712"/>
                          </a:xfrm>
                          <a:custGeom>
                            <a:avLst/>
                            <a:gdLst>
                              <a:gd name="T0" fmla="*/ 2147483647 w 93"/>
                              <a:gd name="T1" fmla="*/ 2147483647 h 71"/>
                              <a:gd name="T2" fmla="*/ 2147483647 w 93"/>
                              <a:gd name="T3" fmla="*/ 2147483647 h 71"/>
                              <a:gd name="T4" fmla="*/ 2147483647 w 93"/>
                              <a:gd name="T5" fmla="*/ 2147483647 h 71"/>
                              <a:gd name="T6" fmla="*/ 2147483647 w 93"/>
                              <a:gd name="T7" fmla="*/ 2147483647 h 71"/>
                              <a:gd name="T8" fmla="*/ 2147483647 w 93"/>
                              <a:gd name="T9" fmla="*/ 2147483647 h 71"/>
                              <a:gd name="T10" fmla="*/ 2147483647 w 93"/>
                              <a:gd name="T11" fmla="*/ 2147483647 h 71"/>
                              <a:gd name="T12" fmla="*/ 2147483647 w 93"/>
                              <a:gd name="T13" fmla="*/ 2147483647 h 71"/>
                              <a:gd name="T14" fmla="*/ 2147483647 w 93"/>
                              <a:gd name="T15" fmla="*/ 2147483647 h 71"/>
                              <a:gd name="T16" fmla="*/ 2147483647 w 93"/>
                              <a:gd name="T17" fmla="*/ 2147483647 h 71"/>
                              <a:gd name="T18" fmla="*/ 0 w 93"/>
                              <a:gd name="T19" fmla="*/ 2147483647 h 71"/>
                              <a:gd name="T20" fmla="*/ 2147483647 w 93"/>
                              <a:gd name="T21" fmla="*/ 0 h 71"/>
                              <a:gd name="T22" fmla="*/ 2147483647 w 93"/>
                              <a:gd name="T23" fmla="*/ 0 h 71"/>
                              <a:gd name="T24" fmla="*/ 2147483647 w 93"/>
                              <a:gd name="T25" fmla="*/ 2147483647 h 71"/>
                              <a:gd name="T26" fmla="*/ 2147483647 w 93"/>
                              <a:gd name="T27" fmla="*/ 2147483647 h 71"/>
                              <a:gd name="T28" fmla="*/ 2147483647 w 93"/>
                              <a:gd name="T29" fmla="*/ 2147483647 h 71"/>
                              <a:gd name="T30" fmla="*/ 2147483647 w 93"/>
                              <a:gd name="T31" fmla="*/ 2147483647 h 71"/>
                              <a:gd name="T32" fmla="*/ 2147483647 w 93"/>
                              <a:gd name="T33" fmla="*/ 2147483647 h 71"/>
                              <a:gd name="T34" fmla="*/ 2147483647 w 93"/>
                              <a:gd name="T35" fmla="*/ 2147483647 h 71"/>
                              <a:gd name="T36" fmla="*/ 2147483647 w 93"/>
                              <a:gd name="T37" fmla="*/ 2147483647 h 71"/>
                              <a:gd name="T38" fmla="*/ 2147483647 w 93"/>
                              <a:gd name="T39" fmla="*/ 2147483647 h 71"/>
                              <a:gd name="T40" fmla="*/ 2147483647 w 93"/>
                              <a:gd name="T41" fmla="*/ 2147483647 h 71"/>
                              <a:gd name="T42" fmla="*/ 2147483647 w 93"/>
                              <a:gd name="T43" fmla="*/ 2147483647 h 71"/>
                              <a:gd name="T44" fmla="*/ 2147483647 w 93"/>
                              <a:gd name="T45" fmla="*/ 2147483647 h 71"/>
                              <a:gd name="T46" fmla="*/ 2147483647 w 93"/>
                              <a:gd name="T47" fmla="*/ 2147483647 h 71"/>
                              <a:gd name="T48" fmla="*/ 2147483647 w 93"/>
                              <a:gd name="T49" fmla="*/ 2147483647 h 71"/>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w 93"/>
                              <a:gd name="T76" fmla="*/ 0 h 71"/>
                              <a:gd name="T77" fmla="*/ 93 w 93"/>
                              <a:gd name="T78" fmla="*/ 71 h 71"/>
                            </a:gdLst>
                            <a:ahLst/>
                            <a:cxnLst>
                              <a:cxn ang="T50">
                                <a:pos x="T0" y="T1"/>
                              </a:cxn>
                              <a:cxn ang="T51">
                                <a:pos x="T2" y="T3"/>
                              </a:cxn>
                              <a:cxn ang="T52">
                                <a:pos x="T4" y="T5"/>
                              </a:cxn>
                              <a:cxn ang="T53">
                                <a:pos x="T6" y="T7"/>
                              </a:cxn>
                              <a:cxn ang="T54">
                                <a:pos x="T8" y="T9"/>
                              </a:cxn>
                              <a:cxn ang="T55">
                                <a:pos x="T10" y="T11"/>
                              </a:cxn>
                              <a:cxn ang="T56">
                                <a:pos x="T12" y="T13"/>
                              </a:cxn>
                              <a:cxn ang="T57">
                                <a:pos x="T14" y="T15"/>
                              </a:cxn>
                              <a:cxn ang="T58">
                                <a:pos x="T16" y="T17"/>
                              </a:cxn>
                              <a:cxn ang="T59">
                                <a:pos x="T18" y="T19"/>
                              </a:cxn>
                              <a:cxn ang="T60">
                                <a:pos x="T20" y="T21"/>
                              </a:cxn>
                              <a:cxn ang="T61">
                                <a:pos x="T22" y="T23"/>
                              </a:cxn>
                              <a:cxn ang="T62">
                                <a:pos x="T24" y="T25"/>
                              </a:cxn>
                              <a:cxn ang="T63">
                                <a:pos x="T26" y="T27"/>
                              </a:cxn>
                              <a:cxn ang="T64">
                                <a:pos x="T28" y="T29"/>
                              </a:cxn>
                              <a:cxn ang="T65">
                                <a:pos x="T30" y="T31"/>
                              </a:cxn>
                              <a:cxn ang="T66">
                                <a:pos x="T32" y="T33"/>
                              </a:cxn>
                              <a:cxn ang="T67">
                                <a:pos x="T34" y="T35"/>
                              </a:cxn>
                              <a:cxn ang="T68">
                                <a:pos x="T36" y="T37"/>
                              </a:cxn>
                              <a:cxn ang="T69">
                                <a:pos x="T38" y="T39"/>
                              </a:cxn>
                              <a:cxn ang="T70">
                                <a:pos x="T40" y="T41"/>
                              </a:cxn>
                              <a:cxn ang="T71">
                                <a:pos x="T42" y="T43"/>
                              </a:cxn>
                              <a:cxn ang="T72">
                                <a:pos x="T44" y="T45"/>
                              </a:cxn>
                              <a:cxn ang="T73">
                                <a:pos x="T46" y="T47"/>
                              </a:cxn>
                              <a:cxn ang="T74">
                                <a:pos x="T48" y="T49"/>
                              </a:cxn>
                            </a:cxnLst>
                            <a:rect l="T75" t="T76" r="T77" b="T78"/>
                            <a:pathLst>
                              <a:path w="93" h="71">
                                <a:moveTo>
                                  <a:pt x="72" y="71"/>
                                </a:moveTo>
                                <a:lnTo>
                                  <a:pt x="62" y="71"/>
                                </a:lnTo>
                                <a:lnTo>
                                  <a:pt x="68" y="54"/>
                                </a:lnTo>
                                <a:lnTo>
                                  <a:pt x="68" y="53"/>
                                </a:lnTo>
                                <a:lnTo>
                                  <a:pt x="67" y="53"/>
                                </a:lnTo>
                                <a:lnTo>
                                  <a:pt x="30" y="53"/>
                                </a:lnTo>
                                <a:lnTo>
                                  <a:pt x="29" y="53"/>
                                </a:lnTo>
                                <a:lnTo>
                                  <a:pt x="8" y="71"/>
                                </a:lnTo>
                                <a:lnTo>
                                  <a:pt x="0" y="71"/>
                                </a:lnTo>
                                <a:lnTo>
                                  <a:pt x="83" y="0"/>
                                </a:lnTo>
                                <a:lnTo>
                                  <a:pt x="93" y="0"/>
                                </a:lnTo>
                                <a:lnTo>
                                  <a:pt x="72" y="71"/>
                                </a:lnTo>
                                <a:close/>
                                <a:moveTo>
                                  <a:pt x="83" y="7"/>
                                </a:moveTo>
                                <a:lnTo>
                                  <a:pt x="81" y="9"/>
                                </a:lnTo>
                                <a:lnTo>
                                  <a:pt x="39" y="45"/>
                                </a:lnTo>
                                <a:lnTo>
                                  <a:pt x="38" y="46"/>
                                </a:lnTo>
                                <a:lnTo>
                                  <a:pt x="40" y="46"/>
                                </a:lnTo>
                                <a:lnTo>
                                  <a:pt x="70" y="46"/>
                                </a:lnTo>
                                <a:lnTo>
                                  <a:pt x="70" y="45"/>
                                </a:lnTo>
                                <a:lnTo>
                                  <a:pt x="82" y="10"/>
                                </a:lnTo>
                                <a:lnTo>
                                  <a:pt x="83" y="7"/>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8DD09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8" name="Freeform 809"/>
                        <wps:cNvSpPr>
                          <a:spLocks/>
                        </wps:cNvSpPr>
                        <wps:spPr bwMode="gray">
                          <a:xfrm>
                            <a:off x="1490664" y="406401"/>
                            <a:ext cx="96837" cy="112712"/>
                          </a:xfrm>
                          <a:custGeom>
                            <a:avLst/>
                            <a:gdLst>
                              <a:gd name="T0" fmla="*/ 2147483647 w 61"/>
                              <a:gd name="T1" fmla="*/ 2147483647 h 71"/>
                              <a:gd name="T2" fmla="*/ 0 w 61"/>
                              <a:gd name="T3" fmla="*/ 2147483647 h 71"/>
                              <a:gd name="T4" fmla="*/ 2147483647 w 61"/>
                              <a:gd name="T5" fmla="*/ 0 h 71"/>
                              <a:gd name="T6" fmla="*/ 2147483647 w 61"/>
                              <a:gd name="T7" fmla="*/ 0 h 71"/>
                              <a:gd name="T8" fmla="*/ 2147483647 w 61"/>
                              <a:gd name="T9" fmla="*/ 2147483647 h 71"/>
                              <a:gd name="T10" fmla="*/ 2147483647 w 61"/>
                              <a:gd name="T11" fmla="*/ 2147483647 h 71"/>
                              <a:gd name="T12" fmla="*/ 0 60000 65536"/>
                              <a:gd name="T13" fmla="*/ 0 60000 65536"/>
                              <a:gd name="T14" fmla="*/ 0 60000 65536"/>
                              <a:gd name="T15" fmla="*/ 0 60000 65536"/>
                              <a:gd name="T16" fmla="*/ 0 60000 65536"/>
                              <a:gd name="T17" fmla="*/ 0 60000 65536"/>
                              <a:gd name="T18" fmla="*/ 0 w 61"/>
                              <a:gd name="T19" fmla="*/ 0 h 71"/>
                              <a:gd name="T20" fmla="*/ 61 w 61"/>
                              <a:gd name="T21" fmla="*/ 71 h 71"/>
                            </a:gdLst>
                            <a:ahLst/>
                            <a:cxnLst>
                              <a:cxn ang="T12">
                                <a:pos x="T0" y="T1"/>
                              </a:cxn>
                              <a:cxn ang="T13">
                                <a:pos x="T2" y="T3"/>
                              </a:cxn>
                              <a:cxn ang="T14">
                                <a:pos x="T4" y="T5"/>
                              </a:cxn>
                              <a:cxn ang="T15">
                                <a:pos x="T6" y="T7"/>
                              </a:cxn>
                              <a:cxn ang="T16">
                                <a:pos x="T8" y="T9"/>
                              </a:cxn>
                              <a:cxn ang="T17">
                                <a:pos x="T10" y="T11"/>
                              </a:cxn>
                            </a:cxnLst>
                            <a:rect l="T18" t="T19" r="T20" b="T21"/>
                            <a:pathLst>
                              <a:path w="61" h="71">
                                <a:moveTo>
                                  <a:pt x="9" y="71"/>
                                </a:moveTo>
                                <a:lnTo>
                                  <a:pt x="0" y="71"/>
                                </a:lnTo>
                                <a:lnTo>
                                  <a:pt x="52" y="0"/>
                                </a:lnTo>
                                <a:lnTo>
                                  <a:pt x="61" y="0"/>
                                </a:lnTo>
                                <a:lnTo>
                                  <a:pt x="9"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9B445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49" name="Freeform 810"/>
                        <wps:cNvSpPr>
                          <a:spLocks/>
                        </wps:cNvSpPr>
                        <wps:spPr bwMode="gray">
                          <a:xfrm>
                            <a:off x="1536701" y="406401"/>
                            <a:ext cx="173038" cy="112712"/>
                          </a:xfrm>
                          <a:custGeom>
                            <a:avLst/>
                            <a:gdLst>
                              <a:gd name="T0" fmla="*/ 2147483647 w 109"/>
                              <a:gd name="T1" fmla="*/ 2147483647 h 71"/>
                              <a:gd name="T2" fmla="*/ 2147483647 w 109"/>
                              <a:gd name="T3" fmla="*/ 2147483647 h 71"/>
                              <a:gd name="T4" fmla="*/ 2147483647 w 109"/>
                              <a:gd name="T5" fmla="*/ 2147483647 h 71"/>
                              <a:gd name="T6" fmla="*/ 2147483647 w 109"/>
                              <a:gd name="T7" fmla="*/ 2147483647 h 71"/>
                              <a:gd name="T8" fmla="*/ 2147483647 w 109"/>
                              <a:gd name="T9" fmla="*/ 2147483647 h 71"/>
                              <a:gd name="T10" fmla="*/ 0 w 109"/>
                              <a:gd name="T11" fmla="*/ 2147483647 h 71"/>
                              <a:gd name="T12" fmla="*/ 2147483647 w 109"/>
                              <a:gd name="T13" fmla="*/ 0 h 71"/>
                              <a:gd name="T14" fmla="*/ 2147483647 w 109"/>
                              <a:gd name="T15" fmla="*/ 0 h 71"/>
                              <a:gd name="T16" fmla="*/ 2147483647 w 109"/>
                              <a:gd name="T17" fmla="*/ 2147483647 h 71"/>
                              <a:gd name="T18" fmla="*/ 2147483647 w 109"/>
                              <a:gd name="T19" fmla="*/ 2147483647 h 71"/>
                              <a:gd name="T20" fmla="*/ 2147483647 w 109"/>
                              <a:gd name="T21" fmla="*/ 0 h 71"/>
                              <a:gd name="T22" fmla="*/ 2147483647 w 109"/>
                              <a:gd name="T23" fmla="*/ 0 h 71"/>
                              <a:gd name="T24" fmla="*/ 2147483647 w 109"/>
                              <a:gd name="T25" fmla="*/ 2147483647 h 71"/>
                              <a:gd name="T26" fmla="*/ 2147483647 w 109"/>
                              <a:gd name="T27" fmla="*/ 2147483647 h 71"/>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09"/>
                              <a:gd name="T43" fmla="*/ 0 h 71"/>
                              <a:gd name="T44" fmla="*/ 109 w 109"/>
                              <a:gd name="T45" fmla="*/ 71 h 71"/>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09" h="71">
                                <a:moveTo>
                                  <a:pt x="57" y="71"/>
                                </a:moveTo>
                                <a:lnTo>
                                  <a:pt x="45" y="71"/>
                                </a:lnTo>
                                <a:lnTo>
                                  <a:pt x="54" y="13"/>
                                </a:lnTo>
                                <a:lnTo>
                                  <a:pt x="53" y="12"/>
                                </a:lnTo>
                                <a:lnTo>
                                  <a:pt x="9" y="71"/>
                                </a:lnTo>
                                <a:lnTo>
                                  <a:pt x="0" y="71"/>
                                </a:lnTo>
                                <a:lnTo>
                                  <a:pt x="52" y="0"/>
                                </a:lnTo>
                                <a:lnTo>
                                  <a:pt x="66" y="0"/>
                                </a:lnTo>
                                <a:lnTo>
                                  <a:pt x="57" y="58"/>
                                </a:lnTo>
                                <a:lnTo>
                                  <a:pt x="58" y="58"/>
                                </a:lnTo>
                                <a:lnTo>
                                  <a:pt x="101" y="0"/>
                                </a:lnTo>
                                <a:lnTo>
                                  <a:pt x="109" y="0"/>
                                </a:lnTo>
                                <a:lnTo>
                                  <a:pt x="57" y="7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46092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0" name="Freeform 811"/>
                        <wps:cNvSpPr>
                          <a:spLocks/>
                        </wps:cNvSpPr>
                        <wps:spPr bwMode="gray">
                          <a:xfrm>
                            <a:off x="515938" y="403226"/>
                            <a:ext cx="142875" cy="119062"/>
                          </a:xfrm>
                          <a:custGeom>
                            <a:avLst/>
                            <a:gdLst>
                              <a:gd name="T0" fmla="*/ 2147483647 w 146"/>
                              <a:gd name="T1" fmla="*/ 2147483647 h 121"/>
                              <a:gd name="T2" fmla="*/ 2147483647 w 146"/>
                              <a:gd name="T3" fmla="*/ 2147483647 h 121"/>
                              <a:gd name="T4" fmla="*/ 2147483647 w 146"/>
                              <a:gd name="T5" fmla="*/ 2147483647 h 121"/>
                              <a:gd name="T6" fmla="*/ 2147483647 w 146"/>
                              <a:gd name="T7" fmla="*/ 2147483647 h 121"/>
                              <a:gd name="T8" fmla="*/ 2147483647 w 146"/>
                              <a:gd name="T9" fmla="*/ 2147483647 h 121"/>
                              <a:gd name="T10" fmla="*/ 0 w 146"/>
                              <a:gd name="T11" fmla="*/ 2147483647 h 121"/>
                              <a:gd name="T12" fmla="*/ 2147483647 w 146"/>
                              <a:gd name="T13" fmla="*/ 2147483647 h 121"/>
                              <a:gd name="T14" fmla="*/ 2147483647 w 146"/>
                              <a:gd name="T15" fmla="*/ 2147483647 h 121"/>
                              <a:gd name="T16" fmla="*/ 2147483647 w 146"/>
                              <a:gd name="T17" fmla="*/ 2147483647 h 121"/>
                              <a:gd name="T18" fmla="*/ 2147483647 w 146"/>
                              <a:gd name="T19" fmla="*/ 2147483647 h 121"/>
                              <a:gd name="T20" fmla="*/ 2147483647 w 146"/>
                              <a:gd name="T21" fmla="*/ 0 h 121"/>
                              <a:gd name="T22" fmla="*/ 2147483647 w 146"/>
                              <a:gd name="T23" fmla="*/ 2147483647 h 121"/>
                              <a:gd name="T24" fmla="*/ 2147483647 w 146"/>
                              <a:gd name="T25" fmla="*/ 2147483647 h 121"/>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46"/>
                              <a:gd name="T40" fmla="*/ 0 h 121"/>
                              <a:gd name="T41" fmla="*/ 146 w 146"/>
                              <a:gd name="T42" fmla="*/ 121 h 121"/>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46" h="121">
                                <a:moveTo>
                                  <a:pt x="132" y="19"/>
                                </a:moveTo>
                                <a:cubicBezTo>
                                  <a:pt x="126" y="16"/>
                                  <a:pt x="122" y="15"/>
                                  <a:pt x="113" y="15"/>
                                </a:cubicBezTo>
                                <a:cubicBezTo>
                                  <a:pt x="103" y="15"/>
                                  <a:pt x="89" y="18"/>
                                  <a:pt x="80" y="30"/>
                                </a:cubicBezTo>
                                <a:cubicBezTo>
                                  <a:pt x="63" y="53"/>
                                  <a:pt x="120" y="47"/>
                                  <a:pt x="91" y="86"/>
                                </a:cubicBezTo>
                                <a:cubicBezTo>
                                  <a:pt x="73" y="111"/>
                                  <a:pt x="46" y="121"/>
                                  <a:pt x="21" y="121"/>
                                </a:cubicBezTo>
                                <a:cubicBezTo>
                                  <a:pt x="13" y="121"/>
                                  <a:pt x="6" y="119"/>
                                  <a:pt x="0" y="116"/>
                                </a:cubicBezTo>
                                <a:cubicBezTo>
                                  <a:pt x="13" y="101"/>
                                  <a:pt x="13" y="101"/>
                                  <a:pt x="13" y="101"/>
                                </a:cubicBezTo>
                                <a:cubicBezTo>
                                  <a:pt x="17" y="103"/>
                                  <a:pt x="25" y="106"/>
                                  <a:pt x="34" y="106"/>
                                </a:cubicBezTo>
                                <a:cubicBezTo>
                                  <a:pt x="44" y="106"/>
                                  <a:pt x="62" y="101"/>
                                  <a:pt x="72" y="87"/>
                                </a:cubicBezTo>
                                <a:cubicBezTo>
                                  <a:pt x="91" y="61"/>
                                  <a:pt x="34" y="68"/>
                                  <a:pt x="60" y="32"/>
                                </a:cubicBezTo>
                                <a:cubicBezTo>
                                  <a:pt x="76" y="11"/>
                                  <a:pt x="101" y="0"/>
                                  <a:pt x="123" y="0"/>
                                </a:cubicBezTo>
                                <a:cubicBezTo>
                                  <a:pt x="131" y="0"/>
                                  <a:pt x="140" y="1"/>
                                  <a:pt x="146" y="4"/>
                                </a:cubicBezTo>
                                <a:lnTo>
                                  <a:pt x="132" y="19"/>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3399D2"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1" name="Freeform 812"/>
                        <wps:cNvSpPr>
                          <a:spLocks/>
                        </wps:cNvSpPr>
                        <wps:spPr bwMode="gray">
                          <a:xfrm>
                            <a:off x="615950" y="406401"/>
                            <a:ext cx="166688" cy="115887"/>
                          </a:xfrm>
                          <a:custGeom>
                            <a:avLst/>
                            <a:gdLst>
                              <a:gd name="T0" fmla="*/ 2147483647 w 169"/>
                              <a:gd name="T1" fmla="*/ 2147483647 h 119"/>
                              <a:gd name="T2" fmla="*/ 2147483647 w 169"/>
                              <a:gd name="T3" fmla="*/ 2147483647 h 119"/>
                              <a:gd name="T4" fmla="*/ 2147483647 w 169"/>
                              <a:gd name="T5" fmla="*/ 2147483647 h 119"/>
                              <a:gd name="T6" fmla="*/ 2147483647 w 169"/>
                              <a:gd name="T7" fmla="*/ 0 h 119"/>
                              <a:gd name="T8" fmla="*/ 2147483647 w 169"/>
                              <a:gd name="T9" fmla="*/ 0 h 119"/>
                              <a:gd name="T10" fmla="*/ 2147483647 w 169"/>
                              <a:gd name="T11" fmla="*/ 2147483647 h 119"/>
                              <a:gd name="T12" fmla="*/ 2147483647 w 169"/>
                              <a:gd name="T13" fmla="*/ 2147483647 h 119"/>
                              <a:gd name="T14" fmla="*/ 2147483647 w 169"/>
                              <a:gd name="T15" fmla="*/ 2147483647 h 119"/>
                              <a:gd name="T16" fmla="*/ 2147483647 w 169"/>
                              <a:gd name="T17" fmla="*/ 0 h 119"/>
                              <a:gd name="T18" fmla="*/ 2147483647 w 169"/>
                              <a:gd name="T19" fmla="*/ 0 h 119"/>
                              <a:gd name="T20" fmla="*/ 2147483647 w 169"/>
                              <a:gd name="T21" fmla="*/ 2147483647 h 119"/>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69"/>
                              <a:gd name="T34" fmla="*/ 0 h 119"/>
                              <a:gd name="T35" fmla="*/ 169 w 169"/>
                              <a:gd name="T36" fmla="*/ 119 h 119"/>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69" h="119">
                                <a:moveTo>
                                  <a:pt x="118" y="68"/>
                                </a:moveTo>
                                <a:cubicBezTo>
                                  <a:pt x="94" y="101"/>
                                  <a:pt x="64" y="119"/>
                                  <a:pt x="34" y="119"/>
                                </a:cubicBezTo>
                                <a:cubicBezTo>
                                  <a:pt x="4" y="119"/>
                                  <a:pt x="0" y="101"/>
                                  <a:pt x="24" y="68"/>
                                </a:cubicBezTo>
                                <a:cubicBezTo>
                                  <a:pt x="74" y="0"/>
                                  <a:pt x="74" y="0"/>
                                  <a:pt x="74" y="0"/>
                                </a:cubicBezTo>
                                <a:cubicBezTo>
                                  <a:pt x="92" y="0"/>
                                  <a:pt x="92" y="0"/>
                                  <a:pt x="92" y="0"/>
                                </a:cubicBezTo>
                                <a:cubicBezTo>
                                  <a:pt x="43" y="66"/>
                                  <a:pt x="43" y="66"/>
                                  <a:pt x="43" y="66"/>
                                </a:cubicBezTo>
                                <a:cubicBezTo>
                                  <a:pt x="26" y="89"/>
                                  <a:pt x="22" y="104"/>
                                  <a:pt x="45" y="104"/>
                                </a:cubicBezTo>
                                <a:cubicBezTo>
                                  <a:pt x="67" y="104"/>
                                  <a:pt x="86" y="89"/>
                                  <a:pt x="103" y="66"/>
                                </a:cubicBezTo>
                                <a:cubicBezTo>
                                  <a:pt x="152" y="0"/>
                                  <a:pt x="152" y="0"/>
                                  <a:pt x="152" y="0"/>
                                </a:cubicBezTo>
                                <a:cubicBezTo>
                                  <a:pt x="169" y="0"/>
                                  <a:pt x="169" y="0"/>
                                  <a:pt x="169" y="0"/>
                                </a:cubicBezTo>
                                <a:lnTo>
                                  <a:pt x="118" y="68"/>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7D80B"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2" name="Freeform 813"/>
                        <wps:cNvSpPr>
                          <a:spLocks noEditPoints="1"/>
                        </wps:cNvSpPr>
                        <wps:spPr bwMode="gray">
                          <a:xfrm>
                            <a:off x="72548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6"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6" y="0"/>
                                </a:lnTo>
                                <a:close/>
                                <a:moveTo>
                                  <a:pt x="63" y="55"/>
                                </a:moveTo>
                                <a:cubicBezTo>
                                  <a:pt x="80" y="55"/>
                                  <a:pt x="80" y="55"/>
                                  <a:pt x="80" y="55"/>
                                </a:cubicBezTo>
                                <a:cubicBezTo>
                                  <a:pt x="91" y="55"/>
                                  <a:pt x="108"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B2465C"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3" name="Freeform 814"/>
                        <wps:cNvSpPr>
                          <a:spLocks noEditPoints="1"/>
                        </wps:cNvSpPr>
                        <wps:spPr bwMode="gray">
                          <a:xfrm>
                            <a:off x="820738" y="406401"/>
                            <a:ext cx="155575" cy="114300"/>
                          </a:xfrm>
                          <a:custGeom>
                            <a:avLst/>
                            <a:gdLst>
                              <a:gd name="T0" fmla="*/ 2147483647 w 158"/>
                              <a:gd name="T1" fmla="*/ 0 h 117"/>
                              <a:gd name="T2" fmla="*/ 2147483647 w 158"/>
                              <a:gd name="T3" fmla="*/ 0 h 117"/>
                              <a:gd name="T4" fmla="*/ 2147483647 w 158"/>
                              <a:gd name="T5" fmla="*/ 2147483647 h 117"/>
                              <a:gd name="T6" fmla="*/ 2147483647 w 158"/>
                              <a:gd name="T7" fmla="*/ 2147483647 h 117"/>
                              <a:gd name="T8" fmla="*/ 2147483647 w 158"/>
                              <a:gd name="T9" fmla="*/ 2147483647 h 117"/>
                              <a:gd name="T10" fmla="*/ 2147483647 w 158"/>
                              <a:gd name="T11" fmla="*/ 2147483647 h 117"/>
                              <a:gd name="T12" fmla="*/ 0 w 158"/>
                              <a:gd name="T13" fmla="*/ 2147483647 h 117"/>
                              <a:gd name="T14" fmla="*/ 2147483647 w 158"/>
                              <a:gd name="T15" fmla="*/ 0 h 117"/>
                              <a:gd name="T16" fmla="*/ 2147483647 w 158"/>
                              <a:gd name="T17" fmla="*/ 2147483647 h 117"/>
                              <a:gd name="T18" fmla="*/ 2147483647 w 158"/>
                              <a:gd name="T19" fmla="*/ 2147483647 h 117"/>
                              <a:gd name="T20" fmla="*/ 2147483647 w 158"/>
                              <a:gd name="T21" fmla="*/ 2147483647 h 117"/>
                              <a:gd name="T22" fmla="*/ 2147483647 w 158"/>
                              <a:gd name="T23" fmla="*/ 2147483647 h 117"/>
                              <a:gd name="T24" fmla="*/ 2147483647 w 158"/>
                              <a:gd name="T25" fmla="*/ 2147483647 h 117"/>
                              <a:gd name="T26" fmla="*/ 2147483647 w 158"/>
                              <a:gd name="T27" fmla="*/ 2147483647 h 117"/>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60000 65536"/>
                              <a:gd name="T40" fmla="*/ 0 60000 65536"/>
                              <a:gd name="T41" fmla="*/ 0 60000 65536"/>
                              <a:gd name="T42" fmla="*/ 0 w 158"/>
                              <a:gd name="T43" fmla="*/ 0 h 117"/>
                              <a:gd name="T44" fmla="*/ 158 w 158"/>
                              <a:gd name="T45" fmla="*/ 117 h 117"/>
                            </a:gdLst>
                            <a:ahLst/>
                            <a:cxnLst>
                              <a:cxn ang="T28">
                                <a:pos x="T0" y="T1"/>
                              </a:cxn>
                              <a:cxn ang="T29">
                                <a:pos x="T2" y="T3"/>
                              </a:cxn>
                              <a:cxn ang="T30">
                                <a:pos x="T4" y="T5"/>
                              </a:cxn>
                              <a:cxn ang="T31">
                                <a:pos x="T6" y="T7"/>
                              </a:cxn>
                              <a:cxn ang="T32">
                                <a:pos x="T8" y="T9"/>
                              </a:cxn>
                              <a:cxn ang="T33">
                                <a:pos x="T10" y="T11"/>
                              </a:cxn>
                              <a:cxn ang="T34">
                                <a:pos x="T12" y="T13"/>
                              </a:cxn>
                              <a:cxn ang="T35">
                                <a:pos x="T14" y="T15"/>
                              </a:cxn>
                              <a:cxn ang="T36">
                                <a:pos x="T16" y="T17"/>
                              </a:cxn>
                              <a:cxn ang="T37">
                                <a:pos x="T18" y="T19"/>
                              </a:cxn>
                              <a:cxn ang="T38">
                                <a:pos x="T20" y="T21"/>
                              </a:cxn>
                              <a:cxn ang="T39">
                                <a:pos x="T22" y="T23"/>
                              </a:cxn>
                              <a:cxn ang="T40">
                                <a:pos x="T24" y="T25"/>
                              </a:cxn>
                              <a:cxn ang="T41">
                                <a:pos x="T26" y="T27"/>
                              </a:cxn>
                            </a:cxnLst>
                            <a:rect l="T42" t="T43" r="T44" b="T45"/>
                            <a:pathLst>
                              <a:path w="158" h="117">
                                <a:moveTo>
                                  <a:pt x="87" y="0"/>
                                </a:moveTo>
                                <a:cubicBezTo>
                                  <a:pt x="118" y="0"/>
                                  <a:pt x="118" y="0"/>
                                  <a:pt x="118" y="0"/>
                                </a:cubicBezTo>
                                <a:cubicBezTo>
                                  <a:pt x="143" y="0"/>
                                  <a:pt x="158" y="8"/>
                                  <a:pt x="138" y="35"/>
                                </a:cubicBezTo>
                                <a:cubicBezTo>
                                  <a:pt x="119" y="61"/>
                                  <a:pt x="91" y="70"/>
                                  <a:pt x="69" y="70"/>
                                </a:cubicBezTo>
                                <a:cubicBezTo>
                                  <a:pt x="52" y="70"/>
                                  <a:pt x="52" y="70"/>
                                  <a:pt x="52" y="70"/>
                                </a:cubicBezTo>
                                <a:cubicBezTo>
                                  <a:pt x="18" y="117"/>
                                  <a:pt x="18" y="117"/>
                                  <a:pt x="18" y="117"/>
                                </a:cubicBezTo>
                                <a:cubicBezTo>
                                  <a:pt x="0" y="117"/>
                                  <a:pt x="0" y="117"/>
                                  <a:pt x="0" y="117"/>
                                </a:cubicBezTo>
                                <a:lnTo>
                                  <a:pt x="87" y="0"/>
                                </a:lnTo>
                                <a:close/>
                                <a:moveTo>
                                  <a:pt x="63" y="55"/>
                                </a:moveTo>
                                <a:cubicBezTo>
                                  <a:pt x="80" y="55"/>
                                  <a:pt x="80" y="55"/>
                                  <a:pt x="80" y="55"/>
                                </a:cubicBezTo>
                                <a:cubicBezTo>
                                  <a:pt x="91" y="55"/>
                                  <a:pt x="109" y="50"/>
                                  <a:pt x="120" y="35"/>
                                </a:cubicBezTo>
                                <a:cubicBezTo>
                                  <a:pt x="131" y="20"/>
                                  <a:pt x="119" y="15"/>
                                  <a:pt x="108" y="15"/>
                                </a:cubicBezTo>
                                <a:cubicBezTo>
                                  <a:pt x="93" y="15"/>
                                  <a:pt x="93" y="15"/>
                                  <a:pt x="93" y="15"/>
                                </a:cubicBezTo>
                                <a:lnTo>
                                  <a:pt x="63" y="55"/>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8887E"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4" name="Freeform 815"/>
                        <wps:cNvSpPr>
                          <a:spLocks/>
                        </wps:cNvSpPr>
                        <wps:spPr bwMode="gray">
                          <a:xfrm>
                            <a:off x="915988" y="406401"/>
                            <a:ext cx="101600" cy="114300"/>
                          </a:xfrm>
                          <a:custGeom>
                            <a:avLst/>
                            <a:gdLst>
                              <a:gd name="T0" fmla="*/ 2147483647 w 64"/>
                              <a:gd name="T1" fmla="*/ 0 h 72"/>
                              <a:gd name="T2" fmla="*/ 2147483647 w 64"/>
                              <a:gd name="T3" fmla="*/ 0 h 72"/>
                              <a:gd name="T4" fmla="*/ 2147483647 w 64"/>
                              <a:gd name="T5" fmla="*/ 2147483647 h 72"/>
                              <a:gd name="T6" fmla="*/ 2147483647 w 64"/>
                              <a:gd name="T7" fmla="*/ 2147483647 h 72"/>
                              <a:gd name="T8" fmla="*/ 2147483647 w 64"/>
                              <a:gd name="T9" fmla="*/ 2147483647 h 72"/>
                              <a:gd name="T10" fmla="*/ 0 w 64"/>
                              <a:gd name="T11" fmla="*/ 2147483647 h 72"/>
                              <a:gd name="T12" fmla="*/ 2147483647 w 64"/>
                              <a:gd name="T13" fmla="*/ 0 h 72"/>
                              <a:gd name="T14" fmla="*/ 0 60000 65536"/>
                              <a:gd name="T15" fmla="*/ 0 60000 65536"/>
                              <a:gd name="T16" fmla="*/ 0 60000 65536"/>
                              <a:gd name="T17" fmla="*/ 0 60000 65536"/>
                              <a:gd name="T18" fmla="*/ 0 60000 65536"/>
                              <a:gd name="T19" fmla="*/ 0 60000 65536"/>
                              <a:gd name="T20" fmla="*/ 0 60000 65536"/>
                              <a:gd name="T21" fmla="*/ 0 w 64"/>
                              <a:gd name="T22" fmla="*/ 0 h 72"/>
                              <a:gd name="T23" fmla="*/ 64 w 64"/>
                              <a:gd name="T24" fmla="*/ 72 h 72"/>
                            </a:gdLst>
                            <a:ahLst/>
                            <a:cxnLst>
                              <a:cxn ang="T14">
                                <a:pos x="T0" y="T1"/>
                              </a:cxn>
                              <a:cxn ang="T15">
                                <a:pos x="T2" y="T3"/>
                              </a:cxn>
                              <a:cxn ang="T16">
                                <a:pos x="T4" y="T5"/>
                              </a:cxn>
                              <a:cxn ang="T17">
                                <a:pos x="T6" y="T7"/>
                              </a:cxn>
                              <a:cxn ang="T18">
                                <a:pos x="T8" y="T9"/>
                              </a:cxn>
                              <a:cxn ang="T19">
                                <a:pos x="T10" y="T11"/>
                              </a:cxn>
                              <a:cxn ang="T20">
                                <a:pos x="T12" y="T13"/>
                              </a:cxn>
                            </a:cxnLst>
                            <a:rect l="T21" t="T22" r="T23" b="T24"/>
                            <a:pathLst>
                              <a:path w="64" h="72">
                                <a:moveTo>
                                  <a:pt x="54" y="0"/>
                                </a:moveTo>
                                <a:lnTo>
                                  <a:pt x="64" y="0"/>
                                </a:lnTo>
                                <a:lnTo>
                                  <a:pt x="18" y="63"/>
                                </a:lnTo>
                                <a:lnTo>
                                  <a:pt x="49" y="63"/>
                                </a:lnTo>
                                <a:lnTo>
                                  <a:pt x="43"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63EA89"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5" name="Freeform 816"/>
                        <wps:cNvSpPr>
                          <a:spLocks/>
                        </wps:cNvSpPr>
                        <wps:spPr bwMode="gray">
                          <a:xfrm>
                            <a:off x="1011238" y="406401"/>
                            <a:ext cx="147637" cy="114300"/>
                          </a:xfrm>
                          <a:custGeom>
                            <a:avLst/>
                            <a:gdLst>
                              <a:gd name="T0" fmla="*/ 2147483647 w 93"/>
                              <a:gd name="T1" fmla="*/ 2147483647 h 72"/>
                              <a:gd name="T2" fmla="*/ 2147483647 w 93"/>
                              <a:gd name="T3" fmla="*/ 0 h 72"/>
                              <a:gd name="T4" fmla="*/ 2147483647 w 93"/>
                              <a:gd name="T5" fmla="*/ 0 h 72"/>
                              <a:gd name="T6" fmla="*/ 2147483647 w 93"/>
                              <a:gd name="T7" fmla="*/ 2147483647 h 72"/>
                              <a:gd name="T8" fmla="*/ 2147483647 w 93"/>
                              <a:gd name="T9" fmla="*/ 0 h 72"/>
                              <a:gd name="T10" fmla="*/ 2147483647 w 93"/>
                              <a:gd name="T11" fmla="*/ 0 h 72"/>
                              <a:gd name="T12" fmla="*/ 2147483647 w 93"/>
                              <a:gd name="T13" fmla="*/ 2147483647 h 72"/>
                              <a:gd name="T14" fmla="*/ 2147483647 w 93"/>
                              <a:gd name="T15" fmla="*/ 2147483647 h 72"/>
                              <a:gd name="T16" fmla="*/ 0 w 93"/>
                              <a:gd name="T17" fmla="*/ 2147483647 h 72"/>
                              <a:gd name="T18" fmla="*/ 2147483647 w 93"/>
                              <a:gd name="T19" fmla="*/ 2147483647 h 72"/>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93"/>
                              <a:gd name="T31" fmla="*/ 0 h 72"/>
                              <a:gd name="T32" fmla="*/ 93 w 93"/>
                              <a:gd name="T33" fmla="*/ 72 h 72"/>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93" h="72">
                                <a:moveTo>
                                  <a:pt x="22" y="42"/>
                                </a:moveTo>
                                <a:lnTo>
                                  <a:pt x="24" y="0"/>
                                </a:lnTo>
                                <a:lnTo>
                                  <a:pt x="37" y="0"/>
                                </a:lnTo>
                                <a:lnTo>
                                  <a:pt x="35" y="32"/>
                                </a:lnTo>
                                <a:lnTo>
                                  <a:pt x="80" y="0"/>
                                </a:lnTo>
                                <a:lnTo>
                                  <a:pt x="93" y="0"/>
                                </a:lnTo>
                                <a:lnTo>
                                  <a:pt x="33" y="42"/>
                                </a:lnTo>
                                <a:lnTo>
                                  <a:pt x="11" y="72"/>
                                </a:lnTo>
                                <a:lnTo>
                                  <a:pt x="0" y="72"/>
                                </a:lnTo>
                                <a:lnTo>
                                  <a:pt x="22" y="42"/>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3539F3"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6" name="Freeform 817"/>
                        <wps:cNvSpPr>
                          <a:spLocks/>
                        </wps:cNvSpPr>
                        <wps:spPr bwMode="gray">
                          <a:xfrm>
                            <a:off x="1147764" y="403226"/>
                            <a:ext cx="157162" cy="119062"/>
                          </a:xfrm>
                          <a:custGeom>
                            <a:avLst/>
                            <a:gdLst>
                              <a:gd name="T0" fmla="*/ 2147483647 w 159"/>
                              <a:gd name="T1" fmla="*/ 2147483647 h 121"/>
                              <a:gd name="T2" fmla="*/ 2147483647 w 159"/>
                              <a:gd name="T3" fmla="*/ 2147483647 h 121"/>
                              <a:gd name="T4" fmla="*/ 2147483647 w 159"/>
                              <a:gd name="T5" fmla="*/ 2147483647 h 121"/>
                              <a:gd name="T6" fmla="*/ 2147483647 w 159"/>
                              <a:gd name="T7" fmla="*/ 2147483647 h 121"/>
                              <a:gd name="T8" fmla="*/ 2147483647 w 159"/>
                              <a:gd name="T9" fmla="*/ 2147483647 h 121"/>
                              <a:gd name="T10" fmla="*/ 2147483647 w 159"/>
                              <a:gd name="T11" fmla="*/ 2147483647 h 121"/>
                              <a:gd name="T12" fmla="*/ 2147483647 w 159"/>
                              <a:gd name="T13" fmla="*/ 2147483647 h 121"/>
                              <a:gd name="T14" fmla="*/ 2147483647 w 159"/>
                              <a:gd name="T15" fmla="*/ 2147483647 h 121"/>
                              <a:gd name="T16" fmla="*/ 2147483647 w 159"/>
                              <a:gd name="T17" fmla="*/ 0 h 121"/>
                              <a:gd name="T18" fmla="*/ 2147483647 w 159"/>
                              <a:gd name="T19" fmla="*/ 2147483647 h 121"/>
                              <a:gd name="T20" fmla="*/ 2147483647 w 159"/>
                              <a:gd name="T21" fmla="*/ 2147483647 h 12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w 159"/>
                              <a:gd name="T34" fmla="*/ 0 h 121"/>
                              <a:gd name="T35" fmla="*/ 159 w 159"/>
                              <a:gd name="T36" fmla="*/ 121 h 121"/>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T33" t="T34" r="T35" b="T36"/>
                            <a:pathLst>
                              <a:path w="159" h="121">
                                <a:moveTo>
                                  <a:pt x="146" y="21"/>
                                </a:moveTo>
                                <a:cubicBezTo>
                                  <a:pt x="141" y="17"/>
                                  <a:pt x="135" y="15"/>
                                  <a:pt x="126" y="15"/>
                                </a:cubicBezTo>
                                <a:cubicBezTo>
                                  <a:pt x="98" y="15"/>
                                  <a:pt x="65" y="34"/>
                                  <a:pt x="45" y="60"/>
                                </a:cubicBezTo>
                                <a:cubicBezTo>
                                  <a:pt x="25" y="88"/>
                                  <a:pt x="32" y="106"/>
                                  <a:pt x="57" y="106"/>
                                </a:cubicBezTo>
                                <a:cubicBezTo>
                                  <a:pt x="66" y="106"/>
                                  <a:pt x="79" y="104"/>
                                  <a:pt x="88" y="101"/>
                                </a:cubicBezTo>
                                <a:cubicBezTo>
                                  <a:pt x="77" y="117"/>
                                  <a:pt x="77" y="117"/>
                                  <a:pt x="77" y="117"/>
                                </a:cubicBezTo>
                                <a:cubicBezTo>
                                  <a:pt x="65" y="120"/>
                                  <a:pt x="53" y="121"/>
                                  <a:pt x="46" y="121"/>
                                </a:cubicBezTo>
                                <a:cubicBezTo>
                                  <a:pt x="8" y="121"/>
                                  <a:pt x="0" y="97"/>
                                  <a:pt x="27" y="60"/>
                                </a:cubicBezTo>
                                <a:cubicBezTo>
                                  <a:pt x="54" y="24"/>
                                  <a:pt x="98" y="0"/>
                                  <a:pt x="136" y="0"/>
                                </a:cubicBezTo>
                                <a:cubicBezTo>
                                  <a:pt x="145" y="0"/>
                                  <a:pt x="153" y="1"/>
                                  <a:pt x="159" y="5"/>
                                </a:cubicBezTo>
                                <a:lnTo>
                                  <a:pt x="146" y="21"/>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FDB55C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7" name="Freeform 818"/>
                        <wps:cNvSpPr>
                          <a:spLocks/>
                        </wps:cNvSpPr>
                        <wps:spPr bwMode="gray">
                          <a:xfrm>
                            <a:off x="1243014" y="406401"/>
                            <a:ext cx="176212" cy="114300"/>
                          </a:xfrm>
                          <a:custGeom>
                            <a:avLst/>
                            <a:gdLst>
                              <a:gd name="T0" fmla="*/ 2147483647 w 111"/>
                              <a:gd name="T1" fmla="*/ 0 h 72"/>
                              <a:gd name="T2" fmla="*/ 2147483647 w 111"/>
                              <a:gd name="T3" fmla="*/ 0 h 72"/>
                              <a:gd name="T4" fmla="*/ 2147483647 w 111"/>
                              <a:gd name="T5" fmla="*/ 2147483647 h 72"/>
                              <a:gd name="T6" fmla="*/ 2147483647 w 111"/>
                              <a:gd name="T7" fmla="*/ 2147483647 h 72"/>
                              <a:gd name="T8" fmla="*/ 2147483647 w 111"/>
                              <a:gd name="T9" fmla="*/ 0 h 72"/>
                              <a:gd name="T10" fmla="*/ 2147483647 w 111"/>
                              <a:gd name="T11" fmla="*/ 0 h 72"/>
                              <a:gd name="T12" fmla="*/ 2147483647 w 111"/>
                              <a:gd name="T13" fmla="*/ 2147483647 h 72"/>
                              <a:gd name="T14" fmla="*/ 2147483647 w 111"/>
                              <a:gd name="T15" fmla="*/ 2147483647 h 72"/>
                              <a:gd name="T16" fmla="*/ 2147483647 w 111"/>
                              <a:gd name="T17" fmla="*/ 2147483647 h 72"/>
                              <a:gd name="T18" fmla="*/ 2147483647 w 111"/>
                              <a:gd name="T19" fmla="*/ 2147483647 h 72"/>
                              <a:gd name="T20" fmla="*/ 2147483647 w 111"/>
                              <a:gd name="T21" fmla="*/ 2147483647 h 72"/>
                              <a:gd name="T22" fmla="*/ 0 w 111"/>
                              <a:gd name="T23" fmla="*/ 2147483647 h 72"/>
                              <a:gd name="T24" fmla="*/ 2147483647 w 111"/>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1"/>
                              <a:gd name="T40" fmla="*/ 0 h 72"/>
                              <a:gd name="T41" fmla="*/ 111 w 111"/>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1" h="72">
                                <a:moveTo>
                                  <a:pt x="53" y="0"/>
                                </a:moveTo>
                                <a:lnTo>
                                  <a:pt x="64" y="0"/>
                                </a:lnTo>
                                <a:lnTo>
                                  <a:pt x="42" y="30"/>
                                </a:lnTo>
                                <a:lnTo>
                                  <a:pt x="78" y="30"/>
                                </a:lnTo>
                                <a:lnTo>
                                  <a:pt x="100" y="0"/>
                                </a:lnTo>
                                <a:lnTo>
                                  <a:pt x="111" y="0"/>
                                </a:lnTo>
                                <a:lnTo>
                                  <a:pt x="58" y="72"/>
                                </a:lnTo>
                                <a:lnTo>
                                  <a:pt x="47" y="72"/>
                                </a:lnTo>
                                <a:lnTo>
                                  <a:pt x="71" y="39"/>
                                </a:lnTo>
                                <a:lnTo>
                                  <a:pt x="35" y="39"/>
                                </a:lnTo>
                                <a:lnTo>
                                  <a:pt x="11" y="72"/>
                                </a:lnTo>
                                <a:lnTo>
                                  <a:pt x="0" y="72"/>
                                </a:lnTo>
                                <a:lnTo>
                                  <a:pt x="53"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64D64B"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8" name="Freeform 819"/>
                        <wps:cNvSpPr>
                          <a:spLocks noEditPoints="1"/>
                        </wps:cNvSpPr>
                        <wps:spPr bwMode="gray">
                          <a:xfrm>
                            <a:off x="1350964" y="406401"/>
                            <a:ext cx="153987" cy="114300"/>
                          </a:xfrm>
                          <a:custGeom>
                            <a:avLst/>
                            <a:gdLst>
                              <a:gd name="T0" fmla="*/ 2147483647 w 97"/>
                              <a:gd name="T1" fmla="*/ 0 h 72"/>
                              <a:gd name="T2" fmla="*/ 2147483647 w 97"/>
                              <a:gd name="T3" fmla="*/ 0 h 72"/>
                              <a:gd name="T4" fmla="*/ 2147483647 w 97"/>
                              <a:gd name="T5" fmla="*/ 2147483647 h 72"/>
                              <a:gd name="T6" fmla="*/ 2147483647 w 97"/>
                              <a:gd name="T7" fmla="*/ 2147483647 h 72"/>
                              <a:gd name="T8" fmla="*/ 2147483647 w 97"/>
                              <a:gd name="T9" fmla="*/ 2147483647 h 72"/>
                              <a:gd name="T10" fmla="*/ 2147483647 w 97"/>
                              <a:gd name="T11" fmla="*/ 2147483647 h 72"/>
                              <a:gd name="T12" fmla="*/ 2147483647 w 97"/>
                              <a:gd name="T13" fmla="*/ 2147483647 h 72"/>
                              <a:gd name="T14" fmla="*/ 0 w 97"/>
                              <a:gd name="T15" fmla="*/ 2147483647 h 72"/>
                              <a:gd name="T16" fmla="*/ 2147483647 w 97"/>
                              <a:gd name="T17" fmla="*/ 0 h 72"/>
                              <a:gd name="T18" fmla="*/ 2147483647 w 97"/>
                              <a:gd name="T19" fmla="*/ 2147483647 h 72"/>
                              <a:gd name="T20" fmla="*/ 2147483647 w 97"/>
                              <a:gd name="T21" fmla="*/ 2147483647 h 72"/>
                              <a:gd name="T22" fmla="*/ 2147483647 w 97"/>
                              <a:gd name="T23" fmla="*/ 2147483647 h 72"/>
                              <a:gd name="T24" fmla="*/ 2147483647 w 97"/>
                              <a:gd name="T25" fmla="*/ 2147483647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97"/>
                              <a:gd name="T40" fmla="*/ 0 h 72"/>
                              <a:gd name="T41" fmla="*/ 97 w 97"/>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97" h="72">
                                <a:moveTo>
                                  <a:pt x="86" y="0"/>
                                </a:moveTo>
                                <a:lnTo>
                                  <a:pt x="97" y="0"/>
                                </a:lnTo>
                                <a:lnTo>
                                  <a:pt x="76" y="72"/>
                                </a:lnTo>
                                <a:lnTo>
                                  <a:pt x="64" y="72"/>
                                </a:lnTo>
                                <a:lnTo>
                                  <a:pt x="70" y="54"/>
                                </a:lnTo>
                                <a:lnTo>
                                  <a:pt x="33" y="54"/>
                                </a:lnTo>
                                <a:lnTo>
                                  <a:pt x="12" y="72"/>
                                </a:lnTo>
                                <a:lnTo>
                                  <a:pt x="0" y="72"/>
                                </a:lnTo>
                                <a:lnTo>
                                  <a:pt x="86" y="0"/>
                                </a:lnTo>
                                <a:close/>
                                <a:moveTo>
                                  <a:pt x="84" y="10"/>
                                </a:moveTo>
                                <a:lnTo>
                                  <a:pt x="43" y="45"/>
                                </a:lnTo>
                                <a:lnTo>
                                  <a:pt x="73" y="45"/>
                                </a:lnTo>
                                <a:lnTo>
                                  <a:pt x="84" y="1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5BDF0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59" name="Freeform 820"/>
                        <wps:cNvSpPr>
                          <a:spLocks/>
                        </wps:cNvSpPr>
                        <wps:spPr bwMode="gray">
                          <a:xfrm>
                            <a:off x="1487489" y="406401"/>
                            <a:ext cx="103187" cy="114300"/>
                          </a:xfrm>
                          <a:custGeom>
                            <a:avLst/>
                            <a:gdLst>
                              <a:gd name="T0" fmla="*/ 2147483647 w 65"/>
                              <a:gd name="T1" fmla="*/ 0 h 72"/>
                              <a:gd name="T2" fmla="*/ 2147483647 w 65"/>
                              <a:gd name="T3" fmla="*/ 0 h 72"/>
                              <a:gd name="T4" fmla="*/ 2147483647 w 65"/>
                              <a:gd name="T5" fmla="*/ 2147483647 h 72"/>
                              <a:gd name="T6" fmla="*/ 0 w 65"/>
                              <a:gd name="T7" fmla="*/ 2147483647 h 72"/>
                              <a:gd name="T8" fmla="*/ 2147483647 w 65"/>
                              <a:gd name="T9" fmla="*/ 0 h 72"/>
                              <a:gd name="T10" fmla="*/ 0 60000 65536"/>
                              <a:gd name="T11" fmla="*/ 0 60000 65536"/>
                              <a:gd name="T12" fmla="*/ 0 60000 65536"/>
                              <a:gd name="T13" fmla="*/ 0 60000 65536"/>
                              <a:gd name="T14" fmla="*/ 0 60000 65536"/>
                              <a:gd name="T15" fmla="*/ 0 w 65"/>
                              <a:gd name="T16" fmla="*/ 0 h 72"/>
                              <a:gd name="T17" fmla="*/ 65 w 65"/>
                              <a:gd name="T18" fmla="*/ 72 h 72"/>
                            </a:gdLst>
                            <a:ahLst/>
                            <a:cxnLst>
                              <a:cxn ang="T10">
                                <a:pos x="T0" y="T1"/>
                              </a:cxn>
                              <a:cxn ang="T11">
                                <a:pos x="T2" y="T3"/>
                              </a:cxn>
                              <a:cxn ang="T12">
                                <a:pos x="T4" y="T5"/>
                              </a:cxn>
                              <a:cxn ang="T13">
                                <a:pos x="T6" y="T7"/>
                              </a:cxn>
                              <a:cxn ang="T14">
                                <a:pos x="T8" y="T9"/>
                              </a:cxn>
                            </a:cxnLst>
                            <a:rect l="T15" t="T16" r="T17" b="T18"/>
                            <a:pathLst>
                              <a:path w="65" h="72">
                                <a:moveTo>
                                  <a:pt x="54" y="0"/>
                                </a:moveTo>
                                <a:lnTo>
                                  <a:pt x="65" y="0"/>
                                </a:lnTo>
                                <a:lnTo>
                                  <a:pt x="11"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58A46D"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s:wsp>
                        <wps:cNvPr id="60" name="Freeform 821"/>
                        <wps:cNvSpPr>
                          <a:spLocks/>
                        </wps:cNvSpPr>
                        <wps:spPr bwMode="gray">
                          <a:xfrm>
                            <a:off x="1533526" y="406401"/>
                            <a:ext cx="179388" cy="114300"/>
                          </a:xfrm>
                          <a:custGeom>
                            <a:avLst/>
                            <a:gdLst>
                              <a:gd name="T0" fmla="*/ 2147483647 w 113"/>
                              <a:gd name="T1" fmla="*/ 0 h 72"/>
                              <a:gd name="T2" fmla="*/ 2147483647 w 113"/>
                              <a:gd name="T3" fmla="*/ 0 h 72"/>
                              <a:gd name="T4" fmla="*/ 2147483647 w 113"/>
                              <a:gd name="T5" fmla="*/ 2147483647 h 72"/>
                              <a:gd name="T6" fmla="*/ 2147483647 w 113"/>
                              <a:gd name="T7" fmla="*/ 2147483647 h 72"/>
                              <a:gd name="T8" fmla="*/ 2147483647 w 113"/>
                              <a:gd name="T9" fmla="*/ 0 h 72"/>
                              <a:gd name="T10" fmla="*/ 2147483647 w 113"/>
                              <a:gd name="T11" fmla="*/ 0 h 72"/>
                              <a:gd name="T12" fmla="*/ 2147483647 w 113"/>
                              <a:gd name="T13" fmla="*/ 2147483647 h 72"/>
                              <a:gd name="T14" fmla="*/ 2147483647 w 113"/>
                              <a:gd name="T15" fmla="*/ 2147483647 h 72"/>
                              <a:gd name="T16" fmla="*/ 2147483647 w 113"/>
                              <a:gd name="T17" fmla="*/ 2147483647 h 72"/>
                              <a:gd name="T18" fmla="*/ 2147483647 w 113"/>
                              <a:gd name="T19" fmla="*/ 2147483647 h 72"/>
                              <a:gd name="T20" fmla="*/ 2147483647 w 113"/>
                              <a:gd name="T21" fmla="*/ 2147483647 h 72"/>
                              <a:gd name="T22" fmla="*/ 0 w 113"/>
                              <a:gd name="T23" fmla="*/ 2147483647 h 72"/>
                              <a:gd name="T24" fmla="*/ 2147483647 w 113"/>
                              <a:gd name="T25" fmla="*/ 0 h 72"/>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 name="T36" fmla="*/ 0 60000 65536"/>
                              <a:gd name="T37" fmla="*/ 0 60000 65536"/>
                              <a:gd name="T38" fmla="*/ 0 60000 65536"/>
                              <a:gd name="T39" fmla="*/ 0 w 113"/>
                              <a:gd name="T40" fmla="*/ 0 h 72"/>
                              <a:gd name="T41" fmla="*/ 113 w 113"/>
                              <a:gd name="T42" fmla="*/ 72 h 72"/>
                            </a:gdLst>
                            <a:ahLst/>
                            <a:cxnLst>
                              <a:cxn ang="T26">
                                <a:pos x="T0" y="T1"/>
                              </a:cxn>
                              <a:cxn ang="T27">
                                <a:pos x="T2" y="T3"/>
                              </a:cxn>
                              <a:cxn ang="T28">
                                <a:pos x="T4" y="T5"/>
                              </a:cxn>
                              <a:cxn ang="T29">
                                <a:pos x="T6" y="T7"/>
                              </a:cxn>
                              <a:cxn ang="T30">
                                <a:pos x="T8" y="T9"/>
                              </a:cxn>
                              <a:cxn ang="T31">
                                <a:pos x="T10" y="T11"/>
                              </a:cxn>
                              <a:cxn ang="T32">
                                <a:pos x="T12" y="T13"/>
                              </a:cxn>
                              <a:cxn ang="T33">
                                <a:pos x="T14" y="T15"/>
                              </a:cxn>
                              <a:cxn ang="T34">
                                <a:pos x="T16" y="T17"/>
                              </a:cxn>
                              <a:cxn ang="T35">
                                <a:pos x="T18" y="T19"/>
                              </a:cxn>
                              <a:cxn ang="T36">
                                <a:pos x="T20" y="T21"/>
                              </a:cxn>
                              <a:cxn ang="T37">
                                <a:pos x="T22" y="T23"/>
                              </a:cxn>
                              <a:cxn ang="T38">
                                <a:pos x="T24" y="T25"/>
                              </a:cxn>
                            </a:cxnLst>
                            <a:rect l="T39" t="T40" r="T41" b="T42"/>
                            <a:pathLst>
                              <a:path w="113" h="72">
                                <a:moveTo>
                                  <a:pt x="54" y="0"/>
                                </a:moveTo>
                                <a:lnTo>
                                  <a:pt x="69" y="0"/>
                                </a:lnTo>
                                <a:lnTo>
                                  <a:pt x="59" y="58"/>
                                </a:lnTo>
                                <a:lnTo>
                                  <a:pt x="103" y="0"/>
                                </a:lnTo>
                                <a:lnTo>
                                  <a:pt x="113" y="0"/>
                                </a:lnTo>
                                <a:lnTo>
                                  <a:pt x="60" y="72"/>
                                </a:lnTo>
                                <a:lnTo>
                                  <a:pt x="46" y="72"/>
                                </a:lnTo>
                                <a:lnTo>
                                  <a:pt x="56" y="13"/>
                                </a:lnTo>
                                <a:lnTo>
                                  <a:pt x="12" y="72"/>
                                </a:lnTo>
                                <a:lnTo>
                                  <a:pt x="0" y="72"/>
                                </a:lnTo>
                                <a:lnTo>
                                  <a:pt x="54" y="0"/>
                                </a:lnTo>
                                <a:close/>
                              </a:path>
                            </a:pathLst>
                          </a:custGeom>
                          <a:solidFill>
                            <a:srgbClr val="D4051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1799A7" w14:textId="77777777" w:rsidR="002F6236" w:rsidRDefault="002F6236" w:rsidP="000F6A88">
                              <w:pPr>
                                <w:rPr>
                                  <w:rFonts w:eastAsia="Times New Roman"/>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77A0AF" id="Gruppieren 9" o:spid="_x0000_s1033" style="position:absolute;margin-left:779.75pt;margin-top:667.3pt;width:141.85pt;height:33.25pt;z-index:251652608" coordsize="22288,5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">
                <v:shape id="Freeform 771" o:spid="_x0000_s1034" style="position:absolute;top:5064;width:22288;height:143;visibility:visible;mso-wrap-style:square;v-text-anchor:top" coordsize="1404,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" adj="-11796480,,5400" path="m,l1404,r,9l,9,,xe" stroked="f">
                  <v:stroke joinstyle="round"/>
                  <v:formulas/>
                  <v:path arrowok="t" o:connecttype="custom" o:connectlocs="0,0;2147483646,0;2147483646,2147483646;0,2147483646;0,0;0,0" o:connectangles="0,0,0,0,0,0" textboxrect="0,0,1404,9"/>
                  <v:textbox>
                    <w:txbxContent>
                      <w:p w14:paraId="7857DDA2" w14:textId="77777777" w:rsidR="002F6236" w:rsidRDefault="002F6236" w:rsidP="000F6A88">
                        <w:pPr>
                          <w:rPr>
                            <w:rFonts w:eastAsia="Times New Roman"/>
                          </w:rPr>
                        </w:pPr>
                      </w:p>
                    </w:txbxContent>
                  </v:textbox>
                </v:shape>
                <v:shape id="Freeform 772" o:spid="_x0000_s1035" style="position:absolute;top:4064;width:22288;height:127;visibility:visible;mso-wrap-style:square;v-text-anchor:top" coordsize="1404,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" adj="-11796480,,5400" path="m,l1404,r,8l,8,,xe" stroked="f">
                  <v:stroke joinstyle="round"/>
                  <v:formulas/>
                  <v:path arrowok="t" o:connecttype="custom" o:connectlocs="0,0;2147483646,0;2147483646,2147483646;0,2147483646;0,0;0,0" o:connectangles="0,0,0,0,0,0" textboxrect="0,0,1404,8"/>
                  <v:textbox>
                    <w:txbxContent>
                      <w:p w14:paraId="3B833AB4" w14:textId="77777777" w:rsidR="002F6236" w:rsidRDefault="002F6236" w:rsidP="000F6A88">
                        <w:pPr>
                          <w:rPr>
                            <w:rFonts w:eastAsia="Times New Roman"/>
                          </w:rPr>
                        </w:pPr>
                      </w:p>
                    </w:txbxContent>
                  </v:textbox>
                </v:shape>
                <v:shape id="Freeform 773" o:spid="_x0000_s1036" style="position:absolute;top:4572;width:22288;height:127;visibility:visible;mso-wrap-style:square;v-text-anchor:top" coordsize="1404,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" adj="-11796480,,5400" path="m,l1404,r,8l,8,,xe" stroked="f">
                  <v:stroke joinstyle="round"/>
                  <v:formulas/>
                  <v:path arrowok="t" o:connecttype="custom" o:connectlocs="0,0;2147483646,0;2147483646,2147483646;0,2147483646;0,0;0,0" o:connectangles="0,0,0,0,0,0" textboxrect="0,0,1404,8"/>
                  <v:textbox>
                    <w:txbxContent>
                      <w:p w14:paraId="40F999CA" w14:textId="77777777" w:rsidR="002F6236" w:rsidRDefault="002F6236" w:rsidP="000F6A88">
                        <w:pPr>
                          <w:rPr>
                            <w:rFonts w:eastAsia="Times New Roman"/>
                          </w:rPr>
                        </w:pPr>
                      </w:p>
                    </w:txbxContent>
                  </v:textbox>
                </v:shape>
                <v:shape id="Freeform 774" o:spid="_x0000_s1037" style="position:absolute;left:3206;width:5938;height:1857;visibility:visible;mso-wrap-style:square;v-text-anchor:top" coordsize="604,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" adj="-11796480,,5400" path="m72,c71,1,2,94,,97v4,,395,,395,c404,97,409,99,411,102v2,4,,9,-6,17c405,119,368,169,368,169v-2,4,-6,9,-4,13c366,186,372,188,384,188v,,161,,162,c546,187,593,123,593,123v8,-10,11,-23,11,-36c604,76,602,64,596,53,579,19,540,,490,,490,,73,,72,xe" fillcolor="#d40511" stroked="f">
                  <v:stroke joinstyle="miter"/>
                  <v:formulas/>
                  <v:path arrowok="t" o:connecttype="custom" o:connectlocs="2147483646,0;0,2147483646;2147483646,2147483646;2147483646,2147483646;2147483646,2147483646;2147483646,2147483646;2147483646,2147483646;2147483646,2147483646;2147483646,2147483646;2147483646,2147483646;2147483646,2147483646;2147483646,2147483646;2147483646,0;2147483646,0" o:connectangles="0,0,0,0,0,0,0,0,0,0,0,0,0,0" textboxrect="0,0,604,188"/>
                  <v:textbox>
                    <w:txbxContent>
                      <w:p w14:paraId="530B0C13" w14:textId="77777777" w:rsidR="002F6236" w:rsidRDefault="002F6236" w:rsidP="000F6A88">
                        <w:pPr>
                          <w:rPr>
                            <w:rFonts w:eastAsia="Times New Roman"/>
                          </w:rPr>
                        </w:pPr>
                      </w:p>
                    </w:txbxContent>
                  </v:textbox>
                </v:shape>
                <v:shape id="Freeform 775" o:spid="_x0000_s1038" style="position:absolute;left:2921;top:1222;width:5445;height:1937;visibility:visible;mso-wrap-style:square;v-text-anchor:top" coordsize="555,19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" adj="-11796480,,5400" path="m325,v,,-179,,-180,c144,1,2,194,,197v3,,354,,354,c461,197,526,131,555,91v-3,,-240,,-240,c302,91,295,89,293,84v-3,-4,2,-10,5,-14c319,41,319,41,319,41,335,20,335,20,335,20v5,-8,7,-13,5,-16c339,1,334,,325,xe" fillcolor="#d40511" stroked="f">
                  <v:stroke joinstyle="miter"/>
                  <v:formulas/>
                  <v:path arrowok="t" o:connecttype="custom" o:connectlocs="2147483646,0;2147483646,0;0,2147483646;2147483646,2147483646;2147483646,2147483646;2147483646,2147483646;2147483646,2147483646;2147483646,2147483646;2147483646,2147483646;2147483646,2147483646;2147483646,2147483646;2147483646,0" o:connectangles="0,0,0,0,0,0,0,0,0,0,0,0" textboxrect="0,0,555,197"/>
                  <v:textbox>
                    <w:txbxContent>
                      <w:p w14:paraId="1486788D" w14:textId="77777777" w:rsidR="002F6236" w:rsidRDefault="002F6236" w:rsidP="000F6A88">
                        <w:pPr>
                          <w:rPr>
                            <w:rFonts w:eastAsia="Times New Roman"/>
                          </w:rPr>
                        </w:pPr>
                      </w:p>
                    </w:txbxContent>
                  </v:textbox>
                </v:shape>
                <v:shape id="Freeform 776" o:spid="_x0000_s1039" style="position:absolute;left:8286;top:2111;width:2810;height:1048;visibility:visible;mso-wrap-style:square;v-text-anchor:top" coordsize="285,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" adj="-11796480,,5400" path="m78,c76,3,9,94,,106v4,,206,,207,c208,105,283,2,285,,282,,79,,78,xe" fillcolor="#d40511" stroked="f">
                  <v:stroke joinstyle="miter"/>
                  <v:formulas/>
                  <v:path arrowok="t" o:connecttype="custom" o:connectlocs="2147483646,0;0,2147483646;2147483646,2147483646;2147483646,0;2147483646,0" o:connectangles="0,0,0,0,0" textboxrect="0,0,285,106"/>
                  <v:textbox>
                    <w:txbxContent>
                      <w:p w14:paraId="695AB215" w14:textId="77777777" w:rsidR="002F6236" w:rsidRDefault="002F6236" w:rsidP="000F6A88">
                        <w:pPr>
                          <w:rPr>
                            <w:rFonts w:eastAsia="Times New Roman"/>
                          </w:rPr>
                        </w:pPr>
                      </w:p>
                    </w:txbxContent>
                  </v:textbox>
                </v:shape>
                <v:shape id="Freeform 777" o:spid="_x0000_s1040" style="position:absolute;left:9239;width:6366;height:1857;visibility:visible;mso-wrap-style:square;v-text-anchor:top" coordsize="647,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" adj="-11796480,,5400" path="m440,v,1,-80,109,-80,109c265,109,265,109,265,109v,,78,-107,80,-109c342,,140,,139,,138,1,2,185,,188v4,,508,,509,c509,187,645,2,647,,644,,441,,440,xe" fillcolor="#d40511" stroked="f">
                  <v:stroke joinstyle="miter"/>
                  <v:formulas/>
                  <v:path arrowok="t" o:connecttype="custom" o:connectlocs="2147483646,0;2147483646,2147483646;2147483646,2147483646;2147483646,0;2147483646,0;0,2147483646;2147483646,2147483646;2147483646,0;2147483646,0" o:connectangles="0,0,0,0,0,0,0,0,0" textboxrect="0,0,647,188"/>
                  <v:textbox>
                    <w:txbxContent>
                      <w:p w14:paraId="504A9A02" w14:textId="77777777" w:rsidR="002F6236" w:rsidRDefault="002F6236" w:rsidP="000F6A88">
                        <w:pPr>
                          <w:rPr>
                            <w:rFonts w:eastAsia="Times New Roman"/>
                          </w:rPr>
                        </w:pPr>
                      </w:p>
                    </w:txbxContent>
                  </v:textbox>
                </v:shape>
                <v:shape id="Freeform 778" o:spid="_x0000_s1041" style="position:absolute;left:11255;top:2111;width:2810;height:1048;visibility:visible;mso-wrap-style:square;v-text-anchor:top" coordsize="285,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" adj="-11796480,,5400" path="m78,c75,3,9,94,,106v3,,206,,207,c207,105,283,2,285,,281,,79,,78,xe" fillcolor="#d40511" stroked="f">
                  <v:stroke joinstyle="miter"/>
                  <v:formulas/>
                  <v:path arrowok="t" o:connecttype="custom" o:connectlocs="2147483646,0;0,2147483646;2147483646,2147483646;2147483646,0;2147483646,0" o:connectangles="0,0,0,0,0" textboxrect="0,0,285,106"/>
                  <v:textbox>
                    <w:txbxContent>
                      <w:p w14:paraId="68509325" w14:textId="77777777" w:rsidR="002F6236" w:rsidRDefault="002F6236" w:rsidP="000F6A88">
                        <w:pPr>
                          <w:rPr>
                            <w:rFonts w:eastAsia="Times New Roman"/>
                          </w:rPr>
                        </w:pPr>
                      </w:p>
                    </w:txbxContent>
                  </v:textbox>
                </v:shape>
                <v:shape id="Freeform 779" o:spid="_x0000_s1042" style="position:absolute;top:2524;width:2984;height:206;visibility:visible;mso-wrap-style:square;v-text-anchor:top" coordsize="303,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" adj="-11796480,,5400" path="m,c,1,,20,,21v1,,286,,287,c287,21,301,2,303,,299,,1,,,xe" fillcolor="#d40511" stroked="f">
                  <v:stroke joinstyle="miter"/>
                  <v:formulas/>
                  <v:path arrowok="t" o:connecttype="custom" o:connectlocs="0,0;0,2147483646;2147483646,2147483646;2147483646,0;0,0" o:connectangles="0,0,0,0,0" textboxrect="0,0,303,21"/>
                  <v:textbox>
                    <w:txbxContent>
                      <w:p w14:paraId="4096A967" w14:textId="77777777" w:rsidR="002F6236" w:rsidRDefault="002F6236" w:rsidP="000F6A88">
                        <w:pPr>
                          <w:rPr>
                            <w:rFonts w:eastAsia="Times New Roman"/>
                          </w:rPr>
                        </w:pPr>
                      </w:p>
                    </w:txbxContent>
                  </v:textbox>
                </v:shape>
                <v:shape id="Freeform 780" o:spid="_x0000_s1043" style="position:absolute;top:2111;width:3286;height:206;visibility:visible;mso-wrap-style:square;v-text-anchor:top" coordsize="334,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" adj="-11796480,,5400" path="m,c,1,,19,,21v1,,317,,318,c319,20,332,2,334,,331,,1,,,xe" fillcolor="#d40511" stroked="f">
                  <v:stroke joinstyle="miter"/>
                  <v:formulas/>
                  <v:path arrowok="t" o:connecttype="custom" o:connectlocs="0,0;0,2147483646;2147483646,2147483646;2147483646,0;0,0" o:connectangles="0,0,0,0,0" textboxrect="0,0,334,21"/>
                  <v:textbox>
                    <w:txbxContent>
                      <w:p w14:paraId="2BF5D1AC" w14:textId="77777777" w:rsidR="002F6236" w:rsidRDefault="002F6236" w:rsidP="000F6A88">
                        <w:pPr>
                          <w:rPr>
                            <w:rFonts w:eastAsia="Times New Roman"/>
                          </w:rPr>
                        </w:pPr>
                      </w:p>
                    </w:txbxContent>
                  </v:textbox>
                </v:shape>
                <v:shape id="Freeform 781" o:spid="_x0000_s1044" style="position:absolute;top:2936;width:2667;height:223;visibility:visible;mso-wrap-style:square;v-text-anchor:top" coordsize="271,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" adj="-11796480,,5400" path="m,c,2,,20,,22v1,,255,,256,c256,21,270,3,271,,268,,1,,,xe" fillcolor="#d40511" stroked="f">
                  <v:stroke joinstyle="miter"/>
                  <v:formulas/>
                  <v:path arrowok="t" o:connecttype="custom" o:connectlocs="0,0;0,2147483646;2147483646,2147483646;2147483646,0;0,0" o:connectangles="0,0,0,0,0" textboxrect="0,0,271,22"/>
                  <v:textbox>
                    <w:txbxContent>
                      <w:p w14:paraId="1FB71747" w14:textId="77777777" w:rsidR="002F6236" w:rsidRDefault="002F6236" w:rsidP="000F6A88">
                        <w:pPr>
                          <w:rPr>
                            <w:rFonts w:eastAsia="Times New Roman"/>
                          </w:rPr>
                        </w:pPr>
                      </w:p>
                    </w:txbxContent>
                  </v:textbox>
                </v:shape>
                <v:shape id="Freeform 782" o:spid="_x0000_s1045" style="position:absolute;left:19319;top:2524;width:2969;height:206;visibility:visible;mso-wrap-style:square;v-text-anchor:top" coordsize="302,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" adj="-11796480,,5400" path="m16,c16,1,2,19,,21v4,,300,,302,c302,20,302,1,302,,300,,17,,16,xe" fillcolor="#d40511" stroked="f">
                  <v:stroke joinstyle="miter"/>
                  <v:formulas/>
                  <v:path arrowok="t" o:connecttype="custom" o:connectlocs="2147483646,0;0,2147483646;2147483646,2147483646;2147483646,0;2147483646,0" o:connectangles="0,0,0,0,0" textboxrect="0,0,302,21"/>
                  <v:textbox>
                    <w:txbxContent>
                      <w:p w14:paraId="28C9E99D" w14:textId="77777777" w:rsidR="002F6236" w:rsidRDefault="002F6236" w:rsidP="000F6A88">
                        <w:pPr>
                          <w:rPr>
                            <w:rFonts w:eastAsia="Times New Roman"/>
                          </w:rPr>
                        </w:pPr>
                      </w:p>
                    </w:txbxContent>
                  </v:textbox>
                </v:shape>
                <v:shape id="Freeform 783" o:spid="_x0000_s1046" style="position:absolute;left:19002;top:2936;width:3286;height:223;visibility:visible;mso-wrap-style:square;v-text-anchor:top" coordsize="333,2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" adj="-11796480,,5400" path="m16,c15,1,2,19,,22v3,,331,,333,c333,20,333,2,333,,331,,17,,16,xe" fillcolor="#d40511" stroked="f">
                  <v:stroke joinstyle="miter"/>
                  <v:formulas/>
                  <v:path arrowok="t" o:connecttype="custom" o:connectlocs="2147483646,0;0,2147483646;2147483646,2147483646;2147483646,0;2147483646,0" o:connectangles="0,0,0,0,0" textboxrect="0,0,333,22"/>
                  <v:textbox>
                    <w:txbxContent>
                      <w:p w14:paraId="4B353F6D" w14:textId="77777777" w:rsidR="002F6236" w:rsidRDefault="002F6236" w:rsidP="000F6A88">
                        <w:pPr>
                          <w:rPr>
                            <w:rFonts w:eastAsia="Times New Roman"/>
                          </w:rPr>
                        </w:pPr>
                      </w:p>
                    </w:txbxContent>
                  </v:textbox>
                </v:shape>
                <v:shape id="Freeform 784" o:spid="_x0000_s1047" style="position:absolute;left:19621;top:2111;width:2667;height:206;visibility:visible;mso-wrap-style:square;v-text-anchor:top" coordsize="270,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" adj="-11796480,,5400" path="m15,c15,,1,19,,21v3,,268,,270,c270,19,270,1,270,,268,,16,,15,xe" fillcolor="#d40511" stroked="f">
                  <v:stroke joinstyle="miter"/>
                  <v:formulas/>
                  <v:path arrowok="t" o:connecttype="custom" o:connectlocs="2147483646,0;0,2147483646;2147483646,2147483646;2147483646,0;2147483646,0" o:connectangles="0,0,0,0,0" textboxrect="0,0,270,21"/>
                  <v:textbox>
                    <w:txbxContent>
                      <w:p w14:paraId="298CC722" w14:textId="77777777" w:rsidR="002F6236" w:rsidRDefault="002F6236" w:rsidP="000F6A88">
                        <w:pPr>
                          <w:rPr>
                            <w:rFonts w:eastAsia="Times New Roman"/>
                          </w:rPr>
                        </w:pPr>
                      </w:p>
                    </w:txbxContent>
                  </v:textbox>
                </v:shape>
                <v:shape id="Freeform 785" o:spid="_x0000_s1048" style="position:absolute;left:14922;width:3524;height:1857;visibility:visible;mso-wrap-style:square;v-text-anchor:top" coordsize="358,18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" adj="-11796480,,5400" path="m139,c134,6,12,172,,188v4,,219,,219,c220,187,356,2,358,,355,,140,,139,xe" fillcolor="#d40511" stroked="f">
                  <v:stroke joinstyle="miter"/>
                  <v:formulas/>
                  <v:path arrowok="t" o:connecttype="custom" o:connectlocs="2147483646,0;0,2147483646;2147483646,2147483646;2147483646,0;2147483646,0" o:connectangles="0,0,0,0,0" textboxrect="0,0,358,188"/>
                  <v:textbox>
                    <w:txbxContent>
                      <w:p w14:paraId="204EE59D" w14:textId="77777777" w:rsidR="002F6236" w:rsidRDefault="002F6236" w:rsidP="000F6A88">
                        <w:pPr>
                          <w:rPr>
                            <w:rFonts w:eastAsia="Times New Roman"/>
                          </w:rPr>
                        </w:pPr>
                      </w:p>
                    </w:txbxContent>
                  </v:textbox>
                </v:shape>
                <v:shape id="Freeform 786" o:spid="_x0000_s1049" style="position:absolute;left:14430;top:2111;width:4953;height:1048;visibility:visible;mso-wrap-style:square;v-text-anchor:top" coordsize="504,106"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" adj="-11796480,,5400" path="m32,c32,,10,30,10,30,3,39,,48,,57v,6,1,11,3,15c14,93,46,106,92,106v,,333,,334,c427,105,502,2,504,,501,,33,,32,xe" fillcolor="#d40511" stroked="f">
                  <v:stroke joinstyle="miter"/>
                  <v:formulas/>
                  <v:path arrowok="t" o:connecttype="custom" o:connectlocs="2147483646,0;2147483646,2147483646;0,2147483646;2147483646,2147483646;2147483646,2147483646;2147483646,2147483646;2147483646,0;2147483646,0" o:connectangles="0,0,0,0,0,0,0,0" textboxrect="0,0,504,106"/>
                  <v:textbox>
                    <w:txbxContent>
                      <w:p w14:paraId="5501578C" w14:textId="77777777" w:rsidR="002F6236" w:rsidRDefault="002F6236" w:rsidP="000F6A88">
                        <w:pPr>
                          <w:rPr>
                            <w:rFonts w:eastAsia="Times New Roman"/>
                          </w:rPr>
                        </w:pPr>
                      </w:p>
                    </w:txbxContent>
                  </v:textbox>
                </v:shape>
                <v:shape id="Freeform 787" o:spid="_x0000_s1050" style="position:absolute;left:2905;top:1206;width:5492;height:1953;visibility:visible;mso-wrap-style:square;v-text-anchor:top" coordsize="558,198"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" adj="-11796480,,5400" path="m,198c145,,145,,145,v,,162,,181,c346,,346,8,336,21,326,35,309,58,299,71v-5,7,-14,20,17,20c558,91,558,91,558,91,538,118,472,198,355,198l,198xe" fillcolor="#d40511" stroked="f">
                  <v:stroke joinstyle="miter"/>
                  <v:formulas/>
                  <v:path arrowok="t" o:connecttype="custom" o:connectlocs="0,2147483646;2147483646,0;2147483646,0;2147483646,2147483646;2147483646,2147483646;2147483646,2147483646;2147483646,2147483646;2147483646,2147483646;0,2147483646" o:connectangles="0,0,0,0,0,0,0,0,0" textboxrect="0,0,558,198"/>
                  <v:textbox>
                    <w:txbxContent>
                      <w:p w14:paraId="2173E938" w14:textId="77777777" w:rsidR="002F6236" w:rsidRDefault="002F6236" w:rsidP="000F6A88">
                        <w:pPr>
                          <w:rPr>
                            <w:rFonts w:eastAsia="Times New Roman"/>
                          </w:rPr>
                        </w:pPr>
                      </w:p>
                    </w:txbxContent>
                  </v:textbox>
                </v:shape>
                <v:shape id="Freeform 788" o:spid="_x0000_s1051" style="position:absolute;left:8286;top:2095;width:2826;height:1064;visibility:visible;mso-wrap-style:square;v-text-anchor:top" coordsize="287,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" adj="-11796480,,5400" path="m287,c208,107,208,107,208,107,,107,,107,,107,,107,79,,79,l287,xe" fillcolor="#d40511" stroked="f">
                  <v:stroke joinstyle="miter"/>
                  <v:formulas/>
                  <v:path arrowok="t" o:connecttype="custom" o:connectlocs="2147483646,0;2147483646,2147483646;0,2147483646;2147483646,0;2147483646,0" o:connectangles="0,0,0,0,0" textboxrect="0,0,287,107"/>
                  <v:textbox>
                    <w:txbxContent>
                      <w:p w14:paraId="410758CE" w14:textId="77777777" w:rsidR="002F6236" w:rsidRDefault="002F6236" w:rsidP="000F6A88">
                        <w:pPr>
                          <w:rPr>
                            <w:rFonts w:eastAsia="Times New Roman"/>
                          </w:rPr>
                        </w:pPr>
                      </w:p>
                    </w:txbxContent>
                  </v:textbox>
                </v:shape>
                <v:shape id="Freeform 789" o:spid="_x0000_s1052" style="position:absolute;left:9239;width:6382;height:1857;visibility:visible;mso-wrap-style:square;v-text-anchor:top" coordsize="402,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" adj="-11796480,,5400" path="m316,117l,117,86,,215,,166,67r57,l273,,402,,316,117xe" fillcolor="#d40511" stroked="f">
                  <v:stroke joinstyle="miter"/>
                  <v:formulas/>
                  <v:path arrowok="t" o:connecttype="custom" o:connectlocs="2147483646,2147483646;0,2147483646;2147483646,0;2147483646,0;2147483646,2147483646;2147483646,2147483646;2147483646,0;2147483646,0;2147483646,2147483646" o:connectangles="0,0,0,0,0,0,0,0,0" textboxrect="0,0,402,117"/>
                  <v:textbox>
                    <w:txbxContent>
                      <w:p w14:paraId="1C1A173E" w14:textId="77777777" w:rsidR="002F6236" w:rsidRDefault="002F6236" w:rsidP="000F6A88">
                        <w:pPr>
                          <w:rPr>
                            <w:rFonts w:eastAsia="Times New Roman"/>
                          </w:rPr>
                        </w:pPr>
                      </w:p>
                    </w:txbxContent>
                  </v:textbox>
                </v:shape>
                <v:shape id="Freeform 790" o:spid="_x0000_s1053" style="position:absolute;top:2508;width:3000;height:238;visibility:visible;mso-wrap-style:square;v-text-anchor:top" coordsize="189,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" adj="-11796480,,5400" path="m,l189,,178,15,,15,,xe" fillcolor="#d40511" stroked="f">
                  <v:stroke joinstyle="miter"/>
                  <v:formulas/>
                  <v:path arrowok="t" o:connecttype="custom" o:connectlocs="0,0;2147483646,0;2147483646,2147483646;0,2147483646;0,0" o:connectangles="0,0,0,0,0" textboxrect="0,0,189,15"/>
                  <v:textbox>
                    <w:txbxContent>
                      <w:p w14:paraId="35F53B7A" w14:textId="77777777" w:rsidR="002F6236" w:rsidRDefault="002F6236" w:rsidP="000F6A88">
                        <w:pPr>
                          <w:rPr>
                            <w:rFonts w:eastAsia="Times New Roman"/>
                          </w:rPr>
                        </w:pPr>
                      </w:p>
                    </w:txbxContent>
                  </v:textbox>
                </v:shape>
                <v:shape id="Freeform 791" o:spid="_x0000_s1054" style="position:absolute;top:2095;width:3302;height:238;visibility:visible;mso-wrap-style:square;v-text-anchor:top" coordsize="208,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" adj="-11796480,,5400" path="m,l208,,198,15,,15,,xe" fillcolor="#d40511" stroked="f">
                  <v:stroke joinstyle="miter"/>
                  <v:formulas/>
                  <v:path arrowok="t" o:connecttype="custom" o:connectlocs="0,0;2147483646,0;2147483646,2147483646;0,2147483646;0,0" o:connectangles="0,0,0,0,0" textboxrect="0,0,208,15"/>
                  <v:textbox>
                    <w:txbxContent>
                      <w:p w14:paraId="04299C54" w14:textId="77777777" w:rsidR="002F6236" w:rsidRDefault="002F6236" w:rsidP="000F6A88">
                        <w:pPr>
                          <w:rPr>
                            <w:rFonts w:eastAsia="Times New Roman"/>
                          </w:rPr>
                        </w:pPr>
                      </w:p>
                    </w:txbxContent>
                  </v:textbox>
                </v:shape>
                <v:shape id="Freeform 792" o:spid="_x0000_s1055" style="position:absolute;top:2936;width:2682;height:223;visibility:visible;mso-wrap-style:square;v-text-anchor:top" coordsize="169,14"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" adj="-11796480,,5400" path="m,l169,,159,14,,14,,xe" fillcolor="#d40511" stroked="f">
                  <v:stroke joinstyle="miter"/>
                  <v:formulas/>
                  <v:path arrowok="t" o:connecttype="custom" o:connectlocs="0,0;2147483646,0;2147483646,2147483646;0,2147483646;0,0" o:connectangles="0,0,0,0,0" textboxrect="0,0,169,14"/>
                  <v:textbox>
                    <w:txbxContent>
                      <w:p w14:paraId="14E7A4C2" w14:textId="77777777" w:rsidR="002F6236" w:rsidRDefault="002F6236" w:rsidP="000F6A88">
                        <w:pPr>
                          <w:rPr>
                            <w:rFonts w:eastAsia="Times New Roman"/>
                          </w:rPr>
                        </w:pPr>
                      </w:p>
                    </w:txbxContent>
                  </v:textbox>
                </v:shape>
                <v:shape id="Freeform 793" o:spid="_x0000_s1056" style="position:absolute;left:3190;width:6144;height:1857;visibility:visible;mso-wrap-style:square;v-text-anchor:top" coordsize="625,19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" adj="-11796480,,5400" path="m72,c,99,,99,,99v396,,396,,396,c415,99,415,106,405,120v-9,13,-26,36,-36,50c364,177,354,190,385,190v162,,162,,162,c547,190,573,154,595,124,625,84,597,,491,l72,xe" fillcolor="#d40511" stroked="f">
                  <v:stroke joinstyle="miter"/>
                  <v:formulas/>
                  <v:path arrowok="t" o:connecttype="custom" o:connectlocs="2147483646,0;0,2147483646;2147483646,2147483646;2147483646,2147483646;2147483646,2147483646;2147483646,2147483646;2147483646,2147483646;2147483646,2147483646;2147483646,0;2147483646,0" o:connectangles="0,0,0,0,0,0,0,0,0,0" textboxrect="0,0,625,190"/>
                  <v:textbox>
                    <w:txbxContent>
                      <w:p w14:paraId="796416B8" w14:textId="77777777" w:rsidR="002F6236" w:rsidRDefault="002F6236" w:rsidP="000F6A88">
                        <w:pPr>
                          <w:rPr>
                            <w:rFonts w:eastAsia="Times New Roman"/>
                          </w:rPr>
                        </w:pPr>
                      </w:p>
                    </w:txbxContent>
                  </v:textbox>
                </v:shape>
                <v:shape id="Freeform 794" o:spid="_x0000_s1057" style="position:absolute;left:11255;top:2095;width:2826;height:1064;visibility:visible;mso-wrap-style:square;v-text-anchor:top" coordsize="287,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" adj="-11796480,,5400" path="m287,c208,107,208,107,208,107,,107,,107,,107,,107,79,,79,l287,xe" fillcolor="#d40511" stroked="f">
                  <v:stroke joinstyle="miter"/>
                  <v:formulas/>
                  <v:path arrowok="t" o:connecttype="custom" o:connectlocs="2147483646,0;2147483646,2147483646;0,2147483646;2147483646,0;2147483646,0" o:connectangles="0,0,0,0,0" textboxrect="0,0,287,107"/>
                  <v:textbox>
                    <w:txbxContent>
                      <w:p w14:paraId="1BF8908A" w14:textId="77777777" w:rsidR="002F6236" w:rsidRDefault="002F6236" w:rsidP="000F6A88">
                        <w:pPr>
                          <w:rPr>
                            <w:rFonts w:eastAsia="Times New Roman"/>
                          </w:rPr>
                        </w:pPr>
                      </w:p>
                    </w:txbxContent>
                  </v:textbox>
                </v:shape>
                <v:shape id="Freeform 795" o:spid="_x0000_s1058" style="position:absolute;left:14922;width:3540;height:1857;visibility:visible;mso-wrap-style:square;v-text-anchor:top" coordsize="360,190"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" adj="-11796480,,5400" path="m360,c221,190,221,190,221,190,,190,,190,,190,,190,139,,139,l360,xe" fillcolor="#d40511" stroked="f">
                  <v:stroke joinstyle="miter"/>
                  <v:formulas/>
                  <v:path arrowok="t" o:connecttype="custom" o:connectlocs="2147483646,0;2147483646,2147483646;0,2147483646;2147483646,0;2147483646,0" o:connectangles="0,0,0,0,0" textboxrect="0,0,360,190"/>
                  <v:textbox>
                    <w:txbxContent>
                      <w:p w14:paraId="570EB235" w14:textId="77777777" w:rsidR="002F6236" w:rsidRDefault="002F6236" w:rsidP="000F6A88">
                        <w:pPr>
                          <w:rPr>
                            <w:rFonts w:eastAsia="Times New Roman"/>
                          </w:rPr>
                        </w:pPr>
                      </w:p>
                    </w:txbxContent>
                  </v:textbox>
                </v:shape>
                <v:shape id="Freeform 796" o:spid="_x0000_s1059" style="position:absolute;left:14255;top:2095;width:5144;height:1064;visibility:visible;mso-wrap-style:square;v-text-anchor:top" coordsize="523,10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" adj="-11796480,,5400" path="m49,c49,,34,21,26,31,,66,23,107,109,107v335,,335,,335,c523,,523,,523,l49,xe" fillcolor="#d40511" stroked="f">
                  <v:stroke joinstyle="miter"/>
                  <v:formulas/>
                  <v:path arrowok="t" o:connecttype="custom" o:connectlocs="2147483646,0;2147483646,2147483646;2147483646,2147483646;2147483646,2147483646;2147483646,0;2147483646,0" o:connectangles="0,0,0,0,0,0" textboxrect="0,0,523,107"/>
                  <v:textbox>
                    <w:txbxContent>
                      <w:p w14:paraId="0C90EA6A" w14:textId="77777777" w:rsidR="002F6236" w:rsidRDefault="002F6236" w:rsidP="000F6A88">
                        <w:pPr>
                          <w:rPr>
                            <w:rFonts w:eastAsia="Times New Roman"/>
                          </w:rPr>
                        </w:pPr>
                      </w:p>
                    </w:txbxContent>
                  </v:textbox>
                </v:shape>
                <v:shape id="Freeform 797" o:spid="_x0000_s1060" style="position:absolute;left:19304;top:2508;width:2984;height:238;visibility:visible;mso-wrap-style:square;v-text-anchor:top" coordsize="188,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" adj="-11796480,,5400" path="m188,15l,15,11,,188,r,15xe" fillcolor="#d40511" stroked="f">
                  <v:stroke joinstyle="miter"/>
                  <v:formulas/>
                  <v:path arrowok="t" o:connecttype="custom" o:connectlocs="2147483646,2147483646;0,2147483646;2147483646,0;2147483646,0;2147483646,2147483646" o:connectangles="0,0,0,0,0" textboxrect="0,0,188,15"/>
                  <v:textbox>
                    <w:txbxContent>
                      <w:p w14:paraId="26A928C7" w14:textId="77777777" w:rsidR="002F6236" w:rsidRDefault="002F6236" w:rsidP="000F6A88">
                        <w:pPr>
                          <w:rPr>
                            <w:rFonts w:eastAsia="Times New Roman"/>
                          </w:rPr>
                        </w:pPr>
                      </w:p>
                    </w:txbxContent>
                  </v:textbox>
                </v:shape>
                <v:shape id="Freeform 798" o:spid="_x0000_s1061" style="position:absolute;left:19002;top:2936;width:3286;height:223;visibility:visible;mso-wrap-style:square;v-text-anchor:top" coordsize="207,14"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" adj="-11796480,,5400" path="m207,14l,14,10,,207,r,14xe" fillcolor="#d40511" stroked="f">
                  <v:stroke joinstyle="miter"/>
                  <v:formulas/>
                  <v:path arrowok="t" o:connecttype="custom" o:connectlocs="2147483646,2147483646;0,2147483646;2147483646,0;2147483646,0;2147483646,2147483646" o:connectangles="0,0,0,0,0" textboxrect="0,0,207,14"/>
                  <v:textbox>
                    <w:txbxContent>
                      <w:p w14:paraId="5FFDA15D" w14:textId="77777777" w:rsidR="002F6236" w:rsidRDefault="002F6236" w:rsidP="000F6A88">
                        <w:pPr>
                          <w:rPr>
                            <w:rFonts w:eastAsia="Times New Roman"/>
                          </w:rPr>
                        </w:pPr>
                      </w:p>
                    </w:txbxContent>
                  </v:textbox>
                </v:shape>
                <v:shape id="Freeform 799" o:spid="_x0000_s1062" style="position:absolute;left:19605;top:2095;width:2683;height:238;visibility:visible;mso-wrap-style:square;v-text-anchor:top" coordsize="169,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" adj="-11796480,,5400" path="m11,l169,r,15l,15,11,xe" fillcolor="#d40511" stroked="f">
                  <v:stroke joinstyle="miter"/>
                  <v:formulas/>
                  <v:path arrowok="t" o:connecttype="custom" o:connectlocs="2147483646,0;2147483646,0;2147483646,2147483646;0,2147483646;2147483646,0" o:connectangles="0,0,0,0,0" textboxrect="0,0,169,15"/>
                  <v:textbox>
                    <w:txbxContent>
                      <w:p w14:paraId="2E5C6FC4" w14:textId="77777777" w:rsidR="002F6236" w:rsidRDefault="002F6236" w:rsidP="000F6A88">
                        <w:pPr>
                          <w:rPr>
                            <w:rFonts w:eastAsia="Times New Roman"/>
                          </w:rPr>
                        </w:pPr>
                      </w:p>
                    </w:txbxContent>
                  </v:textbox>
                </v:shape>
                <v:shape id="Freeform 800" o:spid="_x0000_s1063" style="position:absolute;left:5175;top:4048;width:1397;height:1174;visibility:visible;mso-wrap-style:square;v-text-anchor:top" coordsize="142,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" adj="-11796480,,5400" path="m19,119c11,119,5,117,,115,11,101,11,101,11,101v4,2,12,6,21,6c42,107,61,101,71,87v4,-5,5,-9,4,-12c74,69,69,66,64,63,59,59,54,55,53,50,52,45,54,39,59,31,73,12,98,,121,v8,,15,1,21,4c130,17,130,17,130,17v-6,-3,-10,-5,-19,-5c104,12,88,14,77,28v-3,4,-4,7,-3,10c75,43,79,46,84,50v5,4,11,7,12,14c97,69,94,76,88,84,72,106,47,119,19,119xe" fillcolor="#d40511" stroked="f">
                  <v:stroke joinstyle="miter"/>
                  <v:formulas/>
                  <v:path arrowok="t" o:connecttype="custom" o:connectlocs="2147483646,2147483646;0,2147483646;2147483646,2147483646;2147483646,2147483646;2147483646,2147483646;2147483646,2147483646;2147483646,2147483646;2147483646,2147483646;2147483646,2147483646;2147483646,0;2147483646,2147483646;2147483646,2147483646;2147483646,2147483646;2147483646,2147483646;2147483646,2147483646;2147483646,2147483646;2147483646,2147483646;2147483646,2147483646;2147483646,2147483646" o:connectangles="0,0,0,0,0,0,0,0,0,0,0,0,0,0,0,0,0,0,0" textboxrect="0,0,142,119"/>
                  <v:textbox>
                    <w:txbxContent>
                      <w:p w14:paraId="33D16EA0" w14:textId="77777777" w:rsidR="002F6236" w:rsidRDefault="002F6236" w:rsidP="000F6A88">
                        <w:pPr>
                          <w:rPr>
                            <w:rFonts w:eastAsia="Times New Roman"/>
                          </w:rPr>
                        </w:pPr>
                      </w:p>
                    </w:txbxContent>
                  </v:textbox>
                </v:shape>
                <v:shape id="Freeform 801" o:spid="_x0000_s1064" style="position:absolute;left:6223;top:4064;width:1571;height:1158;visibility:visible;mso-wrap-style:square;v-text-anchor:top" coordsize="159,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" adj="-11796480,,5400" path="m27,117c15,117,7,114,4,108,,100,5,86,18,68,68,,68,,68,,82,,82,,82,,35,65,35,65,35,65,23,81,19,92,22,98v2,4,7,7,16,7c58,105,78,92,97,66,145,,145,,145,v14,,14,,14,c110,67,110,67,110,67,87,99,57,117,27,117xe" fillcolor="#d40511" stroked="f">
                  <v:stroke joinstyle="miter"/>
                  <v:formulas/>
                  <v:path arrowok="t" o:connecttype="custom" o:connectlocs="2147483646,2147483646;2147483646,2147483646;2147483646,2147483646;2147483646,0;2147483646,0;2147483646,2147483646;2147483646,2147483646;2147483646,2147483646;2147483646,2147483646;2147483646,0;2147483646,0;2147483646,2147483646;2147483646,2147483646" o:connectangles="0,0,0,0,0,0,0,0,0,0,0,0,0" textboxrect="0,0,159,117"/>
                  <v:textbox>
                    <w:txbxContent>
                      <w:p w14:paraId="4D61C7B9" w14:textId="77777777" w:rsidR="002F6236" w:rsidRDefault="002F6236" w:rsidP="000F6A88">
                        <w:pPr>
                          <w:rPr>
                            <w:rFonts w:eastAsia="Times New Roman"/>
                          </w:rPr>
                        </w:pPr>
                      </w:p>
                    </w:txbxContent>
                  </v:textbox>
                </v:shape>
                <v:shape id="Freeform 802" o:spid="_x0000_s1065" style="position:absolute;left:7286;top:4064;width:1429;height:1127;visibility:visible;mso-wrap-style:square;v-text-anchor:top" coordsize="145,1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" adj="-11796480,,5400" path="m14,115c,115,,115,,115,84,,84,,84,v31,,31,,31,c130,,139,3,142,9v3,5,,13,-8,24c118,55,93,68,66,68v-17,,-17,,-17,c48,68,48,68,48,68v,,,,,c14,115,14,115,14,115xm89,12v,1,,1,,1c59,54,59,54,59,54v-2,2,-2,2,-2,2c60,56,60,56,60,56v17,,17,,17,c89,56,106,50,118,35v4,-6,5,-12,3,-16c119,15,113,12,105,12v-15,,-15,,-15,c89,12,89,12,89,12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textboxrect="0,0,145,115"/>
                  <o:lock v:ext="edit" verticies="t"/>
                  <v:textbox>
                    <w:txbxContent>
                      <w:p w14:paraId="699BE08A" w14:textId="77777777" w:rsidR="002F6236" w:rsidRDefault="002F6236" w:rsidP="000F6A88">
                        <w:pPr>
                          <w:rPr>
                            <w:rFonts w:eastAsia="Times New Roman"/>
                          </w:rPr>
                        </w:pPr>
                      </w:p>
                    </w:txbxContent>
                  </v:textbox>
                </v:shape>
                <v:shape id="Freeform 803" o:spid="_x0000_s1066" style="position:absolute;left:8239;top:4064;width:1413;height:1127;visibility:visible;mso-wrap-style:square;v-text-anchor:top" coordsize="145,115"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" adj="-11796480,,5400" path="m14,115c,115,,115,,115,84,,84,,84,v31,,31,,31,c130,,139,3,142,9v3,5,,13,-8,24c118,55,93,68,66,68v-17,,-17,,-17,c49,68,49,68,49,68v-1,,-1,,-1,c14,115,14,115,14,115xm89,12v,1,,1,,1c59,54,59,54,59,54v-2,2,-2,2,-2,2c60,56,60,56,60,56v17,,17,,17,c89,56,107,50,118,35v4,-6,6,-12,4,-16c119,15,113,12,105,12v-15,,-15,,-15,c89,12,89,12,89,12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 textboxrect="0,0,145,115"/>
                  <o:lock v:ext="edit" verticies="t"/>
                  <v:textbox>
                    <w:txbxContent>
                      <w:p w14:paraId="10AE6750" w14:textId="77777777" w:rsidR="002F6236" w:rsidRDefault="002F6236" w:rsidP="000F6A88">
                        <w:pPr>
                          <w:rPr>
                            <w:rFonts w:eastAsia="Times New Roman"/>
                          </w:rPr>
                        </w:pPr>
                      </w:p>
                    </w:txbxContent>
                  </v:textbox>
                </v:shape>
                <v:shape id="Freeform 804" o:spid="_x0000_s1067" style="position:absolute;left:9191;top:4064;width:953;height:1127;visibility:visible;mso-wrap-style:square;v-text-anchor:top" coordsize="60,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" adj="-11796480,,5400" path="m40,71l,71,52,r8,l15,62r-1,2l16,64r30,l40,71xe" fillcolor="#d40511" stroked="f">
                  <v:stroke joinstyle="miter"/>
                  <v:formulas/>
                  <v:path arrowok="t" o:connecttype="custom" o:connectlocs="2147483646,2147483646;0,2147483646;2147483646,0;2147483646,0;2147483646,2147483646;2147483646,2147483646;2147483646,2147483646;2147483646,2147483646;2147483646,2147483646;2147483646,2147483646" o:connectangles="0,0,0,0,0,0,0,0,0,0" textboxrect="0,0,60,71"/>
                  <v:textbox>
                    <w:txbxContent>
                      <w:p w14:paraId="52166496" w14:textId="77777777" w:rsidR="002F6236" w:rsidRDefault="002F6236" w:rsidP="000F6A88">
                        <w:pPr>
                          <w:rPr>
                            <w:rFonts w:eastAsia="Times New Roman"/>
                          </w:rPr>
                        </w:pPr>
                      </w:p>
                    </w:txbxContent>
                  </v:textbox>
                </v:shape>
                <v:shape id="Freeform 805" o:spid="_x0000_s1068" style="position:absolute;left:10128;top:4064;width:1429;height:1127;visibility:visible;mso-wrap-style:square;v-text-anchor:top" coordsize="90,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" adj="-11796480,,5400" path="m9,71l,71,22,42,23,,34,,33,32r,2l34,32,80,,90,,31,41,9,71xe" fillcolor="#d40511" stroked="f">
                  <v:stroke joinstyle="miter"/>
                  <v:formulas/>
                  <v:path arrowok="t" o:connecttype="custom" o:connectlocs="2147483646,2147483646;0,2147483646;2147483646,2147483646;2147483646,2147483646;2147483646,2147483646;2147483646,0;2147483646,0;2147483646,2147483646;2147483646,2147483646;2147483646,2147483646;2147483646,0;2147483646,0;2147483646,2147483646;2147483646,2147483646;2147483646,2147483646;2147483646,2147483646;2147483646,2147483646" o:connectangles="0,0,0,0,0,0,0,0,0,0,0,0,0,0,0,0,0" textboxrect="0,0,90,71"/>
                  <v:textbox>
                    <w:txbxContent>
                      <w:p w14:paraId="4FB25550" w14:textId="77777777" w:rsidR="002F6236" w:rsidRDefault="002F6236" w:rsidP="000F6A88">
                        <w:pPr>
                          <w:rPr>
                            <w:rFonts w:eastAsia="Times New Roman"/>
                          </w:rPr>
                        </w:pPr>
                      </w:p>
                    </w:txbxContent>
                  </v:textbox>
                </v:shape>
                <v:shape id="Freeform 806" o:spid="_x0000_s1069" style="position:absolute;left:11572;top:4048;width:1445;height:1174;visibility:visible;mso-wrap-style:square;v-text-anchor:top" coordsize="148,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" adj="-11796480,,5400" path="m37,119c21,119,10,114,5,106,,95,5,79,19,60,45,25,89,,127,v9,,16,1,21,4c137,18,137,18,137,18v-5,-4,-12,-6,-20,-6c89,12,55,31,35,59,24,74,20,87,25,96v4,7,12,11,23,11c55,107,67,105,76,102v-9,13,-9,13,-9,13c59,117,48,119,37,119xe" fillcolor="#d40511" stroked="f">
                  <v:stroke joinstyle="miter"/>
                  <v:formulas/>
                  <v:path arrowok="t" o:connecttype="custom" o:connectlocs="2147483646,2147483646;2147483646,2147483646;2147483646,2147483646;2147483646,0;2147483646,2147483646;2147483646,2147483646;2147483646,2147483646;2147483646,2147483646;2147483646,2147483646;2147483646,2147483646;2147483646,2147483646;2147483646,2147483646;2147483646,2147483646" o:connectangles="0,0,0,0,0,0,0,0,0,0,0,0,0" textboxrect="0,0,148,119"/>
                  <v:textbox>
                    <w:txbxContent>
                      <w:p w14:paraId="4BEF715F" w14:textId="77777777" w:rsidR="002F6236" w:rsidRDefault="002F6236" w:rsidP="000F6A88">
                        <w:pPr>
                          <w:rPr>
                            <w:rFonts w:eastAsia="Times New Roman"/>
                          </w:rPr>
                        </w:pPr>
                      </w:p>
                    </w:txbxContent>
                  </v:textbox>
                </v:shape>
                <v:shape id="Freeform 807" o:spid="_x0000_s1070" style="position:absolute;left:12446;top:4064;width:1714;height:1127;visibility:visible;mso-wrap-style:square;v-text-anchor:top" coordsize="108,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" adj="-11796480,,5400" path="m56,71r-9,l71,39r1,-1l70,38r-36,l33,39,9,71,,71,52,,62,,40,29r-1,2l41,31r36,l99,r9,l56,71xe" fillcolor="#d40511" stroked="f">
                  <v:stroke joinstyle="miter"/>
                  <v:formulas/>
                  <v:path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0;2147483646,0;2147483646,2147483646;2147483646,2147483646" o:connectangles="0,0,0,0,0,0,0,0,0,0,0,0,0,0,0,0,0,0,0,0,0,0" textboxrect="0,0,108,71"/>
                  <v:textbox>
                    <w:txbxContent>
                      <w:p w14:paraId="2DDE62A7" w14:textId="77777777" w:rsidR="002F6236" w:rsidRDefault="002F6236" w:rsidP="000F6A88">
                        <w:pPr>
                          <w:rPr>
                            <w:rFonts w:eastAsia="Times New Roman"/>
                          </w:rPr>
                        </w:pPr>
                      </w:p>
                    </w:txbxContent>
                  </v:textbox>
                </v:shape>
                <v:shape id="Freeform 808" o:spid="_x0000_s1071" style="position:absolute;left:13557;top:4064;width:1476;height:1127;visibility:visible;mso-wrap-style:square;v-text-anchor:top" coordsize="93,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" adj="-11796480,,5400" path="m72,71r-10,l68,54r,-1l67,53r-37,l29,53,8,71,,71,83,,93,,72,71xm83,7l81,9,39,45r-1,1l40,46r30,l70,45,82,10,83,7xe" fillcolor="#d40511" stroked="f">
                  <v:stroke joinstyle="miter"/>
                  <v:formulas/>
                  <v:path arrowok="t" o:connecttype="custom" o:connectlocs="2147483646,2147483646;2147483646,2147483646;2147483646,2147483646;2147483646,2147483646;2147483646,2147483646;2147483646,2147483646;2147483646,2147483646;2147483646,2147483646;2147483646,2147483646;0,2147483646;2147483646,0;2147483646,0;2147483646,2147483646;2147483646,2147483646;2147483646,2147483646;2147483646,2147483646;2147483646,2147483646;2147483646,2147483646;2147483646,2147483646;2147483646,2147483646;2147483646,2147483646;2147483646,2147483646;2147483646,2147483646;2147483646,2147483646;2147483646,2147483646" o:connectangles="0,0,0,0,0,0,0,0,0,0,0,0,0,0,0,0,0,0,0,0,0,0,0,0,0" textboxrect="0,0,93,71"/>
                  <o:lock v:ext="edit" verticies="t"/>
                  <v:textbox>
                    <w:txbxContent>
                      <w:p w14:paraId="658DD09D" w14:textId="77777777" w:rsidR="002F6236" w:rsidRDefault="002F6236" w:rsidP="000F6A88">
                        <w:pPr>
                          <w:rPr>
                            <w:rFonts w:eastAsia="Times New Roman"/>
                          </w:rPr>
                        </w:pPr>
                      </w:p>
                    </w:txbxContent>
                  </v:textbox>
                </v:shape>
                <v:shape id="Freeform 809" o:spid="_x0000_s1072" style="position:absolute;left:14906;top:4064;width:969;height:1127;visibility:visible;mso-wrap-style:square;v-text-anchor:top" coordsize="61,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" adj="-11796480,,5400" path="m9,71l,71,52,r9,l9,71xe" fillcolor="#d40511" stroked="f">
                  <v:stroke joinstyle="miter"/>
                  <v:formulas/>
                  <v:path arrowok="t" o:connecttype="custom" o:connectlocs="2147483646,2147483646;0,2147483646;2147483646,0;2147483646,0;2147483646,2147483646;2147483646,2147483646" o:connectangles="0,0,0,0,0,0" textboxrect="0,0,61,71"/>
                  <v:textbox>
                    <w:txbxContent>
                      <w:p w14:paraId="009B445D" w14:textId="77777777" w:rsidR="002F6236" w:rsidRDefault="002F6236" w:rsidP="000F6A88">
                        <w:pPr>
                          <w:rPr>
                            <w:rFonts w:eastAsia="Times New Roman"/>
                          </w:rPr>
                        </w:pPr>
                      </w:p>
                    </w:txbxContent>
                  </v:textbox>
                </v:shape>
                <v:shape id="Freeform 810" o:spid="_x0000_s1073" style="position:absolute;left:15367;top:4064;width:1730;height:1127;visibility:visible;mso-wrap-style:square;v-text-anchor:top" coordsize="109,7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" adj="-11796480,,5400" path="m57,71r-12,l54,13,53,12,9,71,,71,52,,66,,57,58r1,l101,r8,l57,71xe" fillcolor="#d40511" stroked="f">
                  <v:stroke joinstyle="miter"/>
                  <v:formulas/>
                  <v:path arrowok="t" o:connecttype="custom" o:connectlocs="2147483646,2147483646;2147483646,2147483646;2147483646,2147483646;2147483646,2147483646;2147483646,2147483646;0,2147483646;2147483646,0;2147483646,0;2147483646,2147483646;2147483646,2147483646;2147483646,0;2147483646,0;2147483646,2147483646;2147483646,2147483646" o:connectangles="0,0,0,0,0,0,0,0,0,0,0,0,0,0" textboxrect="0,0,109,71"/>
                  <v:textbox>
                    <w:txbxContent>
                      <w:p w14:paraId="4046092D" w14:textId="77777777" w:rsidR="002F6236" w:rsidRDefault="002F6236" w:rsidP="000F6A88">
                        <w:pPr>
                          <w:rPr>
                            <w:rFonts w:eastAsia="Times New Roman"/>
                          </w:rPr>
                        </w:pPr>
                      </w:p>
                    </w:txbxContent>
                  </v:textbox>
                </v:shape>
                <v:shape id="Freeform 811" o:spid="_x0000_s1074" style="position:absolute;left:5159;top:4032;width:1429;height:1190;visibility:visible;mso-wrap-style:square;v-text-anchor:top" coordsize="146,1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" adj="-11796480,,5400" path="m132,19v-6,-3,-10,-4,-19,-4c103,15,89,18,80,30,63,53,120,47,91,86,73,111,46,121,21,121,13,121,6,119,,116,13,101,13,101,13,101v4,2,12,5,21,5c44,106,62,101,72,87,91,61,34,68,60,32,76,11,101,,123,v8,,17,1,23,4l132,19xe" fillcolor="#d40511" stroked="f">
                  <v:stroke joinstyle="miter"/>
                  <v:formulas/>
                  <v:path arrowok="t" o:connecttype="custom" o:connectlocs="2147483646,2147483646;2147483646,2147483646;2147483646,2147483646;2147483646,2147483646;2147483646,2147483646;0,2147483646;2147483646,2147483646;2147483646,2147483646;2147483646,2147483646;2147483646,2147483646;2147483646,0;2147483646,2147483646;2147483646,2147483646" o:connectangles="0,0,0,0,0,0,0,0,0,0,0,0,0" textboxrect="0,0,146,121"/>
                  <v:textbox>
                    <w:txbxContent>
                      <w:p w14:paraId="3B3399D2" w14:textId="77777777" w:rsidR="002F6236" w:rsidRDefault="002F6236" w:rsidP="000F6A88">
                        <w:pPr>
                          <w:rPr>
                            <w:rFonts w:eastAsia="Times New Roman"/>
                          </w:rPr>
                        </w:pPr>
                      </w:p>
                    </w:txbxContent>
                  </v:textbox>
                </v:shape>
                <v:shape id="Freeform 812" o:spid="_x0000_s1075" style="position:absolute;left:6159;top:4064;width:1667;height:1158;visibility:visible;mso-wrap-style:square;v-text-anchor:top" coordsize="169,119"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" adj="-11796480,,5400" path="m118,68c94,101,64,119,34,119,4,119,,101,24,68,74,,74,,74,,92,,92,,92,,43,66,43,66,43,66v-17,23,-21,38,2,38c67,104,86,89,103,66,152,,152,,152,v17,,17,,17,l118,68xe" fillcolor="#d40511" stroked="f">
                  <v:stroke joinstyle="miter"/>
                  <v:formulas/>
                  <v:path arrowok="t" o:connecttype="custom" o:connectlocs="2147483646,2147483646;2147483646,2147483646;2147483646,2147483646;2147483646,0;2147483646,0;2147483646,2147483646;2147483646,2147483646;2147483646,2147483646;2147483646,0;2147483646,0;2147483646,2147483646" o:connectangles="0,0,0,0,0,0,0,0,0,0,0" textboxrect="0,0,169,119"/>
                  <v:textbox>
                    <w:txbxContent>
                      <w:p w14:paraId="4537D80B" w14:textId="77777777" w:rsidR="002F6236" w:rsidRDefault="002F6236" w:rsidP="000F6A88">
                        <w:pPr>
                          <w:rPr>
                            <w:rFonts w:eastAsia="Times New Roman"/>
                          </w:rPr>
                        </w:pPr>
                      </w:p>
                    </w:txbxContent>
                  </v:textbox>
                </v:shape>
                <v:shape id="Freeform 813" o:spid="_x0000_s1076" style="position:absolute;left:7254;top:4064;width:1556;height:1143;visibility:visible;mso-wrap-style:square;v-text-anchor:top" coordsize="158,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" adj="-11796480,,5400" path="m86,v32,,32,,32,c143,,158,8,138,35,119,61,91,70,69,70v-17,,-17,,-17,c18,117,18,117,18,117,,117,,117,,117l86,xm63,55v17,,17,,17,c91,55,108,50,120,35,131,20,119,15,108,15v-15,,-15,,-15,l63,55xe" fillcolor="#d40511" stroked="f">
                  <v:stroke joinstyle="miter"/>
                  <v:formulas/>
                  <v:path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textboxrect="0,0,158,117"/>
                  <o:lock v:ext="edit" verticies="t"/>
                  <v:textbox>
                    <w:txbxContent>
                      <w:p w14:paraId="53B2465C" w14:textId="77777777" w:rsidR="002F6236" w:rsidRDefault="002F6236" w:rsidP="000F6A88">
                        <w:pPr>
                          <w:rPr>
                            <w:rFonts w:eastAsia="Times New Roman"/>
                          </w:rPr>
                        </w:pPr>
                      </w:p>
                    </w:txbxContent>
                  </v:textbox>
                </v:shape>
                <v:shape id="Freeform 814" o:spid="_x0000_s1077" style="position:absolute;left:8207;top:4064;width:1556;height:1143;visibility:visible;mso-wrap-style:square;v-text-anchor:top" coordsize="158,117"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" adj="-11796480,,5400" path="m87,v31,,31,,31,c143,,158,8,138,35,119,61,91,70,69,70v-17,,-17,,-17,c18,117,18,117,18,117,,117,,117,,117l87,xm63,55v17,,17,,17,c91,55,109,50,120,35,131,20,119,15,108,15v-15,,-15,,-15,l63,55xe" fillcolor="#d40511" stroked="f">
                  <v:stroke joinstyle="miter"/>
                  <v:formulas/>
                  <v:path arrowok="t" o:connecttype="custom" o:connectlocs="2147483646,0;2147483646,0;2147483646,2147483646;2147483646,2147483646;2147483646,2147483646;2147483646,2147483646;0,2147483646;2147483646,0;2147483646,2147483646;2147483646,2147483646;2147483646,2147483646;2147483646,2147483646;2147483646,2147483646;2147483646,2147483646" o:connectangles="0,0,0,0,0,0,0,0,0,0,0,0,0,0" textboxrect="0,0,158,117"/>
                  <o:lock v:ext="edit" verticies="t"/>
                  <v:textbox>
                    <w:txbxContent>
                      <w:p w14:paraId="76A8887E" w14:textId="77777777" w:rsidR="002F6236" w:rsidRDefault="002F6236" w:rsidP="000F6A88">
                        <w:pPr>
                          <w:rPr>
                            <w:rFonts w:eastAsia="Times New Roman"/>
                          </w:rPr>
                        </w:pPr>
                      </w:p>
                    </w:txbxContent>
                  </v:textbox>
                </v:shape>
                <v:shape id="Freeform 815" o:spid="_x0000_s1078" style="position:absolute;left:9159;top:4064;width:1016;height:1143;visibility:visible;mso-wrap-style:square;v-text-anchor:top" coordsize="64,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" adj="-11796480,,5400" path="m54,l64,,18,63r31,l43,72,,72,54,xe" fillcolor="#d40511" stroked="f">
                  <v:stroke joinstyle="miter"/>
                  <v:formulas/>
                  <v:path arrowok="t" o:connecttype="custom" o:connectlocs="2147483646,0;2147483646,0;2147483646,2147483646;2147483646,2147483646;2147483646,2147483646;0,2147483646;2147483646,0" o:connectangles="0,0,0,0,0,0,0" textboxrect="0,0,64,72"/>
                  <v:textbox>
                    <w:txbxContent>
                      <w:p w14:paraId="3D63EA89" w14:textId="77777777" w:rsidR="002F6236" w:rsidRDefault="002F6236" w:rsidP="000F6A88">
                        <w:pPr>
                          <w:rPr>
                            <w:rFonts w:eastAsia="Times New Roman"/>
                          </w:rPr>
                        </w:pPr>
                      </w:p>
                    </w:txbxContent>
                  </v:textbox>
                </v:shape>
                <v:shape id="Freeform 816" o:spid="_x0000_s1079" style="position:absolute;left:10112;top:4064;width:1476;height:1143;visibility:visible;mso-wrap-style:square;v-text-anchor:top" coordsize="93,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" adj="-11796480,,5400" path="m22,42l24,,37,,35,32,80,,93,,33,42,11,72,,72,22,42xe" fillcolor="#d40511" stroked="f">
                  <v:stroke joinstyle="miter"/>
                  <v:formulas/>
                  <v:path arrowok="t" o:connecttype="custom" o:connectlocs="2147483646,2147483646;2147483646,0;2147483646,0;2147483646,2147483646;2147483646,0;2147483646,0;2147483646,2147483646;2147483646,2147483646;0,2147483646;2147483646,2147483646" o:connectangles="0,0,0,0,0,0,0,0,0,0" textboxrect="0,0,93,72"/>
                  <v:textbox>
                    <w:txbxContent>
                      <w:p w14:paraId="793539F3" w14:textId="77777777" w:rsidR="002F6236" w:rsidRDefault="002F6236" w:rsidP="000F6A88">
                        <w:pPr>
                          <w:rPr>
                            <w:rFonts w:eastAsia="Times New Roman"/>
                          </w:rPr>
                        </w:pPr>
                      </w:p>
                    </w:txbxContent>
                  </v:textbox>
                </v:shape>
                <v:shape id="Freeform 817" o:spid="_x0000_s1080" style="position:absolute;left:11477;top:4032;width:1572;height:1190;visibility:visible;mso-wrap-style:square;v-text-anchor:top" coordsize="159,121"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" adj="-11796480,,5400" path="m146,21v-5,-4,-11,-6,-20,-6c98,15,65,34,45,60,25,88,32,106,57,106v9,,22,-2,31,-5c77,117,77,117,77,117v-12,3,-24,4,-31,4c8,121,,97,27,60,54,24,98,,136,v9,,17,1,23,5l146,21xe" fillcolor="#d40511" stroked="f">
                  <v:stroke joinstyle="miter"/>
                  <v:formulas/>
                  <v:path arrowok="t" o:connecttype="custom" o:connectlocs="2147483646,2147483646;2147483646,2147483646;2147483646,2147483646;2147483646,2147483646;2147483646,2147483646;2147483646,2147483646;2147483646,2147483646;2147483646,2147483646;2147483646,0;2147483646,2147483646;2147483646,2147483646" o:connectangles="0,0,0,0,0,0,0,0,0,0,0" textboxrect="0,0,159,121"/>
                  <v:textbox>
                    <w:txbxContent>
                      <w:p w14:paraId="4FDB55C7" w14:textId="77777777" w:rsidR="002F6236" w:rsidRDefault="002F6236" w:rsidP="000F6A88">
                        <w:pPr>
                          <w:rPr>
                            <w:rFonts w:eastAsia="Times New Roman"/>
                          </w:rPr>
                        </w:pPr>
                      </w:p>
                    </w:txbxContent>
                  </v:textbox>
                </v:shape>
                <v:shape id="Freeform 818" o:spid="_x0000_s1081" style="position:absolute;left:12430;top:4064;width:1762;height:1143;visibility:visible;mso-wrap-style:square;v-text-anchor:top" coordsize="111,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" adj="-11796480,,5400" path="m53,l64,,42,30r36,l100,r11,l58,72r-11,l71,39r-36,l11,72,,72,53,xe" fillcolor="#d40511" stroked="f">
                  <v:stroke joinstyle="miter"/>
                  <v:formulas/>
                  <v:path arrowok="t" o:connecttype="custom" o:connectlocs="2147483646,0;2147483646,0;2147483646,2147483646;2147483646,2147483646;2147483646,0;2147483646,0;2147483646,2147483646;2147483646,2147483646;2147483646,2147483646;2147483646,2147483646;2147483646,2147483646;0,2147483646;2147483646,0" o:connectangles="0,0,0,0,0,0,0,0,0,0,0,0,0" textboxrect="0,0,111,72"/>
                  <v:textbox>
                    <w:txbxContent>
                      <w:p w14:paraId="5964D64B" w14:textId="77777777" w:rsidR="002F6236" w:rsidRDefault="002F6236" w:rsidP="000F6A88">
                        <w:pPr>
                          <w:rPr>
                            <w:rFonts w:eastAsia="Times New Roman"/>
                          </w:rPr>
                        </w:pPr>
                      </w:p>
                    </w:txbxContent>
                  </v:textbox>
                </v:shape>
                <v:shape id="Freeform 819" o:spid="_x0000_s1082" style="position:absolute;left:13509;top:4064;width:1540;height:1143;visibility:visible;mso-wrap-style:square;v-text-anchor:top" coordsize="97,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" adj="-11796480,,5400" path="m86,l97,,76,72r-12,l70,54r-37,l12,72,,72,86,xm84,10l43,45r30,l84,10xe" fillcolor="#d40511" stroked="f">
                  <v:stroke joinstyle="miter"/>
                  <v:formulas/>
                  <v:path arrowok="t" o:connecttype="custom" o:connectlocs="2147483646,0;2147483646,0;2147483646,2147483646;2147483646,2147483646;2147483646,2147483646;2147483646,2147483646;2147483646,2147483646;0,2147483646;2147483646,0;2147483646,2147483646;2147483646,2147483646;2147483646,2147483646;2147483646,2147483646" o:connectangles="0,0,0,0,0,0,0,0,0,0,0,0,0" textboxrect="0,0,97,72"/>
                  <o:lock v:ext="edit" verticies="t"/>
                  <v:textbox>
                    <w:txbxContent>
                      <w:p w14:paraId="525BDF0D" w14:textId="77777777" w:rsidR="002F6236" w:rsidRDefault="002F6236" w:rsidP="000F6A88">
                        <w:pPr>
                          <w:rPr>
                            <w:rFonts w:eastAsia="Times New Roman"/>
                          </w:rPr>
                        </w:pPr>
                      </w:p>
                    </w:txbxContent>
                  </v:textbox>
                </v:shape>
                <v:shape id="Freeform 820" o:spid="_x0000_s1083" style="position:absolute;left:14874;top:4064;width:1032;height:1143;visibility:visible;mso-wrap-style:square;v-text-anchor:top" coordsize="65,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" adj="-11796480,,5400" path="m54,l65,,11,72,,72,54,xe" fillcolor="#d40511" stroked="f">
                  <v:stroke joinstyle="miter"/>
                  <v:formulas/>
                  <v:path arrowok="t" o:connecttype="custom" o:connectlocs="2147483646,0;2147483646,0;2147483646,2147483646;0,2147483646;2147483646,0" o:connectangles="0,0,0,0,0" textboxrect="0,0,65,72"/>
                  <v:textbox>
                    <w:txbxContent>
                      <w:p w14:paraId="0258A46D" w14:textId="77777777" w:rsidR="002F6236" w:rsidRDefault="002F6236" w:rsidP="000F6A88">
                        <w:pPr>
                          <w:rPr>
                            <w:rFonts w:eastAsia="Times New Roman"/>
                          </w:rPr>
                        </w:pPr>
                      </w:p>
                    </w:txbxContent>
                  </v:textbox>
                </v:shape>
                <v:shape id="Freeform 821" o:spid="_x0000_s1084" style="position:absolute;left:15335;top:4064;width:1794;height:1143;visibility:visible;mso-wrap-style:square;v-text-anchor:top" coordsize="113,72" o:spt="100" o:bwmode="graySca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" adj="-11796480,,5400" path="m54,l69,,59,58,103,r10,l60,72r-14,l56,13,12,72,,72,54,xe" fillcolor="#d40511" stroked="f">
                  <v:stroke joinstyle="miter"/>
                  <v:formulas/>
                  <v:path arrowok="t" o:connecttype="custom" o:connectlocs="2147483646,0;2147483646,0;2147483646,2147483646;2147483646,2147483646;2147483646,0;2147483646,0;2147483646,2147483646;2147483646,2147483646;2147483646,2147483646;2147483646,2147483646;2147483646,2147483646;0,2147483646;2147483646,0" o:connectangles="0,0,0,0,0,0,0,0,0,0,0,0,0" textboxrect="0,0,113,72"/>
                  <v:textbox>
                    <w:txbxContent>
                      <w:p w14:paraId="681799A7" w14:textId="77777777" w:rsidR="002F6236" w:rsidRDefault="002F6236" w:rsidP="000F6A88">
                        <w:pPr>
                          <w:rPr>
                            <w:rFonts w:eastAsia="Times New Roman"/>
                          </w:rPr>
                        </w:pPr>
                      </w:p>
                    </w:txbxContent>
                  </v:textbox>
                </v:shape>
              </v:group>
            </w:pict>
          </mc:Fallback>
        </mc:AlternateContent>
      </w:r>
      <w:r w:rsidR="00B154C4" w:rsidRPr="001D13C1">
        <w:br w:type="page"/>
      </w:r>
      <w:bookmarkStart w:id="0" w:name="_Toc3834327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746"/>
        <w:gridCol w:w="7307"/>
      </w:tblGrid>
      <w:tr w:rsidR="00D8220B" w:rsidRPr="001D13C1" w14:paraId="25F2B727" w14:textId="77777777" w:rsidTr="00E92976">
        <w:tc>
          <w:tcPr>
            <w:tcW w:w="1366" w:type="pct"/>
            <w:shd w:val="clear" w:color="auto" w:fill="E0E0E0"/>
          </w:tcPr>
          <w:p w14:paraId="0272583C" w14:textId="77777777" w:rsidR="00D8220B" w:rsidRPr="001D13C1" w:rsidRDefault="00D8220B" w:rsidP="00D8220B">
            <w:pPr>
              <w:spacing w:after="0"/>
            </w:pPr>
            <w:r w:rsidRPr="001D13C1">
              <w:lastRenderedPageBreak/>
              <w:t xml:space="preserve">Customer Name </w:t>
            </w:r>
            <w:r w:rsidRPr="001D13C1">
              <w:br/>
              <w:t>(if applicable)</w:t>
            </w:r>
          </w:p>
        </w:tc>
        <w:tc>
          <w:tcPr>
            <w:tcW w:w="3634" w:type="pct"/>
          </w:tcPr>
          <w:p w14:paraId="77AF94F7" w14:textId="53DBABEA" w:rsidR="00D8220B" w:rsidRPr="001D13C1" w:rsidRDefault="00CF0CC0" w:rsidP="00D8220B">
            <w:pPr>
              <w:spacing w:after="0"/>
            </w:pPr>
            <w:r w:rsidRPr="00CF0CC0">
              <w:rPr>
                <w:rFonts w:ascii="微軟正黑體" w:eastAsia="微軟正黑體" w:hAnsi="微軟正黑體" w:hint="eastAsia"/>
                <w:color w:val="404040" w:themeColor="text1" w:themeTint="BF"/>
                <w:lang w:val="en-US" w:eastAsia="zh-TW"/>
              </w:rPr>
              <w:t>吳建達</w:t>
            </w:r>
          </w:p>
        </w:tc>
      </w:tr>
      <w:tr w:rsidR="00D8220B" w:rsidRPr="001D13C1" w14:paraId="19C5AA49" w14:textId="77777777" w:rsidTr="00E92976">
        <w:tc>
          <w:tcPr>
            <w:tcW w:w="1366" w:type="pct"/>
            <w:shd w:val="clear" w:color="auto" w:fill="E0E0E0"/>
          </w:tcPr>
          <w:p w14:paraId="6B692177" w14:textId="77777777" w:rsidR="00D8220B" w:rsidRPr="001D13C1" w:rsidRDefault="00D8220B" w:rsidP="00D8220B">
            <w:pPr>
              <w:spacing w:after="0"/>
            </w:pPr>
            <w:r w:rsidRPr="001D13C1">
              <w:t>Project Sponsor</w:t>
            </w:r>
          </w:p>
        </w:tc>
        <w:tc>
          <w:tcPr>
            <w:tcW w:w="3634" w:type="pct"/>
          </w:tcPr>
          <w:p w14:paraId="3B35CB51" w14:textId="3F0CD2C6" w:rsidR="00D8220B" w:rsidRPr="00533DFB" w:rsidRDefault="00516E0D" w:rsidP="00D8220B">
            <w:pPr>
              <w:spacing w:after="0"/>
              <w:rPr>
                <w:rFonts w:eastAsiaTheme="minorEastAsia"/>
                <w:lang w:eastAsia="zh-TW"/>
              </w:rPr>
            </w:pPr>
            <w:r w:rsidRPr="00314CF7">
              <w:rPr>
                <w:rFonts w:ascii="微軟正黑體" w:eastAsia="微軟正黑體" w:hAnsi="微軟正黑體"/>
                <w:lang w:val="en-US"/>
              </w:rPr>
              <w:t>Kevin</w:t>
            </w:r>
          </w:p>
        </w:tc>
      </w:tr>
      <w:tr w:rsidR="00D8220B" w:rsidRPr="001D13C1" w14:paraId="169FD844" w14:textId="77777777" w:rsidTr="00E92976">
        <w:tc>
          <w:tcPr>
            <w:tcW w:w="1366" w:type="pct"/>
            <w:shd w:val="clear" w:color="auto" w:fill="E0E0E0"/>
          </w:tcPr>
          <w:p w14:paraId="4F226D6A" w14:textId="77777777" w:rsidR="00D8220B" w:rsidRPr="001D13C1" w:rsidRDefault="00D8220B" w:rsidP="00D8220B">
            <w:pPr>
              <w:spacing w:after="0"/>
            </w:pPr>
            <w:r w:rsidRPr="001D13C1">
              <w:t xml:space="preserve">Approval </w:t>
            </w:r>
            <w:proofErr w:type="spellStart"/>
            <w:r w:rsidRPr="001D13C1">
              <w:t>auth</w:t>
            </w:r>
            <w:proofErr w:type="spellEnd"/>
            <w:r w:rsidRPr="001D13C1">
              <w:t>:</w:t>
            </w:r>
          </w:p>
        </w:tc>
        <w:tc>
          <w:tcPr>
            <w:tcW w:w="3634" w:type="pct"/>
          </w:tcPr>
          <w:p w14:paraId="76CC4C81" w14:textId="1F9C8A24" w:rsidR="00D8220B" w:rsidRPr="00894328" w:rsidRDefault="00894328" w:rsidP="00D8220B">
            <w:pPr>
              <w:spacing w:after="0"/>
              <w:rPr>
                <w:lang w:eastAsia="zh-TW"/>
              </w:rPr>
            </w:pPr>
            <w:r>
              <w:rPr>
                <w:rFonts w:ascii="微軟正黑體" w:eastAsia="微軟正黑體" w:hAnsi="微軟正黑體" w:cs="微軟正黑體" w:hint="eastAsia"/>
                <w:lang w:eastAsia="zh-TW"/>
              </w:rPr>
              <w:t>J</w:t>
            </w:r>
            <w:r w:rsidRPr="00894328">
              <w:rPr>
                <w:rFonts w:ascii="微軟正黑體" w:eastAsia="微軟正黑體" w:hAnsi="微軟正黑體" w:cs="微軟正黑體" w:hint="eastAsia"/>
                <w:lang w:eastAsia="zh-TW"/>
              </w:rPr>
              <w:t>acky</w:t>
            </w:r>
          </w:p>
        </w:tc>
      </w:tr>
      <w:tr w:rsidR="00D8220B" w:rsidRPr="001D13C1" w14:paraId="74F985D0" w14:textId="77777777" w:rsidTr="00E92976">
        <w:tc>
          <w:tcPr>
            <w:tcW w:w="1366" w:type="pct"/>
            <w:shd w:val="clear" w:color="auto" w:fill="E0E0E0"/>
          </w:tcPr>
          <w:p w14:paraId="0D3875A8" w14:textId="77777777" w:rsidR="00D8220B" w:rsidRPr="001D13C1" w:rsidRDefault="00D8220B" w:rsidP="00D8220B">
            <w:pPr>
              <w:spacing w:after="0"/>
            </w:pPr>
            <w:r w:rsidRPr="001D13C1">
              <w:t>Author Name &amp; Tel. No.</w:t>
            </w:r>
          </w:p>
        </w:tc>
        <w:tc>
          <w:tcPr>
            <w:tcW w:w="3634" w:type="pct"/>
          </w:tcPr>
          <w:p w14:paraId="4A067669" w14:textId="3CD284B7" w:rsidR="00D8220B" w:rsidRPr="0085671E" w:rsidRDefault="00533DFB" w:rsidP="00D8220B">
            <w:pPr>
              <w:spacing w:after="0"/>
              <w:rPr>
                <w:rFonts w:ascii="微軟正黑體" w:eastAsia="微軟正黑體" w:hAnsi="微軟正黑體"/>
              </w:rPr>
            </w:pPr>
            <w:r w:rsidRPr="0085671E">
              <w:rPr>
                <w:rFonts w:ascii="微軟正黑體" w:eastAsia="微軟正黑體" w:hAnsi="微軟正黑體" w:cstheme="minorHAnsi"/>
                <w:lang w:val="en-US" w:eastAsia="zh-TW"/>
              </w:rPr>
              <w:t>B</w:t>
            </w:r>
            <w:r w:rsidR="00D8220B" w:rsidRPr="0085671E">
              <w:rPr>
                <w:rFonts w:ascii="微軟正黑體" w:eastAsia="微軟正黑體" w:hAnsi="微軟正黑體" w:cstheme="minorHAnsi" w:hint="eastAsia"/>
                <w:lang w:val="en-US" w:eastAsia="zh-TW"/>
              </w:rPr>
              <w:t>en</w:t>
            </w:r>
          </w:p>
        </w:tc>
      </w:tr>
      <w:tr w:rsidR="00D8220B" w:rsidRPr="001D13C1" w14:paraId="7B4FEFC7" w14:textId="77777777" w:rsidTr="00E92976">
        <w:tc>
          <w:tcPr>
            <w:tcW w:w="1366" w:type="pct"/>
            <w:shd w:val="clear" w:color="auto" w:fill="E0E0E0"/>
          </w:tcPr>
          <w:p w14:paraId="238F7D71" w14:textId="428C6384" w:rsidR="00D8220B" w:rsidRPr="001D13C1" w:rsidRDefault="00D8220B" w:rsidP="00D8220B">
            <w:pPr>
              <w:spacing w:after="0"/>
            </w:pPr>
            <w:r>
              <w:t>Project</w:t>
            </w:r>
            <w:r w:rsidRPr="001D13C1">
              <w:t xml:space="preserve"> ID </w:t>
            </w:r>
            <w:r w:rsidRPr="001D13C1">
              <w:br/>
              <w:t>(if applicable)</w:t>
            </w:r>
          </w:p>
        </w:tc>
        <w:tc>
          <w:tcPr>
            <w:tcW w:w="3634" w:type="pct"/>
          </w:tcPr>
          <w:p w14:paraId="52CC1BB6" w14:textId="2A7477D7" w:rsidR="00D8220B" w:rsidRPr="001D13C1" w:rsidRDefault="00D8220B" w:rsidP="00F543C0">
            <w:pPr>
              <w:spacing w:after="0"/>
            </w:pPr>
          </w:p>
        </w:tc>
      </w:tr>
    </w:tbl>
    <w:p w14:paraId="44AE9D41" w14:textId="77777777" w:rsidR="0028583A" w:rsidRPr="001D13C1" w:rsidRDefault="0028583A" w:rsidP="003413B5">
      <w:pPr>
        <w:pStyle w:val="space"/>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196"/>
        <w:gridCol w:w="1293"/>
        <w:gridCol w:w="1293"/>
        <w:gridCol w:w="6271"/>
      </w:tblGrid>
      <w:tr w:rsidR="00867F9E" w:rsidRPr="001D13C1" w14:paraId="45A5A07D" w14:textId="77777777" w:rsidTr="00E92976">
        <w:tc>
          <w:tcPr>
            <w:tcW w:w="5000" w:type="pct"/>
            <w:gridSpan w:val="4"/>
            <w:shd w:val="clear" w:color="auto" w:fill="E0E0E0"/>
          </w:tcPr>
          <w:p w14:paraId="79D3991B" w14:textId="77777777" w:rsidR="00867F9E" w:rsidRPr="001D13C1" w:rsidRDefault="00867F9E" w:rsidP="003413B5">
            <w:pPr>
              <w:spacing w:after="0"/>
            </w:pPr>
            <w:r w:rsidRPr="001D13C1">
              <w:t>Document History</w:t>
            </w:r>
          </w:p>
        </w:tc>
      </w:tr>
      <w:tr w:rsidR="002C38C1" w:rsidRPr="001D13C1" w14:paraId="0EBE1818" w14:textId="77777777" w:rsidTr="008107FC">
        <w:tc>
          <w:tcPr>
            <w:tcW w:w="595" w:type="pct"/>
            <w:shd w:val="clear" w:color="auto" w:fill="E0E0E0"/>
          </w:tcPr>
          <w:p w14:paraId="7E0AA2AA" w14:textId="77777777" w:rsidR="00867F9E" w:rsidRPr="001D13C1" w:rsidRDefault="00867F9E" w:rsidP="00F2658B">
            <w:pPr>
              <w:spacing w:after="0"/>
            </w:pPr>
            <w:r w:rsidRPr="001D13C1">
              <w:t>Date</w:t>
            </w:r>
          </w:p>
        </w:tc>
        <w:tc>
          <w:tcPr>
            <w:tcW w:w="643" w:type="pct"/>
            <w:shd w:val="clear" w:color="auto" w:fill="E0E0E0"/>
          </w:tcPr>
          <w:p w14:paraId="790F49FE" w14:textId="77777777" w:rsidR="00867F9E" w:rsidRPr="001D13C1" w:rsidRDefault="00867F9E" w:rsidP="003413B5">
            <w:pPr>
              <w:spacing w:after="0"/>
              <w:jc w:val="center"/>
            </w:pPr>
            <w:r w:rsidRPr="001D13C1">
              <w:t>Version</w:t>
            </w:r>
          </w:p>
        </w:tc>
        <w:tc>
          <w:tcPr>
            <w:tcW w:w="643" w:type="pct"/>
            <w:shd w:val="clear" w:color="auto" w:fill="E0E0E0"/>
          </w:tcPr>
          <w:p w14:paraId="5A968763" w14:textId="77777777" w:rsidR="00867F9E" w:rsidRPr="001D13C1" w:rsidRDefault="00867F9E" w:rsidP="003413B5">
            <w:pPr>
              <w:spacing w:after="0"/>
              <w:jc w:val="center"/>
            </w:pPr>
            <w:r w:rsidRPr="001D13C1">
              <w:t>Authors</w:t>
            </w:r>
          </w:p>
        </w:tc>
        <w:tc>
          <w:tcPr>
            <w:tcW w:w="3120" w:type="pct"/>
            <w:shd w:val="clear" w:color="auto" w:fill="E0E0E0"/>
          </w:tcPr>
          <w:p w14:paraId="5BD4D361" w14:textId="77777777" w:rsidR="00867F9E" w:rsidRPr="001D13C1" w:rsidRDefault="00867F9E" w:rsidP="003413B5">
            <w:pPr>
              <w:spacing w:after="0"/>
              <w:jc w:val="center"/>
            </w:pPr>
            <w:r w:rsidRPr="001D13C1">
              <w:t>Comments/Description of Change</w:t>
            </w:r>
          </w:p>
        </w:tc>
      </w:tr>
      <w:tr w:rsidR="00850ED4" w:rsidRPr="001D13C1" w14:paraId="62FCD906" w14:textId="77777777" w:rsidTr="008107FC">
        <w:tc>
          <w:tcPr>
            <w:tcW w:w="595" w:type="pct"/>
          </w:tcPr>
          <w:p w14:paraId="2DAEFAC1" w14:textId="365DA2C2" w:rsidR="00850ED4" w:rsidRPr="001D13C1" w:rsidRDefault="00850ED4" w:rsidP="00894328">
            <w:pPr>
              <w:spacing w:after="0"/>
              <w:rPr>
                <w:rFonts w:eastAsia="新細明體" w:cs="Arial"/>
                <w:lang w:eastAsia="zh-TW"/>
              </w:rPr>
            </w:pPr>
            <w:r>
              <w:rPr>
                <w:rFonts w:asciiTheme="minorHAnsi" w:eastAsia="新細明體" w:hAnsiTheme="minorHAnsi" w:cstheme="minorHAnsi"/>
                <w:lang w:val="en-US" w:eastAsia="zh-TW"/>
              </w:rPr>
              <w:t>202</w:t>
            </w:r>
            <w:r w:rsidR="00BC7DC8">
              <w:rPr>
                <w:rFonts w:asciiTheme="minorHAnsi" w:eastAsia="新細明體" w:hAnsiTheme="minorHAnsi" w:cstheme="minorHAnsi" w:hint="eastAsia"/>
                <w:lang w:val="en-US" w:eastAsia="zh-TW"/>
              </w:rPr>
              <w:t>3/10</w:t>
            </w:r>
            <w:r>
              <w:rPr>
                <w:rFonts w:asciiTheme="minorHAnsi" w:eastAsia="新細明體" w:hAnsiTheme="minorHAnsi" w:cstheme="minorHAnsi"/>
                <w:lang w:val="en-US" w:eastAsia="zh-TW"/>
              </w:rPr>
              <w:t>/</w:t>
            </w:r>
            <w:r w:rsidR="00B00AE9">
              <w:rPr>
                <w:rFonts w:asciiTheme="minorHAnsi" w:eastAsia="新細明體" w:hAnsiTheme="minorHAnsi" w:cstheme="minorHAnsi" w:hint="eastAsia"/>
                <w:lang w:val="en-US" w:eastAsia="zh-TW"/>
              </w:rPr>
              <w:t>2</w:t>
            </w:r>
            <w:r w:rsidR="00BC7DC8">
              <w:rPr>
                <w:rFonts w:asciiTheme="minorHAnsi" w:eastAsia="新細明體" w:hAnsiTheme="minorHAnsi" w:cstheme="minorHAnsi" w:hint="eastAsia"/>
                <w:lang w:val="en-US" w:eastAsia="zh-TW"/>
              </w:rPr>
              <w:t>3</w:t>
            </w:r>
          </w:p>
        </w:tc>
        <w:tc>
          <w:tcPr>
            <w:tcW w:w="643" w:type="pct"/>
          </w:tcPr>
          <w:p w14:paraId="2CD69422" w14:textId="0CF67A5B" w:rsidR="00850ED4" w:rsidRPr="001D13C1" w:rsidRDefault="00850ED4" w:rsidP="00850ED4">
            <w:pPr>
              <w:spacing w:after="0"/>
              <w:jc w:val="right"/>
              <w:rPr>
                <w:rFonts w:eastAsia="新細明體" w:cs="Arial"/>
                <w:lang w:eastAsia="zh-TW"/>
              </w:rPr>
            </w:pPr>
            <w:r>
              <w:rPr>
                <w:rFonts w:asciiTheme="minorHAnsi" w:eastAsia="新細明體" w:hAnsiTheme="minorHAnsi" w:cstheme="minorHAnsi"/>
                <w:lang w:val="en-US" w:eastAsia="zh-TW"/>
              </w:rPr>
              <w:t>1.0</w:t>
            </w:r>
          </w:p>
        </w:tc>
        <w:tc>
          <w:tcPr>
            <w:tcW w:w="643" w:type="pct"/>
          </w:tcPr>
          <w:p w14:paraId="3EFDA3E9" w14:textId="66C09E31" w:rsidR="00850ED4" w:rsidRPr="001D13C1" w:rsidRDefault="00850ED4" w:rsidP="00850ED4">
            <w:pPr>
              <w:spacing w:after="0"/>
              <w:rPr>
                <w:rFonts w:eastAsia="新細明體" w:cs="Arial"/>
                <w:lang w:eastAsia="zh-TW"/>
              </w:rPr>
            </w:pPr>
            <w:r>
              <w:rPr>
                <w:rFonts w:asciiTheme="minorHAnsi" w:eastAsia="新細明體" w:hAnsiTheme="minorHAnsi" w:cstheme="minorHAnsi" w:hint="eastAsia"/>
                <w:lang w:val="en-US" w:eastAsia="zh-TW"/>
              </w:rPr>
              <w:t>ben</w:t>
            </w:r>
          </w:p>
        </w:tc>
        <w:tc>
          <w:tcPr>
            <w:tcW w:w="3120" w:type="pct"/>
          </w:tcPr>
          <w:p w14:paraId="2385E708" w14:textId="0681B34B" w:rsidR="00850ED4" w:rsidRPr="001D13C1" w:rsidRDefault="00850ED4" w:rsidP="00850ED4">
            <w:pPr>
              <w:spacing w:after="0"/>
              <w:rPr>
                <w:rFonts w:eastAsia="新細明體" w:cs="Arial"/>
                <w:lang w:eastAsia="zh-TW"/>
              </w:rPr>
            </w:pPr>
            <w:r>
              <w:t xml:space="preserve">First </w:t>
            </w:r>
            <w:r w:rsidRPr="00BD3B7E">
              <w:rPr>
                <w:rFonts w:asciiTheme="minorHAnsi" w:eastAsia="新細明體" w:hAnsiTheme="minorHAnsi" w:cstheme="minorHAnsi"/>
                <w:lang w:val="en-US" w:eastAsia="zh-TW"/>
              </w:rPr>
              <w:t>version</w:t>
            </w:r>
          </w:p>
        </w:tc>
      </w:tr>
      <w:tr w:rsidR="008107FC" w:rsidRPr="001D13C1" w14:paraId="36886D30" w14:textId="77777777" w:rsidTr="008107FC">
        <w:tc>
          <w:tcPr>
            <w:tcW w:w="595" w:type="pct"/>
          </w:tcPr>
          <w:p w14:paraId="191EA116" w14:textId="4E3E62A5" w:rsidR="008107FC" w:rsidRPr="001D13C1" w:rsidRDefault="008107FC" w:rsidP="008107FC">
            <w:pPr>
              <w:spacing w:after="0"/>
            </w:pPr>
          </w:p>
        </w:tc>
        <w:tc>
          <w:tcPr>
            <w:tcW w:w="643" w:type="pct"/>
          </w:tcPr>
          <w:p w14:paraId="47167DAB" w14:textId="6B8AFDFA" w:rsidR="008107FC" w:rsidRPr="001D13C1" w:rsidRDefault="008107FC" w:rsidP="008107FC">
            <w:pPr>
              <w:spacing w:after="0"/>
              <w:jc w:val="right"/>
            </w:pPr>
          </w:p>
        </w:tc>
        <w:tc>
          <w:tcPr>
            <w:tcW w:w="643" w:type="pct"/>
          </w:tcPr>
          <w:p w14:paraId="44DFD732" w14:textId="252730E1" w:rsidR="008107FC" w:rsidRPr="001D13C1" w:rsidRDefault="008107FC" w:rsidP="008107FC">
            <w:pPr>
              <w:spacing w:after="0"/>
            </w:pPr>
          </w:p>
        </w:tc>
        <w:tc>
          <w:tcPr>
            <w:tcW w:w="3120" w:type="pct"/>
          </w:tcPr>
          <w:p w14:paraId="5A4F7D58" w14:textId="07215785" w:rsidR="008107FC" w:rsidRPr="001D13C1" w:rsidRDefault="008107FC" w:rsidP="008107FC">
            <w:pPr>
              <w:spacing w:after="0"/>
            </w:pPr>
          </w:p>
        </w:tc>
      </w:tr>
      <w:tr w:rsidR="008107FC" w:rsidRPr="001D13C1" w14:paraId="6FBAA8A8" w14:textId="77777777" w:rsidTr="008107FC">
        <w:tc>
          <w:tcPr>
            <w:tcW w:w="595" w:type="pct"/>
          </w:tcPr>
          <w:p w14:paraId="2AD1AA92" w14:textId="77777777" w:rsidR="008107FC" w:rsidRPr="001D13C1" w:rsidRDefault="008107FC" w:rsidP="008107FC">
            <w:pPr>
              <w:spacing w:after="0"/>
            </w:pPr>
          </w:p>
        </w:tc>
        <w:tc>
          <w:tcPr>
            <w:tcW w:w="643" w:type="pct"/>
          </w:tcPr>
          <w:p w14:paraId="48897E9A" w14:textId="77777777" w:rsidR="008107FC" w:rsidRPr="001D13C1" w:rsidRDefault="008107FC" w:rsidP="008107FC">
            <w:pPr>
              <w:spacing w:after="0"/>
              <w:jc w:val="right"/>
            </w:pPr>
          </w:p>
        </w:tc>
        <w:tc>
          <w:tcPr>
            <w:tcW w:w="643" w:type="pct"/>
          </w:tcPr>
          <w:p w14:paraId="5DCAB26F" w14:textId="77777777" w:rsidR="008107FC" w:rsidRPr="001D13C1" w:rsidRDefault="008107FC" w:rsidP="008107FC">
            <w:pPr>
              <w:spacing w:after="0"/>
            </w:pPr>
          </w:p>
        </w:tc>
        <w:tc>
          <w:tcPr>
            <w:tcW w:w="3120" w:type="pct"/>
          </w:tcPr>
          <w:p w14:paraId="442C3A05" w14:textId="77777777" w:rsidR="008107FC" w:rsidRPr="001D13C1" w:rsidRDefault="008107FC" w:rsidP="008107FC">
            <w:pPr>
              <w:spacing w:after="0"/>
            </w:pPr>
          </w:p>
        </w:tc>
      </w:tr>
      <w:tr w:rsidR="008107FC" w:rsidRPr="001D13C1" w14:paraId="6E102B6C" w14:textId="77777777" w:rsidTr="008107FC">
        <w:tc>
          <w:tcPr>
            <w:tcW w:w="595" w:type="pct"/>
          </w:tcPr>
          <w:p w14:paraId="66E522E0" w14:textId="77777777" w:rsidR="008107FC" w:rsidRPr="001D13C1" w:rsidRDefault="008107FC" w:rsidP="008107FC">
            <w:pPr>
              <w:spacing w:after="0"/>
            </w:pPr>
          </w:p>
        </w:tc>
        <w:tc>
          <w:tcPr>
            <w:tcW w:w="643" w:type="pct"/>
          </w:tcPr>
          <w:p w14:paraId="7F77D04D" w14:textId="77777777" w:rsidR="008107FC" w:rsidRPr="001D13C1" w:rsidRDefault="008107FC" w:rsidP="008107FC">
            <w:pPr>
              <w:spacing w:after="0"/>
              <w:jc w:val="right"/>
            </w:pPr>
          </w:p>
        </w:tc>
        <w:tc>
          <w:tcPr>
            <w:tcW w:w="643" w:type="pct"/>
          </w:tcPr>
          <w:p w14:paraId="327F0D83" w14:textId="77777777" w:rsidR="008107FC" w:rsidRPr="001D13C1" w:rsidRDefault="008107FC" w:rsidP="008107FC">
            <w:pPr>
              <w:spacing w:after="0"/>
            </w:pPr>
          </w:p>
        </w:tc>
        <w:tc>
          <w:tcPr>
            <w:tcW w:w="3120" w:type="pct"/>
          </w:tcPr>
          <w:p w14:paraId="4F363806" w14:textId="77777777" w:rsidR="008107FC" w:rsidRPr="001D13C1" w:rsidRDefault="008107FC" w:rsidP="008107FC">
            <w:pPr>
              <w:spacing w:after="0"/>
            </w:pPr>
          </w:p>
        </w:tc>
      </w:tr>
    </w:tbl>
    <w:p w14:paraId="7D5EC7FD" w14:textId="77777777" w:rsidR="00867F9E" w:rsidRPr="001D13C1" w:rsidRDefault="00867F9E" w:rsidP="003413B5">
      <w:pPr>
        <w:pStyle w:val="space"/>
      </w:pPr>
    </w:p>
    <w:p w14:paraId="382B3B8F" w14:textId="77777777" w:rsidR="00867F9E" w:rsidRPr="001D13C1" w:rsidRDefault="006B09A2" w:rsidP="006B09A2">
      <w:pPr>
        <w:pStyle w:val="BodyHeading"/>
      </w:pPr>
      <w:r w:rsidRPr="001D13C1">
        <w:t>DOCUMENT CONTROL</w:t>
      </w:r>
    </w:p>
    <w:p w14:paraId="6D98A028" w14:textId="77777777" w:rsidR="006B09A2" w:rsidRPr="001D13C1" w:rsidRDefault="006B09A2" w:rsidP="006B09A2">
      <w:pPr>
        <w:pStyle w:val="a0"/>
        <w:rPr>
          <w:noProof/>
          <w:lang w:val="en-US" w:eastAsia="en-US"/>
        </w:rPr>
      </w:pPr>
      <w:r w:rsidRPr="001D13C1">
        <w:rPr>
          <w:noProof/>
          <w:lang w:val="en-US" w:eastAsia="en-US"/>
        </w:rPr>
        <w:t>For Review By: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196"/>
        <w:gridCol w:w="1876"/>
        <w:gridCol w:w="1878"/>
        <w:gridCol w:w="5103"/>
      </w:tblGrid>
      <w:tr w:rsidR="00155B5B" w:rsidRPr="001D13C1" w14:paraId="18A29845" w14:textId="77777777" w:rsidTr="00516E0D">
        <w:tc>
          <w:tcPr>
            <w:tcW w:w="595" w:type="pct"/>
            <w:shd w:val="clear" w:color="auto" w:fill="E0E0E0"/>
          </w:tcPr>
          <w:p w14:paraId="13451C1D" w14:textId="77777777" w:rsidR="00155B5B" w:rsidRPr="001D13C1" w:rsidRDefault="00155B5B" w:rsidP="00F2658B">
            <w:pPr>
              <w:spacing w:after="0"/>
            </w:pPr>
            <w:r w:rsidRPr="001D13C1">
              <w:t>Date</w:t>
            </w:r>
          </w:p>
        </w:tc>
        <w:tc>
          <w:tcPr>
            <w:tcW w:w="933" w:type="pct"/>
            <w:shd w:val="clear" w:color="auto" w:fill="E0E0E0"/>
          </w:tcPr>
          <w:p w14:paraId="5D54487E" w14:textId="77777777" w:rsidR="00155B5B" w:rsidRPr="001D13C1" w:rsidRDefault="00155B5B" w:rsidP="003413B5">
            <w:pPr>
              <w:spacing w:after="0"/>
              <w:jc w:val="center"/>
            </w:pPr>
            <w:r w:rsidRPr="001D13C1">
              <w:t>Organisation</w:t>
            </w:r>
          </w:p>
        </w:tc>
        <w:tc>
          <w:tcPr>
            <w:tcW w:w="934" w:type="pct"/>
            <w:shd w:val="clear" w:color="auto" w:fill="E0E0E0"/>
          </w:tcPr>
          <w:p w14:paraId="056E0050" w14:textId="77777777" w:rsidR="00155B5B" w:rsidRPr="001D13C1" w:rsidRDefault="00155B5B" w:rsidP="003413B5">
            <w:pPr>
              <w:spacing w:after="0"/>
              <w:jc w:val="center"/>
            </w:pPr>
            <w:r w:rsidRPr="001D13C1">
              <w:t>Project Role</w:t>
            </w:r>
          </w:p>
        </w:tc>
        <w:tc>
          <w:tcPr>
            <w:tcW w:w="2539" w:type="pct"/>
            <w:shd w:val="clear" w:color="auto" w:fill="E0E0E0"/>
          </w:tcPr>
          <w:p w14:paraId="680EBE2C" w14:textId="77777777" w:rsidR="00155B5B" w:rsidRPr="001D13C1" w:rsidRDefault="00155B5B" w:rsidP="003413B5">
            <w:pPr>
              <w:spacing w:after="0"/>
              <w:jc w:val="center"/>
            </w:pPr>
            <w:r w:rsidRPr="001D13C1">
              <w:t>Name</w:t>
            </w:r>
          </w:p>
        </w:tc>
      </w:tr>
      <w:tr w:rsidR="00D8220B" w:rsidRPr="001D13C1" w14:paraId="752501D5" w14:textId="77777777" w:rsidTr="00516E0D">
        <w:tc>
          <w:tcPr>
            <w:tcW w:w="595" w:type="pct"/>
          </w:tcPr>
          <w:p w14:paraId="30B85354" w14:textId="027C71C4" w:rsidR="00D8220B" w:rsidRPr="001D13C1" w:rsidRDefault="000A1973" w:rsidP="00D8220B">
            <w:pPr>
              <w:spacing w:after="0"/>
            </w:pPr>
            <w:r>
              <w:rPr>
                <w:rFonts w:asciiTheme="minorHAnsi" w:eastAsia="新細明體" w:hAnsiTheme="minorHAnsi" w:cstheme="minorHAnsi"/>
                <w:lang w:val="en-US" w:eastAsia="zh-TW"/>
              </w:rPr>
              <w:t>202</w:t>
            </w:r>
            <w:r>
              <w:rPr>
                <w:rFonts w:asciiTheme="minorHAnsi" w:eastAsia="新細明體" w:hAnsiTheme="minorHAnsi" w:cstheme="minorHAnsi" w:hint="eastAsia"/>
                <w:lang w:val="en-US" w:eastAsia="zh-TW"/>
              </w:rPr>
              <w:t>3/0</w:t>
            </w:r>
            <w:r w:rsidR="00370F34">
              <w:rPr>
                <w:rFonts w:asciiTheme="minorHAnsi" w:eastAsia="新細明體" w:hAnsiTheme="minorHAnsi" w:cstheme="minorHAnsi" w:hint="eastAsia"/>
                <w:lang w:val="en-US" w:eastAsia="zh-TW"/>
              </w:rPr>
              <w:t>6</w:t>
            </w:r>
            <w:r>
              <w:rPr>
                <w:rFonts w:asciiTheme="minorHAnsi" w:eastAsia="新細明體" w:hAnsiTheme="minorHAnsi" w:cstheme="minorHAnsi"/>
                <w:lang w:val="en-US" w:eastAsia="zh-TW"/>
              </w:rPr>
              <w:t>/</w:t>
            </w:r>
            <w:r w:rsidR="00370F34">
              <w:rPr>
                <w:rFonts w:asciiTheme="minorHAnsi" w:eastAsia="新細明體" w:hAnsiTheme="minorHAnsi" w:cstheme="minorHAnsi" w:hint="eastAsia"/>
                <w:lang w:val="en-US" w:eastAsia="zh-TW"/>
              </w:rPr>
              <w:t>27</w:t>
            </w:r>
          </w:p>
        </w:tc>
        <w:tc>
          <w:tcPr>
            <w:tcW w:w="933" w:type="pct"/>
          </w:tcPr>
          <w:p w14:paraId="2A618333" w14:textId="7799030A" w:rsidR="00D8220B" w:rsidRPr="001D13C1" w:rsidRDefault="002017E2" w:rsidP="00D8220B">
            <w:pPr>
              <w:spacing w:after="0"/>
              <w:jc w:val="center"/>
            </w:pPr>
            <w:r w:rsidRPr="00BD3B7E">
              <w:rPr>
                <w:rFonts w:asciiTheme="minorHAnsi" w:eastAsia="微軟正黑體" w:hAnsiTheme="minorHAnsi" w:cstheme="minorHAnsi"/>
                <w:color w:val="000000" w:themeColor="text1"/>
              </w:rPr>
              <w:t>IT &amp; AUTO</w:t>
            </w:r>
          </w:p>
        </w:tc>
        <w:tc>
          <w:tcPr>
            <w:tcW w:w="934" w:type="pct"/>
          </w:tcPr>
          <w:p w14:paraId="79F31284" w14:textId="6798E4D6" w:rsidR="00D8220B" w:rsidRPr="001D13C1" w:rsidRDefault="002017E2" w:rsidP="00D8220B">
            <w:pPr>
              <w:spacing w:after="0"/>
              <w:jc w:val="center"/>
            </w:pPr>
            <w:r>
              <w:rPr>
                <w:rFonts w:ascii="微軟正黑體" w:eastAsia="微軟正黑體" w:hAnsi="微軟正黑體"/>
                <w:lang w:eastAsia="zh-TW"/>
              </w:rPr>
              <w:t>S</w:t>
            </w:r>
            <w:r w:rsidRPr="00314CF7">
              <w:rPr>
                <w:rFonts w:ascii="微軟正黑體" w:eastAsia="微軟正黑體" w:hAnsi="微軟正黑體"/>
                <w:lang w:eastAsia="zh-TW"/>
              </w:rPr>
              <w:t>olution design</w:t>
            </w:r>
          </w:p>
        </w:tc>
        <w:tc>
          <w:tcPr>
            <w:tcW w:w="2539" w:type="pct"/>
          </w:tcPr>
          <w:p w14:paraId="7D1A4DBB" w14:textId="33212EF1" w:rsidR="00D8220B" w:rsidRPr="00533DFB" w:rsidRDefault="00533DFB" w:rsidP="00D8220B">
            <w:pPr>
              <w:spacing w:after="0"/>
              <w:jc w:val="center"/>
              <w:rPr>
                <w:rFonts w:eastAsiaTheme="minorEastAsia"/>
                <w:lang w:eastAsia="zh-TW"/>
              </w:rPr>
            </w:pPr>
            <w:r>
              <w:rPr>
                <w:rFonts w:eastAsiaTheme="minorEastAsia" w:hint="eastAsia"/>
                <w:lang w:eastAsia="zh-TW"/>
              </w:rPr>
              <w:t>Be</w:t>
            </w:r>
            <w:r>
              <w:rPr>
                <w:rFonts w:eastAsiaTheme="minorEastAsia"/>
                <w:lang w:eastAsia="zh-TW"/>
              </w:rPr>
              <w:t>n</w:t>
            </w:r>
          </w:p>
        </w:tc>
      </w:tr>
      <w:tr w:rsidR="00D8220B" w:rsidRPr="001D13C1" w14:paraId="01126C9D" w14:textId="77777777" w:rsidTr="00516E0D">
        <w:trPr>
          <w:trHeight w:val="257"/>
        </w:trPr>
        <w:tc>
          <w:tcPr>
            <w:tcW w:w="595" w:type="pct"/>
          </w:tcPr>
          <w:p w14:paraId="27C42ECF" w14:textId="71136396" w:rsidR="00D8220B" w:rsidRPr="00516E0D" w:rsidRDefault="00370F34" w:rsidP="00D8220B">
            <w:pPr>
              <w:spacing w:after="0"/>
              <w:rPr>
                <w:rFonts w:asciiTheme="minorHAnsi" w:hAnsiTheme="minorHAnsi" w:cstheme="minorHAnsi"/>
              </w:rPr>
            </w:pPr>
            <w:r>
              <w:rPr>
                <w:rFonts w:asciiTheme="minorHAnsi" w:eastAsia="新細明體" w:hAnsiTheme="minorHAnsi" w:cstheme="minorHAnsi"/>
                <w:lang w:val="en-US" w:eastAsia="zh-TW"/>
              </w:rPr>
              <w:t>202</w:t>
            </w:r>
            <w:r>
              <w:rPr>
                <w:rFonts w:asciiTheme="minorHAnsi" w:eastAsia="新細明體" w:hAnsiTheme="minorHAnsi" w:cstheme="minorHAnsi" w:hint="eastAsia"/>
                <w:lang w:val="en-US" w:eastAsia="zh-TW"/>
              </w:rPr>
              <w:t>3/06</w:t>
            </w:r>
            <w:r>
              <w:rPr>
                <w:rFonts w:asciiTheme="minorHAnsi" w:eastAsia="新細明體" w:hAnsiTheme="minorHAnsi" w:cstheme="minorHAnsi"/>
                <w:lang w:val="en-US" w:eastAsia="zh-TW"/>
              </w:rPr>
              <w:t>/</w:t>
            </w:r>
            <w:r>
              <w:rPr>
                <w:rFonts w:asciiTheme="minorHAnsi" w:eastAsia="新細明體" w:hAnsiTheme="minorHAnsi" w:cstheme="minorHAnsi" w:hint="eastAsia"/>
                <w:lang w:val="en-US" w:eastAsia="zh-TW"/>
              </w:rPr>
              <w:t>27</w:t>
            </w:r>
          </w:p>
        </w:tc>
        <w:tc>
          <w:tcPr>
            <w:tcW w:w="933" w:type="pct"/>
          </w:tcPr>
          <w:p w14:paraId="2C447A5E" w14:textId="0226C3CF" w:rsidR="00D8220B" w:rsidRPr="00516E0D" w:rsidRDefault="002017E2" w:rsidP="00D8220B">
            <w:pPr>
              <w:spacing w:after="0"/>
              <w:jc w:val="center"/>
              <w:rPr>
                <w:rFonts w:asciiTheme="minorHAnsi" w:hAnsiTheme="minorHAnsi" w:cstheme="minorHAnsi"/>
              </w:rPr>
            </w:pPr>
            <w:r w:rsidRPr="00516E0D">
              <w:rPr>
                <w:rFonts w:asciiTheme="minorHAnsi" w:eastAsia="微軟正黑體" w:hAnsiTheme="minorHAnsi" w:cstheme="minorHAnsi"/>
                <w:color w:val="000000" w:themeColor="text1"/>
              </w:rPr>
              <w:t>IT &amp; AUTO</w:t>
            </w:r>
          </w:p>
        </w:tc>
        <w:tc>
          <w:tcPr>
            <w:tcW w:w="934" w:type="pct"/>
          </w:tcPr>
          <w:p w14:paraId="5A172058" w14:textId="5B260D74" w:rsidR="00D8220B" w:rsidRPr="00516E0D" w:rsidRDefault="00516E0D" w:rsidP="00516E0D">
            <w:pPr>
              <w:pStyle w:val="TableText"/>
              <w:jc w:val="center"/>
            </w:pPr>
            <w:r w:rsidRPr="00516E0D">
              <w:rPr>
                <w:color w:val="auto"/>
              </w:rPr>
              <w:t>Developer</w:t>
            </w:r>
          </w:p>
        </w:tc>
        <w:tc>
          <w:tcPr>
            <w:tcW w:w="2539" w:type="pct"/>
          </w:tcPr>
          <w:p w14:paraId="4440B2A6" w14:textId="47E9C258" w:rsidR="00D8220B" w:rsidRPr="004D051F" w:rsidRDefault="00516E0D" w:rsidP="00D8220B">
            <w:pPr>
              <w:spacing w:after="0"/>
              <w:jc w:val="center"/>
              <w:rPr>
                <w:rFonts w:ascii="微軟正黑體" w:eastAsia="微軟正黑體" w:hAnsi="微軟正黑體" w:cstheme="minorHAnsi"/>
              </w:rPr>
            </w:pPr>
            <w:r>
              <w:rPr>
                <w:rFonts w:asciiTheme="minorHAnsi" w:eastAsiaTheme="minorEastAsia" w:hAnsiTheme="minorHAnsi" w:cstheme="minorHAnsi" w:hint="eastAsia"/>
                <w:lang w:eastAsia="zh-TW"/>
              </w:rPr>
              <w:t xml:space="preserve"> </w:t>
            </w:r>
            <w:r w:rsidR="00CF0CC0">
              <w:rPr>
                <w:rFonts w:ascii="微軟正黑體" w:eastAsia="微軟正黑體" w:hAnsi="微軟正黑體" w:cs="微軟正黑體" w:hint="eastAsia"/>
                <w:lang w:eastAsia="zh-TW"/>
              </w:rPr>
              <w:t>J</w:t>
            </w:r>
            <w:r w:rsidR="00CF0CC0" w:rsidRPr="00894328">
              <w:rPr>
                <w:rFonts w:ascii="微軟正黑體" w:eastAsia="微軟正黑體" w:hAnsi="微軟正黑體" w:cs="微軟正黑體" w:hint="eastAsia"/>
                <w:lang w:eastAsia="zh-TW"/>
              </w:rPr>
              <w:t>acky</w:t>
            </w:r>
          </w:p>
        </w:tc>
      </w:tr>
      <w:tr w:rsidR="00D8220B" w:rsidRPr="001D13C1" w14:paraId="1DA462ED" w14:textId="77777777" w:rsidTr="00516E0D">
        <w:tc>
          <w:tcPr>
            <w:tcW w:w="595" w:type="pct"/>
          </w:tcPr>
          <w:p w14:paraId="07FD8036" w14:textId="6B285A48" w:rsidR="00D8220B" w:rsidRPr="00516E0D" w:rsidRDefault="00370F34" w:rsidP="00D8220B">
            <w:pPr>
              <w:spacing w:after="0"/>
              <w:rPr>
                <w:rFonts w:asciiTheme="minorHAnsi" w:hAnsiTheme="minorHAnsi" w:cstheme="minorHAnsi"/>
              </w:rPr>
            </w:pPr>
            <w:r>
              <w:rPr>
                <w:rFonts w:asciiTheme="minorHAnsi" w:eastAsia="新細明體" w:hAnsiTheme="minorHAnsi" w:cstheme="minorHAnsi"/>
                <w:lang w:val="en-US" w:eastAsia="zh-TW"/>
              </w:rPr>
              <w:t>202</w:t>
            </w:r>
            <w:r>
              <w:rPr>
                <w:rFonts w:asciiTheme="minorHAnsi" w:eastAsia="新細明體" w:hAnsiTheme="minorHAnsi" w:cstheme="minorHAnsi" w:hint="eastAsia"/>
                <w:lang w:val="en-US" w:eastAsia="zh-TW"/>
              </w:rPr>
              <w:t>3/06</w:t>
            </w:r>
            <w:r>
              <w:rPr>
                <w:rFonts w:asciiTheme="minorHAnsi" w:eastAsia="新細明體" w:hAnsiTheme="minorHAnsi" w:cstheme="minorHAnsi"/>
                <w:lang w:val="en-US" w:eastAsia="zh-TW"/>
              </w:rPr>
              <w:t>/</w:t>
            </w:r>
            <w:r>
              <w:rPr>
                <w:rFonts w:asciiTheme="minorHAnsi" w:eastAsia="新細明體" w:hAnsiTheme="minorHAnsi" w:cstheme="minorHAnsi" w:hint="eastAsia"/>
                <w:lang w:val="en-US" w:eastAsia="zh-TW"/>
              </w:rPr>
              <w:t>27</w:t>
            </w:r>
          </w:p>
        </w:tc>
        <w:tc>
          <w:tcPr>
            <w:tcW w:w="933" w:type="pct"/>
          </w:tcPr>
          <w:p w14:paraId="232C451A" w14:textId="276EBFB6" w:rsidR="00D8220B" w:rsidRPr="00516E0D" w:rsidRDefault="002E0395" w:rsidP="00D8220B">
            <w:pPr>
              <w:spacing w:after="0"/>
              <w:jc w:val="center"/>
              <w:rPr>
                <w:rFonts w:asciiTheme="minorHAnsi" w:hAnsiTheme="minorHAnsi" w:cstheme="minorHAnsi"/>
              </w:rPr>
            </w:pPr>
            <w:r w:rsidRPr="00516E0D">
              <w:rPr>
                <w:rFonts w:asciiTheme="minorHAnsi" w:eastAsiaTheme="minorEastAsia" w:hAnsiTheme="minorHAnsi" w:cstheme="minorHAnsi"/>
                <w:lang w:val="en-US" w:eastAsia="zh-TW"/>
              </w:rPr>
              <w:t>Operation</w:t>
            </w:r>
          </w:p>
        </w:tc>
        <w:tc>
          <w:tcPr>
            <w:tcW w:w="934" w:type="pct"/>
          </w:tcPr>
          <w:p w14:paraId="7463B3BC" w14:textId="3037C137" w:rsidR="00D8220B" w:rsidRPr="00516E0D" w:rsidRDefault="002017E2" w:rsidP="00D8220B">
            <w:pPr>
              <w:spacing w:after="0"/>
              <w:jc w:val="center"/>
              <w:rPr>
                <w:rFonts w:asciiTheme="minorHAnsi" w:hAnsiTheme="minorHAnsi" w:cstheme="minorHAnsi"/>
              </w:rPr>
            </w:pPr>
            <w:r w:rsidRPr="00516E0D">
              <w:rPr>
                <w:rFonts w:asciiTheme="minorHAnsi" w:eastAsia="微軟正黑體" w:hAnsiTheme="minorHAnsi" w:cstheme="minorHAnsi"/>
                <w:lang w:eastAsia="zh-TW"/>
              </w:rPr>
              <w:t>Customer</w:t>
            </w:r>
          </w:p>
        </w:tc>
        <w:tc>
          <w:tcPr>
            <w:tcW w:w="2539" w:type="pct"/>
          </w:tcPr>
          <w:p w14:paraId="2FF32377" w14:textId="2B330A98" w:rsidR="00D8220B" w:rsidRPr="00516E0D" w:rsidRDefault="00CF0CC0" w:rsidP="00D8220B">
            <w:pPr>
              <w:spacing w:after="0"/>
              <w:jc w:val="center"/>
              <w:rPr>
                <w:rFonts w:asciiTheme="minorHAnsi" w:hAnsiTheme="minorHAnsi" w:cstheme="minorHAnsi"/>
              </w:rPr>
            </w:pPr>
            <w:r w:rsidRPr="00CF0CC0">
              <w:rPr>
                <w:rFonts w:ascii="微軟正黑體" w:eastAsia="微軟正黑體" w:hAnsi="微軟正黑體" w:hint="eastAsia"/>
                <w:color w:val="404040" w:themeColor="text1" w:themeTint="BF"/>
                <w:lang w:val="en-US" w:eastAsia="zh-TW"/>
              </w:rPr>
              <w:t>吳建達</w:t>
            </w:r>
          </w:p>
        </w:tc>
      </w:tr>
    </w:tbl>
    <w:p w14:paraId="4673D7A4" w14:textId="77777777" w:rsidR="00155B5B" w:rsidRPr="001D13C1" w:rsidRDefault="00155B5B" w:rsidP="006B09A2">
      <w:pPr>
        <w:pStyle w:val="a0"/>
        <w:rPr>
          <w:rStyle w:val="Style9ptBold"/>
          <w:rFonts w:ascii="Verdana" w:hAnsi="Verdana"/>
        </w:rPr>
      </w:pPr>
    </w:p>
    <w:p w14:paraId="65249B99" w14:textId="77777777" w:rsidR="00155B5B" w:rsidRPr="001D13C1" w:rsidRDefault="00155B5B" w:rsidP="006B09A2">
      <w:pPr>
        <w:pStyle w:val="a0"/>
        <w:rPr>
          <w:noProof/>
          <w:lang w:val="en-US" w:eastAsia="en-US"/>
        </w:rPr>
      </w:pPr>
      <w:r w:rsidRPr="001D13C1">
        <w:rPr>
          <w:noProof/>
          <w:lang w:val="en-US" w:eastAsia="en-US"/>
        </w:rPr>
        <w:t>Owners and Approvers: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1275"/>
        <w:gridCol w:w="18"/>
        <w:gridCol w:w="1816"/>
        <w:gridCol w:w="44"/>
        <w:gridCol w:w="2169"/>
        <w:gridCol w:w="74"/>
        <w:gridCol w:w="4518"/>
        <w:gridCol w:w="139"/>
      </w:tblGrid>
      <w:tr w:rsidR="00E92976" w:rsidRPr="001D13C1" w14:paraId="1E59BC1D" w14:textId="77777777" w:rsidTr="004753B5">
        <w:tc>
          <w:tcPr>
            <w:tcW w:w="643" w:type="pct"/>
            <w:gridSpan w:val="2"/>
            <w:shd w:val="clear" w:color="auto" w:fill="E0E0E0"/>
            <w:vAlign w:val="center"/>
          </w:tcPr>
          <w:p w14:paraId="4872216F" w14:textId="77777777" w:rsidR="00155B5B" w:rsidRPr="001D13C1" w:rsidRDefault="00155B5B" w:rsidP="00F2658B">
            <w:pPr>
              <w:spacing w:after="0"/>
            </w:pPr>
            <w:r w:rsidRPr="001D13C1">
              <w:t>Date</w:t>
            </w:r>
          </w:p>
        </w:tc>
        <w:tc>
          <w:tcPr>
            <w:tcW w:w="925" w:type="pct"/>
            <w:gridSpan w:val="2"/>
            <w:shd w:val="clear" w:color="auto" w:fill="E0E0E0"/>
            <w:vAlign w:val="center"/>
          </w:tcPr>
          <w:p w14:paraId="5D798BE5" w14:textId="77777777" w:rsidR="00155B5B" w:rsidRPr="001D13C1" w:rsidRDefault="00155B5B" w:rsidP="002F7CBF">
            <w:pPr>
              <w:spacing w:after="0"/>
            </w:pPr>
            <w:r w:rsidRPr="001D13C1">
              <w:t>Name</w:t>
            </w:r>
          </w:p>
        </w:tc>
        <w:tc>
          <w:tcPr>
            <w:tcW w:w="1116" w:type="pct"/>
            <w:gridSpan w:val="2"/>
            <w:shd w:val="clear" w:color="auto" w:fill="E0E0E0"/>
            <w:vAlign w:val="center"/>
          </w:tcPr>
          <w:p w14:paraId="1AF8B19A" w14:textId="77777777" w:rsidR="00155B5B" w:rsidRPr="001D13C1" w:rsidRDefault="00155B5B" w:rsidP="002F7CBF">
            <w:pPr>
              <w:spacing w:after="0"/>
            </w:pPr>
            <w:r w:rsidRPr="001D13C1">
              <w:t>Position</w:t>
            </w:r>
          </w:p>
        </w:tc>
        <w:tc>
          <w:tcPr>
            <w:tcW w:w="2316" w:type="pct"/>
            <w:gridSpan w:val="2"/>
            <w:shd w:val="clear" w:color="auto" w:fill="E0E0E0"/>
            <w:vAlign w:val="center"/>
          </w:tcPr>
          <w:p w14:paraId="51C21984" w14:textId="77777777" w:rsidR="00155B5B" w:rsidRPr="001D13C1" w:rsidRDefault="00155B5B" w:rsidP="003413B5">
            <w:pPr>
              <w:spacing w:after="0"/>
              <w:jc w:val="center"/>
            </w:pPr>
            <w:r w:rsidRPr="001D13C1">
              <w:t>Signature</w:t>
            </w:r>
          </w:p>
        </w:tc>
      </w:tr>
      <w:tr w:rsidR="00A22549" w:rsidRPr="001D13C1" w14:paraId="5D389454" w14:textId="77777777" w:rsidTr="00A22549">
        <w:trPr>
          <w:gridAfter w:val="1"/>
          <w:wAfter w:w="70" w:type="pct"/>
        </w:trPr>
        <w:tc>
          <w:tcPr>
            <w:tcW w:w="634" w:type="pct"/>
            <w:vAlign w:val="center"/>
          </w:tcPr>
          <w:p w14:paraId="00ABB07E" w14:textId="77777777" w:rsidR="00A22549" w:rsidRPr="001D13C1" w:rsidRDefault="00A22549" w:rsidP="000869D2">
            <w:pPr>
              <w:spacing w:after="0"/>
            </w:pPr>
          </w:p>
        </w:tc>
        <w:tc>
          <w:tcPr>
            <w:tcW w:w="912" w:type="pct"/>
            <w:gridSpan w:val="2"/>
          </w:tcPr>
          <w:p w14:paraId="559E91E9" w14:textId="77777777" w:rsidR="00A22549" w:rsidRPr="004F3089" w:rsidRDefault="00A22549" w:rsidP="000869D2">
            <w:pPr>
              <w:spacing w:after="0"/>
              <w:jc w:val="center"/>
              <w:rPr>
                <w:rFonts w:ascii="微軟正黑體" w:eastAsia="微軟正黑體" w:hAnsi="微軟正黑體"/>
              </w:rPr>
            </w:pPr>
            <w:r w:rsidRPr="004F3089">
              <w:rPr>
                <w:rFonts w:ascii="微軟正黑體" w:eastAsia="微軟正黑體" w:hAnsi="微軟正黑體"/>
                <w:lang w:val="en-US" w:eastAsia="zh-TW"/>
              </w:rPr>
              <w:t>Ben</w:t>
            </w:r>
          </w:p>
        </w:tc>
        <w:tc>
          <w:tcPr>
            <w:tcW w:w="1101" w:type="pct"/>
            <w:gridSpan w:val="2"/>
          </w:tcPr>
          <w:p w14:paraId="3F508411" w14:textId="77777777" w:rsidR="00A22549" w:rsidRPr="00044344" w:rsidRDefault="00A22549" w:rsidP="000869D2">
            <w:pPr>
              <w:spacing w:after="0"/>
              <w:rPr>
                <w:color w:val="A6A6A6" w:themeColor="background1" w:themeShade="A6"/>
              </w:rPr>
            </w:pPr>
            <w:r w:rsidRPr="00044344">
              <w:rPr>
                <w:color w:val="A6A6A6" w:themeColor="background1" w:themeShade="A6"/>
              </w:rPr>
              <w:t>Designer</w:t>
            </w:r>
            <w:r w:rsidRPr="00044344">
              <w:rPr>
                <w:rFonts w:eastAsiaTheme="minorEastAsia"/>
                <w:color w:val="A6A6A6" w:themeColor="background1" w:themeShade="A6"/>
                <w:lang w:eastAsia="zh-TW"/>
              </w:rPr>
              <w:t>、</w:t>
            </w:r>
            <w:r w:rsidRPr="00044344">
              <w:rPr>
                <w:rFonts w:eastAsiaTheme="minorEastAsia"/>
                <w:color w:val="A6A6A6" w:themeColor="background1" w:themeShade="A6"/>
                <w:lang w:eastAsia="zh-TW"/>
              </w:rPr>
              <w:t>BPO</w:t>
            </w:r>
          </w:p>
        </w:tc>
        <w:tc>
          <w:tcPr>
            <w:tcW w:w="2284" w:type="pct"/>
            <w:gridSpan w:val="2"/>
          </w:tcPr>
          <w:p w14:paraId="0EE75F1D" w14:textId="77777777" w:rsidR="00A22549" w:rsidRPr="001D13C1" w:rsidRDefault="00A22549" w:rsidP="000869D2">
            <w:pPr>
              <w:spacing w:after="0"/>
              <w:jc w:val="center"/>
            </w:pPr>
          </w:p>
        </w:tc>
      </w:tr>
      <w:tr w:rsidR="00A22549" w:rsidRPr="001D13C1" w14:paraId="3F251D24" w14:textId="77777777" w:rsidTr="00A22549">
        <w:trPr>
          <w:gridAfter w:val="1"/>
          <w:wAfter w:w="70" w:type="pct"/>
        </w:trPr>
        <w:tc>
          <w:tcPr>
            <w:tcW w:w="634" w:type="pct"/>
            <w:vAlign w:val="center"/>
          </w:tcPr>
          <w:p w14:paraId="5E9F4E94" w14:textId="77777777" w:rsidR="00A22549" w:rsidRPr="001D13C1" w:rsidRDefault="00A22549" w:rsidP="000869D2">
            <w:pPr>
              <w:spacing w:after="0"/>
            </w:pPr>
          </w:p>
        </w:tc>
        <w:tc>
          <w:tcPr>
            <w:tcW w:w="912" w:type="pct"/>
            <w:gridSpan w:val="2"/>
          </w:tcPr>
          <w:p w14:paraId="20966B78" w14:textId="77777777" w:rsidR="00A22549" w:rsidRPr="004F3089" w:rsidRDefault="00A22549" w:rsidP="000869D2">
            <w:pPr>
              <w:spacing w:after="0"/>
              <w:jc w:val="center"/>
              <w:rPr>
                <w:rFonts w:ascii="微軟正黑體" w:eastAsia="微軟正黑體" w:hAnsi="微軟正黑體"/>
              </w:rPr>
            </w:pPr>
            <w:r w:rsidRPr="004F3089">
              <w:rPr>
                <w:rFonts w:ascii="微軟正黑體" w:eastAsia="微軟正黑體" w:hAnsi="微軟正黑體"/>
                <w:lang w:val="en-US" w:eastAsia="zh-TW"/>
              </w:rPr>
              <w:t>Ken</w:t>
            </w:r>
          </w:p>
        </w:tc>
        <w:tc>
          <w:tcPr>
            <w:tcW w:w="1101" w:type="pct"/>
            <w:gridSpan w:val="2"/>
          </w:tcPr>
          <w:p w14:paraId="45A59D0E" w14:textId="77777777" w:rsidR="00A22549" w:rsidRPr="00044344" w:rsidRDefault="00A22549" w:rsidP="000869D2">
            <w:pPr>
              <w:spacing w:after="0"/>
              <w:rPr>
                <w:color w:val="A6A6A6" w:themeColor="background1" w:themeShade="A6"/>
              </w:rPr>
            </w:pPr>
            <w:r w:rsidRPr="00044344">
              <w:rPr>
                <w:rFonts w:eastAsia="微軟正黑體"/>
                <w:color w:val="A6A6A6" w:themeColor="background1" w:themeShade="A6"/>
                <w:lang w:eastAsia="zh-TW"/>
              </w:rPr>
              <w:t xml:space="preserve">Solution </w:t>
            </w:r>
            <w:r w:rsidRPr="00044344">
              <w:rPr>
                <w:color w:val="A6A6A6" w:themeColor="background1" w:themeShade="A6"/>
              </w:rPr>
              <w:t>leader</w:t>
            </w:r>
          </w:p>
        </w:tc>
        <w:tc>
          <w:tcPr>
            <w:tcW w:w="2284" w:type="pct"/>
            <w:gridSpan w:val="2"/>
          </w:tcPr>
          <w:p w14:paraId="7D870058" w14:textId="77777777" w:rsidR="00A22549" w:rsidRPr="001D13C1" w:rsidRDefault="00A22549" w:rsidP="000869D2">
            <w:pPr>
              <w:spacing w:after="0"/>
              <w:jc w:val="center"/>
            </w:pPr>
          </w:p>
        </w:tc>
      </w:tr>
      <w:tr w:rsidR="00A22549" w:rsidRPr="001D13C1" w14:paraId="3D3C52DF" w14:textId="77777777" w:rsidTr="00A22549">
        <w:trPr>
          <w:gridAfter w:val="1"/>
          <w:wAfter w:w="70" w:type="pct"/>
        </w:trPr>
        <w:tc>
          <w:tcPr>
            <w:tcW w:w="634" w:type="pct"/>
            <w:vAlign w:val="center"/>
          </w:tcPr>
          <w:p w14:paraId="0DDBBA95" w14:textId="77777777" w:rsidR="00A22549" w:rsidRPr="001D13C1" w:rsidRDefault="00A22549" w:rsidP="000869D2">
            <w:pPr>
              <w:spacing w:after="0"/>
            </w:pPr>
          </w:p>
        </w:tc>
        <w:tc>
          <w:tcPr>
            <w:tcW w:w="912" w:type="pct"/>
            <w:gridSpan w:val="2"/>
          </w:tcPr>
          <w:p w14:paraId="4191AB10" w14:textId="68BE7479" w:rsidR="00A22549" w:rsidRPr="004F3089" w:rsidRDefault="00A22549" w:rsidP="000869D2">
            <w:pPr>
              <w:spacing w:after="0"/>
              <w:jc w:val="center"/>
              <w:rPr>
                <w:rFonts w:ascii="微軟正黑體" w:eastAsia="微軟正黑體" w:hAnsi="微軟正黑體"/>
                <w:lang w:eastAsia="zh-TW"/>
              </w:rPr>
            </w:pPr>
            <w:r w:rsidRPr="00CF0CC0">
              <w:rPr>
                <w:rFonts w:ascii="微軟正黑體" w:eastAsia="微軟正黑體" w:hAnsi="微軟正黑體" w:hint="eastAsia"/>
                <w:color w:val="404040" w:themeColor="text1" w:themeTint="BF"/>
                <w:lang w:val="en-US" w:eastAsia="zh-TW"/>
              </w:rPr>
              <w:t>吳建達</w:t>
            </w:r>
          </w:p>
        </w:tc>
        <w:tc>
          <w:tcPr>
            <w:tcW w:w="1101" w:type="pct"/>
            <w:gridSpan w:val="2"/>
          </w:tcPr>
          <w:p w14:paraId="0C5C62DA" w14:textId="77777777" w:rsidR="00A22549" w:rsidRPr="002F7CBF" w:rsidRDefault="00A22549" w:rsidP="000869D2">
            <w:pPr>
              <w:spacing w:after="0"/>
              <w:rPr>
                <w:color w:val="A6A6A6" w:themeColor="background1" w:themeShade="A6"/>
                <w:lang w:val="en-US"/>
              </w:rPr>
            </w:pPr>
            <w:r w:rsidRPr="002F7CBF">
              <w:rPr>
                <w:color w:val="A6A6A6" w:themeColor="background1" w:themeShade="A6"/>
              </w:rPr>
              <w:t>User</w:t>
            </w:r>
          </w:p>
        </w:tc>
        <w:tc>
          <w:tcPr>
            <w:tcW w:w="2284" w:type="pct"/>
            <w:gridSpan w:val="2"/>
          </w:tcPr>
          <w:p w14:paraId="4F48F719" w14:textId="77777777" w:rsidR="00A22549" w:rsidRPr="001D13C1" w:rsidRDefault="00A22549" w:rsidP="000869D2">
            <w:pPr>
              <w:spacing w:after="0"/>
              <w:jc w:val="center"/>
            </w:pPr>
          </w:p>
        </w:tc>
      </w:tr>
      <w:tr w:rsidR="00A22549" w:rsidRPr="001D13C1" w14:paraId="5CA74DCC" w14:textId="77777777" w:rsidTr="00A22549">
        <w:trPr>
          <w:gridAfter w:val="1"/>
          <w:wAfter w:w="70" w:type="pct"/>
        </w:trPr>
        <w:tc>
          <w:tcPr>
            <w:tcW w:w="634" w:type="pct"/>
            <w:vAlign w:val="center"/>
          </w:tcPr>
          <w:p w14:paraId="4E441837" w14:textId="77777777" w:rsidR="00A22549" w:rsidRPr="001D13C1" w:rsidRDefault="00A22549" w:rsidP="000869D2">
            <w:pPr>
              <w:spacing w:after="0"/>
            </w:pPr>
          </w:p>
        </w:tc>
        <w:tc>
          <w:tcPr>
            <w:tcW w:w="912" w:type="pct"/>
            <w:gridSpan w:val="2"/>
          </w:tcPr>
          <w:p w14:paraId="2561E2B4" w14:textId="77777777" w:rsidR="00A22549" w:rsidRPr="004F3089" w:rsidRDefault="00A22549" w:rsidP="000869D2">
            <w:pPr>
              <w:spacing w:after="0"/>
              <w:jc w:val="center"/>
              <w:rPr>
                <w:rFonts w:ascii="微軟正黑體" w:eastAsia="微軟正黑體" w:hAnsi="微軟正黑體"/>
                <w:lang w:val="en-US" w:eastAsia="zh-TW"/>
              </w:rPr>
            </w:pPr>
            <w:r w:rsidRPr="004F3089">
              <w:rPr>
                <w:rFonts w:ascii="微軟正黑體" w:eastAsia="微軟正黑體" w:hAnsi="微軟正黑體"/>
                <w:lang w:eastAsia="zh-TW"/>
              </w:rPr>
              <w:t>Jacky</w:t>
            </w:r>
          </w:p>
        </w:tc>
        <w:tc>
          <w:tcPr>
            <w:tcW w:w="1101" w:type="pct"/>
            <w:gridSpan w:val="2"/>
          </w:tcPr>
          <w:p w14:paraId="3742DC5F" w14:textId="77777777" w:rsidR="00A22549" w:rsidRPr="002F7CBF" w:rsidRDefault="00A22549" w:rsidP="000869D2">
            <w:pPr>
              <w:spacing w:after="0"/>
              <w:rPr>
                <w:color w:val="A6A6A6" w:themeColor="background1" w:themeShade="A6"/>
              </w:rPr>
            </w:pPr>
            <w:r w:rsidRPr="002F7CBF">
              <w:rPr>
                <w:color w:val="A6A6A6" w:themeColor="background1" w:themeShade="A6"/>
              </w:rPr>
              <w:t>Developer</w:t>
            </w:r>
          </w:p>
        </w:tc>
        <w:tc>
          <w:tcPr>
            <w:tcW w:w="2284" w:type="pct"/>
            <w:gridSpan w:val="2"/>
          </w:tcPr>
          <w:p w14:paraId="1B0CFF35" w14:textId="77777777" w:rsidR="00A22549" w:rsidRPr="001D13C1" w:rsidRDefault="00A22549" w:rsidP="000869D2">
            <w:pPr>
              <w:spacing w:after="0"/>
              <w:jc w:val="center"/>
            </w:pPr>
          </w:p>
        </w:tc>
      </w:tr>
      <w:tr w:rsidR="00A22549" w:rsidRPr="001D13C1" w14:paraId="215BDC8D" w14:textId="77777777" w:rsidTr="00A22549">
        <w:trPr>
          <w:gridAfter w:val="1"/>
          <w:wAfter w:w="70" w:type="pct"/>
        </w:trPr>
        <w:tc>
          <w:tcPr>
            <w:tcW w:w="634" w:type="pct"/>
            <w:vAlign w:val="center"/>
          </w:tcPr>
          <w:p w14:paraId="19607822" w14:textId="77777777" w:rsidR="00A22549" w:rsidRPr="001D13C1" w:rsidRDefault="00A22549" w:rsidP="000869D2">
            <w:pPr>
              <w:spacing w:after="0"/>
            </w:pPr>
          </w:p>
        </w:tc>
        <w:tc>
          <w:tcPr>
            <w:tcW w:w="912" w:type="pct"/>
            <w:gridSpan w:val="2"/>
          </w:tcPr>
          <w:p w14:paraId="24ED6ED8" w14:textId="77777777" w:rsidR="00A22549" w:rsidRPr="004F3089" w:rsidRDefault="00A22549" w:rsidP="000869D2">
            <w:pPr>
              <w:spacing w:after="0"/>
              <w:jc w:val="center"/>
              <w:rPr>
                <w:rFonts w:ascii="微軟正黑體" w:eastAsia="微軟正黑體" w:hAnsi="微軟正黑體"/>
              </w:rPr>
            </w:pPr>
            <w:r w:rsidRPr="004F3089">
              <w:rPr>
                <w:rFonts w:ascii="微軟正黑體" w:eastAsia="微軟正黑體" w:hAnsi="微軟正黑體" w:cstheme="minorHAnsi"/>
                <w:lang w:eastAsia="zh-TW"/>
              </w:rPr>
              <w:t>Kevin</w:t>
            </w:r>
          </w:p>
        </w:tc>
        <w:tc>
          <w:tcPr>
            <w:tcW w:w="1101" w:type="pct"/>
            <w:gridSpan w:val="2"/>
          </w:tcPr>
          <w:p w14:paraId="43C21AAD" w14:textId="77777777" w:rsidR="00A22549" w:rsidRPr="002F7CBF" w:rsidRDefault="00A22549" w:rsidP="000869D2">
            <w:pPr>
              <w:spacing w:after="0"/>
              <w:rPr>
                <w:color w:val="A6A6A6" w:themeColor="background1" w:themeShade="A6"/>
              </w:rPr>
            </w:pPr>
            <w:r w:rsidRPr="002F7CBF">
              <w:rPr>
                <w:color w:val="A6A6A6" w:themeColor="background1" w:themeShade="A6"/>
              </w:rPr>
              <w:t>Develop leader</w:t>
            </w:r>
          </w:p>
        </w:tc>
        <w:tc>
          <w:tcPr>
            <w:tcW w:w="2284" w:type="pct"/>
            <w:gridSpan w:val="2"/>
          </w:tcPr>
          <w:p w14:paraId="08864042" w14:textId="77777777" w:rsidR="00A22549" w:rsidRPr="001D13C1" w:rsidRDefault="00A22549" w:rsidP="000869D2">
            <w:pPr>
              <w:spacing w:after="0"/>
              <w:jc w:val="center"/>
            </w:pPr>
          </w:p>
        </w:tc>
      </w:tr>
      <w:tr w:rsidR="00A22549" w:rsidRPr="001D13C1" w14:paraId="519D6108" w14:textId="77777777" w:rsidTr="00A22549">
        <w:trPr>
          <w:gridAfter w:val="1"/>
          <w:wAfter w:w="70" w:type="pct"/>
        </w:trPr>
        <w:tc>
          <w:tcPr>
            <w:tcW w:w="634" w:type="pct"/>
            <w:vAlign w:val="center"/>
          </w:tcPr>
          <w:p w14:paraId="5C28C604" w14:textId="77777777" w:rsidR="00A22549" w:rsidRPr="001D13C1" w:rsidRDefault="00A22549" w:rsidP="000869D2">
            <w:pPr>
              <w:spacing w:after="0"/>
            </w:pPr>
          </w:p>
        </w:tc>
        <w:tc>
          <w:tcPr>
            <w:tcW w:w="912" w:type="pct"/>
            <w:gridSpan w:val="2"/>
          </w:tcPr>
          <w:p w14:paraId="23417B85" w14:textId="77777777" w:rsidR="00A22549" w:rsidRPr="004F3089" w:rsidRDefault="00A22549" w:rsidP="000869D2">
            <w:pPr>
              <w:spacing w:after="0"/>
              <w:jc w:val="center"/>
              <w:rPr>
                <w:rFonts w:ascii="微軟正黑體" w:eastAsia="微軟正黑體" w:hAnsi="微軟正黑體"/>
              </w:rPr>
            </w:pPr>
            <w:r w:rsidRPr="004F3089">
              <w:rPr>
                <w:rFonts w:ascii="微軟正黑體" w:eastAsia="微軟正黑體" w:hAnsi="微軟正黑體" w:cstheme="minorHAnsi"/>
                <w:lang w:eastAsia="zh-TW"/>
              </w:rPr>
              <w:t>Kevin</w:t>
            </w:r>
          </w:p>
        </w:tc>
        <w:tc>
          <w:tcPr>
            <w:tcW w:w="1101" w:type="pct"/>
            <w:gridSpan w:val="2"/>
          </w:tcPr>
          <w:p w14:paraId="222C5EA8" w14:textId="77777777" w:rsidR="00A22549" w:rsidRPr="002F7CBF" w:rsidRDefault="00A22549" w:rsidP="000869D2">
            <w:pPr>
              <w:spacing w:after="0"/>
              <w:rPr>
                <w:color w:val="A6A6A6" w:themeColor="background1" w:themeShade="A6"/>
              </w:rPr>
            </w:pPr>
            <w:r w:rsidRPr="002F7CBF">
              <w:rPr>
                <w:color w:val="A6A6A6" w:themeColor="background1" w:themeShade="A6"/>
              </w:rPr>
              <w:t>IT manager</w:t>
            </w:r>
          </w:p>
        </w:tc>
        <w:tc>
          <w:tcPr>
            <w:tcW w:w="2284" w:type="pct"/>
            <w:gridSpan w:val="2"/>
          </w:tcPr>
          <w:p w14:paraId="1B38157F" w14:textId="77777777" w:rsidR="00A22549" w:rsidRPr="001D13C1" w:rsidRDefault="00A22549" w:rsidP="000869D2">
            <w:pPr>
              <w:spacing w:after="0"/>
              <w:jc w:val="center"/>
            </w:pPr>
          </w:p>
        </w:tc>
      </w:tr>
    </w:tbl>
    <w:p w14:paraId="1DA05D14" w14:textId="77777777" w:rsidR="00A22549" w:rsidRDefault="00A22549" w:rsidP="00A22549">
      <w:pPr>
        <w:pStyle w:val="space"/>
      </w:pPr>
    </w:p>
    <w:p w14:paraId="61177577" w14:textId="30A73964" w:rsidR="0082487C" w:rsidRDefault="0082487C">
      <w:pPr>
        <w:spacing w:after="0"/>
        <w:rPr>
          <w:noProof/>
          <w:lang w:val="en-US" w:eastAsia="en-US"/>
        </w:rPr>
      </w:pPr>
    </w:p>
    <w:p w14:paraId="1A517D3C" w14:textId="77777777" w:rsidR="0082487C" w:rsidRDefault="0082487C">
      <w:pPr>
        <w:spacing w:after="0"/>
        <w:rPr>
          <w:noProof/>
          <w:lang w:val="en-US" w:eastAsia="en-US"/>
        </w:rPr>
      </w:pPr>
    </w:p>
    <w:p w14:paraId="6904D424" w14:textId="77777777" w:rsidR="00DC3878" w:rsidRDefault="00DC3878" w:rsidP="00DC3878">
      <w:pPr>
        <w:pStyle w:val="a0"/>
        <w:rPr>
          <w:noProof/>
          <w:lang w:val="en-US" w:eastAsia="en-US"/>
        </w:rPr>
      </w:pPr>
      <w:r>
        <w:rPr>
          <w:noProof/>
          <w:lang w:val="en-US" w:eastAsia="en-US"/>
        </w:rPr>
        <w:t>ECR</w:t>
      </w:r>
      <w:r w:rsidRPr="00381CF4">
        <w:rPr>
          <w:noProof/>
          <w:lang w:val="en-US" w:eastAsia="en-US"/>
        </w:rPr>
        <w:t xml:space="preserve"> sign off table</w:t>
      </w:r>
      <w:r w:rsidRPr="001D13C1">
        <w:rPr>
          <w:noProof/>
          <w:lang w:val="en-US" w:eastAsia="en-US"/>
        </w:rPr>
        <w:t>:</w:t>
      </w:r>
    </w:p>
    <w:p w14:paraId="794B4516" w14:textId="77777777" w:rsidR="00DC3878" w:rsidRPr="006A08EF" w:rsidRDefault="00DC3878" w:rsidP="00DC3878">
      <w:pPr>
        <w:pStyle w:val="a0"/>
        <w:rPr>
          <w:rFonts w:eastAsiaTheme="minorEastAsia"/>
          <w:noProof/>
          <w:lang w:val="en-US" w:eastAsia="zh-TW"/>
        </w:rPr>
      </w:pPr>
      <w:r w:rsidRPr="00D04D98">
        <w:rPr>
          <w:noProof/>
          <w:lang w:val="en-US" w:eastAsia="zh-TW"/>
        </w:rPr>
        <w:lastRenderedPageBreak/>
        <w:drawing>
          <wp:inline distT="0" distB="0" distL="0" distR="0" wp14:anchorId="57A65F4B" wp14:editId="24A2954B">
            <wp:extent cx="4635795" cy="1269093"/>
            <wp:effectExtent l="0" t="0" r="0" b="7620"/>
            <wp:docPr id="1012087083" name="圖片 1012087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52866" cy="1273766"/>
                    </a:xfrm>
                    <a:prstGeom prst="rect">
                      <a:avLst/>
                    </a:prstGeom>
                    <a:noFill/>
                    <a:ln>
                      <a:noFill/>
                    </a:ln>
                  </pic:spPr>
                </pic:pic>
              </a:graphicData>
            </a:graphic>
          </wp:inline>
        </w:drawing>
      </w:r>
    </w:p>
    <w:p w14:paraId="7CE9FDE3" w14:textId="77777777" w:rsidR="00456590" w:rsidRDefault="00456590" w:rsidP="003413B5">
      <w:pPr>
        <w:pStyle w:val="space"/>
      </w:pPr>
    </w:p>
    <w:p w14:paraId="7A2423B8" w14:textId="77777777" w:rsidR="00381CF4" w:rsidRPr="001D13C1" w:rsidRDefault="00381CF4" w:rsidP="003413B5">
      <w:pPr>
        <w:pStyle w:val="space"/>
      </w:pPr>
    </w:p>
    <w:p w14:paraId="3215994B" w14:textId="77777777" w:rsidR="00155B5B" w:rsidRPr="001D13C1" w:rsidRDefault="00155B5B" w:rsidP="00155B5B">
      <w:pPr>
        <w:pStyle w:val="BodyHeading"/>
        <w:rPr>
          <w:noProof/>
          <w:lang w:val="en-US" w:eastAsia="en-US"/>
        </w:rPr>
      </w:pPr>
      <w:r w:rsidRPr="001D13C1">
        <w:rPr>
          <w:noProof/>
          <w:lang w:val="en-US" w:eastAsia="en-US"/>
        </w:rPr>
        <w:t>Document Version Numbering</w:t>
      </w:r>
    </w:p>
    <w:p w14:paraId="01A6A9D7" w14:textId="77777777" w:rsidR="006B09A2" w:rsidRPr="001D13C1" w:rsidRDefault="00155B5B" w:rsidP="0028583A">
      <w:pPr>
        <w:rPr>
          <w:noProof/>
          <w:lang w:val="en-US" w:eastAsia="en-US"/>
        </w:rPr>
      </w:pPr>
      <w:r w:rsidRPr="001D13C1">
        <w:rPr>
          <w:noProof/>
          <w:lang w:val="en-US" w:eastAsia="en-US"/>
        </w:rPr>
        <w:t>Document versions numbered ‘0.01, 0.02 etc’ are draft status and therefore can be changed without formal change control.</w:t>
      </w:r>
      <w:r w:rsidR="00F2658B" w:rsidRPr="001D13C1">
        <w:rPr>
          <w:noProof/>
          <w:lang w:val="en-US" w:eastAsia="en-US"/>
        </w:rPr>
        <w:t xml:space="preserve"> </w:t>
      </w:r>
      <w:r w:rsidRPr="001D13C1">
        <w:rPr>
          <w:noProof/>
          <w:lang w:val="en-US" w:eastAsia="en-US"/>
        </w:rPr>
        <w:t>Once a document has been formally approved and issued it is version numbered ‘Version 1.0’ and subsequent releases will be consecutively numbered, following formal change control.</w:t>
      </w:r>
      <w:r w:rsidR="00F2658B" w:rsidRPr="001D13C1">
        <w:rPr>
          <w:noProof/>
          <w:lang w:val="en-US" w:eastAsia="en-US"/>
        </w:rPr>
        <w:t xml:space="preserve"> </w:t>
      </w:r>
      <w:r w:rsidRPr="001D13C1">
        <w:rPr>
          <w:noProof/>
          <w:lang w:val="en-US" w:eastAsia="en-US"/>
        </w:rPr>
        <w:t>The version number appears in the footer of every page.</w:t>
      </w:r>
    </w:p>
    <w:p w14:paraId="71CE5D8B" w14:textId="77777777" w:rsidR="00155B5B" w:rsidRPr="001D13C1" w:rsidRDefault="00155B5B" w:rsidP="003413B5">
      <w:pPr>
        <w:pStyle w:val="3"/>
        <w:pageBreakBefore/>
        <w:rPr>
          <w:i/>
          <w:szCs w:val="20"/>
        </w:rPr>
      </w:pPr>
      <w:r w:rsidRPr="001D13C1">
        <w:rPr>
          <w:i/>
          <w:szCs w:val="20"/>
        </w:rPr>
        <w:lastRenderedPageBreak/>
        <w:t>Definitions and Requirements</w:t>
      </w:r>
    </w:p>
    <w:p w14:paraId="6147F58B" w14:textId="77777777" w:rsidR="003413B5" w:rsidRPr="001D13C1" w:rsidRDefault="003413B5" w:rsidP="003413B5">
      <w:pPr>
        <w:pStyle w:val="Partheader"/>
      </w:pPr>
      <w:r w:rsidRPr="001D13C1">
        <w:t>Part 1 – The Business Case</w:t>
      </w:r>
    </w:p>
    <w:p w14:paraId="20A3B33C" w14:textId="77777777" w:rsidR="003413B5" w:rsidRPr="001D13C1" w:rsidRDefault="003413B5" w:rsidP="003413B5">
      <w:pPr>
        <w:pStyle w:val="Level1"/>
        <w:rPr>
          <w:lang w:eastAsia="en-GB"/>
        </w:rPr>
      </w:pPr>
      <w:r w:rsidRPr="001D13C1">
        <w:rPr>
          <w:lang w:eastAsia="en-GB"/>
        </w:rPr>
        <w:t>What is the problem/opportunity we are addressing?</w:t>
      </w:r>
    </w:p>
    <w:p w14:paraId="431FC130" w14:textId="77777777" w:rsidR="00214AEA" w:rsidRPr="001D13C1" w:rsidRDefault="003413B5" w:rsidP="00214AEA">
      <w:pPr>
        <w:pStyle w:val="Level2"/>
        <w:rPr>
          <w:lang w:eastAsia="en-GB"/>
        </w:rPr>
      </w:pPr>
      <w:r w:rsidRPr="001D13C1">
        <w:rPr>
          <w:lang w:eastAsia="en-GB"/>
        </w:rPr>
        <w:t>Pursuit Summary</w:t>
      </w:r>
      <w:r w:rsidR="0002328E" w:rsidRPr="001D13C1">
        <w:rPr>
          <w:lang w:eastAsia="en-GB"/>
        </w:rPr>
        <w:t xml:space="preserve"> </w:t>
      </w:r>
    </w:p>
    <w:p w14:paraId="7A2A0FAC" w14:textId="1FB00DD9" w:rsidR="0004328B" w:rsidRPr="002B1E88" w:rsidRDefault="0069118E" w:rsidP="00406B21">
      <w:pPr>
        <w:pStyle w:val="BodyTextIndent2"/>
        <w:ind w:leftChars="575" w:left="1207"/>
        <w:rPr>
          <w:rFonts w:ascii="Malgun Gothic Semilight" w:eastAsia="Malgun Gothic Semilight" w:hAnsi="Malgun Gothic Semilight" w:cs="Malgun Gothic Semilight"/>
          <w:color w:val="000000" w:themeColor="text1"/>
          <w:lang w:eastAsia="zh-TW"/>
        </w:rPr>
      </w:pPr>
      <w:r>
        <w:rPr>
          <w:rFonts w:ascii="微軟正黑體" w:eastAsia="微軟正黑體" w:hAnsi="微軟正黑體" w:hint="eastAsia"/>
          <w:color w:val="000000" w:themeColor="text1"/>
          <w:lang w:eastAsia="zh-TW"/>
        </w:rPr>
        <w:t>為避免消費者因出貨明細中的客戶名稱</w:t>
      </w:r>
      <w:r w:rsidR="00E621A0" w:rsidRPr="00CF0CC0">
        <w:rPr>
          <w:rFonts w:ascii="微軟正黑體" w:eastAsia="微軟正黑體" w:hAnsi="微軟正黑體" w:hint="eastAsia"/>
          <w:color w:val="000000" w:themeColor="text1"/>
          <w:lang w:eastAsia="zh-TW"/>
        </w:rPr>
        <w:t>產生誤解。</w:t>
      </w:r>
      <w:r w:rsidR="00E621A0">
        <w:rPr>
          <w:rFonts w:ascii="微軟正黑體" w:eastAsia="微軟正黑體" w:hAnsi="微軟正黑體" w:hint="eastAsia"/>
          <w:color w:val="000000" w:themeColor="text1"/>
          <w:lang w:eastAsia="zh-TW"/>
        </w:rPr>
        <w:t>出貨明細</w:t>
      </w:r>
      <w:r>
        <w:rPr>
          <w:rFonts w:ascii="微軟正黑體" w:eastAsia="微軟正黑體" w:hAnsi="微軟正黑體" w:hint="eastAsia"/>
          <w:color w:val="000000" w:themeColor="text1"/>
          <w:lang w:eastAsia="zh-TW"/>
        </w:rPr>
        <w:t>表</w:t>
      </w:r>
      <w:r w:rsidR="00E621A0">
        <w:rPr>
          <w:rFonts w:ascii="微軟正黑體" w:eastAsia="微軟正黑體" w:hAnsi="微軟正黑體" w:hint="eastAsia"/>
          <w:color w:val="000000" w:themeColor="text1"/>
          <w:lang w:eastAsia="zh-TW"/>
        </w:rPr>
        <w:t>中</w:t>
      </w:r>
      <w:r>
        <w:rPr>
          <w:rFonts w:ascii="微軟正黑體" w:eastAsia="微軟正黑體" w:hAnsi="微軟正黑體" w:hint="eastAsia"/>
          <w:color w:val="000000" w:themeColor="text1"/>
          <w:lang w:eastAsia="zh-TW"/>
        </w:rPr>
        <w:t>的</w:t>
      </w:r>
      <w:r w:rsidR="00E621A0" w:rsidRPr="00CC3674">
        <w:rPr>
          <w:rFonts w:ascii="微軟正黑體" w:eastAsia="微軟正黑體" w:hAnsi="微軟正黑體" w:hint="eastAsia"/>
          <w:color w:val="000000" w:themeColor="text1"/>
          <w:lang w:eastAsia="zh-TW"/>
        </w:rPr>
        <w:t>客戶名稱</w:t>
      </w:r>
      <w:proofErr w:type="gramStart"/>
      <w:r w:rsidR="00E621A0" w:rsidRPr="00CC3674">
        <w:rPr>
          <w:rFonts w:ascii="微軟正黑體" w:eastAsia="微軟正黑體" w:hAnsi="微軟正黑體" w:hint="eastAsia"/>
          <w:color w:val="000000" w:themeColor="text1"/>
          <w:lang w:eastAsia="zh-TW"/>
        </w:rPr>
        <w:t>全部隱碼不</w:t>
      </w:r>
      <w:proofErr w:type="gramEnd"/>
      <w:r w:rsidR="00E621A0" w:rsidRPr="00CC3674">
        <w:rPr>
          <w:rFonts w:ascii="微軟正黑體" w:eastAsia="微軟正黑體" w:hAnsi="微軟正黑體" w:hint="eastAsia"/>
          <w:color w:val="000000" w:themeColor="text1"/>
          <w:lang w:eastAsia="zh-TW"/>
        </w:rPr>
        <w:t>顯示。</w:t>
      </w:r>
      <w:r w:rsidR="002F6236">
        <w:rPr>
          <w:rFonts w:ascii="微軟正黑體" w:eastAsia="微軟正黑體" w:hAnsi="微軟正黑體" w:cs="微軟正黑體" w:hint="eastAsia"/>
          <w:color w:val="000000" w:themeColor="text1"/>
          <w:lang w:eastAsia="zh-TW"/>
        </w:rPr>
        <w:t xml:space="preserve"> </w:t>
      </w:r>
    </w:p>
    <w:p w14:paraId="6AC15DDE" w14:textId="77777777" w:rsidR="00035875" w:rsidRPr="00CF0CC0" w:rsidRDefault="00035875" w:rsidP="00B05BE0">
      <w:pPr>
        <w:pStyle w:val="BodyTextIndent2"/>
        <w:rPr>
          <w:color w:val="auto"/>
          <w:lang w:eastAsia="zh-TW"/>
        </w:rPr>
      </w:pPr>
    </w:p>
    <w:p w14:paraId="01742F37" w14:textId="77777777" w:rsidR="00EB1F4C" w:rsidRDefault="003413B5" w:rsidP="00EB1F4C">
      <w:pPr>
        <w:pStyle w:val="Level2"/>
        <w:ind w:left="1560" w:hanging="567"/>
        <w:rPr>
          <w:lang w:eastAsia="en-GB"/>
        </w:rPr>
      </w:pPr>
      <w:r w:rsidRPr="005537C6">
        <w:rPr>
          <w:lang w:eastAsia="en-GB"/>
        </w:rPr>
        <w:t>Summary of Business Requirements</w:t>
      </w:r>
    </w:p>
    <w:p w14:paraId="30535B62" w14:textId="1D1FAFE3" w:rsidR="00CF0CC0" w:rsidRDefault="00CF0CC0" w:rsidP="00CF0CC0">
      <w:pPr>
        <w:pStyle w:val="Level2"/>
        <w:numPr>
          <w:ilvl w:val="0"/>
          <w:numId w:val="0"/>
        </w:numPr>
        <w:ind w:leftChars="608" w:left="1295" w:hangingChars="9" w:hanging="18"/>
        <w:rPr>
          <w:rFonts w:ascii="微軟正黑體" w:eastAsia="微軟正黑體" w:hAnsi="微軟正黑體"/>
          <w:color w:val="000000" w:themeColor="text1"/>
          <w:lang w:eastAsia="zh-TW"/>
        </w:rPr>
      </w:pPr>
      <w:r w:rsidRPr="00CF0CC0">
        <w:rPr>
          <w:rFonts w:ascii="微軟正黑體" w:eastAsia="微軟正黑體" w:hAnsi="微軟正黑體" w:hint="eastAsia"/>
          <w:color w:val="000000" w:themeColor="text1"/>
          <w:lang w:eastAsia="zh-TW"/>
        </w:rPr>
        <w:t>現況說明</w:t>
      </w:r>
      <w:r>
        <w:rPr>
          <w:rFonts w:ascii="微軟正黑體" w:eastAsia="微軟正黑體" w:hAnsi="微軟正黑體" w:hint="eastAsia"/>
          <w:color w:val="000000" w:themeColor="text1"/>
          <w:lang w:eastAsia="zh-TW"/>
        </w:rPr>
        <w:t xml:space="preserve"> :</w:t>
      </w:r>
    </w:p>
    <w:p w14:paraId="75358CE2" w14:textId="67F9FAB9" w:rsidR="00EB1F4C" w:rsidRDefault="00CF0CC0" w:rsidP="00CF0CC0">
      <w:pPr>
        <w:pStyle w:val="Level2"/>
        <w:numPr>
          <w:ilvl w:val="0"/>
          <w:numId w:val="0"/>
        </w:numPr>
        <w:ind w:leftChars="608" w:left="1295" w:hangingChars="9" w:hanging="18"/>
        <w:rPr>
          <w:rFonts w:ascii="微軟正黑體" w:eastAsia="微軟正黑體" w:hAnsi="微軟正黑體"/>
          <w:color w:val="000000" w:themeColor="text1"/>
          <w:lang w:eastAsia="zh-TW"/>
        </w:rPr>
      </w:pPr>
      <w:r w:rsidRPr="00CF0CC0">
        <w:rPr>
          <w:rFonts w:ascii="微軟正黑體" w:eastAsia="微軟正黑體" w:hAnsi="微軟正黑體" w:hint="eastAsia"/>
          <w:color w:val="000000" w:themeColor="text1"/>
          <w:lang w:eastAsia="zh-TW"/>
        </w:rPr>
        <w:t>出貨</w:t>
      </w:r>
      <w:proofErr w:type="gramStart"/>
      <w:r w:rsidRPr="00CF0CC0">
        <w:rPr>
          <w:rFonts w:ascii="微軟正黑體" w:eastAsia="微軟正黑體" w:hAnsi="微軟正黑體" w:hint="eastAsia"/>
          <w:color w:val="000000" w:themeColor="text1"/>
          <w:lang w:eastAsia="zh-TW"/>
        </w:rPr>
        <w:t>明細中</w:t>
      </w:r>
      <w:proofErr w:type="gramEnd"/>
      <w:r w:rsidRPr="00CF0CC0">
        <w:rPr>
          <w:rFonts w:ascii="微軟正黑體" w:eastAsia="微軟正黑體" w:hAnsi="微軟正黑體" w:hint="eastAsia"/>
          <w:color w:val="000000" w:themeColor="text1"/>
          <w:lang w:eastAsia="zh-TW"/>
        </w:rPr>
        <w:t>，客戶名稱只顯示第一個字，少部分客戶誤以為商品寄送錯誤。</w:t>
      </w:r>
    </w:p>
    <w:p w14:paraId="7C147A06" w14:textId="216F580B" w:rsidR="00CC3674" w:rsidRDefault="00CC3674" w:rsidP="00CF0CC0">
      <w:pPr>
        <w:pStyle w:val="Level2"/>
        <w:numPr>
          <w:ilvl w:val="0"/>
          <w:numId w:val="0"/>
        </w:numPr>
        <w:ind w:leftChars="608" w:left="1295" w:hangingChars="9" w:hanging="18"/>
        <w:rPr>
          <w:rFonts w:ascii="微軟正黑體" w:eastAsia="微軟正黑體" w:hAnsi="微軟正黑體"/>
          <w:color w:val="000000" w:themeColor="text1"/>
          <w:lang w:eastAsia="zh-TW"/>
        </w:rPr>
      </w:pPr>
      <w:r w:rsidRPr="00CC3674">
        <w:rPr>
          <w:rFonts w:ascii="微軟正黑體" w:eastAsia="微軟正黑體" w:hAnsi="微軟正黑體" w:hint="eastAsia"/>
          <w:color w:val="000000" w:themeColor="text1"/>
          <w:lang w:eastAsia="zh-TW"/>
        </w:rPr>
        <w:t>業務需求說明</w:t>
      </w:r>
      <w:r>
        <w:rPr>
          <w:rFonts w:ascii="微軟正黑體" w:eastAsia="微軟正黑體" w:hAnsi="微軟正黑體" w:hint="eastAsia"/>
          <w:color w:val="000000" w:themeColor="text1"/>
          <w:lang w:eastAsia="zh-TW"/>
        </w:rPr>
        <w:t xml:space="preserve"> :</w:t>
      </w:r>
    </w:p>
    <w:p w14:paraId="1702CD53" w14:textId="10894606" w:rsidR="002B1E88" w:rsidRPr="0069118E" w:rsidRDefault="00CF0CC0" w:rsidP="0069118E">
      <w:pPr>
        <w:pStyle w:val="Level2"/>
        <w:numPr>
          <w:ilvl w:val="0"/>
          <w:numId w:val="0"/>
        </w:numPr>
        <w:ind w:leftChars="608" w:left="1295" w:hangingChars="9" w:hanging="18"/>
        <w:rPr>
          <w:rFonts w:ascii="微軟正黑體" w:eastAsia="微軟正黑體" w:hAnsi="微軟正黑體"/>
          <w:color w:val="000000" w:themeColor="text1"/>
          <w:lang w:eastAsia="zh-TW"/>
        </w:rPr>
      </w:pPr>
      <w:r w:rsidRPr="00CF0CC0">
        <w:rPr>
          <w:rFonts w:ascii="微軟正黑體" w:eastAsia="微軟正黑體" w:hAnsi="微軟正黑體" w:hint="eastAsia"/>
          <w:color w:val="000000" w:themeColor="text1"/>
          <w:lang w:eastAsia="zh-TW"/>
        </w:rPr>
        <w:t>避免消費者因出貨明細中的客戶名稱，產生誤解。</w:t>
      </w:r>
      <w:r w:rsidR="00E621A0">
        <w:rPr>
          <w:rFonts w:ascii="微軟正黑體" w:eastAsia="微軟正黑體" w:hAnsi="微軟正黑體" w:hint="eastAsia"/>
          <w:color w:val="000000" w:themeColor="text1"/>
          <w:lang w:eastAsia="zh-TW"/>
        </w:rPr>
        <w:t>出貨明細中</w:t>
      </w:r>
      <w:r w:rsidR="00CC3674" w:rsidRPr="00CC3674">
        <w:rPr>
          <w:rFonts w:ascii="微軟正黑體" w:eastAsia="微軟正黑體" w:hAnsi="微軟正黑體" w:hint="eastAsia"/>
          <w:color w:val="000000" w:themeColor="text1"/>
          <w:lang w:eastAsia="zh-TW"/>
        </w:rPr>
        <w:t>客戶名稱全部隱碼不顯示。</w:t>
      </w:r>
    </w:p>
    <w:p w14:paraId="6A65E0D9" w14:textId="77777777" w:rsidR="00011F8C" w:rsidRPr="00CC3674" w:rsidRDefault="00011F8C" w:rsidP="00CC3674">
      <w:pPr>
        <w:pStyle w:val="Level3"/>
        <w:numPr>
          <w:ilvl w:val="0"/>
          <w:numId w:val="0"/>
        </w:numPr>
        <w:ind w:left="1728" w:hanging="576"/>
        <w:rPr>
          <w:rFonts w:eastAsiaTheme="minorEastAsia"/>
          <w:lang w:eastAsia="zh-TW"/>
        </w:rPr>
      </w:pPr>
    </w:p>
    <w:p w14:paraId="28E6F082" w14:textId="77777777" w:rsidR="00214AEA" w:rsidRPr="005537C6" w:rsidRDefault="003413B5" w:rsidP="00214AEA">
      <w:pPr>
        <w:pStyle w:val="Level2"/>
        <w:rPr>
          <w:lang w:eastAsia="en-GB"/>
        </w:rPr>
      </w:pPr>
      <w:r w:rsidRPr="005537C6">
        <w:rPr>
          <w:lang w:eastAsia="en-GB"/>
        </w:rPr>
        <w:t>Objectives</w:t>
      </w:r>
    </w:p>
    <w:p w14:paraId="44038691" w14:textId="28CCDEA3" w:rsidR="00CC3674" w:rsidRPr="002D2536" w:rsidRDefault="00CC3674" w:rsidP="002D2536">
      <w:pPr>
        <w:pStyle w:val="BodyTextIndent2"/>
        <w:ind w:leftChars="575" w:left="1207"/>
        <w:rPr>
          <w:rFonts w:ascii="微軟正黑體" w:eastAsia="微軟正黑體" w:hAnsi="微軟正黑體"/>
          <w:color w:val="000000" w:themeColor="text1"/>
          <w:lang w:eastAsia="zh-TW"/>
        </w:rPr>
      </w:pPr>
      <w:r>
        <w:rPr>
          <w:rFonts w:ascii="微軟正黑體" w:eastAsia="微軟正黑體" w:hAnsi="微軟正黑體" w:hint="eastAsia"/>
          <w:color w:val="000000" w:themeColor="text1"/>
        </w:rPr>
        <w:t>修改</w:t>
      </w:r>
      <w:proofErr w:type="spellStart"/>
      <w:r w:rsidR="00DD1907">
        <w:rPr>
          <w:rFonts w:ascii="微軟正黑體" w:eastAsia="微軟正黑體" w:hAnsi="微軟正黑體" w:hint="eastAsia"/>
          <w:color w:val="000000" w:themeColor="text1"/>
          <w:lang w:eastAsia="zh-TW"/>
        </w:rPr>
        <w:t>eWMS</w:t>
      </w:r>
      <w:proofErr w:type="spellEnd"/>
      <w:r>
        <w:rPr>
          <w:rFonts w:ascii="微軟正黑體" w:eastAsia="微軟正黑體" w:hAnsi="微軟正黑體" w:hint="eastAsia"/>
          <w:color w:val="000000" w:themeColor="text1"/>
          <w:lang w:eastAsia="zh-TW"/>
        </w:rPr>
        <w:t xml:space="preserve"> EC</w:t>
      </w:r>
      <w:r w:rsidRPr="002F6236">
        <w:rPr>
          <w:rFonts w:ascii="微軟正黑體" w:eastAsia="微軟正黑體" w:hAnsi="微軟正黑體" w:hint="eastAsia"/>
          <w:color w:val="000000" w:themeColor="text1"/>
        </w:rPr>
        <w:t>出貨明細</w:t>
      </w:r>
      <w:r>
        <w:rPr>
          <w:rFonts w:ascii="微軟正黑體" w:eastAsia="微軟正黑體" w:hAnsi="微軟正黑體" w:hint="eastAsia"/>
          <w:color w:val="000000" w:themeColor="text1"/>
          <w:lang w:eastAsia="zh-TW"/>
        </w:rPr>
        <w:t>表</w:t>
      </w:r>
      <w:r w:rsidR="00576904">
        <w:rPr>
          <w:rFonts w:ascii="微軟正黑體" w:eastAsia="微軟正黑體" w:hAnsi="微軟正黑體" w:hint="eastAsia"/>
          <w:color w:val="000000" w:themeColor="text1"/>
          <w:lang w:eastAsia="zh-TW"/>
        </w:rPr>
        <w:t>(</w:t>
      </w:r>
      <w:proofErr w:type="spellStart"/>
      <w:r w:rsidR="0080336C" w:rsidRPr="0080336C">
        <w:rPr>
          <w:rFonts w:ascii="微軟正黑體" w:eastAsia="微軟正黑體" w:hAnsi="微軟正黑體"/>
          <w:color w:val="000000" w:themeColor="text1"/>
          <w:lang w:eastAsia="zh-TW"/>
        </w:rPr>
        <w:t>BarTender</w:t>
      </w:r>
      <w:proofErr w:type="spellEnd"/>
      <w:r w:rsidR="0080336C" w:rsidRPr="0080336C">
        <w:rPr>
          <w:rFonts w:ascii="微軟正黑體" w:eastAsia="微軟正黑體" w:hAnsi="微軟正黑體"/>
          <w:color w:val="000000" w:themeColor="text1"/>
          <w:lang w:eastAsia="zh-TW"/>
        </w:rPr>
        <w:t xml:space="preserve"> labels</w:t>
      </w:r>
      <w:r w:rsidR="00576904">
        <w:rPr>
          <w:rFonts w:ascii="微軟正黑體" w:eastAsia="微軟正黑體" w:hAnsi="微軟正黑體" w:hint="eastAsia"/>
          <w:color w:val="000000" w:themeColor="text1"/>
          <w:lang w:eastAsia="zh-TW"/>
        </w:rPr>
        <w:t>)</w:t>
      </w:r>
      <w:r>
        <w:rPr>
          <w:rFonts w:ascii="微軟正黑體" w:eastAsia="微軟正黑體" w:hAnsi="微軟正黑體" w:hint="eastAsia"/>
          <w:color w:val="000000" w:themeColor="text1"/>
          <w:lang w:eastAsia="zh-TW"/>
        </w:rPr>
        <w:t>中[</w:t>
      </w:r>
      <w:r w:rsidRPr="00CF0CC0">
        <w:rPr>
          <w:rFonts w:ascii="微軟正黑體" w:eastAsia="微軟正黑體" w:hAnsi="微軟正黑體" w:hint="eastAsia"/>
          <w:color w:val="000000" w:themeColor="text1"/>
          <w:lang w:eastAsia="zh-TW"/>
        </w:rPr>
        <w:t>客戶名稱</w:t>
      </w:r>
      <w:r>
        <w:rPr>
          <w:rFonts w:ascii="微軟正黑體" w:eastAsia="微軟正黑體" w:hAnsi="微軟正黑體" w:hint="eastAsia"/>
          <w:color w:val="000000" w:themeColor="text1"/>
          <w:lang w:eastAsia="zh-TW"/>
        </w:rPr>
        <w:t>]</w:t>
      </w:r>
      <w:r w:rsidR="002D2536">
        <w:rPr>
          <w:rFonts w:ascii="微軟正黑體" w:eastAsia="微軟正黑體" w:hAnsi="微軟正黑體" w:hint="eastAsia"/>
          <w:color w:val="000000" w:themeColor="text1"/>
          <w:lang w:eastAsia="zh-TW"/>
        </w:rPr>
        <w:t>的</w:t>
      </w:r>
      <w:r w:rsidR="00A75206">
        <w:rPr>
          <w:rFonts w:ascii="微軟正黑體" w:eastAsia="微軟正黑體" w:hAnsi="微軟正黑體" w:hint="eastAsia"/>
          <w:color w:val="000000" w:themeColor="text1"/>
          <w:lang w:eastAsia="zh-TW"/>
        </w:rPr>
        <w:t>數據庫來源</w:t>
      </w:r>
      <w:r>
        <w:rPr>
          <w:rFonts w:ascii="微軟正黑體" w:eastAsia="微軟正黑體" w:hAnsi="微軟正黑體" w:hint="eastAsia"/>
          <w:color w:val="000000" w:themeColor="text1"/>
          <w:lang w:eastAsia="zh-TW"/>
        </w:rPr>
        <w:t>為</w:t>
      </w:r>
      <w:r w:rsidRPr="00CF0CC0">
        <w:rPr>
          <w:rFonts w:ascii="微軟正黑體" w:eastAsia="微軟正黑體" w:hAnsi="微軟正黑體" w:hint="eastAsia"/>
          <w:color w:val="000000" w:themeColor="text1"/>
          <w:lang w:eastAsia="zh-TW"/>
        </w:rPr>
        <w:t>全部隱碼不顯示</w:t>
      </w:r>
      <w:r w:rsidRPr="002B1E88">
        <w:rPr>
          <w:rFonts w:ascii="微軟正黑體" w:eastAsia="微軟正黑體" w:hAnsi="微軟正黑體" w:cs="微軟正黑體" w:hint="eastAsia"/>
          <w:color w:val="000000" w:themeColor="text1"/>
          <w:lang w:eastAsia="zh-TW"/>
        </w:rPr>
        <w:t>。</w:t>
      </w:r>
      <w:r>
        <w:rPr>
          <w:rFonts w:ascii="微軟正黑體" w:eastAsia="微軟正黑體" w:hAnsi="微軟正黑體" w:cs="微軟正黑體" w:hint="eastAsia"/>
          <w:color w:val="000000" w:themeColor="text1"/>
          <w:lang w:eastAsia="zh-TW"/>
        </w:rPr>
        <w:t xml:space="preserve"> </w:t>
      </w:r>
    </w:p>
    <w:p w14:paraId="4BD84BAF" w14:textId="1C7B3397" w:rsidR="00035875" w:rsidRPr="00CC3674" w:rsidRDefault="00035875" w:rsidP="00114E59">
      <w:pPr>
        <w:pStyle w:val="BodyTextIndent2"/>
        <w:rPr>
          <w:rFonts w:ascii="微軟正黑體" w:eastAsia="微軟正黑體" w:hAnsi="微軟正黑體"/>
          <w:color w:val="auto"/>
          <w:lang w:eastAsia="zh-TW"/>
        </w:rPr>
      </w:pPr>
    </w:p>
    <w:p w14:paraId="1C50640B" w14:textId="0E4B684E" w:rsidR="000A1B91" w:rsidRPr="001D13C1" w:rsidRDefault="003413B5" w:rsidP="001D13C1">
      <w:pPr>
        <w:pStyle w:val="Level2"/>
        <w:rPr>
          <w:lang w:eastAsia="en-GB"/>
        </w:rPr>
      </w:pPr>
      <w:r w:rsidRPr="001D13C1">
        <w:rPr>
          <w:lang w:eastAsia="en-GB"/>
        </w:rPr>
        <w:t>Financial Summary</w:t>
      </w:r>
    </w:p>
    <w:p w14:paraId="7F4EF541" w14:textId="25D66B3C" w:rsidR="003413B5" w:rsidRPr="00035875" w:rsidRDefault="00035875" w:rsidP="008358A9">
      <w:pPr>
        <w:pStyle w:val="a0"/>
        <w:spacing w:before="120"/>
        <w:ind w:leftChars="640" w:left="1344"/>
        <w:rPr>
          <w:rFonts w:eastAsiaTheme="minorEastAsia"/>
          <w:lang w:eastAsia="zh-TW"/>
        </w:rPr>
      </w:pPr>
      <w:r>
        <w:rPr>
          <w:rFonts w:eastAsiaTheme="minorEastAsia" w:hint="eastAsia"/>
          <w:lang w:eastAsia="zh-TW"/>
        </w:rPr>
        <w:t>N</w:t>
      </w:r>
      <w:r>
        <w:rPr>
          <w:rFonts w:eastAsiaTheme="minorEastAsia"/>
          <w:lang w:eastAsia="zh-TW"/>
        </w:rPr>
        <w:t>/</w:t>
      </w:r>
      <w:r>
        <w:rPr>
          <w:rFonts w:eastAsiaTheme="minorEastAsia" w:hint="eastAsia"/>
          <w:lang w:eastAsia="zh-TW"/>
        </w:rPr>
        <w:t>A</w:t>
      </w:r>
    </w:p>
    <w:p w14:paraId="1E1D3251" w14:textId="77777777" w:rsidR="001D13C1" w:rsidRPr="001D13C1" w:rsidRDefault="001D13C1" w:rsidP="00BD2B98">
      <w:pPr>
        <w:pStyle w:val="a0"/>
        <w:spacing w:before="120"/>
        <w:rPr>
          <w:lang w:eastAsia="en-GB"/>
        </w:rPr>
      </w:pPr>
    </w:p>
    <w:bookmarkEnd w:id="0"/>
    <w:p w14:paraId="1323C33D" w14:textId="77777777" w:rsidR="00D0712D" w:rsidRPr="001D13C1" w:rsidRDefault="002C38C1" w:rsidP="002C38C1">
      <w:pPr>
        <w:pStyle w:val="Level1"/>
      </w:pPr>
      <w:r w:rsidRPr="001D13C1">
        <w:t>What is the proposition/business change?</w:t>
      </w:r>
    </w:p>
    <w:p w14:paraId="5E05C21E" w14:textId="77777777" w:rsidR="002C38C1" w:rsidRPr="001D13C1" w:rsidRDefault="002C38C1" w:rsidP="002C38C1">
      <w:pPr>
        <w:pStyle w:val="Level2"/>
      </w:pPr>
      <w:r w:rsidRPr="001D13C1">
        <w:t>Scope</w:t>
      </w:r>
    </w:p>
    <w:p w14:paraId="1DF4D344" w14:textId="348B8717" w:rsidR="002C38C1" w:rsidRPr="001D13C1" w:rsidRDefault="004E3DA7" w:rsidP="002C38C1">
      <w:pPr>
        <w:pStyle w:val="BodyTextIndent2"/>
        <w:rPr>
          <w:lang w:eastAsia="en-GB"/>
        </w:rPr>
      </w:pPr>
      <w:r>
        <w:rPr>
          <w:lang w:eastAsia="en-GB"/>
        </w:rPr>
        <w:t xml:space="preserve"> </w:t>
      </w:r>
    </w:p>
    <w:p w14:paraId="6969BAD2" w14:textId="77777777" w:rsidR="00E167AF" w:rsidRPr="00D96721" w:rsidRDefault="00E167AF" w:rsidP="00E167AF">
      <w:pPr>
        <w:ind w:leftChars="686" w:left="1440"/>
        <w:rPr>
          <w:rFonts w:ascii="微軟正黑體" w:eastAsia="微軟正黑體" w:hAnsi="微軟正黑體"/>
          <w:lang w:eastAsia="en-GB"/>
        </w:rPr>
      </w:pPr>
      <w:r w:rsidRPr="00D96721">
        <w:rPr>
          <w:rFonts w:ascii="微軟正黑體" w:eastAsia="微軟正黑體" w:hAnsi="微軟正黑體"/>
          <w:lang w:eastAsia="en-GB"/>
        </w:rPr>
        <w:t>Geography / Location : eslite Ping Zhen Logistics Park.</w:t>
      </w:r>
    </w:p>
    <w:p w14:paraId="1830FE81" w14:textId="77777777" w:rsidR="00E167AF" w:rsidRPr="00D96721" w:rsidRDefault="00E167AF" w:rsidP="00E167AF">
      <w:pPr>
        <w:ind w:leftChars="686" w:left="1440"/>
        <w:rPr>
          <w:rFonts w:ascii="微軟正黑體" w:eastAsia="微軟正黑體" w:hAnsi="微軟正黑體"/>
          <w:lang w:eastAsia="en-GB"/>
        </w:rPr>
      </w:pPr>
      <w:r w:rsidRPr="00D96721">
        <w:rPr>
          <w:rFonts w:ascii="微軟正黑體" w:eastAsia="微軟正黑體" w:hAnsi="微軟正黑體"/>
          <w:lang w:eastAsia="en-GB"/>
        </w:rPr>
        <w:t>Product Users : eslite logistics H</w:t>
      </w:r>
      <w:r>
        <w:rPr>
          <w:rFonts w:ascii="微軟正黑體" w:eastAsia="微軟正黑體" w:hAnsi="微軟正黑體" w:hint="eastAsia"/>
          <w:lang w:eastAsia="zh-TW"/>
        </w:rPr>
        <w:t>i</w:t>
      </w:r>
      <w:r>
        <w:rPr>
          <w:rFonts w:ascii="微軟正黑體" w:eastAsia="微軟正黑體" w:hAnsi="微軟正黑體"/>
          <w:lang w:eastAsia="zh-TW"/>
        </w:rPr>
        <w:t xml:space="preserve">gh </w:t>
      </w:r>
      <w:r w:rsidRPr="00D96721">
        <w:rPr>
          <w:rFonts w:ascii="微軟正黑體" w:eastAsia="微軟正黑體" w:hAnsi="微軟正黑體"/>
          <w:lang w:eastAsia="en-GB"/>
        </w:rPr>
        <w:t>J</w:t>
      </w:r>
      <w:r>
        <w:rPr>
          <w:rFonts w:ascii="微軟正黑體" w:eastAsia="微軟正黑體" w:hAnsi="微軟正黑體"/>
          <w:lang w:eastAsia="en-GB"/>
        </w:rPr>
        <w:t>ump</w:t>
      </w:r>
      <w:r w:rsidRPr="00D96721">
        <w:rPr>
          <w:rFonts w:ascii="微軟正黑體" w:eastAsia="微軟正黑體" w:hAnsi="微軟正黑體"/>
          <w:lang w:eastAsia="en-GB"/>
        </w:rPr>
        <w:t xml:space="preserve"> User.</w:t>
      </w:r>
    </w:p>
    <w:p w14:paraId="1C5C8C2C" w14:textId="513594BD" w:rsidR="00486CA8" w:rsidRPr="00E167AF" w:rsidRDefault="00E167AF" w:rsidP="00E167AF">
      <w:pPr>
        <w:ind w:leftChars="686" w:left="1440"/>
        <w:rPr>
          <w:rFonts w:ascii="微軟正黑體" w:eastAsia="微軟正黑體" w:hAnsi="微軟正黑體"/>
          <w:lang w:eastAsia="en-GB"/>
        </w:rPr>
      </w:pPr>
      <w:r w:rsidRPr="00D96721">
        <w:rPr>
          <w:rFonts w:ascii="微軟正黑體" w:eastAsia="微軟正黑體" w:hAnsi="微軟正黑體"/>
          <w:lang w:eastAsia="en-GB"/>
        </w:rPr>
        <w:t xml:space="preserve">Organisation or Function : Warehouse personnel with </w:t>
      </w:r>
      <w:r w:rsidR="00D24F31">
        <w:rPr>
          <w:rFonts w:ascii="微軟正黑體" w:eastAsia="微軟正黑體" w:hAnsi="微軟正黑體" w:hint="eastAsia"/>
          <w:lang w:eastAsia="zh-TW"/>
        </w:rPr>
        <w:t>eWMS</w:t>
      </w:r>
      <w:r w:rsidR="00896B37">
        <w:rPr>
          <w:rFonts w:ascii="微軟正黑體" w:eastAsia="微軟正黑體" w:hAnsi="微軟正黑體" w:hint="eastAsia"/>
          <w:lang w:eastAsia="zh-TW"/>
        </w:rPr>
        <w:t xml:space="preserve"> </w:t>
      </w:r>
      <w:r w:rsidRPr="00D96721">
        <w:rPr>
          <w:rFonts w:ascii="微軟正黑體" w:eastAsia="微軟正黑體" w:hAnsi="微軟正黑體"/>
          <w:lang w:eastAsia="en-GB"/>
        </w:rPr>
        <w:t>authorization</w:t>
      </w:r>
    </w:p>
    <w:p w14:paraId="257A3759" w14:textId="26A905F3" w:rsidR="00486CA8" w:rsidRPr="00A75206" w:rsidRDefault="00D24F31" w:rsidP="00A75206">
      <w:pPr>
        <w:pStyle w:val="Bullet1"/>
        <w:numPr>
          <w:ilvl w:val="0"/>
          <w:numId w:val="23"/>
        </w:numPr>
        <w:rPr>
          <w:rFonts w:eastAsia="微軟正黑體" w:cstheme="minorHAnsi"/>
          <w:color w:val="auto"/>
          <w:lang w:eastAsia="zh-TW"/>
        </w:rPr>
      </w:pPr>
      <w:r>
        <w:rPr>
          <w:rFonts w:ascii="微軟正黑體" w:eastAsia="微軟正黑體" w:hAnsi="微軟正黑體" w:hint="eastAsia"/>
          <w:color w:val="000000" w:themeColor="text1"/>
          <w:lang w:eastAsia="zh-TW"/>
        </w:rPr>
        <w:t>印出</w:t>
      </w:r>
      <w:r w:rsidR="004D051F">
        <w:rPr>
          <w:rFonts w:ascii="微軟正黑體" w:eastAsia="微軟正黑體" w:hAnsi="微軟正黑體" w:hint="eastAsia"/>
          <w:color w:val="000000" w:themeColor="text1"/>
          <w:lang w:eastAsia="zh-TW"/>
        </w:rPr>
        <w:t>EC</w:t>
      </w:r>
      <w:r>
        <w:rPr>
          <w:rFonts w:ascii="微軟正黑體" w:eastAsia="微軟正黑體" w:hAnsi="微軟正黑體" w:hint="eastAsia"/>
          <w:color w:val="000000" w:themeColor="text1"/>
          <w:lang w:eastAsia="zh-TW"/>
        </w:rPr>
        <w:t>出貨明細表</w:t>
      </w:r>
      <w:r w:rsidR="00A75206">
        <w:rPr>
          <w:rFonts w:ascii="微軟正黑體" w:eastAsia="微軟正黑體" w:hAnsi="微軟正黑體" w:hint="eastAsia"/>
          <w:color w:val="000000" w:themeColor="text1"/>
          <w:lang w:eastAsia="zh-TW"/>
        </w:rPr>
        <w:t>中[</w:t>
      </w:r>
      <w:r w:rsidR="00A75206" w:rsidRPr="00CF0CC0">
        <w:rPr>
          <w:rFonts w:ascii="微軟正黑體" w:eastAsia="微軟正黑體" w:hAnsi="微軟正黑體" w:hint="eastAsia"/>
          <w:color w:val="000000" w:themeColor="text1"/>
          <w:lang w:eastAsia="zh-TW"/>
        </w:rPr>
        <w:t>客戶名稱</w:t>
      </w:r>
      <w:r w:rsidR="00A75206">
        <w:rPr>
          <w:rFonts w:ascii="微軟正黑體" w:eastAsia="微軟正黑體" w:hAnsi="微軟正黑體" w:hint="eastAsia"/>
          <w:color w:val="000000" w:themeColor="text1"/>
          <w:lang w:eastAsia="zh-TW"/>
        </w:rPr>
        <w:t>]</w:t>
      </w:r>
      <w:r w:rsidR="00DD1907">
        <w:rPr>
          <w:rFonts w:ascii="微軟正黑體" w:eastAsia="微軟正黑體" w:hAnsi="微軟正黑體" w:hint="eastAsia"/>
          <w:color w:val="000000" w:themeColor="text1"/>
          <w:lang w:eastAsia="zh-TW"/>
        </w:rPr>
        <w:t>及</w:t>
      </w:r>
      <w:r w:rsidR="00A75206">
        <w:rPr>
          <w:rFonts w:ascii="微軟正黑體" w:eastAsia="微軟正黑體" w:hAnsi="微軟正黑體" w:hint="eastAsia"/>
          <w:color w:val="000000" w:themeColor="text1"/>
          <w:lang w:eastAsia="zh-TW"/>
        </w:rPr>
        <w:t>值為</w:t>
      </w:r>
      <w:proofErr w:type="gramStart"/>
      <w:r w:rsidR="00A75206" w:rsidRPr="00A75206">
        <w:rPr>
          <w:rFonts w:ascii="微軟正黑體" w:eastAsia="微軟正黑體" w:hAnsi="微軟正黑體" w:hint="eastAsia"/>
          <w:color w:val="000000" w:themeColor="text1"/>
          <w:lang w:eastAsia="zh-TW"/>
        </w:rPr>
        <w:t>全部隱碼不</w:t>
      </w:r>
      <w:proofErr w:type="gramEnd"/>
      <w:r w:rsidR="00A75206" w:rsidRPr="00A75206">
        <w:rPr>
          <w:rFonts w:ascii="微軟正黑體" w:eastAsia="微軟正黑體" w:hAnsi="微軟正黑體" w:hint="eastAsia"/>
          <w:color w:val="000000" w:themeColor="text1"/>
          <w:lang w:eastAsia="zh-TW"/>
        </w:rPr>
        <w:t>顯示</w:t>
      </w:r>
      <w:r w:rsidR="00A75206" w:rsidRPr="00A75206">
        <w:rPr>
          <w:rFonts w:ascii="微軟正黑體" w:eastAsia="微軟正黑體" w:hAnsi="微軟正黑體" w:cs="微軟正黑體" w:hint="eastAsia"/>
          <w:color w:val="000000" w:themeColor="text1"/>
          <w:lang w:eastAsia="zh-TW"/>
        </w:rPr>
        <w:t>。</w:t>
      </w:r>
    </w:p>
    <w:p w14:paraId="08730C18" w14:textId="068AF4F0" w:rsidR="00E167AF" w:rsidRPr="00E167AF" w:rsidRDefault="00E167AF" w:rsidP="00DD1907">
      <w:pPr>
        <w:pStyle w:val="Bullet1"/>
        <w:rPr>
          <w:rFonts w:eastAsia="微軟正黑體"/>
          <w:color w:val="auto"/>
        </w:rPr>
      </w:pPr>
      <w:r w:rsidRPr="00E167AF">
        <w:rPr>
          <w:rFonts w:eastAsia="微軟正黑體" w:hint="eastAsia"/>
          <w:color w:val="auto"/>
        </w:rPr>
        <w:t xml:space="preserve">Technology : </w:t>
      </w:r>
      <w:r w:rsidR="00DB46F4">
        <w:rPr>
          <w:rFonts w:eastAsia="微軟正黑體" w:hint="eastAsia"/>
          <w:color w:val="auto"/>
          <w:lang w:eastAsia="zh-TW"/>
        </w:rPr>
        <w:t>SSMS</w:t>
      </w:r>
      <w:r w:rsidR="00DD1907">
        <w:rPr>
          <w:rFonts w:eastAsia="微軟正黑體" w:hint="eastAsia"/>
          <w:color w:val="auto"/>
          <w:lang w:eastAsia="zh-TW"/>
        </w:rPr>
        <w:t>、</w:t>
      </w:r>
      <w:r w:rsidR="00DD1907" w:rsidRPr="00DD1907">
        <w:rPr>
          <w:rFonts w:ascii="微軟正黑體" w:eastAsia="微軟正黑體" w:hAnsi="微軟正黑體"/>
          <w:color w:val="000000" w:themeColor="text1"/>
          <w:lang w:eastAsia="zh-TW"/>
        </w:rPr>
        <w:t>Bartender Label Design</w:t>
      </w:r>
      <w:r w:rsidR="00DD1907">
        <w:rPr>
          <w:rFonts w:ascii="微軟正黑體" w:eastAsia="微軟正黑體" w:hAnsi="微軟正黑體" w:hint="eastAsia"/>
          <w:color w:val="000000" w:themeColor="text1"/>
          <w:lang w:eastAsia="zh-TW"/>
        </w:rPr>
        <w:t xml:space="preserve"> </w:t>
      </w:r>
      <w:r w:rsidR="00DD65FC">
        <w:rPr>
          <w:rFonts w:eastAsia="微軟正黑體" w:hint="eastAsia"/>
          <w:color w:val="auto"/>
          <w:lang w:eastAsia="zh-TW"/>
        </w:rPr>
        <w:t>。</w:t>
      </w:r>
      <w:r w:rsidR="00011F8C">
        <w:rPr>
          <w:rFonts w:eastAsia="微軟正黑體" w:hint="eastAsia"/>
          <w:color w:val="auto"/>
          <w:lang w:eastAsia="zh-TW"/>
        </w:rPr>
        <w:t xml:space="preserve"> </w:t>
      </w:r>
    </w:p>
    <w:p w14:paraId="470DEBA3" w14:textId="2632AC7F" w:rsidR="00A83F91" w:rsidRPr="00050AF3" w:rsidRDefault="007C132E" w:rsidP="007F2A77">
      <w:pPr>
        <w:pStyle w:val="Bullet1"/>
        <w:numPr>
          <w:ilvl w:val="0"/>
          <w:numId w:val="0"/>
        </w:numPr>
        <w:spacing w:after="60"/>
        <w:ind w:leftChars="739" w:left="1552"/>
        <w:rPr>
          <w:rFonts w:ascii="微軟正黑體" w:eastAsia="微軟正黑體" w:hAnsi="微軟正黑體" w:cstheme="minorHAnsi"/>
          <w:color w:val="000000" w:themeColor="text1"/>
          <w:lang w:eastAsia="zh-TW"/>
        </w:rPr>
      </w:pPr>
      <w:r>
        <w:rPr>
          <w:rFonts w:asciiTheme="minorEastAsia" w:eastAsiaTheme="minorEastAsia" w:hAnsiTheme="minorEastAsia" w:hint="eastAsia"/>
          <w:color w:val="000000" w:themeColor="text1"/>
          <w:lang w:eastAsia="zh-TW"/>
        </w:rPr>
        <w:t xml:space="preserve"> </w:t>
      </w:r>
    </w:p>
    <w:p w14:paraId="3C41AA02" w14:textId="77777777" w:rsidR="001D13C1" w:rsidRPr="00DD1907" w:rsidRDefault="001D13C1" w:rsidP="000A1B91">
      <w:pPr>
        <w:rPr>
          <w:rFonts w:eastAsia="Yu Mincho"/>
          <w:lang w:eastAsia="ja-JP"/>
        </w:rPr>
      </w:pPr>
    </w:p>
    <w:p w14:paraId="45FCFA4A" w14:textId="341C8B11" w:rsidR="0059033C" w:rsidRDefault="0059033C" w:rsidP="0059033C">
      <w:pPr>
        <w:pStyle w:val="1"/>
        <w:ind w:left="851" w:hanging="284"/>
        <w:rPr>
          <w:rFonts w:eastAsia="MS Mincho" w:cs="Arial"/>
          <w:b/>
          <w:color w:val="000000"/>
          <w:szCs w:val="20"/>
          <w:u w:val="single"/>
          <w:lang w:eastAsia="ja-JP"/>
        </w:rPr>
      </w:pPr>
      <w:r w:rsidRPr="001D13C1">
        <w:rPr>
          <w:rStyle w:val="10"/>
          <w:rFonts w:eastAsia="新細明體" w:cs="Arial"/>
          <w:color w:val="000000"/>
          <w:szCs w:val="20"/>
          <w:lang w:eastAsia="zh-TW"/>
        </w:rPr>
        <w:br w:type="page"/>
      </w:r>
      <w:r w:rsidRPr="001D13C1">
        <w:rPr>
          <w:rFonts w:eastAsia="MS Mincho" w:cs="Arial"/>
          <w:b/>
          <w:color w:val="000000"/>
          <w:szCs w:val="20"/>
          <w:u w:val="single"/>
          <w:lang w:eastAsia="ja-JP"/>
        </w:rPr>
        <w:lastRenderedPageBreak/>
        <w:t>In Scope</w:t>
      </w:r>
    </w:p>
    <w:p w14:paraId="460FDE59" w14:textId="77777777" w:rsidR="00F25800" w:rsidRPr="00F25800" w:rsidRDefault="00F25800" w:rsidP="00F25800">
      <w:pPr>
        <w:rPr>
          <w:rFonts w:eastAsia="Yu Mincho"/>
          <w:lang w:eastAsia="ja-JP"/>
        </w:rPr>
      </w:pPr>
    </w:p>
    <w:p w14:paraId="59A2529F" w14:textId="1FF35889" w:rsidR="00397CB5" w:rsidRDefault="00DB46F4" w:rsidP="00397CB5">
      <w:pPr>
        <w:pStyle w:val="Level3"/>
        <w:numPr>
          <w:ilvl w:val="0"/>
          <w:numId w:val="41"/>
        </w:numPr>
        <w:rPr>
          <w:rFonts w:ascii="微軟正黑體" w:eastAsia="微軟正黑體" w:hAnsi="微軟正黑體" w:cs="微軟正黑體"/>
          <w:lang w:eastAsia="zh-TW"/>
        </w:rPr>
      </w:pPr>
      <w:proofErr w:type="spellStart"/>
      <w:r>
        <w:rPr>
          <w:rFonts w:ascii="微軟正黑體" w:eastAsia="微軟正黑體" w:hAnsi="微軟正黑體" w:cs="微軟正黑體" w:hint="eastAsia"/>
          <w:lang w:eastAsia="zh-TW"/>
        </w:rPr>
        <w:t>Erp_site</w:t>
      </w:r>
      <w:proofErr w:type="spellEnd"/>
      <w:r w:rsidR="00397CB5">
        <w:rPr>
          <w:rFonts w:ascii="微軟正黑體" w:eastAsia="微軟正黑體" w:hAnsi="微軟正黑體" w:cs="微軟正黑體" w:hint="eastAsia"/>
          <w:lang w:eastAsia="zh-TW"/>
        </w:rPr>
        <w:t xml:space="preserve">代碼: </w:t>
      </w:r>
      <w:r w:rsidR="00397CB5">
        <w:rPr>
          <w:rFonts w:ascii="微軟正黑體" w:eastAsia="微軟正黑體" w:hAnsi="微軟正黑體" w:cs="微軟正黑體"/>
          <w:lang w:eastAsia="zh-TW"/>
        </w:rPr>
        <w:t>G016</w:t>
      </w:r>
      <w:r>
        <w:rPr>
          <w:rFonts w:ascii="微軟正黑體" w:eastAsia="微軟正黑體" w:hAnsi="微軟正黑體" w:cs="微軟正黑體" w:hint="eastAsia"/>
          <w:lang w:eastAsia="zh-TW"/>
        </w:rPr>
        <w:t>、C001</w:t>
      </w:r>
      <w:r w:rsidR="00B34CB1">
        <w:rPr>
          <w:rFonts w:ascii="微軟正黑體" w:eastAsia="微軟正黑體" w:hAnsi="微軟正黑體" w:cs="微軟正黑體"/>
          <w:lang w:eastAsia="zh-TW"/>
        </w:rPr>
        <w:t xml:space="preserve"> </w:t>
      </w:r>
    </w:p>
    <w:p w14:paraId="512D550A" w14:textId="5DEDDB03" w:rsidR="00011F8C" w:rsidRDefault="00CD20FB" w:rsidP="00397CB5">
      <w:pPr>
        <w:pStyle w:val="Level3"/>
        <w:numPr>
          <w:ilvl w:val="0"/>
          <w:numId w:val="0"/>
        </w:numPr>
        <w:ind w:left="1578"/>
        <w:rPr>
          <w:rFonts w:ascii="微軟正黑體" w:eastAsia="微軟正黑體" w:hAnsi="微軟正黑體" w:cs="微軟正黑體"/>
          <w:lang w:eastAsia="zh-TW"/>
        </w:rPr>
      </w:pPr>
      <w:proofErr w:type="spellStart"/>
      <w:r w:rsidRPr="0080336C">
        <w:rPr>
          <w:rFonts w:ascii="微軟正黑體" w:eastAsia="微軟正黑體" w:hAnsi="微軟正黑體"/>
          <w:color w:val="000000" w:themeColor="text1"/>
          <w:lang w:eastAsia="zh-TW"/>
        </w:rPr>
        <w:t>BarTender</w:t>
      </w:r>
      <w:proofErr w:type="spellEnd"/>
      <w:r w:rsidRPr="0080336C">
        <w:rPr>
          <w:rFonts w:ascii="微軟正黑體" w:eastAsia="微軟正黑體" w:hAnsi="微軟正黑體"/>
          <w:color w:val="000000" w:themeColor="text1"/>
          <w:lang w:eastAsia="zh-TW"/>
        </w:rPr>
        <w:t xml:space="preserve"> labels</w:t>
      </w:r>
      <w:r w:rsidR="009C543D">
        <w:rPr>
          <w:rFonts w:ascii="微軟正黑體" w:eastAsia="微軟正黑體" w:hAnsi="微軟正黑體" w:cs="微軟正黑體" w:hint="eastAsia"/>
          <w:lang w:eastAsia="zh-TW"/>
        </w:rPr>
        <w:t>名稱</w:t>
      </w:r>
      <w:r w:rsidR="00397CB5">
        <w:rPr>
          <w:rFonts w:ascii="微軟正黑體" w:eastAsia="微軟正黑體" w:hAnsi="微軟正黑體" w:cs="微軟正黑體" w:hint="eastAsia"/>
          <w:lang w:eastAsia="zh-TW"/>
        </w:rPr>
        <w:t xml:space="preserve">: </w:t>
      </w:r>
      <w:r w:rsidR="009C543D">
        <w:rPr>
          <w:rFonts w:ascii="微軟正黑體" w:eastAsia="微軟正黑體" w:hAnsi="微軟正黑體" w:cs="微軟正黑體" w:hint="eastAsia"/>
          <w:lang w:eastAsia="zh-TW"/>
        </w:rPr>
        <w:t>[</w:t>
      </w:r>
      <w:r w:rsidR="00DD1907">
        <w:rPr>
          <w:rFonts w:ascii="微軟正黑體" w:eastAsia="微軟正黑體" w:hAnsi="微軟正黑體" w:cs="微軟正黑體" w:hint="eastAsia"/>
          <w:lang w:eastAsia="zh-TW"/>
        </w:rPr>
        <w:t>EC</w:t>
      </w:r>
      <w:r w:rsidR="009C543D">
        <w:rPr>
          <w:rFonts w:ascii="微軟正黑體" w:eastAsia="微軟正黑體" w:hAnsi="微軟正黑體" w:hint="eastAsia"/>
          <w:color w:val="000000" w:themeColor="text1"/>
          <w:lang w:eastAsia="zh-TW"/>
        </w:rPr>
        <w:t xml:space="preserve"> 出貨明細表</w:t>
      </w:r>
      <w:r w:rsidR="009C543D">
        <w:rPr>
          <w:rFonts w:ascii="微軟正黑體" w:eastAsia="微軟正黑體" w:hAnsi="微軟正黑體" w:cs="微軟正黑體" w:hint="eastAsia"/>
          <w:lang w:eastAsia="zh-TW"/>
        </w:rPr>
        <w:t>]樣本</w:t>
      </w:r>
      <w:r w:rsidR="00011F8C" w:rsidRPr="008B19CD">
        <w:rPr>
          <w:rFonts w:ascii="微軟正黑體" w:eastAsia="微軟正黑體" w:hAnsi="微軟正黑體" w:cs="微軟正黑體" w:hint="eastAsia"/>
          <w:lang w:eastAsia="zh-TW"/>
        </w:rPr>
        <w:t>。</w:t>
      </w:r>
      <w:r>
        <w:rPr>
          <w:rFonts w:ascii="微軟正黑體" w:eastAsia="微軟正黑體" w:hAnsi="微軟正黑體"/>
          <w:color w:val="000000" w:themeColor="text1"/>
          <w:lang w:eastAsia="zh-TW"/>
        </w:rPr>
        <w:t xml:space="preserve"> </w:t>
      </w:r>
    </w:p>
    <w:p w14:paraId="121271D2" w14:textId="5EA5B62B" w:rsidR="00652BC2" w:rsidRPr="009C543D" w:rsidRDefault="00652BC2" w:rsidP="00397CB5">
      <w:pPr>
        <w:pStyle w:val="Level3"/>
        <w:numPr>
          <w:ilvl w:val="0"/>
          <w:numId w:val="0"/>
        </w:numPr>
        <w:ind w:left="1578"/>
        <w:rPr>
          <w:rFonts w:asciiTheme="minorHAnsi" w:hAnsiTheme="minorHAnsi" w:cstheme="minorHAnsi"/>
          <w:lang w:eastAsia="zh-TW"/>
        </w:rPr>
      </w:pPr>
      <w:r>
        <w:rPr>
          <w:rFonts w:ascii="微軟正黑體" w:eastAsia="微軟正黑體" w:hAnsi="微軟正黑體" w:cs="微軟正黑體" w:hint="eastAsia"/>
          <w:lang w:eastAsia="zh-TW"/>
        </w:rPr>
        <w:t xml:space="preserve">修改前[客戶]欄: </w:t>
      </w:r>
      <w:r w:rsidRPr="00CF0CC0">
        <w:rPr>
          <w:rFonts w:ascii="微軟正黑體" w:eastAsia="微軟正黑體" w:hAnsi="微軟正黑體" w:hint="eastAsia"/>
          <w:color w:val="000000" w:themeColor="text1"/>
          <w:lang w:eastAsia="zh-TW"/>
        </w:rPr>
        <w:t>客戶名稱只顯示第一個字</w:t>
      </w:r>
      <w:r>
        <w:rPr>
          <w:rFonts w:ascii="微軟正黑體" w:eastAsia="微軟正黑體" w:hAnsi="微軟正黑體" w:hint="eastAsia"/>
          <w:color w:val="000000" w:themeColor="text1"/>
          <w:lang w:eastAsia="zh-TW"/>
        </w:rPr>
        <w:t>其他</w:t>
      </w:r>
      <w:proofErr w:type="gramStart"/>
      <w:r>
        <w:rPr>
          <w:rFonts w:ascii="微軟正黑體" w:eastAsia="微軟正黑體" w:hAnsi="微軟正黑體" w:hint="eastAsia"/>
          <w:color w:val="000000" w:themeColor="text1"/>
          <w:lang w:eastAsia="zh-TW"/>
        </w:rPr>
        <w:t>為隱碼</w:t>
      </w:r>
      <w:proofErr w:type="gramEnd"/>
      <w:r w:rsidR="0080336C">
        <w:rPr>
          <w:rFonts w:ascii="微軟正黑體" w:eastAsia="微軟正黑體" w:hAnsi="微軟正黑體" w:hint="eastAsia"/>
          <w:color w:val="000000" w:themeColor="text1"/>
          <w:lang w:eastAsia="zh-TW"/>
        </w:rPr>
        <w:t>，例如: 宋**</w:t>
      </w:r>
      <w:r>
        <w:rPr>
          <w:rFonts w:ascii="微軟正黑體" w:eastAsia="微軟正黑體" w:hAnsi="微軟正黑體" w:hint="eastAsia"/>
          <w:color w:val="000000" w:themeColor="text1"/>
          <w:lang w:eastAsia="zh-TW"/>
        </w:rPr>
        <w:t>。</w:t>
      </w:r>
    </w:p>
    <w:p w14:paraId="7A063DEC" w14:textId="4956DD0F" w:rsidR="009C543D" w:rsidRDefault="00794912" w:rsidP="009C543D">
      <w:pPr>
        <w:pStyle w:val="Level3"/>
        <w:numPr>
          <w:ilvl w:val="0"/>
          <w:numId w:val="0"/>
        </w:numPr>
        <w:ind w:left="1578"/>
        <w:rPr>
          <w:rFonts w:ascii="微軟正黑體" w:eastAsia="微軟正黑體" w:hAnsi="微軟正黑體" w:cs="微軟正黑體"/>
          <w:lang w:eastAsia="zh-TW"/>
        </w:rPr>
      </w:pPr>
      <w:r>
        <w:rPr>
          <w:noProof/>
          <w:lang w:val="en-US" w:eastAsia="zh-TW"/>
        </w:rPr>
        <w:drawing>
          <wp:inline distT="0" distB="0" distL="0" distR="0" wp14:anchorId="246B73F9" wp14:editId="41613928">
            <wp:extent cx="4390476" cy="5390476"/>
            <wp:effectExtent l="19050" t="19050" r="10160" b="203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90476" cy="5390476"/>
                    </a:xfrm>
                    <a:prstGeom prst="rect">
                      <a:avLst/>
                    </a:prstGeom>
                    <a:ln>
                      <a:solidFill>
                        <a:schemeClr val="accent1"/>
                      </a:solidFill>
                    </a:ln>
                  </pic:spPr>
                </pic:pic>
              </a:graphicData>
            </a:graphic>
          </wp:inline>
        </w:drawing>
      </w:r>
    </w:p>
    <w:p w14:paraId="7E410EBC" w14:textId="3EEB9E84" w:rsidR="009C543D" w:rsidRDefault="009C543D" w:rsidP="009C543D">
      <w:pPr>
        <w:pStyle w:val="Level3"/>
        <w:numPr>
          <w:ilvl w:val="0"/>
          <w:numId w:val="0"/>
        </w:numPr>
        <w:ind w:left="1578"/>
        <w:rPr>
          <w:rFonts w:ascii="微軟正黑體" w:eastAsia="微軟正黑體" w:hAnsi="微軟正黑體" w:cs="微軟正黑體"/>
          <w:lang w:eastAsia="zh-TW"/>
        </w:rPr>
      </w:pPr>
    </w:p>
    <w:p w14:paraId="1F59432E" w14:textId="58140C79" w:rsidR="009C543D" w:rsidRDefault="009C543D" w:rsidP="009C543D">
      <w:pPr>
        <w:pStyle w:val="Level3"/>
        <w:numPr>
          <w:ilvl w:val="0"/>
          <w:numId w:val="0"/>
        </w:numPr>
        <w:ind w:left="1578"/>
        <w:rPr>
          <w:rFonts w:ascii="微軟正黑體" w:eastAsia="微軟正黑體" w:hAnsi="微軟正黑體" w:cs="微軟正黑體"/>
          <w:lang w:eastAsia="zh-TW"/>
        </w:rPr>
      </w:pPr>
    </w:p>
    <w:p w14:paraId="1095681F" w14:textId="7F4E8DFB" w:rsidR="00652BC2" w:rsidRDefault="00652BC2">
      <w:pPr>
        <w:spacing w:after="0"/>
        <w:rPr>
          <w:rFonts w:ascii="微軟正黑體" w:eastAsia="微軟正黑體" w:hAnsi="微軟正黑體" w:cs="微軟正黑體"/>
          <w:lang w:eastAsia="zh-TW"/>
        </w:rPr>
      </w:pPr>
      <w:r>
        <w:rPr>
          <w:rFonts w:ascii="微軟正黑體" w:eastAsia="微軟正黑體" w:hAnsi="微軟正黑體" w:cs="微軟正黑體"/>
          <w:lang w:eastAsia="zh-TW"/>
        </w:rPr>
        <w:br w:type="page"/>
      </w:r>
    </w:p>
    <w:p w14:paraId="03A9C78E" w14:textId="77777777" w:rsidR="009C543D" w:rsidRDefault="009C543D" w:rsidP="009C543D">
      <w:pPr>
        <w:pStyle w:val="Level3"/>
        <w:numPr>
          <w:ilvl w:val="0"/>
          <w:numId w:val="0"/>
        </w:numPr>
        <w:ind w:left="1578"/>
        <w:rPr>
          <w:rFonts w:ascii="微軟正黑體" w:eastAsia="微軟正黑體" w:hAnsi="微軟正黑體" w:cs="微軟正黑體"/>
          <w:lang w:eastAsia="zh-TW"/>
        </w:rPr>
      </w:pPr>
    </w:p>
    <w:p w14:paraId="00D1ABAA" w14:textId="1BB19F9F" w:rsidR="00652BC2" w:rsidRDefault="00652BC2" w:rsidP="00652BC2">
      <w:pPr>
        <w:pStyle w:val="Level3"/>
        <w:numPr>
          <w:ilvl w:val="0"/>
          <w:numId w:val="41"/>
        </w:numPr>
        <w:rPr>
          <w:rFonts w:ascii="微軟正黑體" w:eastAsia="微軟正黑體" w:hAnsi="微軟正黑體" w:cs="微軟正黑體"/>
          <w:lang w:eastAsia="zh-TW"/>
        </w:rPr>
      </w:pPr>
      <w:r>
        <w:rPr>
          <w:rFonts w:ascii="微軟正黑體" w:eastAsia="微軟正黑體" w:hAnsi="微軟正黑體" w:cs="微軟正黑體" w:hint="eastAsia"/>
          <w:lang w:eastAsia="zh-TW"/>
        </w:rPr>
        <w:t xml:space="preserve">修改後: </w:t>
      </w:r>
    </w:p>
    <w:p w14:paraId="434E491A" w14:textId="2AE76D12" w:rsidR="009C543D" w:rsidRPr="00397CB5" w:rsidRDefault="00652BC2" w:rsidP="009C543D">
      <w:pPr>
        <w:pStyle w:val="Level3"/>
        <w:numPr>
          <w:ilvl w:val="0"/>
          <w:numId w:val="0"/>
        </w:numPr>
        <w:ind w:left="1578"/>
        <w:rPr>
          <w:rFonts w:ascii="微軟正黑體" w:eastAsia="微軟正黑體" w:hAnsi="微軟正黑體" w:cs="微軟正黑體"/>
          <w:lang w:eastAsia="zh-TW"/>
        </w:rPr>
      </w:pPr>
      <w:r>
        <w:rPr>
          <w:rFonts w:ascii="微軟正黑體" w:eastAsia="微軟正黑體" w:hAnsi="微軟正黑體" w:cs="微軟正黑體" w:hint="eastAsia"/>
          <w:lang w:eastAsia="zh-TW"/>
        </w:rPr>
        <w:t>[客戶]欄 :  標題及資料來源全部不顯示，如圖。</w:t>
      </w:r>
    </w:p>
    <w:p w14:paraId="6CCEB7F6" w14:textId="1677AD4C" w:rsidR="00D27FA5" w:rsidRDefault="00652BC2" w:rsidP="00D27FA5">
      <w:pPr>
        <w:pStyle w:val="Level3"/>
        <w:numPr>
          <w:ilvl w:val="0"/>
          <w:numId w:val="0"/>
        </w:numPr>
        <w:ind w:left="1578"/>
        <w:rPr>
          <w:rFonts w:ascii="微軟正黑體" w:eastAsia="微軟正黑體" w:hAnsi="微軟正黑體" w:cs="微軟正黑體"/>
          <w:lang w:eastAsia="zh-TW"/>
        </w:rPr>
      </w:pPr>
      <w:r>
        <w:rPr>
          <w:noProof/>
          <w:lang w:val="en-US" w:eastAsia="zh-TW"/>
        </w:rPr>
        <w:drawing>
          <wp:inline distT="0" distB="0" distL="0" distR="0" wp14:anchorId="083FF782" wp14:editId="21E5F098">
            <wp:extent cx="4390476" cy="5390476"/>
            <wp:effectExtent l="19050" t="19050" r="10160" b="20320"/>
            <wp:docPr id="67" name="圖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0476" cy="5390476"/>
                    </a:xfrm>
                    <a:prstGeom prst="rect">
                      <a:avLst/>
                    </a:prstGeom>
                    <a:ln>
                      <a:solidFill>
                        <a:schemeClr val="accent1"/>
                      </a:solidFill>
                    </a:ln>
                  </pic:spPr>
                </pic:pic>
              </a:graphicData>
            </a:graphic>
          </wp:inline>
        </w:drawing>
      </w:r>
    </w:p>
    <w:p w14:paraId="7DE6254D" w14:textId="7F83D6C6" w:rsidR="009C543D" w:rsidRPr="00D27FA5" w:rsidRDefault="009C543D" w:rsidP="009C543D">
      <w:pPr>
        <w:pStyle w:val="Level3"/>
        <w:numPr>
          <w:ilvl w:val="0"/>
          <w:numId w:val="0"/>
        </w:numPr>
        <w:ind w:left="1578"/>
        <w:rPr>
          <w:rFonts w:ascii="微軟正黑體" w:eastAsia="微軟正黑體" w:hAnsi="微軟正黑體" w:cs="微軟正黑體"/>
          <w:lang w:eastAsia="zh-TW"/>
        </w:rPr>
      </w:pPr>
    </w:p>
    <w:p w14:paraId="5CD99489" w14:textId="44A1D509" w:rsidR="002B77ED" w:rsidRPr="00652BC2" w:rsidRDefault="002B77ED" w:rsidP="00652BC2">
      <w:pPr>
        <w:rPr>
          <w:rFonts w:ascii="微軟正黑體" w:eastAsia="微軟正黑體" w:hAnsi="微軟正黑體" w:cs="微軟正黑體"/>
          <w:lang w:eastAsia="zh-TW"/>
        </w:rPr>
      </w:pPr>
    </w:p>
    <w:p w14:paraId="5B150DD0" w14:textId="5771BE36" w:rsidR="003C68EF" w:rsidRPr="00750908" w:rsidRDefault="003C68EF" w:rsidP="00855FE1">
      <w:pPr>
        <w:rPr>
          <w:rFonts w:asciiTheme="minorHAnsi" w:eastAsiaTheme="minorEastAsia" w:hAnsiTheme="minorHAnsi" w:cstheme="minorHAnsi"/>
          <w:noProof/>
          <w:lang w:val="en-US" w:eastAsia="zh-TW"/>
        </w:rPr>
      </w:pPr>
    </w:p>
    <w:p w14:paraId="51BFDB53" w14:textId="77777777" w:rsidR="003C68EF" w:rsidRPr="00BD3B7E" w:rsidRDefault="003C68EF" w:rsidP="003C68EF">
      <w:pPr>
        <w:pStyle w:val="1"/>
        <w:ind w:left="709"/>
        <w:rPr>
          <w:rFonts w:asciiTheme="minorHAnsi" w:eastAsiaTheme="minorEastAsia" w:hAnsiTheme="minorHAnsi" w:cstheme="minorHAnsi"/>
          <w:b/>
          <w:color w:val="000000"/>
          <w:szCs w:val="20"/>
          <w:u w:val="single"/>
          <w:lang w:eastAsia="zh-TW"/>
        </w:rPr>
      </w:pPr>
      <w:r w:rsidRPr="00BD3B7E">
        <w:rPr>
          <w:rFonts w:asciiTheme="minorHAnsi" w:eastAsia="MS Mincho" w:hAnsiTheme="minorHAnsi" w:cstheme="minorHAnsi"/>
          <w:b/>
          <w:color w:val="000000"/>
          <w:szCs w:val="20"/>
          <w:u w:val="single"/>
          <w:lang w:eastAsia="ja-JP"/>
        </w:rPr>
        <w:t>Out of Scope</w:t>
      </w:r>
    </w:p>
    <w:p w14:paraId="044B01A0" w14:textId="4B5F6BF3" w:rsidR="00510DC0" w:rsidRDefault="00712469" w:rsidP="00510DC0">
      <w:pPr>
        <w:pStyle w:val="Bullet1"/>
        <w:numPr>
          <w:ilvl w:val="0"/>
          <w:numId w:val="0"/>
        </w:numPr>
        <w:ind w:leftChars="614" w:left="1649" w:hanging="360"/>
        <w:rPr>
          <w:rFonts w:ascii="微軟正黑體" w:eastAsia="微軟正黑體" w:hAnsi="微軟正黑體" w:cs="微軟正黑體"/>
          <w:color w:val="auto"/>
          <w:lang w:eastAsia="zh-TW"/>
        </w:rPr>
      </w:pPr>
      <w:r>
        <w:rPr>
          <w:rFonts w:ascii="微軟正黑體" w:eastAsia="微軟正黑體" w:hAnsi="微軟正黑體" w:cs="微軟正黑體" w:hint="eastAsia"/>
          <w:color w:val="auto"/>
          <w:lang w:eastAsia="zh-TW"/>
        </w:rPr>
        <w:t>CB訂單及EC出貨到誠品門市、供應商的出貨單</w:t>
      </w:r>
      <w:r w:rsidR="00750908">
        <w:rPr>
          <w:rFonts w:ascii="微軟正黑體" w:eastAsia="微軟正黑體" w:hAnsi="微軟正黑體" w:cs="微軟正黑體" w:hint="eastAsia"/>
          <w:color w:val="auto"/>
          <w:lang w:eastAsia="zh-TW"/>
        </w:rPr>
        <w:t>不在範圍</w:t>
      </w:r>
      <w:r w:rsidR="00855FE1">
        <w:rPr>
          <w:rFonts w:ascii="微軟正黑體" w:eastAsia="微軟正黑體" w:hAnsi="微軟正黑體" w:cs="微軟正黑體" w:hint="eastAsia"/>
          <w:color w:val="auto"/>
          <w:lang w:eastAsia="zh-TW"/>
        </w:rPr>
        <w:t>內</w:t>
      </w:r>
      <w:r w:rsidR="00A4532E">
        <w:rPr>
          <w:rFonts w:ascii="微軟正黑體" w:eastAsia="微軟正黑體" w:hAnsi="微軟正黑體" w:cs="微軟正黑體" w:hint="eastAsia"/>
          <w:color w:val="auto"/>
          <w:lang w:eastAsia="zh-TW"/>
        </w:rPr>
        <w:t>。</w:t>
      </w:r>
    </w:p>
    <w:p w14:paraId="12802EDA" w14:textId="37F4AED7" w:rsidR="006E2ACD" w:rsidRPr="00D20FC6" w:rsidRDefault="00510DC0" w:rsidP="00D20FC6">
      <w:pPr>
        <w:pStyle w:val="Bullet1"/>
        <w:numPr>
          <w:ilvl w:val="0"/>
          <w:numId w:val="0"/>
        </w:numPr>
        <w:ind w:leftChars="614" w:left="1649" w:hanging="360"/>
        <w:rPr>
          <w:rFonts w:ascii="微軟正黑體" w:eastAsia="微軟正黑體" w:hAnsi="微軟正黑體" w:cs="微軟正黑體"/>
          <w:color w:val="auto"/>
          <w:lang w:eastAsia="zh-TW"/>
        </w:rPr>
      </w:pPr>
      <w:r w:rsidRPr="00510DC0">
        <w:rPr>
          <w:rFonts w:ascii="微軟正黑體" w:eastAsia="微軟正黑體" w:hAnsi="微軟正黑體" w:cstheme="minorHAnsi" w:hint="eastAsia"/>
          <w:color w:val="000000"/>
          <w:lang w:eastAsia="zh-TW"/>
        </w:rPr>
        <w:t>不在上述系統，不在此設定及驗證範圍。</w:t>
      </w:r>
    </w:p>
    <w:p w14:paraId="09320925" w14:textId="77777777" w:rsidR="009B2465" w:rsidRPr="001D13C1" w:rsidRDefault="009B2465" w:rsidP="0059033C">
      <w:pPr>
        <w:pStyle w:val="Bullet1"/>
        <w:numPr>
          <w:ilvl w:val="0"/>
          <w:numId w:val="0"/>
        </w:numPr>
        <w:spacing w:after="60"/>
        <w:ind w:left="1440" w:hanging="360"/>
        <w:rPr>
          <w:rFonts w:eastAsia="新細明體"/>
          <w:color w:val="000000"/>
          <w:lang w:eastAsia="zh-TW"/>
        </w:rPr>
      </w:pPr>
    </w:p>
    <w:p w14:paraId="5A922D3F" w14:textId="77777777" w:rsidR="002C38C1" w:rsidRPr="001D13C1" w:rsidRDefault="002C38C1" w:rsidP="008146DC">
      <w:pPr>
        <w:pStyle w:val="Level2"/>
      </w:pPr>
      <w:r w:rsidRPr="001D13C1">
        <w:t>Recommended Solution Design</w:t>
      </w:r>
      <w:r w:rsidR="00B5463B" w:rsidRPr="001D13C1">
        <w:t xml:space="preserve"> </w:t>
      </w:r>
    </w:p>
    <w:p w14:paraId="34DEB1BD" w14:textId="77777777" w:rsidR="00F95C27" w:rsidRPr="001D13C1" w:rsidRDefault="002C38C1" w:rsidP="00AE3BCC">
      <w:pPr>
        <w:pStyle w:val="Bullet1"/>
        <w:numPr>
          <w:ilvl w:val="0"/>
          <w:numId w:val="8"/>
        </w:numPr>
        <w:rPr>
          <w:color w:val="000000"/>
        </w:rPr>
      </w:pPr>
      <w:r w:rsidRPr="001D13C1">
        <w:t>Infrastructure</w:t>
      </w:r>
    </w:p>
    <w:p w14:paraId="5E55700F" w14:textId="77777777" w:rsidR="002C38C1" w:rsidRPr="001D13C1" w:rsidRDefault="002C38C1" w:rsidP="00AE3BCC">
      <w:pPr>
        <w:pStyle w:val="Bullet1"/>
        <w:numPr>
          <w:ilvl w:val="0"/>
          <w:numId w:val="9"/>
        </w:numPr>
        <w:ind w:left="1800"/>
      </w:pPr>
      <w:r w:rsidRPr="001D13C1">
        <w:t>Peripherals (printers, PCs, RF unit s etc</w:t>
      </w:r>
      <w:r w:rsidR="00F2658B" w:rsidRPr="001D13C1">
        <w:t>.</w:t>
      </w:r>
      <w:r w:rsidRPr="001D13C1">
        <w:t>)</w:t>
      </w:r>
    </w:p>
    <w:p w14:paraId="0EB8C578" w14:textId="2C035FDC" w:rsidR="008D1258" w:rsidRPr="008407CB" w:rsidRDefault="008407CB" w:rsidP="008529AD">
      <w:pPr>
        <w:pStyle w:val="Bullet1"/>
        <w:numPr>
          <w:ilvl w:val="0"/>
          <w:numId w:val="0"/>
        </w:numPr>
        <w:ind w:left="1440" w:firstLine="26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617C5426" w14:textId="77777777" w:rsidR="002C38C1" w:rsidRPr="001D13C1" w:rsidRDefault="002C38C1" w:rsidP="00AE3BCC">
      <w:pPr>
        <w:pStyle w:val="Bullet1"/>
        <w:numPr>
          <w:ilvl w:val="0"/>
          <w:numId w:val="9"/>
        </w:numPr>
        <w:ind w:left="1800"/>
      </w:pPr>
      <w:r w:rsidRPr="001D13C1">
        <w:lastRenderedPageBreak/>
        <w:t>Network (routers, cabling RF access points, LAN and WAN solution)</w:t>
      </w:r>
    </w:p>
    <w:p w14:paraId="11FA21A1" w14:textId="35F59AB6" w:rsidR="00704F5C" w:rsidRPr="003D41A0" w:rsidRDefault="008407CB" w:rsidP="00704F5C">
      <w:pPr>
        <w:pStyle w:val="Bullet1"/>
        <w:numPr>
          <w:ilvl w:val="0"/>
          <w:numId w:val="0"/>
        </w:numPr>
        <w:ind w:left="1701"/>
        <w:rPr>
          <w:color w:val="auto"/>
        </w:rPr>
      </w:pPr>
      <w:r w:rsidRPr="008407CB">
        <w:rPr>
          <w:color w:val="auto"/>
        </w:rPr>
        <w:t>Existing network and Wi-Fi</w:t>
      </w:r>
    </w:p>
    <w:p w14:paraId="34D4FFB5" w14:textId="77777777" w:rsidR="002C38C1" w:rsidRPr="001D13C1" w:rsidRDefault="002C38C1" w:rsidP="00AE3BCC">
      <w:pPr>
        <w:pStyle w:val="Bullet1"/>
        <w:numPr>
          <w:ilvl w:val="0"/>
          <w:numId w:val="9"/>
        </w:numPr>
        <w:ind w:left="1800"/>
      </w:pPr>
      <w:r w:rsidRPr="001D13C1">
        <w:t>Hosts (Servers for application)</w:t>
      </w:r>
    </w:p>
    <w:p w14:paraId="6A62825E" w14:textId="57A6B560" w:rsidR="00EC52A7" w:rsidRPr="008407CB" w:rsidRDefault="00D6653A" w:rsidP="00277140">
      <w:pPr>
        <w:pStyle w:val="Bullet1"/>
        <w:numPr>
          <w:ilvl w:val="0"/>
          <w:numId w:val="0"/>
        </w:numPr>
        <w:ind w:left="1440" w:firstLine="261"/>
        <w:rPr>
          <w:rFonts w:eastAsiaTheme="minorEastAsia"/>
          <w:color w:val="000000"/>
          <w:lang w:eastAsia="zh-TW"/>
        </w:rPr>
      </w:pPr>
      <w:proofErr w:type="spellStart"/>
      <w:r w:rsidRPr="0080336C">
        <w:rPr>
          <w:rFonts w:ascii="微軟正黑體" w:eastAsia="微軟正黑體" w:hAnsi="微軟正黑體"/>
          <w:color w:val="000000" w:themeColor="text1"/>
          <w:lang w:eastAsia="zh-TW"/>
        </w:rPr>
        <w:t>BarTender</w:t>
      </w:r>
      <w:proofErr w:type="spellEnd"/>
      <w:r>
        <w:rPr>
          <w:rFonts w:ascii="微軟正黑體" w:eastAsia="微軟正黑體" w:hAnsi="微軟正黑體"/>
          <w:color w:val="000000" w:themeColor="text1"/>
          <w:lang w:eastAsia="zh-TW"/>
        </w:rPr>
        <w:t xml:space="preserve"> server</w:t>
      </w:r>
    </w:p>
    <w:p w14:paraId="60303227" w14:textId="77777777" w:rsidR="002C38C1" w:rsidRPr="001D13C1" w:rsidRDefault="002C38C1" w:rsidP="00AE3BCC">
      <w:pPr>
        <w:pStyle w:val="Bullet1"/>
        <w:numPr>
          <w:ilvl w:val="0"/>
          <w:numId w:val="9"/>
        </w:numPr>
        <w:ind w:left="1800"/>
      </w:pPr>
      <w:r w:rsidRPr="001D13C1">
        <w:t>Software (for PCs and Host, included Operating Systems, Databases, and other software needs).</w:t>
      </w:r>
    </w:p>
    <w:p w14:paraId="3400F27D" w14:textId="2BB6E5E1" w:rsidR="00EC52A7" w:rsidRPr="007E5592" w:rsidRDefault="00D6653A" w:rsidP="00D6653A">
      <w:pPr>
        <w:pStyle w:val="Bullet1"/>
        <w:numPr>
          <w:ilvl w:val="0"/>
          <w:numId w:val="0"/>
        </w:numPr>
        <w:ind w:left="1440" w:firstLine="261"/>
        <w:rPr>
          <w:rFonts w:eastAsiaTheme="minorEastAsia"/>
          <w:color w:val="000000"/>
          <w:lang w:eastAsia="zh-TW"/>
        </w:rPr>
      </w:pPr>
      <w:proofErr w:type="spellStart"/>
      <w:r w:rsidRPr="0080336C">
        <w:rPr>
          <w:rFonts w:ascii="微軟正黑體" w:eastAsia="微軟正黑體" w:hAnsi="微軟正黑體"/>
          <w:color w:val="000000" w:themeColor="text1"/>
          <w:lang w:eastAsia="zh-TW"/>
        </w:rPr>
        <w:t>BarTender</w:t>
      </w:r>
      <w:proofErr w:type="spellEnd"/>
    </w:p>
    <w:p w14:paraId="2363639A" w14:textId="77777777" w:rsidR="002C38C1" w:rsidRPr="001D13C1" w:rsidRDefault="002C38C1" w:rsidP="00AE3BCC">
      <w:pPr>
        <w:pStyle w:val="Bullet1"/>
        <w:numPr>
          <w:ilvl w:val="0"/>
          <w:numId w:val="9"/>
        </w:numPr>
        <w:ind w:left="1800"/>
      </w:pPr>
      <w:r w:rsidRPr="001D13C1">
        <w:t>Development Environment</w:t>
      </w:r>
    </w:p>
    <w:p w14:paraId="36F0DBA5" w14:textId="78A5BAAF" w:rsidR="008D1258" w:rsidRPr="00D6653A" w:rsidRDefault="00D6653A" w:rsidP="00D6653A">
      <w:pPr>
        <w:pStyle w:val="Bullet1"/>
        <w:numPr>
          <w:ilvl w:val="0"/>
          <w:numId w:val="0"/>
        </w:numPr>
        <w:ind w:left="1701"/>
        <w:rPr>
          <w:rFonts w:ascii="微軟正黑體" w:eastAsia="微軟正黑體" w:hAnsi="微軟正黑體"/>
          <w:color w:val="000000" w:themeColor="text1"/>
          <w:lang w:eastAsia="zh-TW"/>
        </w:rPr>
      </w:pPr>
      <w:proofErr w:type="spellStart"/>
      <w:r w:rsidRPr="0080336C">
        <w:rPr>
          <w:rFonts w:ascii="微軟正黑體" w:eastAsia="微軟正黑體" w:hAnsi="微軟正黑體"/>
          <w:color w:val="000000" w:themeColor="text1"/>
          <w:lang w:eastAsia="zh-TW"/>
        </w:rPr>
        <w:t>BarTender</w:t>
      </w:r>
      <w:proofErr w:type="spellEnd"/>
      <w:r>
        <w:rPr>
          <w:rFonts w:ascii="微軟正黑體" w:eastAsia="微軟正黑體" w:hAnsi="微軟正黑體"/>
          <w:color w:val="000000" w:themeColor="text1"/>
          <w:lang w:eastAsia="zh-TW"/>
        </w:rPr>
        <w:t xml:space="preserve"> </w:t>
      </w:r>
      <w:r w:rsidRPr="00D6653A">
        <w:rPr>
          <w:rFonts w:ascii="微軟正黑體" w:eastAsia="微軟正黑體" w:hAnsi="微軟正黑體"/>
          <w:color w:val="000000" w:themeColor="text1"/>
          <w:lang w:eastAsia="zh-TW"/>
        </w:rPr>
        <w:t>Label Design</w:t>
      </w:r>
    </w:p>
    <w:p w14:paraId="51271478" w14:textId="77777777" w:rsidR="002C38C1" w:rsidRPr="001D13C1" w:rsidRDefault="002C38C1" w:rsidP="00AE3BCC">
      <w:pPr>
        <w:pStyle w:val="Bullet1"/>
        <w:numPr>
          <w:ilvl w:val="0"/>
          <w:numId w:val="9"/>
        </w:numPr>
        <w:ind w:left="1800"/>
      </w:pPr>
      <w:r w:rsidRPr="001D13C1">
        <w:t>Other Hardware</w:t>
      </w:r>
    </w:p>
    <w:p w14:paraId="63491D07" w14:textId="269F6FB6" w:rsidR="008D1258" w:rsidRPr="008407CB" w:rsidRDefault="008407CB" w:rsidP="00277140">
      <w:pPr>
        <w:pStyle w:val="Bullet1"/>
        <w:numPr>
          <w:ilvl w:val="0"/>
          <w:numId w:val="0"/>
        </w:numPr>
        <w:ind w:left="170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06EB82CB" w14:textId="77777777" w:rsidR="002C38C1" w:rsidRPr="001D13C1" w:rsidRDefault="002C38C1" w:rsidP="00AE3BCC">
      <w:pPr>
        <w:pStyle w:val="Bullet1"/>
        <w:numPr>
          <w:ilvl w:val="0"/>
          <w:numId w:val="8"/>
        </w:numPr>
      </w:pPr>
      <w:r w:rsidRPr="001D13C1">
        <w:t>Integration</w:t>
      </w:r>
    </w:p>
    <w:p w14:paraId="140552C8" w14:textId="77777777" w:rsidR="00277140" w:rsidRPr="001D13C1" w:rsidRDefault="00214AEA" w:rsidP="00AE3BCC">
      <w:pPr>
        <w:pStyle w:val="Bullet1"/>
        <w:numPr>
          <w:ilvl w:val="0"/>
          <w:numId w:val="10"/>
        </w:numPr>
        <w:ind w:left="1800"/>
        <w:rPr>
          <w:color w:val="000000"/>
        </w:rPr>
      </w:pPr>
      <w:r w:rsidRPr="001D13C1">
        <w:t xml:space="preserve">Specific transactions and type (e.g. EDI940, EDIFACT DESADV): </w:t>
      </w:r>
    </w:p>
    <w:p w14:paraId="2B457C81" w14:textId="44342CDC" w:rsidR="00214AEA" w:rsidRPr="008407CB" w:rsidRDefault="008407CB" w:rsidP="00277140">
      <w:pPr>
        <w:pStyle w:val="Bullet1"/>
        <w:numPr>
          <w:ilvl w:val="0"/>
          <w:numId w:val="0"/>
        </w:numPr>
        <w:ind w:left="1440" w:firstLine="261"/>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02549048" w14:textId="77777777" w:rsidR="00214AEA" w:rsidRPr="001D13C1" w:rsidRDefault="00214AEA" w:rsidP="00AE3BCC">
      <w:pPr>
        <w:pStyle w:val="Bullet1"/>
        <w:numPr>
          <w:ilvl w:val="0"/>
          <w:numId w:val="10"/>
        </w:numPr>
        <w:ind w:left="1800"/>
      </w:pPr>
      <w:r w:rsidRPr="001D13C1">
        <w:t xml:space="preserve">Transport mechanism (e.g., VAN, MQ Series): </w:t>
      </w:r>
    </w:p>
    <w:p w14:paraId="012FBB81" w14:textId="154F50F1" w:rsidR="00277140" w:rsidRPr="008407CB" w:rsidRDefault="00277140" w:rsidP="00277140">
      <w:pPr>
        <w:pStyle w:val="Bullet1"/>
        <w:numPr>
          <w:ilvl w:val="0"/>
          <w:numId w:val="0"/>
        </w:numPr>
        <w:ind w:left="1701"/>
        <w:rPr>
          <w:rFonts w:eastAsiaTheme="minorEastAsia"/>
          <w:lang w:eastAsia="zh-TW"/>
        </w:rPr>
      </w:pPr>
    </w:p>
    <w:tbl>
      <w:tblPr>
        <w:tblW w:w="7938" w:type="dxa"/>
        <w:tblInd w:w="1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709"/>
        <w:gridCol w:w="4233"/>
        <w:gridCol w:w="2996"/>
      </w:tblGrid>
      <w:tr w:rsidR="009A467C" w:rsidRPr="001D13C1" w14:paraId="2E973D7C" w14:textId="77777777" w:rsidTr="00AE3BCC">
        <w:trPr>
          <w:trHeight w:val="190"/>
        </w:trPr>
        <w:tc>
          <w:tcPr>
            <w:tcW w:w="4942" w:type="dxa"/>
            <w:gridSpan w:val="2"/>
            <w:shd w:val="clear" w:color="auto" w:fill="FFC000"/>
            <w:noWrap/>
            <w:vAlign w:val="center"/>
            <w:hideMark/>
          </w:tcPr>
          <w:p w14:paraId="1F38F0D3" w14:textId="77777777" w:rsidR="009A467C" w:rsidRPr="001D13C1" w:rsidRDefault="009A467C" w:rsidP="00AE3BCC">
            <w:pPr>
              <w:jc w:val="both"/>
              <w:rPr>
                <w:rFonts w:eastAsia="Malgun Gothic" w:cs="Arial"/>
                <w:b/>
                <w:color w:val="FFFFFF"/>
              </w:rPr>
            </w:pPr>
            <w:r w:rsidRPr="001D13C1">
              <w:rPr>
                <w:rFonts w:eastAsia="Malgun Gothic" w:cs="Arial"/>
                <w:b/>
                <w:color w:val="FFFFFF"/>
              </w:rPr>
              <w:t>Data Interface Message Detail*</w:t>
            </w:r>
          </w:p>
        </w:tc>
        <w:tc>
          <w:tcPr>
            <w:tcW w:w="2996" w:type="dxa"/>
            <w:shd w:val="clear" w:color="auto" w:fill="FFC000"/>
            <w:noWrap/>
            <w:vAlign w:val="center"/>
            <w:hideMark/>
          </w:tcPr>
          <w:p w14:paraId="667B9886" w14:textId="77777777" w:rsidR="009A467C" w:rsidRPr="001D13C1" w:rsidRDefault="009A467C" w:rsidP="00AE3BCC">
            <w:pPr>
              <w:jc w:val="both"/>
              <w:rPr>
                <w:rFonts w:eastAsia="Malgun Gothic" w:cs="Arial"/>
                <w:b/>
                <w:color w:val="FFFFFF"/>
              </w:rPr>
            </w:pPr>
            <w:r w:rsidRPr="001D13C1">
              <w:rPr>
                <w:rFonts w:eastAsia="Malgun Gothic" w:cs="Arial"/>
                <w:b/>
                <w:color w:val="FFFFFF"/>
              </w:rPr>
              <w:t xml:space="preserve">　</w:t>
            </w:r>
          </w:p>
        </w:tc>
      </w:tr>
      <w:tr w:rsidR="009A467C" w:rsidRPr="001D13C1" w14:paraId="3348D6A6" w14:textId="77777777" w:rsidTr="00AE3BCC">
        <w:trPr>
          <w:trHeight w:val="240"/>
        </w:trPr>
        <w:tc>
          <w:tcPr>
            <w:tcW w:w="709" w:type="dxa"/>
            <w:shd w:val="clear" w:color="000000" w:fill="FFFFFF"/>
            <w:noWrap/>
            <w:vAlign w:val="center"/>
            <w:hideMark/>
          </w:tcPr>
          <w:p w14:paraId="7B1E964F"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1</w:t>
            </w:r>
          </w:p>
        </w:tc>
        <w:tc>
          <w:tcPr>
            <w:tcW w:w="4233" w:type="dxa"/>
            <w:shd w:val="clear" w:color="000000" w:fill="FFFFFF"/>
            <w:noWrap/>
            <w:vAlign w:val="center"/>
            <w:hideMark/>
          </w:tcPr>
          <w:p w14:paraId="5F7953DA"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No of EDI messages</w:t>
            </w:r>
          </w:p>
        </w:tc>
        <w:tc>
          <w:tcPr>
            <w:tcW w:w="2996" w:type="dxa"/>
            <w:shd w:val="clear" w:color="auto" w:fill="auto"/>
            <w:vAlign w:val="center"/>
            <w:hideMark/>
          </w:tcPr>
          <w:p w14:paraId="4C92B57A" w14:textId="77777777" w:rsidR="009A467C" w:rsidRPr="001D13C1" w:rsidRDefault="009A467C" w:rsidP="00AE3BCC">
            <w:pPr>
              <w:spacing w:after="0"/>
              <w:jc w:val="both"/>
              <w:rPr>
                <w:rFonts w:eastAsia="新細明體" w:cs="Arial"/>
                <w:lang w:val="en-US" w:eastAsia="zh-TW"/>
              </w:rPr>
            </w:pPr>
            <w:r w:rsidRPr="001D13C1">
              <w:rPr>
                <w:rFonts w:eastAsia="新細明體" w:cs="Arial"/>
                <w:lang w:val="en-US" w:eastAsia="zh-TW"/>
              </w:rPr>
              <w:t>N/A</w:t>
            </w:r>
          </w:p>
        </w:tc>
      </w:tr>
      <w:tr w:rsidR="009A467C" w:rsidRPr="001D13C1" w14:paraId="50EEC38C" w14:textId="77777777" w:rsidTr="00AE3BCC">
        <w:trPr>
          <w:trHeight w:val="240"/>
        </w:trPr>
        <w:tc>
          <w:tcPr>
            <w:tcW w:w="709" w:type="dxa"/>
            <w:shd w:val="clear" w:color="000000" w:fill="FFFFFF"/>
            <w:noWrap/>
            <w:vAlign w:val="center"/>
            <w:hideMark/>
          </w:tcPr>
          <w:p w14:paraId="0C5F632B"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2</w:t>
            </w:r>
          </w:p>
        </w:tc>
        <w:tc>
          <w:tcPr>
            <w:tcW w:w="4233" w:type="dxa"/>
            <w:shd w:val="clear" w:color="000000" w:fill="FFFFFF"/>
            <w:noWrap/>
            <w:vAlign w:val="center"/>
            <w:hideMark/>
          </w:tcPr>
          <w:p w14:paraId="426C1953"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Message Type*</w:t>
            </w:r>
          </w:p>
        </w:tc>
        <w:tc>
          <w:tcPr>
            <w:tcW w:w="2996" w:type="dxa"/>
            <w:shd w:val="clear" w:color="auto" w:fill="auto"/>
            <w:noWrap/>
            <w:vAlign w:val="center"/>
            <w:hideMark/>
          </w:tcPr>
          <w:p w14:paraId="4814618A" w14:textId="77777777" w:rsidR="009A467C" w:rsidRPr="001D13C1" w:rsidRDefault="009A467C" w:rsidP="00AE3BCC">
            <w:pPr>
              <w:spacing w:after="0"/>
              <w:jc w:val="both"/>
              <w:rPr>
                <w:rFonts w:eastAsia="新細明體" w:cs="Arial"/>
                <w:color w:val="000000"/>
                <w:lang w:val="en-US" w:eastAsia="zh-TW"/>
              </w:rPr>
            </w:pPr>
            <w:r w:rsidRPr="001D13C1">
              <w:rPr>
                <w:rFonts w:eastAsia="新細明體" w:cs="Arial"/>
                <w:color w:val="000000"/>
                <w:lang w:val="en-US" w:eastAsia="zh-TW"/>
              </w:rPr>
              <w:t>N/A</w:t>
            </w:r>
          </w:p>
        </w:tc>
      </w:tr>
      <w:tr w:rsidR="009A467C" w:rsidRPr="001D13C1" w14:paraId="3A3910B7" w14:textId="77777777" w:rsidTr="00AE3BCC">
        <w:trPr>
          <w:trHeight w:val="255"/>
        </w:trPr>
        <w:tc>
          <w:tcPr>
            <w:tcW w:w="709" w:type="dxa"/>
            <w:shd w:val="clear" w:color="000000" w:fill="FFFFFF"/>
            <w:noWrap/>
            <w:vAlign w:val="center"/>
            <w:hideMark/>
          </w:tcPr>
          <w:p w14:paraId="72D0B895"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3</w:t>
            </w:r>
          </w:p>
        </w:tc>
        <w:tc>
          <w:tcPr>
            <w:tcW w:w="4233" w:type="dxa"/>
            <w:shd w:val="clear" w:color="000000" w:fill="FFFFFF"/>
            <w:noWrap/>
            <w:vAlign w:val="center"/>
            <w:hideMark/>
          </w:tcPr>
          <w:p w14:paraId="4C462D74" w14:textId="77777777" w:rsidR="009A467C" w:rsidRPr="001D13C1" w:rsidRDefault="009A467C" w:rsidP="00AE3BCC">
            <w:pPr>
              <w:spacing w:after="0"/>
              <w:jc w:val="both"/>
              <w:rPr>
                <w:rFonts w:eastAsia="MS PGothic" w:cs="Arial"/>
                <w:color w:val="000000"/>
                <w:lang w:val="en-US" w:eastAsia="ja-JP"/>
              </w:rPr>
            </w:pPr>
            <w:r w:rsidRPr="001D13C1">
              <w:rPr>
                <w:rFonts w:eastAsia="MS PGothic" w:cs="Arial"/>
                <w:color w:val="000000"/>
                <w:lang w:val="en-US" w:eastAsia="ja-JP"/>
              </w:rPr>
              <w:t>Connectivity Protocol*</w:t>
            </w:r>
          </w:p>
        </w:tc>
        <w:tc>
          <w:tcPr>
            <w:tcW w:w="2996" w:type="dxa"/>
            <w:shd w:val="clear" w:color="auto" w:fill="auto"/>
            <w:noWrap/>
            <w:vAlign w:val="center"/>
            <w:hideMark/>
          </w:tcPr>
          <w:p w14:paraId="3B4AA8C3" w14:textId="77777777" w:rsidR="009A467C" w:rsidRPr="001D13C1" w:rsidRDefault="009A467C" w:rsidP="00AE3BCC">
            <w:pPr>
              <w:spacing w:after="0"/>
              <w:jc w:val="both"/>
              <w:rPr>
                <w:rFonts w:eastAsia="新細明體" w:cs="Arial"/>
                <w:color w:val="000000"/>
                <w:lang w:val="en-US" w:eastAsia="zh-TW"/>
              </w:rPr>
            </w:pPr>
            <w:r w:rsidRPr="001D13C1">
              <w:rPr>
                <w:rFonts w:eastAsia="新細明體" w:cs="Arial"/>
                <w:color w:val="000000"/>
                <w:lang w:val="en-US" w:eastAsia="zh-TW"/>
              </w:rPr>
              <w:t>N/A</w:t>
            </w:r>
          </w:p>
        </w:tc>
      </w:tr>
    </w:tbl>
    <w:p w14:paraId="3A430815" w14:textId="77777777" w:rsidR="009A467C" w:rsidRPr="001D13C1" w:rsidRDefault="009A467C" w:rsidP="009A467C">
      <w:pPr>
        <w:pStyle w:val="Bullet1"/>
        <w:numPr>
          <w:ilvl w:val="0"/>
          <w:numId w:val="0"/>
        </w:numPr>
        <w:ind w:left="1440" w:hanging="360"/>
      </w:pPr>
    </w:p>
    <w:p w14:paraId="3899F209" w14:textId="77777777" w:rsidR="00214AEA" w:rsidRPr="001D13C1" w:rsidRDefault="00214AEA" w:rsidP="00AE3BCC">
      <w:pPr>
        <w:pStyle w:val="Bullet1"/>
        <w:numPr>
          <w:ilvl w:val="0"/>
          <w:numId w:val="8"/>
        </w:numPr>
      </w:pPr>
      <w:r w:rsidRPr="001D13C1">
        <w:t>Application</w:t>
      </w:r>
    </w:p>
    <w:p w14:paraId="1976813B" w14:textId="057BE167" w:rsidR="00EA3F32" w:rsidRPr="009006B1" w:rsidRDefault="009006B1" w:rsidP="009006B1">
      <w:pPr>
        <w:pStyle w:val="Bullet1"/>
        <w:numPr>
          <w:ilvl w:val="0"/>
          <w:numId w:val="0"/>
        </w:numPr>
        <w:ind w:left="1440" w:firstLine="261"/>
        <w:rPr>
          <w:rFonts w:ascii="微軟正黑體" w:eastAsia="微軟正黑體" w:hAnsi="微軟正黑體"/>
          <w:color w:val="000000" w:themeColor="text1"/>
          <w:lang w:eastAsia="zh-TW"/>
        </w:rPr>
      </w:pPr>
      <w:r w:rsidRPr="009006B1">
        <w:rPr>
          <w:rFonts w:ascii="微軟正黑體" w:eastAsia="微軟正黑體" w:hAnsi="微軟正黑體"/>
          <w:color w:val="000000" w:themeColor="text1"/>
          <w:lang w:eastAsia="zh-TW"/>
        </w:rPr>
        <w:t>Bartending Services</w:t>
      </w:r>
    </w:p>
    <w:p w14:paraId="66F4AD88" w14:textId="0E95875C" w:rsidR="002C38C1" w:rsidRPr="001D13C1" w:rsidRDefault="002C38C1" w:rsidP="00AE3BCC">
      <w:pPr>
        <w:pStyle w:val="Bullet1"/>
        <w:numPr>
          <w:ilvl w:val="0"/>
          <w:numId w:val="8"/>
        </w:numPr>
      </w:pPr>
      <w:r w:rsidRPr="001D13C1">
        <w:t>Reporting</w:t>
      </w:r>
    </w:p>
    <w:p w14:paraId="06E72726" w14:textId="147BD963" w:rsidR="00D6653A" w:rsidRPr="009006B1" w:rsidRDefault="009006B1" w:rsidP="009006B1">
      <w:pPr>
        <w:pStyle w:val="Bullet1"/>
        <w:numPr>
          <w:ilvl w:val="0"/>
          <w:numId w:val="0"/>
        </w:numPr>
        <w:ind w:left="1701"/>
        <w:rPr>
          <w:rFonts w:ascii="微軟正黑體" w:eastAsia="微軟正黑體" w:hAnsi="微軟正黑體"/>
          <w:color w:val="000000" w:themeColor="text1"/>
          <w:lang w:eastAsia="zh-TW"/>
        </w:rPr>
      </w:pPr>
      <w:proofErr w:type="spellStart"/>
      <w:r w:rsidRPr="0080336C">
        <w:rPr>
          <w:rFonts w:ascii="微軟正黑體" w:eastAsia="微軟正黑體" w:hAnsi="微軟正黑體"/>
          <w:color w:val="000000" w:themeColor="text1"/>
          <w:lang w:eastAsia="zh-TW"/>
        </w:rPr>
        <w:t>BarTender</w:t>
      </w:r>
      <w:proofErr w:type="spellEnd"/>
      <w:r>
        <w:rPr>
          <w:rFonts w:ascii="微軟正黑體" w:eastAsia="微軟正黑體" w:hAnsi="微軟正黑體"/>
          <w:color w:val="000000" w:themeColor="text1"/>
          <w:lang w:eastAsia="zh-TW"/>
        </w:rPr>
        <w:t xml:space="preserve"> </w:t>
      </w:r>
      <w:r w:rsidRPr="00D6653A">
        <w:rPr>
          <w:rFonts w:ascii="微軟正黑體" w:eastAsia="微軟正黑體" w:hAnsi="微軟正黑體"/>
          <w:color w:val="000000" w:themeColor="text1"/>
          <w:lang w:eastAsia="zh-TW"/>
        </w:rPr>
        <w:t>Label Design</w:t>
      </w:r>
    </w:p>
    <w:p w14:paraId="48A0708F" w14:textId="013498B4" w:rsidR="00277140" w:rsidRPr="009B7CAF" w:rsidRDefault="00277140" w:rsidP="001D13C1">
      <w:pPr>
        <w:pStyle w:val="Bullet1"/>
        <w:numPr>
          <w:ilvl w:val="0"/>
          <w:numId w:val="0"/>
        </w:numPr>
        <w:ind w:leftChars="685" w:left="1798" w:hanging="360"/>
        <w:rPr>
          <w:rFonts w:eastAsiaTheme="minorEastAsia"/>
          <w:color w:val="000000"/>
          <w:lang w:eastAsia="zh-TW"/>
        </w:rPr>
      </w:pPr>
    </w:p>
    <w:p w14:paraId="4E0AE821" w14:textId="77777777" w:rsidR="002C38C1" w:rsidRPr="001D13C1" w:rsidRDefault="002C38C1" w:rsidP="00AE3BCC">
      <w:pPr>
        <w:pStyle w:val="Bullet1"/>
        <w:numPr>
          <w:ilvl w:val="0"/>
          <w:numId w:val="8"/>
        </w:numPr>
      </w:pPr>
      <w:r w:rsidRPr="001D13C1">
        <w:t xml:space="preserve">Security </w:t>
      </w:r>
      <w:proofErr w:type="gramStart"/>
      <w:r w:rsidRPr="001D13C1">
        <w:t>And</w:t>
      </w:r>
      <w:proofErr w:type="gramEnd"/>
      <w:r w:rsidRPr="001D13C1">
        <w:t xml:space="preserve"> Data Sensitivity</w:t>
      </w:r>
    </w:p>
    <w:p w14:paraId="13780D16" w14:textId="5327F0D1" w:rsidR="003D474E" w:rsidRPr="009B7CAF" w:rsidRDefault="009B7CAF" w:rsidP="003D474E">
      <w:pPr>
        <w:pStyle w:val="Bullet1"/>
        <w:numPr>
          <w:ilvl w:val="0"/>
          <w:numId w:val="0"/>
        </w:numPr>
        <w:ind w:left="1080" w:firstLine="360"/>
        <w:rPr>
          <w:rFonts w:eastAsiaTheme="minorEastAsia"/>
          <w:color w:val="000000"/>
          <w:lang w:eastAsia="zh-TW"/>
        </w:rPr>
      </w:pPr>
      <w:r>
        <w:rPr>
          <w:rFonts w:eastAsiaTheme="minorEastAsia" w:hint="eastAsia"/>
          <w:color w:val="000000"/>
          <w:lang w:eastAsia="zh-TW"/>
        </w:rPr>
        <w:t>N</w:t>
      </w:r>
      <w:r>
        <w:rPr>
          <w:rFonts w:eastAsiaTheme="minorEastAsia"/>
          <w:color w:val="000000"/>
          <w:lang w:eastAsia="zh-TW"/>
        </w:rPr>
        <w:t>/A</w:t>
      </w:r>
    </w:p>
    <w:p w14:paraId="7F9AC953" w14:textId="77777777" w:rsidR="00157B98" w:rsidRPr="001D13C1" w:rsidRDefault="00157B98" w:rsidP="00AE3BCC">
      <w:pPr>
        <w:pStyle w:val="Bullet1"/>
        <w:numPr>
          <w:ilvl w:val="0"/>
          <w:numId w:val="8"/>
        </w:numPr>
      </w:pPr>
      <w:r w:rsidRPr="001D13C1">
        <w:t xml:space="preserve">IT </w:t>
      </w:r>
      <w:r w:rsidR="00F83A8E" w:rsidRPr="001D13C1">
        <w:t>Resilience</w:t>
      </w:r>
    </w:p>
    <w:p w14:paraId="702A682A" w14:textId="77777777" w:rsidR="005E1A84" w:rsidRPr="001D13C1" w:rsidRDefault="005E1A84" w:rsidP="00AE3BCC">
      <w:pPr>
        <w:pStyle w:val="Bullet1"/>
        <w:numPr>
          <w:ilvl w:val="0"/>
          <w:numId w:val="13"/>
        </w:numPr>
      </w:pPr>
      <w:r w:rsidRPr="001D13C1">
        <w:t>Any unique</w:t>
      </w:r>
      <w:r w:rsidR="009E2DCC" w:rsidRPr="001D13C1">
        <w:t xml:space="preserve"> requirement to fulfil RTO (Recovery Time Objective) and RPO (Recovery Point Objective) requirements resulting from the Business Impact Analysis (BIA)</w:t>
      </w:r>
      <w:r w:rsidR="00325283" w:rsidRPr="001D13C1">
        <w:t xml:space="preserve"> and Risk Analysis (RA)</w:t>
      </w:r>
      <w:r w:rsidR="009E2DCC" w:rsidRPr="001D13C1">
        <w:t xml:space="preserve"> (e.g.</w:t>
      </w:r>
      <w:r w:rsidRPr="001D13C1">
        <w:t xml:space="preserve"> </w:t>
      </w:r>
      <w:r w:rsidR="009E2DCC" w:rsidRPr="001D13C1">
        <w:t>o</w:t>
      </w:r>
      <w:r w:rsidRPr="001D13C1">
        <w:t>ff-site storage, alternative locations</w:t>
      </w:r>
      <w:r w:rsidR="009E2DCC" w:rsidRPr="001D13C1">
        <w:t>)</w:t>
      </w:r>
    </w:p>
    <w:p w14:paraId="25EB0C92" w14:textId="1958CD2C" w:rsidR="007D6C08" w:rsidRPr="001D13C1" w:rsidRDefault="004E3DA7" w:rsidP="007D6C08">
      <w:pPr>
        <w:pStyle w:val="Bullet1"/>
        <w:numPr>
          <w:ilvl w:val="0"/>
          <w:numId w:val="0"/>
        </w:numPr>
        <w:ind w:left="1800"/>
        <w:rPr>
          <w:color w:val="000000"/>
        </w:rPr>
      </w:pPr>
      <w:r w:rsidRPr="00314CF7">
        <w:rPr>
          <w:rFonts w:ascii="微軟正黑體" w:eastAsia="微軟正黑體" w:hAnsi="微軟正黑體"/>
          <w:color w:val="auto"/>
        </w:rPr>
        <w:t>To follow existing eslite backup policy. All usage records will be classified in the enterprise cloud, and data analysis can be carried out in accordance with regulations.</w:t>
      </w:r>
    </w:p>
    <w:p w14:paraId="454DF383" w14:textId="77777777" w:rsidR="00325283" w:rsidRPr="001D13C1" w:rsidRDefault="009E2DCC" w:rsidP="00AE3BCC">
      <w:pPr>
        <w:pStyle w:val="Bullet1"/>
        <w:numPr>
          <w:ilvl w:val="0"/>
          <w:numId w:val="13"/>
        </w:numPr>
      </w:pPr>
      <w:r w:rsidRPr="001D13C1">
        <w:t>Any requirement regarding level of redundant network connections</w:t>
      </w:r>
      <w:bookmarkStart w:id="1" w:name="_Toc258606793"/>
      <w:bookmarkStart w:id="2" w:name="_Toc260337396"/>
      <w:bookmarkStart w:id="3" w:name="_Toc262473259"/>
      <w:bookmarkStart w:id="4" w:name="_Toc406164538"/>
    </w:p>
    <w:p w14:paraId="78726779" w14:textId="77777777" w:rsidR="004E3DA7" w:rsidRPr="00314CF7" w:rsidRDefault="004E3DA7" w:rsidP="004E3DA7">
      <w:pPr>
        <w:pStyle w:val="Bullet1"/>
        <w:numPr>
          <w:ilvl w:val="0"/>
          <w:numId w:val="0"/>
        </w:numPr>
        <w:ind w:left="1800"/>
        <w:rPr>
          <w:rFonts w:ascii="微軟正黑體" w:eastAsia="微軟正黑體" w:hAnsi="微軟正黑體"/>
          <w:color w:val="auto"/>
        </w:rPr>
      </w:pPr>
      <w:r w:rsidRPr="00314CF7">
        <w:rPr>
          <w:rFonts w:ascii="微軟正黑體" w:eastAsia="微軟正黑體" w:hAnsi="微軟正黑體"/>
          <w:color w:val="auto"/>
        </w:rPr>
        <w:t>To follow existing eslite Logistics network redundant structure</w:t>
      </w:r>
      <w:r w:rsidRPr="00314CF7">
        <w:rPr>
          <w:rFonts w:ascii="微軟正黑體" w:eastAsia="微軟正黑體" w:hAnsi="微軟正黑體" w:hint="eastAsia"/>
          <w:color w:val="auto"/>
          <w:lang w:eastAsia="zh-TW"/>
        </w:rPr>
        <w:t>.</w:t>
      </w:r>
    </w:p>
    <w:p w14:paraId="5A83C473" w14:textId="5CEA1349" w:rsidR="007D6C08" w:rsidRPr="004E3DA7" w:rsidRDefault="007D6C08" w:rsidP="007D6C08">
      <w:pPr>
        <w:pStyle w:val="Bullet1"/>
        <w:numPr>
          <w:ilvl w:val="0"/>
          <w:numId w:val="0"/>
        </w:numPr>
        <w:ind w:left="1800"/>
        <w:rPr>
          <w:color w:val="000000"/>
        </w:rPr>
      </w:pPr>
    </w:p>
    <w:p w14:paraId="0C146425" w14:textId="77777777" w:rsidR="00325283" w:rsidRPr="001D13C1" w:rsidRDefault="00325283" w:rsidP="00AE3BCC">
      <w:pPr>
        <w:pStyle w:val="Bullet1"/>
        <w:numPr>
          <w:ilvl w:val="0"/>
          <w:numId w:val="13"/>
        </w:numPr>
      </w:pPr>
      <w:r w:rsidRPr="001D13C1">
        <w:t>Any unique requirement regarding Availability</w:t>
      </w:r>
      <w:bookmarkEnd w:id="1"/>
      <w:bookmarkEnd w:id="2"/>
      <w:bookmarkEnd w:id="3"/>
      <w:bookmarkEnd w:id="4"/>
      <w:r w:rsidRPr="001D13C1">
        <w:t xml:space="preserve">, </w:t>
      </w:r>
      <w:bookmarkStart w:id="5" w:name="_Toc181608267"/>
      <w:bookmarkStart w:id="6" w:name="_Toc181608969"/>
      <w:bookmarkStart w:id="7" w:name="_Toc181609457"/>
      <w:bookmarkStart w:id="8" w:name="_Toc258606798"/>
      <w:bookmarkStart w:id="9" w:name="_Toc260337394"/>
      <w:bookmarkStart w:id="10" w:name="_Toc262473257"/>
      <w:bookmarkStart w:id="11" w:name="_Toc406164537"/>
      <w:bookmarkStart w:id="12" w:name="_Toc406164539"/>
      <w:r w:rsidR="00E13BAA" w:rsidRPr="001D13C1">
        <w:t>Data B</w:t>
      </w:r>
      <w:r w:rsidRPr="001D13C1">
        <w:t>ackup</w:t>
      </w:r>
      <w:bookmarkEnd w:id="5"/>
      <w:bookmarkEnd w:id="6"/>
      <w:bookmarkEnd w:id="7"/>
      <w:bookmarkEnd w:id="8"/>
      <w:bookmarkEnd w:id="9"/>
      <w:bookmarkEnd w:id="10"/>
      <w:bookmarkEnd w:id="11"/>
      <w:r w:rsidRPr="001D13C1">
        <w:t>, Archiving / History Requirements</w:t>
      </w:r>
      <w:bookmarkEnd w:id="12"/>
    </w:p>
    <w:p w14:paraId="0552964B" w14:textId="2C655B65" w:rsidR="00325283" w:rsidRPr="004E3DA7" w:rsidRDefault="004E3DA7" w:rsidP="007D6C08">
      <w:pPr>
        <w:pStyle w:val="Bullet1"/>
        <w:numPr>
          <w:ilvl w:val="0"/>
          <w:numId w:val="0"/>
        </w:numPr>
        <w:ind w:left="1800"/>
        <w:rPr>
          <w:rFonts w:ascii="微軟正黑體" w:eastAsia="微軟正黑體" w:hAnsi="微軟正黑體"/>
          <w:color w:val="000000"/>
        </w:rPr>
      </w:pPr>
      <w:r w:rsidRPr="004E3DA7">
        <w:rPr>
          <w:rFonts w:ascii="微軟正黑體" w:eastAsia="微軟正黑體" w:hAnsi="微軟正黑體" w:cstheme="minorHAnsi"/>
          <w:color w:val="auto"/>
        </w:rPr>
        <w:lastRenderedPageBreak/>
        <w:t>To follow existing eslite Logistics Interfaces</w:t>
      </w:r>
    </w:p>
    <w:p w14:paraId="4C5C6D39" w14:textId="77777777" w:rsidR="002C38C1" w:rsidRPr="001D13C1" w:rsidRDefault="002C38C1" w:rsidP="00AE3BCC">
      <w:pPr>
        <w:pStyle w:val="Bullet1"/>
        <w:numPr>
          <w:ilvl w:val="0"/>
          <w:numId w:val="8"/>
        </w:numPr>
      </w:pPr>
      <w:r w:rsidRPr="001D13C1">
        <w:t>Interfaces</w:t>
      </w:r>
    </w:p>
    <w:p w14:paraId="10D70378" w14:textId="4FCB318B" w:rsidR="002C38C1" w:rsidRPr="004E3DA7" w:rsidRDefault="002C38C1" w:rsidP="00AE3BCC">
      <w:pPr>
        <w:numPr>
          <w:ilvl w:val="0"/>
          <w:numId w:val="12"/>
        </w:numPr>
        <w:rPr>
          <w:rFonts w:eastAsia="Times New Roman" w:cs="Arial"/>
          <w:color w:val="000000"/>
          <w:lang w:eastAsia="en-US"/>
        </w:rPr>
      </w:pPr>
      <w:r w:rsidRPr="001D13C1">
        <w:rPr>
          <w:rFonts w:eastAsia="Times New Roman" w:cs="Arial"/>
          <w:color w:val="A6A6A6"/>
          <w:lang w:eastAsia="en-US"/>
        </w:rPr>
        <w:t>Internal applications</w:t>
      </w:r>
    </w:p>
    <w:p w14:paraId="413883CD" w14:textId="50718B31" w:rsidR="004E3DA7" w:rsidRPr="00031828" w:rsidRDefault="00CD20FB" w:rsidP="00031828">
      <w:pPr>
        <w:pStyle w:val="Bullet1"/>
        <w:numPr>
          <w:ilvl w:val="0"/>
          <w:numId w:val="0"/>
        </w:numPr>
        <w:ind w:left="1800"/>
        <w:rPr>
          <w:color w:val="000000"/>
        </w:rPr>
      </w:pPr>
      <w:bookmarkStart w:id="13" w:name="_GoBack"/>
      <w:r>
        <w:rPr>
          <w:rFonts w:ascii="微軟正黑體" w:eastAsia="微軟正黑體" w:hAnsi="微軟正黑體" w:cs="新細明體" w:hint="eastAsia"/>
          <w:color w:val="000000" w:themeColor="text1"/>
          <w:lang w:eastAsia="zh-TW"/>
        </w:rPr>
        <w:t>High Jump</w:t>
      </w:r>
    </w:p>
    <w:bookmarkEnd w:id="13"/>
    <w:p w14:paraId="23ACCB51" w14:textId="008F59BC" w:rsidR="002C38C1" w:rsidRPr="00031828" w:rsidRDefault="002C38C1" w:rsidP="00AE3BCC">
      <w:pPr>
        <w:pStyle w:val="Bullet1"/>
        <w:numPr>
          <w:ilvl w:val="0"/>
          <w:numId w:val="12"/>
        </w:numPr>
        <w:rPr>
          <w:color w:val="000000"/>
        </w:rPr>
      </w:pPr>
      <w:r w:rsidRPr="001D13C1">
        <w:t>Client applications</w:t>
      </w:r>
    </w:p>
    <w:p w14:paraId="16724243" w14:textId="4BF6D7FB" w:rsidR="00031828" w:rsidRPr="001D13C1" w:rsidRDefault="00031828" w:rsidP="00031828">
      <w:pPr>
        <w:pStyle w:val="Bullet1"/>
        <w:numPr>
          <w:ilvl w:val="0"/>
          <w:numId w:val="0"/>
        </w:numPr>
        <w:ind w:left="1800"/>
        <w:rPr>
          <w:color w:val="000000"/>
        </w:rPr>
      </w:pPr>
      <w:r w:rsidRPr="003C5674">
        <w:rPr>
          <w:color w:val="000000" w:themeColor="text1"/>
        </w:rPr>
        <w:t>Windows 10</w:t>
      </w:r>
      <w:r w:rsidRPr="00743FD0">
        <w:rPr>
          <w:rFonts w:ascii="微軟正黑體" w:eastAsia="微軟正黑體" w:hAnsi="微軟正黑體" w:hint="eastAsia"/>
          <w:color w:val="000000" w:themeColor="text1"/>
          <w:lang w:eastAsia="zh-TW"/>
        </w:rPr>
        <w:t>、11</w:t>
      </w:r>
    </w:p>
    <w:p w14:paraId="3700A929" w14:textId="261A1120" w:rsidR="003D7A78" w:rsidRPr="001D13C1" w:rsidRDefault="002C38C1" w:rsidP="00AE3BCC">
      <w:pPr>
        <w:pStyle w:val="Bullet1"/>
        <w:numPr>
          <w:ilvl w:val="0"/>
          <w:numId w:val="12"/>
        </w:numPr>
        <w:rPr>
          <w:color w:val="000000"/>
        </w:rPr>
      </w:pPr>
      <w:r w:rsidRPr="001D13C1">
        <w:t>Third Party applications</w:t>
      </w:r>
    </w:p>
    <w:p w14:paraId="2194B958" w14:textId="50127F24" w:rsidR="003D7A78" w:rsidRPr="00D20FC6" w:rsidRDefault="004E3DA7" w:rsidP="00D20FC6">
      <w:pPr>
        <w:pStyle w:val="ae"/>
        <w:ind w:left="1800"/>
        <w:rPr>
          <w:rFonts w:eastAsiaTheme="minorEastAsia" w:cs="Arial"/>
          <w:color w:val="000000"/>
          <w:lang w:eastAsia="zh-TW"/>
        </w:rPr>
      </w:pPr>
      <w:r w:rsidRPr="004E3DA7">
        <w:rPr>
          <w:rFonts w:eastAsiaTheme="minorEastAsia" w:cs="Arial" w:hint="eastAsia"/>
          <w:color w:val="000000"/>
          <w:lang w:eastAsia="zh-TW"/>
        </w:rPr>
        <w:t>N/A</w:t>
      </w:r>
      <w:bookmarkStart w:id="14" w:name="_Hlk132339117"/>
    </w:p>
    <w:bookmarkEnd w:id="14"/>
    <w:p w14:paraId="61973391" w14:textId="77777777" w:rsidR="003D7A78" w:rsidRPr="001D13C1" w:rsidRDefault="003D7A78" w:rsidP="00AE3BCC">
      <w:pPr>
        <w:pStyle w:val="Bullet1"/>
        <w:numPr>
          <w:ilvl w:val="0"/>
          <w:numId w:val="8"/>
        </w:numPr>
      </w:pPr>
      <w:r w:rsidRPr="001D13C1">
        <w:t xml:space="preserve">Client Systems </w:t>
      </w:r>
    </w:p>
    <w:p w14:paraId="6922A4CD" w14:textId="73FA3712" w:rsidR="00F81A8C" w:rsidRPr="00D20FC6" w:rsidRDefault="003C5674" w:rsidP="00D20FC6">
      <w:pPr>
        <w:pStyle w:val="Bullet1"/>
        <w:numPr>
          <w:ilvl w:val="0"/>
          <w:numId w:val="0"/>
        </w:numPr>
        <w:ind w:left="1800"/>
        <w:rPr>
          <w:rFonts w:ascii="微軟正黑體" w:eastAsia="微軟正黑體" w:hAnsi="微軟正黑體" w:cs="新細明體"/>
          <w:lang w:eastAsia="zh-TW"/>
        </w:rPr>
      </w:pPr>
      <w:r w:rsidRPr="003C5674">
        <w:rPr>
          <w:color w:val="000000" w:themeColor="text1"/>
        </w:rPr>
        <w:t xml:space="preserve">Windows 10 </w:t>
      </w:r>
      <w:r w:rsidRPr="00B347DD">
        <w:rPr>
          <w:rFonts w:ascii="微軟正黑體" w:eastAsia="微軟正黑體" w:hAnsi="微軟正黑體" w:cs="新細明體"/>
          <w:color w:val="000000" w:themeColor="text1"/>
          <w:lang w:eastAsia="zh-TW"/>
        </w:rPr>
        <w:t xml:space="preserve">PC: </w:t>
      </w:r>
      <w:r w:rsidR="00B347DD" w:rsidRPr="00B347DD">
        <w:rPr>
          <w:rFonts w:ascii="微軟正黑體" w:eastAsia="微軟正黑體" w:hAnsi="微軟正黑體" w:cs="新細明體" w:hint="eastAsia"/>
          <w:color w:val="000000" w:themeColor="text1"/>
          <w:lang w:eastAsia="zh-TW"/>
        </w:rPr>
        <w:t xml:space="preserve"> </w:t>
      </w:r>
      <w:r w:rsidR="00CD20FB">
        <w:rPr>
          <w:rFonts w:ascii="微軟正黑體" w:eastAsia="微軟正黑體" w:hAnsi="微軟正黑體" w:cs="新細明體" w:hint="eastAsia"/>
          <w:color w:val="000000" w:themeColor="text1"/>
          <w:lang w:eastAsia="zh-TW"/>
        </w:rPr>
        <w:t>High Jump</w:t>
      </w:r>
    </w:p>
    <w:p w14:paraId="71192F3A" w14:textId="77777777" w:rsidR="000E3678" w:rsidRPr="001D13C1" w:rsidRDefault="00C11B5C" w:rsidP="00C11B5C">
      <w:pPr>
        <w:pStyle w:val="Level1"/>
        <w:ind w:left="578" w:hanging="578"/>
      </w:pPr>
      <w:bookmarkStart w:id="15" w:name="_Toc383432726"/>
      <w:bookmarkStart w:id="16" w:name="_Toc383186857"/>
      <w:r w:rsidRPr="001D13C1">
        <w:t>External Organisations/Third Party Interfaces</w:t>
      </w:r>
    </w:p>
    <w:p w14:paraId="6E35B8CE" w14:textId="325FE2C1" w:rsidR="00656812" w:rsidRDefault="00031828" w:rsidP="00743FD0">
      <w:pPr>
        <w:pStyle w:val="a0"/>
        <w:ind w:leftChars="100" w:left="210"/>
      </w:pPr>
      <w:r>
        <w:t>N/A</w:t>
      </w:r>
    </w:p>
    <w:p w14:paraId="3ABA1DAC" w14:textId="1765A1D0" w:rsidR="001259A0" w:rsidRPr="001259A0" w:rsidRDefault="001259A0" w:rsidP="001259A0">
      <w:pPr>
        <w:spacing w:after="0"/>
        <w:rPr>
          <w:color w:val="A6A6A6"/>
        </w:rPr>
      </w:pPr>
    </w:p>
    <w:p w14:paraId="1DFFB70A" w14:textId="77777777" w:rsidR="00C11B5C" w:rsidRPr="001D13C1" w:rsidRDefault="00E1415F" w:rsidP="00E1415F">
      <w:pPr>
        <w:pStyle w:val="Level1"/>
      </w:pPr>
      <w:r w:rsidRPr="001D13C1">
        <w:t>Planning Assumptions</w:t>
      </w:r>
    </w:p>
    <w:p w14:paraId="761DCC60" w14:textId="3D51D036" w:rsidR="00C11B5C" w:rsidRPr="001D13C1" w:rsidRDefault="00031828" w:rsidP="00743FD0">
      <w:pPr>
        <w:pStyle w:val="a0"/>
        <w:ind w:leftChars="100" w:left="210"/>
      </w:pPr>
      <w:r>
        <w:t>N/A</w:t>
      </w:r>
    </w:p>
    <w:bookmarkStart w:id="17" w:name="_MON_1220184057"/>
    <w:bookmarkEnd w:id="17"/>
    <w:p w14:paraId="5CFBC202" w14:textId="0312EA25" w:rsidR="00684A4E" w:rsidRPr="00684A4E" w:rsidRDefault="000E3678" w:rsidP="00C11B5C">
      <w:pPr>
        <w:rPr>
          <w:rFonts w:cs="Arial"/>
        </w:rPr>
      </w:pPr>
      <w:r w:rsidRPr="001D13C1">
        <w:rPr>
          <w:rFonts w:cs="Arial"/>
          <w:i/>
        </w:rPr>
        <w:object w:dxaOrig="1535" w:dyaOrig="991" w14:anchorId="522384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7" o:title=""/>
          </v:shape>
          <o:OLEObject Type="Embed" ProgID="Word.Document.8" ShapeID="_x0000_i1025" DrawAspect="Icon" ObjectID="_1759581965" r:id="rId18">
            <o:FieldCodes>\s</o:FieldCodes>
          </o:OLEObject>
        </w:objec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52"/>
        <w:gridCol w:w="7019"/>
        <w:gridCol w:w="2682"/>
      </w:tblGrid>
      <w:tr w:rsidR="00684A4E" w:rsidRPr="001D13C1" w14:paraId="25934D7D" w14:textId="77777777" w:rsidTr="002B1E88">
        <w:tc>
          <w:tcPr>
            <w:tcW w:w="175" w:type="pct"/>
            <w:shd w:val="clear" w:color="auto" w:fill="E0E0E0"/>
          </w:tcPr>
          <w:p w14:paraId="243C9147" w14:textId="77777777" w:rsidR="00684A4E" w:rsidRPr="001D13C1" w:rsidRDefault="00684A4E" w:rsidP="002B1E88">
            <w:pPr>
              <w:spacing w:after="0"/>
              <w:rPr>
                <w:rFonts w:cs="Arial"/>
              </w:rPr>
            </w:pPr>
          </w:p>
        </w:tc>
        <w:tc>
          <w:tcPr>
            <w:tcW w:w="3491" w:type="pct"/>
            <w:shd w:val="clear" w:color="auto" w:fill="E0E0E0"/>
          </w:tcPr>
          <w:p w14:paraId="429E2011" w14:textId="77777777" w:rsidR="00684A4E" w:rsidRPr="001D13C1" w:rsidRDefault="00684A4E" w:rsidP="002B1E88">
            <w:pPr>
              <w:pStyle w:val="a7"/>
              <w:spacing w:after="0"/>
              <w:rPr>
                <w:rFonts w:cs="Arial"/>
              </w:rPr>
            </w:pPr>
            <w:r w:rsidRPr="001D13C1">
              <w:rPr>
                <w:rFonts w:cs="Arial"/>
              </w:rPr>
              <w:t>Planning Assumptions</w:t>
            </w:r>
          </w:p>
        </w:tc>
        <w:tc>
          <w:tcPr>
            <w:tcW w:w="1334" w:type="pct"/>
            <w:shd w:val="clear" w:color="auto" w:fill="E0E0E0"/>
          </w:tcPr>
          <w:p w14:paraId="47410CC2" w14:textId="77777777" w:rsidR="00684A4E" w:rsidRPr="001D13C1" w:rsidRDefault="00684A4E" w:rsidP="002B1E88">
            <w:pPr>
              <w:spacing w:after="0"/>
              <w:rPr>
                <w:rFonts w:cs="Arial"/>
              </w:rPr>
            </w:pPr>
            <w:r w:rsidRPr="001D13C1">
              <w:rPr>
                <w:rFonts w:cs="Arial"/>
              </w:rPr>
              <w:t>Owner</w:t>
            </w:r>
          </w:p>
        </w:tc>
      </w:tr>
      <w:tr w:rsidR="00684A4E" w:rsidRPr="001D13C1" w14:paraId="23A4FC4A" w14:textId="77777777" w:rsidTr="002B1E88">
        <w:tc>
          <w:tcPr>
            <w:tcW w:w="175" w:type="pct"/>
            <w:shd w:val="clear" w:color="auto" w:fill="E0E0E0"/>
          </w:tcPr>
          <w:p w14:paraId="1F10742D" w14:textId="77777777" w:rsidR="00684A4E" w:rsidRPr="001D13C1" w:rsidRDefault="00684A4E" w:rsidP="002B1E88">
            <w:pPr>
              <w:pStyle w:val="a7"/>
              <w:spacing w:after="0"/>
              <w:rPr>
                <w:rFonts w:cs="Arial"/>
                <w:sz w:val="14"/>
              </w:rPr>
            </w:pPr>
            <w:r w:rsidRPr="001D13C1">
              <w:rPr>
                <w:rFonts w:cs="Arial"/>
                <w:sz w:val="14"/>
              </w:rPr>
              <w:t>1</w:t>
            </w:r>
          </w:p>
        </w:tc>
        <w:tc>
          <w:tcPr>
            <w:tcW w:w="3491" w:type="pct"/>
          </w:tcPr>
          <w:p w14:paraId="5545ABED" w14:textId="77777777" w:rsidR="00684A4E" w:rsidRPr="001D13C1" w:rsidRDefault="00684A4E" w:rsidP="002B1E88">
            <w:pPr>
              <w:pStyle w:val="Web"/>
              <w:spacing w:before="240" w:line="264" w:lineRule="auto"/>
              <w:rPr>
                <w:rFonts w:ascii="Verdana" w:hAnsi="Verdana" w:cs="新細明體"/>
                <w:sz w:val="14"/>
                <w:szCs w:val="20"/>
              </w:rPr>
            </w:pPr>
            <w:r>
              <w:rPr>
                <w:rFonts w:ascii="Verdana" w:hAnsi="Verdana"/>
                <w:sz w:val="18"/>
              </w:rPr>
              <w:t>eslite</w:t>
            </w:r>
            <w:r w:rsidRPr="001D13C1">
              <w:rPr>
                <w:rFonts w:ascii="Verdana" w:hAnsi="Verdana"/>
                <w:sz w:val="18"/>
              </w:rPr>
              <w:t xml:space="preserve"> will run the WH for direct shipment to dealers or hospitals. In </w:t>
            </w:r>
            <w:r>
              <w:rPr>
                <w:rFonts w:ascii="Verdana" w:hAnsi="Verdana"/>
                <w:sz w:val="18"/>
              </w:rPr>
              <w:t>eslite</w:t>
            </w:r>
            <w:r w:rsidRPr="001D13C1">
              <w:rPr>
                <w:rFonts w:ascii="Verdana" w:hAnsi="Verdana"/>
                <w:sz w:val="18"/>
              </w:rPr>
              <w:t xml:space="preserve"> WH, using WMS WMi to manage inventory level.</w:t>
            </w:r>
          </w:p>
        </w:tc>
        <w:tc>
          <w:tcPr>
            <w:tcW w:w="1334" w:type="pct"/>
          </w:tcPr>
          <w:p w14:paraId="6CE18B2C" w14:textId="77777777" w:rsidR="00684A4E" w:rsidRPr="001D13C1" w:rsidRDefault="00684A4E" w:rsidP="002B1E88">
            <w:pPr>
              <w:spacing w:after="0"/>
              <w:rPr>
                <w:rFonts w:eastAsia="新細明體" w:cs="Arial"/>
                <w:sz w:val="14"/>
                <w:lang w:eastAsia="zh-TW"/>
              </w:rPr>
            </w:pPr>
          </w:p>
        </w:tc>
      </w:tr>
      <w:tr w:rsidR="00684A4E" w:rsidRPr="001D13C1" w14:paraId="58E2876A" w14:textId="77777777" w:rsidTr="002B1E88">
        <w:tc>
          <w:tcPr>
            <w:tcW w:w="175" w:type="pct"/>
            <w:shd w:val="clear" w:color="auto" w:fill="E0E0E0"/>
          </w:tcPr>
          <w:p w14:paraId="0B6F6C8A" w14:textId="77777777" w:rsidR="00684A4E" w:rsidRPr="001D13C1" w:rsidRDefault="00684A4E" w:rsidP="002B1E88">
            <w:pPr>
              <w:pStyle w:val="a7"/>
              <w:spacing w:after="0"/>
              <w:rPr>
                <w:rFonts w:cs="Arial"/>
                <w:sz w:val="14"/>
              </w:rPr>
            </w:pPr>
            <w:r w:rsidRPr="001D13C1">
              <w:rPr>
                <w:rFonts w:cs="Arial"/>
                <w:sz w:val="14"/>
              </w:rPr>
              <w:t>2</w:t>
            </w:r>
          </w:p>
        </w:tc>
        <w:tc>
          <w:tcPr>
            <w:tcW w:w="3491" w:type="pct"/>
          </w:tcPr>
          <w:p w14:paraId="4CA3B2D0" w14:textId="77777777" w:rsidR="00684A4E" w:rsidRPr="001D13C1" w:rsidRDefault="00684A4E" w:rsidP="002B1E88">
            <w:pPr>
              <w:pStyle w:val="Web"/>
              <w:spacing w:before="240" w:line="264" w:lineRule="auto"/>
              <w:rPr>
                <w:rFonts w:ascii="Verdana" w:eastAsia="微軟正黑體" w:hAnsi="Verdana" w:cs="+mn-cs"/>
                <w:color w:val="000000"/>
                <w:kern w:val="24"/>
                <w:sz w:val="14"/>
                <w:szCs w:val="20"/>
              </w:rPr>
            </w:pPr>
            <w:r>
              <w:rPr>
                <w:rFonts w:ascii="Verdana" w:hAnsi="Verdana"/>
                <w:sz w:val="18"/>
              </w:rPr>
              <w:t>eslite</w:t>
            </w:r>
            <w:r w:rsidRPr="001D13C1">
              <w:rPr>
                <w:rFonts w:ascii="Verdana" w:hAnsi="Verdana"/>
                <w:sz w:val="18"/>
              </w:rPr>
              <w:t xml:space="preserve"> will takeover shipment transportation and provide shipment track &amp; trace</w:t>
            </w:r>
          </w:p>
        </w:tc>
        <w:tc>
          <w:tcPr>
            <w:tcW w:w="1334" w:type="pct"/>
          </w:tcPr>
          <w:p w14:paraId="3F0FB6BF" w14:textId="77777777" w:rsidR="00684A4E" w:rsidRPr="001D13C1" w:rsidRDefault="00684A4E" w:rsidP="002B1E88">
            <w:pPr>
              <w:spacing w:after="0"/>
              <w:rPr>
                <w:rFonts w:eastAsia="新細明體" w:cs="Arial"/>
                <w:sz w:val="14"/>
                <w:lang w:eastAsia="zh-TW"/>
              </w:rPr>
            </w:pPr>
          </w:p>
        </w:tc>
      </w:tr>
      <w:tr w:rsidR="00684A4E" w:rsidRPr="001D13C1" w14:paraId="59D89844" w14:textId="77777777" w:rsidTr="002B1E88">
        <w:tc>
          <w:tcPr>
            <w:tcW w:w="175" w:type="pct"/>
            <w:shd w:val="clear" w:color="auto" w:fill="E0E0E0"/>
          </w:tcPr>
          <w:p w14:paraId="0571D909" w14:textId="77777777" w:rsidR="00684A4E" w:rsidRPr="001D13C1" w:rsidRDefault="00684A4E" w:rsidP="002B1E88">
            <w:pPr>
              <w:pStyle w:val="a7"/>
              <w:spacing w:after="0"/>
              <w:rPr>
                <w:rFonts w:cs="Arial"/>
                <w:sz w:val="14"/>
              </w:rPr>
            </w:pPr>
            <w:r w:rsidRPr="001D13C1">
              <w:rPr>
                <w:rFonts w:cs="Arial"/>
                <w:sz w:val="14"/>
              </w:rPr>
              <w:t>3</w:t>
            </w:r>
          </w:p>
        </w:tc>
        <w:tc>
          <w:tcPr>
            <w:tcW w:w="3491" w:type="pct"/>
          </w:tcPr>
          <w:p w14:paraId="7B9FD47B" w14:textId="77777777" w:rsidR="00684A4E" w:rsidRPr="001D13C1" w:rsidRDefault="00684A4E" w:rsidP="002B1E88">
            <w:pPr>
              <w:pStyle w:val="Web"/>
              <w:spacing w:before="240" w:line="264" w:lineRule="auto"/>
              <w:rPr>
                <w:rFonts w:ascii="Verdana" w:eastAsia="微軟正黑體" w:hAnsi="Verdana" w:cs="+mn-cs"/>
                <w:color w:val="000000"/>
                <w:kern w:val="24"/>
                <w:sz w:val="14"/>
                <w:szCs w:val="20"/>
              </w:rPr>
            </w:pPr>
            <w:r w:rsidRPr="001D13C1">
              <w:rPr>
                <w:rFonts w:ascii="Verdana" w:hAnsi="Verdana"/>
                <w:sz w:val="18"/>
              </w:rPr>
              <w:t xml:space="preserve">No EDI integration between </w:t>
            </w:r>
            <w:r>
              <w:rPr>
                <w:rFonts w:ascii="Verdana" w:hAnsi="Verdana"/>
                <w:sz w:val="18"/>
              </w:rPr>
              <w:t>eslite</w:t>
            </w:r>
            <w:r w:rsidRPr="001D13C1">
              <w:rPr>
                <w:rFonts w:ascii="Verdana" w:hAnsi="Verdana"/>
                <w:sz w:val="18"/>
              </w:rPr>
              <w:t xml:space="preserve"> system and </w:t>
            </w:r>
            <w:r>
              <w:rPr>
                <w:rFonts w:ascii="Verdana" w:hAnsi="Verdana"/>
                <w:sz w:val="18"/>
              </w:rPr>
              <w:t>customer‘s</w:t>
            </w:r>
            <w:r w:rsidRPr="001D13C1">
              <w:rPr>
                <w:rFonts w:ascii="Verdana" w:hAnsi="Verdana"/>
                <w:sz w:val="18"/>
              </w:rPr>
              <w:t xml:space="preserve"> ERP. </w:t>
            </w:r>
          </w:p>
        </w:tc>
        <w:tc>
          <w:tcPr>
            <w:tcW w:w="1334" w:type="pct"/>
          </w:tcPr>
          <w:p w14:paraId="3DA764F3" w14:textId="77777777" w:rsidR="00684A4E" w:rsidRPr="001D13C1" w:rsidRDefault="00684A4E" w:rsidP="002B1E88">
            <w:pPr>
              <w:spacing w:after="0"/>
              <w:rPr>
                <w:rFonts w:eastAsia="新細明體" w:cs="Arial"/>
                <w:sz w:val="14"/>
                <w:lang w:eastAsia="zh-TW"/>
              </w:rPr>
            </w:pPr>
          </w:p>
        </w:tc>
      </w:tr>
      <w:tr w:rsidR="00684A4E" w:rsidRPr="001D13C1" w14:paraId="0F5E3FEE" w14:textId="77777777" w:rsidTr="002B1E88">
        <w:tc>
          <w:tcPr>
            <w:tcW w:w="175" w:type="pct"/>
            <w:shd w:val="clear" w:color="auto" w:fill="E0E0E0"/>
          </w:tcPr>
          <w:p w14:paraId="6556484F" w14:textId="77777777" w:rsidR="00684A4E" w:rsidRPr="001D13C1" w:rsidRDefault="00684A4E" w:rsidP="002B1E88">
            <w:pPr>
              <w:pStyle w:val="a7"/>
              <w:spacing w:after="0"/>
              <w:rPr>
                <w:rFonts w:cs="Arial"/>
                <w:sz w:val="14"/>
              </w:rPr>
            </w:pPr>
            <w:r w:rsidRPr="001D13C1">
              <w:rPr>
                <w:rFonts w:cs="Arial"/>
                <w:sz w:val="14"/>
              </w:rPr>
              <w:t>4</w:t>
            </w:r>
          </w:p>
        </w:tc>
        <w:tc>
          <w:tcPr>
            <w:tcW w:w="3491" w:type="pct"/>
          </w:tcPr>
          <w:p w14:paraId="3A20F636" w14:textId="77777777" w:rsidR="00684A4E" w:rsidRPr="001D13C1" w:rsidRDefault="00684A4E" w:rsidP="002B1E88">
            <w:pPr>
              <w:pStyle w:val="Web"/>
              <w:spacing w:before="240" w:line="264" w:lineRule="auto"/>
              <w:rPr>
                <w:rFonts w:ascii="Verdana" w:eastAsia="微軟正黑體" w:hAnsi="Verdana" w:cs="+mn-cs"/>
                <w:color w:val="000000"/>
                <w:kern w:val="24"/>
                <w:sz w:val="14"/>
                <w:szCs w:val="20"/>
              </w:rPr>
            </w:pPr>
            <w:r w:rsidRPr="001D13C1">
              <w:rPr>
                <w:rFonts w:ascii="Verdana" w:hAnsi="Verdana"/>
                <w:sz w:val="18"/>
              </w:rPr>
              <w:t>The quotation is based on current IT resource availability. The timeline or cost may be adjusted if local resource cannot support.</w:t>
            </w:r>
          </w:p>
        </w:tc>
        <w:tc>
          <w:tcPr>
            <w:tcW w:w="1334" w:type="pct"/>
          </w:tcPr>
          <w:p w14:paraId="1D924498" w14:textId="77777777" w:rsidR="00684A4E" w:rsidRPr="001D13C1" w:rsidRDefault="00684A4E" w:rsidP="002B1E88">
            <w:pPr>
              <w:spacing w:after="0"/>
              <w:rPr>
                <w:rFonts w:eastAsia="新細明體" w:cs="Arial"/>
                <w:sz w:val="14"/>
                <w:lang w:eastAsia="zh-TW"/>
              </w:rPr>
            </w:pPr>
          </w:p>
        </w:tc>
      </w:tr>
    </w:tbl>
    <w:p w14:paraId="2DC75698" w14:textId="77777777" w:rsidR="00684A4E" w:rsidRPr="001D13C1" w:rsidRDefault="00684A4E" w:rsidP="00684A4E">
      <w:pPr>
        <w:pStyle w:val="a0"/>
        <w:spacing w:before="120"/>
        <w:rPr>
          <w:sz w:val="14"/>
        </w:rPr>
      </w:pPr>
    </w:p>
    <w:p w14:paraId="7B77E683" w14:textId="77777777" w:rsidR="00684A4E" w:rsidRPr="001D13C1" w:rsidRDefault="00684A4E" w:rsidP="00684A4E">
      <w:pPr>
        <w:pStyle w:val="Level1"/>
        <w:numPr>
          <w:ilvl w:val="0"/>
          <w:numId w:val="30"/>
        </w:numPr>
      </w:pPr>
      <w:r w:rsidRPr="001D13C1">
        <w:t>Planning Constraints</w:t>
      </w:r>
    </w:p>
    <w:p w14:paraId="60194E6D" w14:textId="77777777" w:rsidR="00875044" w:rsidRPr="001D13C1" w:rsidRDefault="00875044" w:rsidP="00875044">
      <w:pPr>
        <w:pStyle w:val="a0"/>
        <w:spacing w:before="120"/>
        <w:rPr>
          <w:color w:val="auto"/>
        </w:rPr>
      </w:pPr>
      <w:r w:rsidRPr="001D13C1">
        <w:rPr>
          <w:color w:val="auto"/>
        </w:rPr>
        <w:t>No major constraints.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358"/>
        <w:gridCol w:w="7032"/>
        <w:gridCol w:w="2663"/>
      </w:tblGrid>
      <w:tr w:rsidR="00875044" w:rsidRPr="001D13C1" w14:paraId="5D192D84" w14:textId="77777777" w:rsidTr="002B1E88">
        <w:tc>
          <w:tcPr>
            <w:tcW w:w="175" w:type="pct"/>
            <w:shd w:val="clear" w:color="auto" w:fill="E0E0E0"/>
          </w:tcPr>
          <w:p w14:paraId="45E293BF" w14:textId="77777777" w:rsidR="00875044" w:rsidRPr="001D13C1" w:rsidRDefault="00875044" w:rsidP="002B1E88">
            <w:pPr>
              <w:spacing w:after="0"/>
              <w:rPr>
                <w:rFonts w:cs="Arial"/>
              </w:rPr>
            </w:pPr>
          </w:p>
        </w:tc>
        <w:tc>
          <w:tcPr>
            <w:tcW w:w="3499" w:type="pct"/>
            <w:shd w:val="clear" w:color="auto" w:fill="E0E0E0"/>
          </w:tcPr>
          <w:p w14:paraId="204AF2A9" w14:textId="77777777" w:rsidR="00875044" w:rsidRPr="001D13C1" w:rsidRDefault="00875044" w:rsidP="002B1E88">
            <w:pPr>
              <w:spacing w:after="0"/>
              <w:rPr>
                <w:rFonts w:cs="Arial"/>
              </w:rPr>
            </w:pPr>
            <w:r w:rsidRPr="001D13C1">
              <w:rPr>
                <w:rFonts w:cs="Arial"/>
              </w:rPr>
              <w:t xml:space="preserve"> Planning Constraints</w:t>
            </w:r>
          </w:p>
        </w:tc>
        <w:tc>
          <w:tcPr>
            <w:tcW w:w="1326" w:type="pct"/>
            <w:shd w:val="clear" w:color="auto" w:fill="E0E0E0"/>
          </w:tcPr>
          <w:p w14:paraId="764C02ED" w14:textId="77777777" w:rsidR="00875044" w:rsidRPr="001D13C1" w:rsidRDefault="00875044" w:rsidP="002B1E88">
            <w:pPr>
              <w:spacing w:after="0"/>
              <w:rPr>
                <w:rFonts w:cs="Arial"/>
              </w:rPr>
            </w:pPr>
            <w:r w:rsidRPr="001D13C1">
              <w:rPr>
                <w:rFonts w:cs="Arial"/>
              </w:rPr>
              <w:t>Owner</w:t>
            </w:r>
          </w:p>
        </w:tc>
      </w:tr>
      <w:tr w:rsidR="00875044" w:rsidRPr="001D13C1" w14:paraId="28B1041C" w14:textId="77777777" w:rsidTr="002B1E88">
        <w:tc>
          <w:tcPr>
            <w:tcW w:w="175" w:type="pct"/>
            <w:shd w:val="clear" w:color="auto" w:fill="E0E0E0"/>
          </w:tcPr>
          <w:p w14:paraId="29F3FEB1" w14:textId="77777777" w:rsidR="00875044" w:rsidRPr="001D13C1" w:rsidRDefault="00875044" w:rsidP="002B1E88">
            <w:pPr>
              <w:pStyle w:val="a7"/>
              <w:spacing w:after="0"/>
              <w:rPr>
                <w:rFonts w:cs="Arial"/>
              </w:rPr>
            </w:pPr>
            <w:r w:rsidRPr="001D13C1">
              <w:rPr>
                <w:rFonts w:cs="Arial"/>
              </w:rPr>
              <w:t>1</w:t>
            </w:r>
          </w:p>
        </w:tc>
        <w:tc>
          <w:tcPr>
            <w:tcW w:w="3499" w:type="pct"/>
          </w:tcPr>
          <w:p w14:paraId="107E88B2" w14:textId="77777777" w:rsidR="00875044" w:rsidRPr="001D13C1" w:rsidRDefault="00875044" w:rsidP="002B1E88">
            <w:pPr>
              <w:spacing w:after="0"/>
              <w:rPr>
                <w:rFonts w:cs="Arial"/>
              </w:rPr>
            </w:pPr>
          </w:p>
        </w:tc>
        <w:tc>
          <w:tcPr>
            <w:tcW w:w="1326" w:type="pct"/>
          </w:tcPr>
          <w:p w14:paraId="614ED793" w14:textId="77777777" w:rsidR="00875044" w:rsidRPr="001D13C1" w:rsidRDefault="00875044" w:rsidP="002B1E88">
            <w:pPr>
              <w:spacing w:after="0"/>
              <w:rPr>
                <w:rFonts w:cs="Arial"/>
              </w:rPr>
            </w:pPr>
          </w:p>
        </w:tc>
      </w:tr>
      <w:tr w:rsidR="00875044" w:rsidRPr="001D13C1" w14:paraId="3D07850F" w14:textId="77777777" w:rsidTr="002B1E88">
        <w:tc>
          <w:tcPr>
            <w:tcW w:w="175" w:type="pct"/>
            <w:shd w:val="clear" w:color="auto" w:fill="E0E0E0"/>
          </w:tcPr>
          <w:p w14:paraId="29F77A9E" w14:textId="77777777" w:rsidR="00875044" w:rsidRPr="001D13C1" w:rsidRDefault="00875044" w:rsidP="002B1E88">
            <w:pPr>
              <w:spacing w:after="0"/>
              <w:rPr>
                <w:rFonts w:cs="Arial"/>
              </w:rPr>
            </w:pPr>
            <w:r w:rsidRPr="001D13C1">
              <w:rPr>
                <w:rFonts w:cs="Arial"/>
              </w:rPr>
              <w:t>2</w:t>
            </w:r>
          </w:p>
        </w:tc>
        <w:tc>
          <w:tcPr>
            <w:tcW w:w="3499" w:type="pct"/>
          </w:tcPr>
          <w:p w14:paraId="1627CE13" w14:textId="77777777" w:rsidR="00875044" w:rsidRPr="001D13C1" w:rsidRDefault="00875044" w:rsidP="002B1E88">
            <w:pPr>
              <w:pStyle w:val="af5"/>
              <w:rPr>
                <w:rFonts w:ascii="Verdana" w:hAnsi="Verdana" w:cs="Arial"/>
              </w:rPr>
            </w:pPr>
          </w:p>
        </w:tc>
        <w:tc>
          <w:tcPr>
            <w:tcW w:w="1326" w:type="pct"/>
          </w:tcPr>
          <w:p w14:paraId="10197E1B" w14:textId="77777777" w:rsidR="00875044" w:rsidRPr="001D13C1" w:rsidRDefault="00875044" w:rsidP="002B1E88">
            <w:pPr>
              <w:spacing w:after="0"/>
              <w:rPr>
                <w:rFonts w:cs="Arial"/>
              </w:rPr>
            </w:pPr>
          </w:p>
        </w:tc>
      </w:tr>
      <w:tr w:rsidR="00875044" w:rsidRPr="001D13C1" w14:paraId="0BD5F831" w14:textId="77777777" w:rsidTr="002B1E88">
        <w:tc>
          <w:tcPr>
            <w:tcW w:w="175" w:type="pct"/>
            <w:shd w:val="clear" w:color="auto" w:fill="E0E0E0"/>
          </w:tcPr>
          <w:p w14:paraId="64887394" w14:textId="77777777" w:rsidR="00875044" w:rsidRPr="001D13C1" w:rsidRDefault="00875044" w:rsidP="002B1E88">
            <w:pPr>
              <w:spacing w:after="0"/>
              <w:rPr>
                <w:rFonts w:cs="Arial"/>
              </w:rPr>
            </w:pPr>
            <w:r w:rsidRPr="001D13C1">
              <w:rPr>
                <w:rFonts w:cs="Arial"/>
              </w:rPr>
              <w:t>3</w:t>
            </w:r>
          </w:p>
        </w:tc>
        <w:tc>
          <w:tcPr>
            <w:tcW w:w="3499" w:type="pct"/>
          </w:tcPr>
          <w:p w14:paraId="61C6DA84" w14:textId="77777777" w:rsidR="00875044" w:rsidRPr="001D13C1" w:rsidRDefault="00875044" w:rsidP="002B1E88">
            <w:pPr>
              <w:pStyle w:val="a7"/>
              <w:spacing w:after="0"/>
              <w:rPr>
                <w:rFonts w:cs="Arial"/>
              </w:rPr>
            </w:pPr>
          </w:p>
        </w:tc>
        <w:tc>
          <w:tcPr>
            <w:tcW w:w="1326" w:type="pct"/>
          </w:tcPr>
          <w:p w14:paraId="24B9ED6B" w14:textId="77777777" w:rsidR="00875044" w:rsidRPr="001D13C1" w:rsidRDefault="00875044" w:rsidP="002B1E88">
            <w:pPr>
              <w:spacing w:after="0"/>
              <w:rPr>
                <w:rFonts w:cs="Arial"/>
              </w:rPr>
            </w:pPr>
          </w:p>
        </w:tc>
      </w:tr>
    </w:tbl>
    <w:p w14:paraId="2A9F2CDE" w14:textId="77777777" w:rsidR="00875044" w:rsidRPr="001D13C1" w:rsidRDefault="00875044" w:rsidP="00875044">
      <w:pPr>
        <w:pStyle w:val="a0"/>
        <w:spacing w:before="120"/>
      </w:pPr>
      <w:r w:rsidRPr="001D13C1">
        <w:t>Document the boundaries that are imposed on the project. Constraint Owner must be a person, not a job title.</w:t>
      </w:r>
    </w:p>
    <w:p w14:paraId="28A523B9" w14:textId="77777777" w:rsidR="00684A4E" w:rsidRPr="00875044" w:rsidRDefault="00684A4E" w:rsidP="00684A4E">
      <w:pPr>
        <w:pStyle w:val="a0"/>
        <w:spacing w:before="120"/>
        <w:rPr>
          <w:color w:val="auto"/>
        </w:rPr>
      </w:pPr>
    </w:p>
    <w:p w14:paraId="7D0746EF" w14:textId="77777777" w:rsidR="00684A4E" w:rsidRPr="001D13C1" w:rsidRDefault="00684A4E" w:rsidP="00684A4E">
      <w:pPr>
        <w:pStyle w:val="Level1"/>
        <w:pageBreakBefore/>
        <w:ind w:left="578" w:hanging="578"/>
      </w:pPr>
      <w:r w:rsidRPr="001D13C1">
        <w:lastRenderedPageBreak/>
        <w:t>Key Deliverables and Milestones</w:t>
      </w:r>
    </w:p>
    <w:p w14:paraId="1B393E6E" w14:textId="77777777" w:rsidR="00684A4E" w:rsidRPr="001D13C1" w:rsidRDefault="00684A4E" w:rsidP="00684A4E">
      <w:pPr>
        <w:pStyle w:val="Level2"/>
      </w:pPr>
      <w:r w:rsidRPr="001D13C1">
        <w:t>Deliverable Schedule</w:t>
      </w:r>
    </w:p>
    <w:p w14:paraId="7E1CC252" w14:textId="77777777" w:rsidR="00684A4E" w:rsidRPr="001D13C1" w:rsidRDefault="00684A4E" w:rsidP="00684A4E">
      <w:pPr>
        <w:pStyle w:val="BodyTextIndent2"/>
        <w:rPr>
          <w:lang w:eastAsia="en-GB"/>
        </w:rPr>
      </w:pPr>
      <w:r w:rsidRPr="001D13C1">
        <w:rPr>
          <w:lang w:eastAsia="en-GB"/>
        </w:rPr>
        <w:t xml:space="preserve">Specify the key project deliverables for each phase of the project with a name and brief description. Please provide any key project delivery events within any of the above </w:t>
      </w:r>
      <w:r>
        <w:rPr>
          <w:lang w:eastAsia="en-GB"/>
        </w:rPr>
        <w:t xml:space="preserve">project </w:t>
      </w:r>
      <w:r w:rsidRPr="001D13C1">
        <w:rPr>
          <w:lang w:eastAsia="en-GB"/>
        </w:rPr>
        <w:t>stages.</w:t>
      </w:r>
    </w:p>
    <w:p w14:paraId="3057C51E" w14:textId="77777777" w:rsidR="00684A4E" w:rsidRPr="001D13C1" w:rsidRDefault="00684A4E" w:rsidP="00684A4E">
      <w:pPr>
        <w:pStyle w:val="BodyTextIndent2"/>
        <w:rPr>
          <w:lang w:eastAsia="en-GB"/>
        </w:rPr>
      </w:pPr>
      <w:r w:rsidRPr="001D13C1">
        <w:rPr>
          <w:lang w:eastAsia="en-GB"/>
        </w:rPr>
        <w:t>(Information comes from IT slide)</w:t>
      </w:r>
    </w:p>
    <w:tbl>
      <w:tblPr>
        <w:tblW w:w="4090" w:type="pct"/>
        <w:tblInd w:w="12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538"/>
        <w:gridCol w:w="5674"/>
        <w:gridCol w:w="2011"/>
      </w:tblGrid>
      <w:tr w:rsidR="00684A4E" w:rsidRPr="001D13C1" w14:paraId="209BC202" w14:textId="77777777" w:rsidTr="000252C1">
        <w:tc>
          <w:tcPr>
            <w:tcW w:w="327" w:type="pct"/>
            <w:shd w:val="clear" w:color="auto" w:fill="E0E0E0"/>
          </w:tcPr>
          <w:p w14:paraId="3231D728" w14:textId="77777777" w:rsidR="00684A4E" w:rsidRPr="001D13C1" w:rsidRDefault="00684A4E" w:rsidP="002B1E88">
            <w:pPr>
              <w:spacing w:after="0"/>
            </w:pPr>
            <w:r w:rsidRPr="001D13C1">
              <w:t>NO</w:t>
            </w:r>
          </w:p>
        </w:tc>
        <w:tc>
          <w:tcPr>
            <w:tcW w:w="3450" w:type="pct"/>
            <w:shd w:val="clear" w:color="auto" w:fill="E0E0E0"/>
          </w:tcPr>
          <w:p w14:paraId="3D17E968" w14:textId="77777777" w:rsidR="00684A4E" w:rsidRPr="001D13C1" w:rsidRDefault="00684A4E" w:rsidP="002B1E88">
            <w:pPr>
              <w:spacing w:after="0"/>
            </w:pPr>
            <w:r w:rsidRPr="001D13C1">
              <w:t xml:space="preserve">Key Milestone </w:t>
            </w:r>
          </w:p>
        </w:tc>
        <w:tc>
          <w:tcPr>
            <w:tcW w:w="1223" w:type="pct"/>
            <w:shd w:val="clear" w:color="auto" w:fill="E0E0E0"/>
          </w:tcPr>
          <w:p w14:paraId="59620662" w14:textId="77777777" w:rsidR="00684A4E" w:rsidRPr="001D13C1" w:rsidRDefault="00684A4E" w:rsidP="002B1E88">
            <w:pPr>
              <w:spacing w:after="0"/>
            </w:pPr>
            <w:r w:rsidRPr="001D13C1">
              <w:t>Due date</w:t>
            </w:r>
          </w:p>
        </w:tc>
      </w:tr>
      <w:tr w:rsidR="00684A4E" w:rsidRPr="001D13C1" w14:paraId="4B7A27FB" w14:textId="77777777" w:rsidTr="000252C1">
        <w:tc>
          <w:tcPr>
            <w:tcW w:w="327" w:type="pct"/>
            <w:shd w:val="clear" w:color="auto" w:fill="E0E0E0"/>
          </w:tcPr>
          <w:p w14:paraId="126E897E" w14:textId="77777777" w:rsidR="00684A4E" w:rsidRPr="001D13C1" w:rsidRDefault="00684A4E" w:rsidP="002B1E88">
            <w:pPr>
              <w:spacing w:after="0"/>
            </w:pPr>
            <w:r w:rsidRPr="001D13C1">
              <w:t>1</w:t>
            </w:r>
          </w:p>
        </w:tc>
        <w:tc>
          <w:tcPr>
            <w:tcW w:w="3450" w:type="pct"/>
          </w:tcPr>
          <w:p w14:paraId="359D542E" w14:textId="64AA58BC" w:rsidR="00684A4E" w:rsidRPr="001D13C1" w:rsidRDefault="000252C1" w:rsidP="002B1E88">
            <w:pPr>
              <w:spacing w:after="0"/>
            </w:pPr>
            <w:r>
              <w:rPr>
                <w:rFonts w:asciiTheme="minorEastAsia" w:eastAsiaTheme="minorEastAsia" w:hAnsiTheme="minorEastAsia" w:hint="eastAsia"/>
                <w:lang w:eastAsia="zh-TW"/>
              </w:rPr>
              <w:t>C</w:t>
            </w:r>
            <w:r>
              <w:rPr>
                <w:rFonts w:ascii="微軟正黑體" w:eastAsia="微軟正黑體" w:hAnsi="微軟正黑體" w:cs="微軟正黑體" w:hint="eastAsia"/>
                <w:lang w:eastAsia="zh-TW"/>
              </w:rPr>
              <w:t>os</w:t>
            </w:r>
            <w:r>
              <w:rPr>
                <w:rFonts w:ascii="微軟正黑體" w:eastAsia="微軟正黑體" w:hAnsi="微軟正黑體" w:cs="微軟正黑體"/>
                <w:lang w:eastAsia="zh-TW"/>
              </w:rPr>
              <w:t xml:space="preserve"> </w:t>
            </w:r>
            <w:r w:rsidR="00684A4E" w:rsidRPr="001D13C1">
              <w:t>Determination</w:t>
            </w:r>
          </w:p>
        </w:tc>
        <w:tc>
          <w:tcPr>
            <w:tcW w:w="1223" w:type="pct"/>
          </w:tcPr>
          <w:p w14:paraId="6FB34565" w14:textId="59CE694F" w:rsidR="00684A4E" w:rsidRPr="001C0A45" w:rsidRDefault="00684A4E" w:rsidP="00124E02">
            <w:pPr>
              <w:spacing w:after="0"/>
              <w:rPr>
                <w:rFonts w:eastAsiaTheme="minorEastAsia"/>
                <w:lang w:eastAsia="zh-TW"/>
              </w:rPr>
            </w:pPr>
            <w:r>
              <w:rPr>
                <w:rFonts w:eastAsiaTheme="minorEastAsia"/>
                <w:lang w:eastAsia="zh-TW"/>
              </w:rPr>
              <w:t>2023/</w:t>
            </w:r>
            <w:r w:rsidR="00124E02">
              <w:rPr>
                <w:rFonts w:eastAsiaTheme="minorEastAsia"/>
                <w:lang w:eastAsia="zh-TW"/>
              </w:rPr>
              <w:t>10</w:t>
            </w:r>
            <w:r>
              <w:rPr>
                <w:rFonts w:eastAsiaTheme="minorEastAsia"/>
                <w:lang w:eastAsia="zh-TW"/>
              </w:rPr>
              <w:t>/</w:t>
            </w:r>
            <w:r w:rsidR="00467722">
              <w:rPr>
                <w:rFonts w:eastAsiaTheme="minorEastAsia"/>
                <w:lang w:eastAsia="zh-TW"/>
              </w:rPr>
              <w:t>2</w:t>
            </w:r>
            <w:r w:rsidR="00BC7DC8">
              <w:rPr>
                <w:rFonts w:eastAsiaTheme="minorEastAsia" w:hint="eastAsia"/>
                <w:lang w:eastAsia="zh-TW"/>
              </w:rPr>
              <w:t>4</w:t>
            </w:r>
          </w:p>
        </w:tc>
      </w:tr>
      <w:tr w:rsidR="00684A4E" w:rsidRPr="001D13C1" w14:paraId="33340BFC" w14:textId="77777777" w:rsidTr="000252C1">
        <w:tc>
          <w:tcPr>
            <w:tcW w:w="327" w:type="pct"/>
            <w:shd w:val="clear" w:color="auto" w:fill="E0E0E0"/>
          </w:tcPr>
          <w:p w14:paraId="285C9E6E" w14:textId="77777777" w:rsidR="00684A4E" w:rsidRPr="001D13C1" w:rsidRDefault="00684A4E" w:rsidP="002B1E88">
            <w:pPr>
              <w:spacing w:after="0"/>
            </w:pPr>
            <w:r w:rsidRPr="001D13C1">
              <w:t>2</w:t>
            </w:r>
          </w:p>
        </w:tc>
        <w:tc>
          <w:tcPr>
            <w:tcW w:w="3450" w:type="pct"/>
          </w:tcPr>
          <w:p w14:paraId="04369810" w14:textId="6C008CC8" w:rsidR="00684A4E" w:rsidRPr="001D13C1" w:rsidRDefault="000252C1" w:rsidP="002B1E88">
            <w:pPr>
              <w:pStyle w:val="af5"/>
              <w:rPr>
                <w:rFonts w:ascii="Verdana" w:hAnsi="Verdana"/>
              </w:rPr>
            </w:pPr>
            <w:r>
              <w:rPr>
                <w:rFonts w:ascii="Verdana" w:hAnsi="Verdana"/>
              </w:rPr>
              <w:t xml:space="preserve">SIT/FDD </w:t>
            </w:r>
            <w:r w:rsidRPr="00C80218">
              <w:rPr>
                <w:rFonts w:ascii="Verdana" w:hAnsi="Verdana"/>
              </w:rPr>
              <w:t>signed off</w:t>
            </w:r>
          </w:p>
        </w:tc>
        <w:tc>
          <w:tcPr>
            <w:tcW w:w="1223" w:type="pct"/>
          </w:tcPr>
          <w:p w14:paraId="3D7456D5" w14:textId="44832EE7" w:rsidR="00684A4E" w:rsidRPr="001D13C1" w:rsidRDefault="00124E02" w:rsidP="00467722">
            <w:pPr>
              <w:spacing w:after="0"/>
            </w:pPr>
            <w:r>
              <w:rPr>
                <w:rFonts w:eastAsiaTheme="minorEastAsia"/>
                <w:lang w:eastAsia="zh-TW"/>
              </w:rPr>
              <w:t>TDB</w:t>
            </w:r>
          </w:p>
        </w:tc>
      </w:tr>
      <w:tr w:rsidR="00684A4E" w:rsidRPr="001D13C1" w14:paraId="1E3196CE" w14:textId="77777777" w:rsidTr="000252C1">
        <w:tc>
          <w:tcPr>
            <w:tcW w:w="327" w:type="pct"/>
            <w:shd w:val="clear" w:color="auto" w:fill="E0E0E0"/>
          </w:tcPr>
          <w:p w14:paraId="523977AF" w14:textId="77777777" w:rsidR="00684A4E" w:rsidRPr="001D13C1" w:rsidRDefault="00684A4E" w:rsidP="002B1E88">
            <w:pPr>
              <w:spacing w:after="0"/>
            </w:pPr>
            <w:r w:rsidRPr="001D13C1">
              <w:t>4</w:t>
            </w:r>
          </w:p>
        </w:tc>
        <w:tc>
          <w:tcPr>
            <w:tcW w:w="3450" w:type="pct"/>
          </w:tcPr>
          <w:p w14:paraId="01B14B32" w14:textId="70562942" w:rsidR="00684A4E" w:rsidRPr="001D13C1" w:rsidRDefault="000252C1" w:rsidP="002B1E88">
            <w:pPr>
              <w:spacing w:after="0"/>
            </w:pPr>
            <w:r w:rsidRPr="001D13C1">
              <w:t>UAT signed off</w:t>
            </w:r>
          </w:p>
        </w:tc>
        <w:tc>
          <w:tcPr>
            <w:tcW w:w="1223" w:type="pct"/>
          </w:tcPr>
          <w:p w14:paraId="099E6FBF" w14:textId="11A86AEA" w:rsidR="00684A4E" w:rsidRPr="001D13C1" w:rsidRDefault="00124E02" w:rsidP="00B347DD">
            <w:pPr>
              <w:spacing w:after="0"/>
            </w:pPr>
            <w:r>
              <w:rPr>
                <w:rFonts w:eastAsiaTheme="minorEastAsia"/>
                <w:lang w:eastAsia="zh-TW"/>
              </w:rPr>
              <w:t>TDB</w:t>
            </w:r>
          </w:p>
        </w:tc>
      </w:tr>
      <w:tr w:rsidR="00684A4E" w:rsidRPr="001D13C1" w14:paraId="191B424D" w14:textId="77777777" w:rsidTr="000252C1">
        <w:tc>
          <w:tcPr>
            <w:tcW w:w="327" w:type="pct"/>
            <w:shd w:val="clear" w:color="auto" w:fill="E0E0E0"/>
          </w:tcPr>
          <w:p w14:paraId="61A730BD" w14:textId="7B4649E7" w:rsidR="00684A4E" w:rsidRPr="001D13C1" w:rsidRDefault="0027360E" w:rsidP="002B1E88">
            <w:pPr>
              <w:spacing w:after="0"/>
            </w:pPr>
            <w:r>
              <w:t>5</w:t>
            </w:r>
          </w:p>
        </w:tc>
        <w:tc>
          <w:tcPr>
            <w:tcW w:w="3450" w:type="pct"/>
          </w:tcPr>
          <w:p w14:paraId="6605A2B7" w14:textId="62479B7B" w:rsidR="00684A4E" w:rsidRPr="001D13C1" w:rsidRDefault="00684A4E" w:rsidP="00B347DD">
            <w:pPr>
              <w:spacing w:after="0"/>
            </w:pPr>
            <w:r w:rsidRPr="001D13C1">
              <w:t>W</w:t>
            </w:r>
            <w:r w:rsidR="00B347DD">
              <w:t>ES</w:t>
            </w:r>
            <w:r w:rsidRPr="001D13C1">
              <w:t xml:space="preserve"> go-live</w:t>
            </w:r>
          </w:p>
        </w:tc>
        <w:tc>
          <w:tcPr>
            <w:tcW w:w="1223" w:type="pct"/>
          </w:tcPr>
          <w:p w14:paraId="01404171" w14:textId="0FCE8B83" w:rsidR="00684A4E" w:rsidRPr="001D13C1" w:rsidRDefault="00124E02" w:rsidP="00467722">
            <w:pPr>
              <w:spacing w:after="0"/>
            </w:pPr>
            <w:r>
              <w:rPr>
                <w:rFonts w:eastAsiaTheme="minorEastAsia"/>
                <w:lang w:eastAsia="zh-TW"/>
              </w:rPr>
              <w:t>TDB</w:t>
            </w:r>
          </w:p>
        </w:tc>
      </w:tr>
      <w:tr w:rsidR="00684A4E" w:rsidRPr="001D13C1" w14:paraId="06F8ABDA" w14:textId="77777777" w:rsidTr="000252C1">
        <w:tc>
          <w:tcPr>
            <w:tcW w:w="327" w:type="pct"/>
            <w:shd w:val="clear" w:color="auto" w:fill="E0E0E0"/>
          </w:tcPr>
          <w:p w14:paraId="45CB4AEE" w14:textId="60C65310" w:rsidR="00684A4E" w:rsidRPr="001D13C1" w:rsidRDefault="0027360E" w:rsidP="002B1E88">
            <w:pPr>
              <w:spacing w:after="0"/>
            </w:pPr>
            <w:r>
              <w:t>6</w:t>
            </w:r>
          </w:p>
        </w:tc>
        <w:tc>
          <w:tcPr>
            <w:tcW w:w="3450" w:type="pct"/>
          </w:tcPr>
          <w:p w14:paraId="23067254" w14:textId="77777777" w:rsidR="00684A4E" w:rsidRPr="001D13C1" w:rsidRDefault="00684A4E" w:rsidP="002B1E88">
            <w:pPr>
              <w:spacing w:after="0"/>
            </w:pPr>
            <w:r w:rsidRPr="001D13C1">
              <w:t>Hyper Care</w:t>
            </w:r>
          </w:p>
        </w:tc>
        <w:tc>
          <w:tcPr>
            <w:tcW w:w="1223" w:type="pct"/>
          </w:tcPr>
          <w:p w14:paraId="495CC4DA" w14:textId="220E22BB" w:rsidR="00684A4E" w:rsidRPr="001D13C1" w:rsidRDefault="00124E02" w:rsidP="00B347DD">
            <w:pPr>
              <w:spacing w:after="0"/>
            </w:pPr>
            <w:r>
              <w:rPr>
                <w:rFonts w:eastAsiaTheme="minorEastAsia"/>
                <w:lang w:eastAsia="zh-TW"/>
              </w:rPr>
              <w:t>TDB</w:t>
            </w:r>
          </w:p>
        </w:tc>
      </w:tr>
    </w:tbl>
    <w:p w14:paraId="7ABDD122" w14:textId="05124064" w:rsidR="008B56A2" w:rsidRPr="001D13C1" w:rsidRDefault="008B56A2" w:rsidP="00C11B5C"/>
    <w:p w14:paraId="1F3023BC" w14:textId="0E30D00B" w:rsidR="007D005D" w:rsidRPr="00887839" w:rsidRDefault="00EB3E62" w:rsidP="00887839">
      <w:pPr>
        <w:pStyle w:val="Level1"/>
      </w:pPr>
      <w:r w:rsidRPr="001D13C1">
        <w:t>Main Project Risks</w:t>
      </w:r>
    </w:p>
    <w:p w14:paraId="1C158FF9" w14:textId="77777777" w:rsidR="00147898" w:rsidRPr="001D13C1" w:rsidRDefault="00147898" w:rsidP="00147898">
      <w:pPr>
        <w:pStyle w:val="Level2"/>
        <w:rPr>
          <w:rFonts w:eastAsia="Times New Roman" w:cs="Arial"/>
          <w:lang w:eastAsia="en-US"/>
        </w:rPr>
      </w:pPr>
      <w:r w:rsidRPr="001D13C1">
        <w:rPr>
          <w:rFonts w:eastAsia="Times New Roman" w:cs="Arial"/>
          <w:lang w:eastAsia="en-US"/>
        </w:rPr>
        <w:t>Enter both “indirect” risks e.g. “knock-on” impacts to the rest of the business and on outsourcers/3rd parties, and “Direct” risks, e.g. that requires system downtime, cannibalises existing products, draws scarce resources from BAU etc. Consider the level of risk in terms of the following questions:</w:t>
      </w:r>
    </w:p>
    <w:p w14:paraId="02410E04" w14:textId="77777777" w:rsidR="00147898" w:rsidRPr="001D13C1" w:rsidRDefault="00147898" w:rsidP="00147898">
      <w:pPr>
        <w:pStyle w:val="Bullet1"/>
        <w:numPr>
          <w:ilvl w:val="0"/>
          <w:numId w:val="7"/>
        </w:numPr>
        <w:ind w:left="1491" w:hanging="357"/>
        <w:rPr>
          <w:kern w:val="32"/>
        </w:rPr>
      </w:pPr>
      <w:r w:rsidRPr="001D13C1">
        <w:t>Is the Pursuit a new client or industry?</w:t>
      </w:r>
    </w:p>
    <w:p w14:paraId="14C358AB" w14:textId="77777777" w:rsidR="00147898" w:rsidRPr="001D13C1" w:rsidRDefault="00147898" w:rsidP="00147898">
      <w:pPr>
        <w:pStyle w:val="Bullet1"/>
        <w:numPr>
          <w:ilvl w:val="0"/>
          <w:numId w:val="0"/>
        </w:numPr>
        <w:ind w:left="1491"/>
        <w:rPr>
          <w:color w:val="000000"/>
          <w:kern w:val="32"/>
        </w:rPr>
      </w:pPr>
    </w:p>
    <w:p w14:paraId="252D47DB" w14:textId="77777777" w:rsidR="00147898" w:rsidRPr="001D13C1" w:rsidRDefault="00147898" w:rsidP="00147898">
      <w:pPr>
        <w:pStyle w:val="Bullet1"/>
        <w:numPr>
          <w:ilvl w:val="0"/>
          <w:numId w:val="7"/>
        </w:numPr>
        <w:ind w:left="1491" w:hanging="357"/>
        <w:rPr>
          <w:kern w:val="32"/>
        </w:rPr>
      </w:pPr>
      <w:r w:rsidRPr="001D13C1">
        <w:t>Is this the first IT use of the Solution Set?</w:t>
      </w:r>
    </w:p>
    <w:p w14:paraId="552A5BB9" w14:textId="77777777" w:rsidR="00147898" w:rsidRPr="001D13C1" w:rsidRDefault="00147898" w:rsidP="00147898">
      <w:pPr>
        <w:pStyle w:val="Bullet1"/>
        <w:numPr>
          <w:ilvl w:val="0"/>
          <w:numId w:val="0"/>
        </w:numPr>
        <w:ind w:left="1491"/>
        <w:rPr>
          <w:color w:val="000000"/>
          <w:kern w:val="32"/>
        </w:rPr>
      </w:pPr>
    </w:p>
    <w:p w14:paraId="550DA6C4" w14:textId="77777777" w:rsidR="00147898" w:rsidRPr="001D13C1" w:rsidRDefault="00147898" w:rsidP="00147898">
      <w:pPr>
        <w:pStyle w:val="Bullet1"/>
        <w:numPr>
          <w:ilvl w:val="0"/>
          <w:numId w:val="7"/>
        </w:numPr>
        <w:ind w:left="1491" w:hanging="357"/>
        <w:rPr>
          <w:kern w:val="32"/>
        </w:rPr>
      </w:pPr>
      <w:r w:rsidRPr="001D13C1">
        <w:t>Is there a lack of Executive Sponsorship?</w:t>
      </w:r>
    </w:p>
    <w:p w14:paraId="07C38FE3" w14:textId="77777777" w:rsidR="00147898" w:rsidRPr="001D13C1" w:rsidRDefault="00147898" w:rsidP="00147898">
      <w:pPr>
        <w:pStyle w:val="Bullet1"/>
        <w:numPr>
          <w:ilvl w:val="0"/>
          <w:numId w:val="0"/>
        </w:numPr>
        <w:ind w:left="1491"/>
        <w:rPr>
          <w:color w:val="000000"/>
          <w:kern w:val="32"/>
        </w:rPr>
      </w:pPr>
    </w:p>
    <w:p w14:paraId="7473B368" w14:textId="77777777" w:rsidR="00147898" w:rsidRPr="001D13C1" w:rsidRDefault="00147898" w:rsidP="00147898">
      <w:pPr>
        <w:pStyle w:val="Bullet1"/>
        <w:numPr>
          <w:ilvl w:val="0"/>
          <w:numId w:val="7"/>
        </w:numPr>
        <w:ind w:left="1491" w:hanging="357"/>
        <w:rPr>
          <w:kern w:val="32"/>
        </w:rPr>
      </w:pPr>
      <w:r w:rsidRPr="001D13C1">
        <w:t>Do first year support costs exceed 40% or Project Cost?</w:t>
      </w:r>
    </w:p>
    <w:p w14:paraId="15B6829D" w14:textId="77777777" w:rsidR="00147898" w:rsidRPr="001D13C1" w:rsidRDefault="00147898" w:rsidP="00147898">
      <w:pPr>
        <w:pStyle w:val="Bullet1"/>
        <w:numPr>
          <w:ilvl w:val="0"/>
          <w:numId w:val="0"/>
        </w:numPr>
        <w:ind w:left="1491"/>
        <w:rPr>
          <w:rFonts w:eastAsia="新細明體"/>
          <w:color w:val="000000"/>
          <w:kern w:val="32"/>
          <w:lang w:eastAsia="zh-TW"/>
        </w:rPr>
      </w:pPr>
    </w:p>
    <w:p w14:paraId="15BD6ED2" w14:textId="77777777" w:rsidR="00147898" w:rsidRPr="001D13C1" w:rsidRDefault="00147898" w:rsidP="00147898">
      <w:pPr>
        <w:pStyle w:val="Bullet1"/>
        <w:numPr>
          <w:ilvl w:val="0"/>
          <w:numId w:val="7"/>
        </w:numPr>
        <w:ind w:left="1491" w:hanging="357"/>
        <w:rPr>
          <w:kern w:val="32"/>
        </w:rPr>
      </w:pPr>
      <w:r w:rsidRPr="001D13C1">
        <w:t>Has adequate Pursuit information been supplied?</w:t>
      </w:r>
    </w:p>
    <w:p w14:paraId="54E24E85" w14:textId="42456112" w:rsidR="008B56A2" w:rsidRPr="00147898" w:rsidRDefault="008B56A2" w:rsidP="004C1CB5">
      <w:pPr>
        <w:pStyle w:val="space"/>
        <w:rPr>
          <w:lang w:val="en-G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2070"/>
        <w:gridCol w:w="2336"/>
        <w:gridCol w:w="2336"/>
        <w:gridCol w:w="3311"/>
      </w:tblGrid>
      <w:tr w:rsidR="00147898" w:rsidRPr="001D13C1" w14:paraId="3DC6540E" w14:textId="77777777" w:rsidTr="0052069C">
        <w:tc>
          <w:tcPr>
            <w:tcW w:w="1029" w:type="pct"/>
            <w:shd w:val="clear" w:color="auto" w:fill="E0E0E0"/>
          </w:tcPr>
          <w:p w14:paraId="6510D87C" w14:textId="77777777" w:rsidR="00147898" w:rsidRPr="001D13C1" w:rsidRDefault="00147898" w:rsidP="0052069C">
            <w:pPr>
              <w:pStyle w:val="a7"/>
              <w:spacing w:after="0"/>
            </w:pPr>
            <w:r w:rsidRPr="001D13C1">
              <w:t>Risk Description</w:t>
            </w:r>
          </w:p>
        </w:tc>
        <w:tc>
          <w:tcPr>
            <w:tcW w:w="1162" w:type="pct"/>
            <w:shd w:val="clear" w:color="auto" w:fill="E0E0E0"/>
          </w:tcPr>
          <w:p w14:paraId="524DFBCA" w14:textId="77777777" w:rsidR="00147898" w:rsidRPr="001D13C1" w:rsidRDefault="00147898" w:rsidP="0052069C">
            <w:pPr>
              <w:pStyle w:val="a7"/>
              <w:spacing w:after="0"/>
            </w:pPr>
            <w:r w:rsidRPr="001D13C1">
              <w:t>Probability</w:t>
            </w:r>
          </w:p>
          <w:p w14:paraId="14C1600F" w14:textId="77777777" w:rsidR="00147898" w:rsidRPr="001D13C1" w:rsidRDefault="00147898" w:rsidP="0052069C">
            <w:pPr>
              <w:pStyle w:val="a7"/>
              <w:spacing w:after="0"/>
            </w:pPr>
            <w:r w:rsidRPr="001D13C1">
              <w:t>High/Medium/ Low</w:t>
            </w:r>
          </w:p>
        </w:tc>
        <w:tc>
          <w:tcPr>
            <w:tcW w:w="1162" w:type="pct"/>
            <w:shd w:val="clear" w:color="auto" w:fill="E0E0E0"/>
          </w:tcPr>
          <w:p w14:paraId="598ED399" w14:textId="77777777" w:rsidR="00147898" w:rsidRPr="001D13C1" w:rsidRDefault="00147898" w:rsidP="0052069C">
            <w:pPr>
              <w:pStyle w:val="a7"/>
              <w:spacing w:after="0"/>
            </w:pPr>
            <w:r w:rsidRPr="001D13C1">
              <w:t>Impact</w:t>
            </w:r>
          </w:p>
          <w:p w14:paraId="57587E9B" w14:textId="77777777" w:rsidR="00147898" w:rsidRPr="001D13C1" w:rsidRDefault="00147898" w:rsidP="0052069C">
            <w:pPr>
              <w:pStyle w:val="a7"/>
              <w:spacing w:after="0"/>
            </w:pPr>
            <w:r w:rsidRPr="001D13C1">
              <w:t>High/Medium/ Low</w:t>
            </w:r>
          </w:p>
        </w:tc>
        <w:tc>
          <w:tcPr>
            <w:tcW w:w="1648" w:type="pct"/>
            <w:shd w:val="clear" w:color="auto" w:fill="E0E0E0"/>
          </w:tcPr>
          <w:p w14:paraId="78FDDAF8" w14:textId="77777777" w:rsidR="00147898" w:rsidRPr="001D13C1" w:rsidRDefault="00147898" w:rsidP="0052069C">
            <w:pPr>
              <w:pStyle w:val="a7"/>
              <w:spacing w:after="0"/>
            </w:pPr>
            <w:r w:rsidRPr="001D13C1">
              <w:t>Management Action</w:t>
            </w:r>
          </w:p>
        </w:tc>
      </w:tr>
      <w:tr w:rsidR="00147898" w:rsidRPr="001D13C1" w14:paraId="2C1F4F07" w14:textId="77777777" w:rsidTr="0052069C">
        <w:tc>
          <w:tcPr>
            <w:tcW w:w="1029" w:type="pct"/>
          </w:tcPr>
          <w:p w14:paraId="7C936F94"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 xml:space="preserve">User </w:t>
            </w:r>
            <w:r>
              <w:rPr>
                <w:rFonts w:asciiTheme="minorHAnsi" w:eastAsiaTheme="minorEastAsia" w:hAnsiTheme="minorHAnsi" w:cstheme="minorHAnsi"/>
                <w:lang w:eastAsia="zh-TW"/>
              </w:rPr>
              <w:t>test</w:t>
            </w:r>
          </w:p>
        </w:tc>
        <w:tc>
          <w:tcPr>
            <w:tcW w:w="1162" w:type="pct"/>
          </w:tcPr>
          <w:p w14:paraId="3F2C8072"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Low</w:t>
            </w:r>
          </w:p>
        </w:tc>
        <w:tc>
          <w:tcPr>
            <w:tcW w:w="1162" w:type="pct"/>
          </w:tcPr>
          <w:p w14:paraId="29485CAC" w14:textId="77777777" w:rsidR="00147898" w:rsidRPr="001D13C1" w:rsidRDefault="00147898" w:rsidP="0052069C">
            <w:pPr>
              <w:pStyle w:val="a7"/>
              <w:spacing w:after="0"/>
            </w:pPr>
            <w:r w:rsidRPr="00BD3B7E">
              <w:rPr>
                <w:rFonts w:asciiTheme="minorHAnsi" w:eastAsiaTheme="minorEastAsia" w:hAnsiTheme="minorHAnsi" w:cstheme="minorHAnsi"/>
                <w:lang w:eastAsia="zh-TW"/>
              </w:rPr>
              <w:t>Low</w:t>
            </w:r>
          </w:p>
        </w:tc>
        <w:tc>
          <w:tcPr>
            <w:tcW w:w="1648" w:type="pct"/>
          </w:tcPr>
          <w:p w14:paraId="5818025B" w14:textId="77777777" w:rsidR="00147898" w:rsidRPr="001D13C1" w:rsidRDefault="00147898" w:rsidP="0052069C">
            <w:pPr>
              <w:pStyle w:val="a7"/>
              <w:spacing w:after="0"/>
            </w:pPr>
            <w:r w:rsidRPr="00314CF7">
              <w:rPr>
                <w:rFonts w:ascii="微軟正黑體" w:eastAsia="微軟正黑體" w:hAnsi="微軟正黑體"/>
              </w:rPr>
              <w:t>Test issue</w:t>
            </w:r>
          </w:p>
        </w:tc>
      </w:tr>
      <w:tr w:rsidR="00147898" w:rsidRPr="001D13C1" w14:paraId="6986D7CE" w14:textId="77777777" w:rsidTr="0052069C">
        <w:tc>
          <w:tcPr>
            <w:tcW w:w="1029" w:type="pct"/>
          </w:tcPr>
          <w:p w14:paraId="48277D95" w14:textId="77777777" w:rsidR="00147898" w:rsidRPr="001D13C1" w:rsidRDefault="00147898" w:rsidP="0052069C">
            <w:pPr>
              <w:pStyle w:val="a7"/>
              <w:spacing w:after="0"/>
            </w:pPr>
          </w:p>
        </w:tc>
        <w:tc>
          <w:tcPr>
            <w:tcW w:w="1162" w:type="pct"/>
          </w:tcPr>
          <w:p w14:paraId="2E09A641" w14:textId="77777777" w:rsidR="00147898" w:rsidRPr="001D13C1" w:rsidRDefault="00147898" w:rsidP="0052069C">
            <w:pPr>
              <w:pStyle w:val="a7"/>
              <w:spacing w:after="0"/>
            </w:pPr>
          </w:p>
        </w:tc>
        <w:tc>
          <w:tcPr>
            <w:tcW w:w="1162" w:type="pct"/>
          </w:tcPr>
          <w:p w14:paraId="433BDF62" w14:textId="77777777" w:rsidR="00147898" w:rsidRPr="001D13C1" w:rsidRDefault="00147898" w:rsidP="0052069C">
            <w:pPr>
              <w:pStyle w:val="a7"/>
              <w:spacing w:after="0"/>
            </w:pPr>
          </w:p>
        </w:tc>
        <w:tc>
          <w:tcPr>
            <w:tcW w:w="1648" w:type="pct"/>
          </w:tcPr>
          <w:p w14:paraId="6AF58F49" w14:textId="77777777" w:rsidR="00147898" w:rsidRPr="001D13C1" w:rsidRDefault="00147898" w:rsidP="0052069C">
            <w:pPr>
              <w:pStyle w:val="a7"/>
              <w:spacing w:after="0"/>
            </w:pPr>
          </w:p>
        </w:tc>
      </w:tr>
      <w:tr w:rsidR="00147898" w:rsidRPr="001D13C1" w14:paraId="443FE8EE" w14:textId="77777777" w:rsidTr="0052069C">
        <w:tc>
          <w:tcPr>
            <w:tcW w:w="1029" w:type="pct"/>
          </w:tcPr>
          <w:p w14:paraId="7511F670" w14:textId="77777777" w:rsidR="00147898" w:rsidRPr="001D13C1" w:rsidRDefault="00147898" w:rsidP="0052069C">
            <w:pPr>
              <w:pStyle w:val="a7"/>
              <w:spacing w:after="0"/>
            </w:pPr>
          </w:p>
        </w:tc>
        <w:tc>
          <w:tcPr>
            <w:tcW w:w="1162" w:type="pct"/>
          </w:tcPr>
          <w:p w14:paraId="4D282983" w14:textId="77777777" w:rsidR="00147898" w:rsidRPr="001D13C1" w:rsidRDefault="00147898" w:rsidP="0052069C">
            <w:pPr>
              <w:pStyle w:val="a7"/>
              <w:spacing w:after="0"/>
            </w:pPr>
          </w:p>
        </w:tc>
        <w:tc>
          <w:tcPr>
            <w:tcW w:w="1162" w:type="pct"/>
          </w:tcPr>
          <w:p w14:paraId="18CD6620" w14:textId="77777777" w:rsidR="00147898" w:rsidRPr="001D13C1" w:rsidRDefault="00147898" w:rsidP="0052069C">
            <w:pPr>
              <w:pStyle w:val="a7"/>
              <w:spacing w:after="0"/>
            </w:pPr>
          </w:p>
        </w:tc>
        <w:tc>
          <w:tcPr>
            <w:tcW w:w="1648" w:type="pct"/>
          </w:tcPr>
          <w:p w14:paraId="1AD3A3CE" w14:textId="77777777" w:rsidR="00147898" w:rsidRPr="001D13C1" w:rsidRDefault="00147898" w:rsidP="0052069C">
            <w:pPr>
              <w:pStyle w:val="a7"/>
              <w:spacing w:after="0"/>
            </w:pPr>
          </w:p>
        </w:tc>
      </w:tr>
    </w:tbl>
    <w:p w14:paraId="7AA9D7C3" w14:textId="77777777" w:rsidR="00147898" w:rsidRPr="001D13C1" w:rsidRDefault="00147898" w:rsidP="004C1CB5">
      <w:pPr>
        <w:pStyle w:val="space"/>
      </w:pPr>
    </w:p>
    <w:p w14:paraId="3A92EF86" w14:textId="595A2E50" w:rsidR="004C1CB5" w:rsidRDefault="004C1CB5" w:rsidP="00C11B5C">
      <w:pPr>
        <w:pStyle w:val="Level1"/>
      </w:pPr>
      <w:r w:rsidRPr="001D13C1">
        <w:t>Service Level Agreements</w:t>
      </w:r>
    </w:p>
    <w:p w14:paraId="1A905896" w14:textId="77777777" w:rsidR="00147898" w:rsidRPr="001D13C1" w:rsidRDefault="00147898" w:rsidP="00147898">
      <w:pPr>
        <w:pStyle w:val="a0"/>
      </w:pPr>
      <w:r w:rsidRPr="001D13C1">
        <w:t>Please document the key SLA’s as per the enclosed document.</w:t>
      </w:r>
    </w:p>
    <w:p w14:paraId="3E26467B" w14:textId="2EA33D46" w:rsidR="00147898" w:rsidRPr="001D13C1" w:rsidRDefault="00147898" w:rsidP="00147898">
      <w:r>
        <w:rPr>
          <w:color w:val="000000"/>
        </w:rPr>
        <w:object w:dxaOrig="1541" w:dyaOrig="998" w14:anchorId="3D0F99E9">
          <v:shape id="_x0000_i1026" type="#_x0000_t75" style="width:77.3pt;height:50.25pt" o:ole="">
            <v:imagedata r:id="rId19" o:title=""/>
          </v:shape>
          <o:OLEObject Type="Embed" ProgID="Excel.Sheet.12" ShapeID="_x0000_i1026" DrawAspect="Icon" ObjectID="_1759581966" r:id="rId20"/>
        </w:object>
      </w:r>
    </w:p>
    <w:p w14:paraId="2A9B4BF5" w14:textId="77777777" w:rsidR="00F67D79" w:rsidRPr="001D13C1" w:rsidRDefault="00F67D79" w:rsidP="00F67D79">
      <w:pPr>
        <w:pStyle w:val="Level1"/>
      </w:pPr>
      <w:r w:rsidRPr="001D13C1">
        <w:lastRenderedPageBreak/>
        <w:t>Approach</w:t>
      </w:r>
    </w:p>
    <w:p w14:paraId="22BDC355" w14:textId="10B52D08" w:rsidR="00F67D79" w:rsidRPr="001D13C1" w:rsidRDefault="00F67D79" w:rsidP="00F67D79">
      <w:r w:rsidRPr="001D13C1">
        <w:t xml:space="preserve">Project Management is a key strategic enabler for the Logistics group that supports the effective delivery of customer solutions. The capability to successfully lead, manage and deliver projects, or new customer solutions, on time, on budget, and to required specifications is core to our business approach. The global project management process is employed by our skilled and experienced project management professionals to ensure the effective leadership and management of change. </w:t>
      </w:r>
    </w:p>
    <w:p w14:paraId="64FB58BC" w14:textId="3A42CFE5" w:rsidR="00F67D79" w:rsidRPr="001D13C1" w:rsidRDefault="001F51E4" w:rsidP="00F67D79">
      <w:r>
        <w:t xml:space="preserve">eslite </w:t>
      </w:r>
      <w:r w:rsidRPr="001D13C1">
        <w:t>project management</w:t>
      </w:r>
      <w:r w:rsidR="00F67D79" w:rsidRPr="001D13C1">
        <w:t xml:space="preserve"> is a 5-phased project management methodology designed to meet the needs of all project management stakeholders regardless of project size or complexity. Aligned with the principles of the Proj</w:t>
      </w:r>
      <w:r>
        <w:t>ect Management Institute (PMI)</w:t>
      </w:r>
      <w:r w:rsidR="00F67D79" w:rsidRPr="001D13C1">
        <w:t xml:space="preserve">, </w:t>
      </w:r>
      <w:r>
        <w:t xml:space="preserve">eslite </w:t>
      </w:r>
      <w:r w:rsidRPr="001D13C1">
        <w:t>project management</w:t>
      </w:r>
      <w:r w:rsidR="00F67D79" w:rsidRPr="001D13C1">
        <w:t xml:space="preserve"> provides a standard of project management methodology for </w:t>
      </w:r>
      <w:r>
        <w:t>eslite</w:t>
      </w:r>
      <w:r w:rsidR="00F67D79" w:rsidRPr="001D13C1">
        <w:t xml:space="preserve"> while ensuring adaptability to meet cultural needs. </w:t>
      </w:r>
    </w:p>
    <w:p w14:paraId="198821BB" w14:textId="0B8FB412" w:rsidR="00613E38" w:rsidRPr="001D13C1" w:rsidRDefault="00F67D79" w:rsidP="00F67D79">
      <w:r w:rsidRPr="001D13C1">
        <w:t xml:space="preserve">The acronym, </w:t>
      </w:r>
      <w:r w:rsidR="001F51E4">
        <w:t xml:space="preserve">eslite </w:t>
      </w:r>
      <w:r w:rsidR="001F51E4" w:rsidRPr="001D13C1">
        <w:t xml:space="preserve">project management </w:t>
      </w:r>
      <w:r w:rsidRPr="001D13C1">
        <w:t xml:space="preserve">®, signifies the 5 phases of a </w:t>
      </w:r>
      <w:r w:rsidR="001F51E4">
        <w:t>eslite</w:t>
      </w:r>
      <w:r w:rsidRPr="001D13C1">
        <w:t xml:space="preserve"> project:</w:t>
      </w:r>
      <w:r w:rsidR="00F2658B" w:rsidRPr="001D13C1">
        <w:t xml:space="preserve"> </w:t>
      </w:r>
      <w:r w:rsidRPr="001D13C1">
        <w:t>Define Plan, Implement, Control and Transition.</w:t>
      </w:r>
      <w:r w:rsidR="00F2658B" w:rsidRPr="001D13C1">
        <w:t xml:space="preserve"> </w:t>
      </w:r>
      <w:r w:rsidRPr="001D13C1">
        <w:t>As a project progresses through these five phases, governance is in place to ensure a continual quality, time and budget check.</w:t>
      </w:r>
    </w:p>
    <w:p w14:paraId="1682B8F6" w14:textId="77777777" w:rsidR="00035213" w:rsidRPr="001D13C1" w:rsidRDefault="00035213" w:rsidP="00035213">
      <w:pPr>
        <w:pStyle w:val="space"/>
      </w:pPr>
    </w:p>
    <w:p w14:paraId="6FE0B3CB" w14:textId="5D7DF56B" w:rsidR="00EB495B" w:rsidRPr="00BD5E11" w:rsidRDefault="00F67D79" w:rsidP="00EB495B">
      <w:pPr>
        <w:pStyle w:val="Level1"/>
      </w:pPr>
      <w:r w:rsidRPr="001D13C1">
        <w:t>Pursuit Controls</w:t>
      </w:r>
    </w:p>
    <w:p w14:paraId="3452144A" w14:textId="77777777" w:rsidR="00147898" w:rsidRPr="001D13C1" w:rsidRDefault="00147898" w:rsidP="00147898">
      <w:pPr>
        <w:pStyle w:val="Level2"/>
      </w:pPr>
      <w:r w:rsidRPr="001D13C1">
        <w:t>Approvals Process</w:t>
      </w:r>
    </w:p>
    <w:p w14:paraId="4BE132A0" w14:textId="77777777" w:rsidR="00147898" w:rsidRPr="001D13C1" w:rsidRDefault="00147898" w:rsidP="00147898">
      <w:pPr>
        <w:pStyle w:val="BodyTextIndent2"/>
        <w:rPr>
          <w:lang w:eastAsia="en-GB"/>
        </w:rPr>
      </w:pPr>
      <w:r w:rsidRPr="001D13C1">
        <w:rPr>
          <w:lang w:eastAsia="en-GB"/>
        </w:rPr>
        <w:t>Summarise the internal approval process to which this Pursuit will be subjected.</w:t>
      </w:r>
    </w:p>
    <w:p w14:paraId="195FF281" w14:textId="77777777" w:rsidR="00147898" w:rsidRPr="001D13C1" w:rsidRDefault="00147898" w:rsidP="00147898">
      <w:pPr>
        <w:pStyle w:val="BodyTextIndent2"/>
        <w:rPr>
          <w:color w:val="000000"/>
          <w:lang w:eastAsia="en-GB"/>
        </w:rPr>
      </w:pPr>
    </w:p>
    <w:p w14:paraId="10E6F231" w14:textId="77777777" w:rsidR="00147898" w:rsidRPr="001D13C1" w:rsidRDefault="00147898" w:rsidP="00147898">
      <w:pPr>
        <w:pStyle w:val="Level2"/>
      </w:pPr>
      <w:r w:rsidRPr="001D13C1">
        <w:t>Tolerances and Exception Procedure</w:t>
      </w:r>
    </w:p>
    <w:p w14:paraId="06E6058A" w14:textId="77777777" w:rsidR="00147898" w:rsidRPr="001D13C1" w:rsidRDefault="00147898" w:rsidP="00147898">
      <w:pPr>
        <w:pStyle w:val="BodyTextIndent2"/>
        <w:rPr>
          <w:lang w:eastAsia="en-GB"/>
        </w:rPr>
      </w:pPr>
      <w:r w:rsidRPr="001D13C1">
        <w:rPr>
          <w:lang w:eastAsia="en-GB"/>
        </w:rPr>
        <w:t xml:space="preserve">What tolerances are permissible above and below the estimated time and cost without escalating the deviation to the next level of management for approval? </w:t>
      </w:r>
    </w:p>
    <w:p w14:paraId="416F3A67" w14:textId="77777777" w:rsidR="00147898" w:rsidRPr="001D13C1" w:rsidRDefault="00147898" w:rsidP="00147898">
      <w:pPr>
        <w:pStyle w:val="BodyTextIndent2"/>
        <w:rPr>
          <w:color w:val="000000"/>
          <w:lang w:eastAsia="en-GB"/>
        </w:rPr>
      </w:pPr>
    </w:p>
    <w:p w14:paraId="63204EE4" w14:textId="77777777" w:rsidR="00147898" w:rsidRPr="001D13C1" w:rsidRDefault="00147898" w:rsidP="00147898">
      <w:pPr>
        <w:pStyle w:val="Level2"/>
      </w:pPr>
      <w:r w:rsidRPr="001D13C1">
        <w:t>Change Management Procedures</w:t>
      </w:r>
    </w:p>
    <w:p w14:paraId="697F79FC" w14:textId="77777777" w:rsidR="00147898" w:rsidRPr="001D13C1" w:rsidRDefault="00147898" w:rsidP="00147898">
      <w:pPr>
        <w:pStyle w:val="BodyTextIndent2"/>
        <w:rPr>
          <w:lang w:eastAsia="en-GB"/>
        </w:rPr>
      </w:pPr>
      <w:r w:rsidRPr="001D13C1">
        <w:rPr>
          <w:lang w:eastAsia="en-GB"/>
        </w:rPr>
        <w:t xml:space="preserve">What process will be followed, and what documentation will be used to manage any changes outside of the above tolerances? </w:t>
      </w:r>
    </w:p>
    <w:p w14:paraId="5A77ADBC" w14:textId="77777777" w:rsidR="00147898" w:rsidRPr="001D13C1" w:rsidRDefault="00147898" w:rsidP="00147898">
      <w:pPr>
        <w:pStyle w:val="BodyTextIndent2"/>
        <w:rPr>
          <w:rFonts w:cs="Arial"/>
          <w:color w:val="000000"/>
          <w:lang w:eastAsia="en-GB"/>
        </w:rPr>
      </w:pPr>
    </w:p>
    <w:p w14:paraId="3C50E26F" w14:textId="77777777" w:rsidR="00147898" w:rsidRPr="001D13C1" w:rsidRDefault="00147898" w:rsidP="00147898">
      <w:pPr>
        <w:pStyle w:val="Level2"/>
      </w:pPr>
      <w:r w:rsidRPr="001D13C1">
        <w:t>Sign-Off Procedures</w:t>
      </w:r>
    </w:p>
    <w:p w14:paraId="060B8DB3" w14:textId="77777777" w:rsidR="00147898" w:rsidRPr="001D13C1" w:rsidRDefault="00147898" w:rsidP="00147898">
      <w:pPr>
        <w:pStyle w:val="BodyTextIndent2"/>
        <w:rPr>
          <w:lang w:eastAsia="en-GB"/>
        </w:rPr>
      </w:pPr>
      <w:r w:rsidRPr="001D13C1">
        <w:rPr>
          <w:lang w:eastAsia="en-GB"/>
        </w:rPr>
        <w:t xml:space="preserve">Detail below what documents will need to be signed off during this Pursuit, and the individuals who will be signing them off. </w:t>
      </w:r>
    </w:p>
    <w:p w14:paraId="0447C98C" w14:textId="77777777" w:rsidR="00147898" w:rsidRPr="001D13C1" w:rsidRDefault="00147898" w:rsidP="00147898">
      <w:pPr>
        <w:ind w:left="1151"/>
        <w:rPr>
          <w:color w:val="000000"/>
          <w:lang w:eastAsia="en-GB"/>
        </w:rPr>
      </w:pPr>
    </w:p>
    <w:p w14:paraId="510BB834" w14:textId="77777777" w:rsidR="00147898" w:rsidRPr="001D13C1" w:rsidRDefault="00147898" w:rsidP="00147898">
      <w:pPr>
        <w:pStyle w:val="Level2"/>
      </w:pPr>
      <w:r w:rsidRPr="001D13C1">
        <w:t>Document Repository</w:t>
      </w:r>
    </w:p>
    <w:p w14:paraId="0F44D38F" w14:textId="23FFDBE1" w:rsidR="00BD5E11" w:rsidRPr="001D13C1" w:rsidRDefault="00147898" w:rsidP="00DC3878">
      <w:pPr>
        <w:pStyle w:val="BodyTextIndent2"/>
        <w:rPr>
          <w:lang w:eastAsia="en-GB"/>
        </w:rPr>
      </w:pPr>
      <w:r w:rsidRPr="001D13C1">
        <w:rPr>
          <w:lang w:eastAsia="en-GB"/>
        </w:rPr>
        <w:t xml:space="preserve">Where will the documents from this Pursuit be located? In most cases this should be </w:t>
      </w:r>
      <w:r>
        <w:rPr>
          <w:lang w:eastAsia="en-GB"/>
        </w:rPr>
        <w:t>Project folders</w:t>
      </w:r>
      <w:r w:rsidRPr="001D13C1">
        <w:rPr>
          <w:lang w:eastAsia="en-GB"/>
        </w:rPr>
        <w:t>. How will draft and signed-off documents be identified? What file structure will be used? Who will have access to this repository?</w:t>
      </w:r>
    </w:p>
    <w:p w14:paraId="32A67A75" w14:textId="77777777" w:rsidR="00214AEA" w:rsidRPr="001D13C1" w:rsidRDefault="00214AEA" w:rsidP="00214AEA">
      <w:pPr>
        <w:pStyle w:val="Level1"/>
      </w:pPr>
      <w:r w:rsidRPr="001D13C1">
        <w:t>Items Not Included</w:t>
      </w:r>
    </w:p>
    <w:p w14:paraId="33974FFD" w14:textId="1AFAC1D6" w:rsidR="00613E38" w:rsidRPr="00384395" w:rsidRDefault="00AF544F" w:rsidP="00384395">
      <w:pPr>
        <w:pStyle w:val="a0"/>
        <w:ind w:leftChars="100" w:left="210"/>
        <w:rPr>
          <w:color w:val="000000" w:themeColor="text1"/>
          <w:lang w:eastAsia="en-GB"/>
        </w:rPr>
      </w:pPr>
      <w:r w:rsidRPr="00BD5E11">
        <w:rPr>
          <w:color w:val="000000" w:themeColor="text1"/>
          <w:lang w:eastAsia="en-GB"/>
        </w:rPr>
        <w:t>N/A</w:t>
      </w:r>
    </w:p>
    <w:p w14:paraId="4EE4601F" w14:textId="77777777" w:rsidR="00F67D79" w:rsidRPr="001D13C1" w:rsidRDefault="00F67D79" w:rsidP="00F67D79">
      <w:pPr>
        <w:pStyle w:val="Partheader"/>
      </w:pPr>
      <w:r w:rsidRPr="001D13C1">
        <w:t>Part 2 – Financial Case</w:t>
      </w:r>
    </w:p>
    <w:p w14:paraId="01CC447A" w14:textId="3BF99B05" w:rsidR="003407A4" w:rsidRPr="00384395" w:rsidRDefault="00F67D79" w:rsidP="00384395">
      <w:pPr>
        <w:pStyle w:val="Level1"/>
        <w:rPr>
          <w:lang w:eastAsia="en-GB"/>
        </w:rPr>
      </w:pPr>
      <w:r w:rsidRPr="001D13C1">
        <w:rPr>
          <w:lang w:eastAsia="en-GB"/>
        </w:rPr>
        <w:t xml:space="preserve">IT Benefits </w:t>
      </w:r>
    </w:p>
    <w:p w14:paraId="1DF39B45" w14:textId="61CCF215" w:rsidR="00384395" w:rsidRPr="00384395" w:rsidRDefault="00384395" w:rsidP="00384395">
      <w:pPr>
        <w:pStyle w:val="a0"/>
        <w:ind w:leftChars="100" w:left="210"/>
        <w:rPr>
          <w:color w:val="000000" w:themeColor="text1"/>
          <w:lang w:eastAsia="en-GB"/>
        </w:rPr>
      </w:pPr>
      <w:r w:rsidRPr="00BD5E11">
        <w:rPr>
          <w:color w:val="000000" w:themeColor="text1"/>
          <w:lang w:eastAsia="en-GB"/>
        </w:rPr>
        <w:t>N/A</w:t>
      </w:r>
    </w:p>
    <w:p w14:paraId="633962BF" w14:textId="77777777" w:rsidR="00AF544F" w:rsidRDefault="00AF544F" w:rsidP="00AF544F">
      <w:pPr>
        <w:pStyle w:val="Level1"/>
        <w:rPr>
          <w:lang w:eastAsia="en-GB"/>
        </w:rPr>
      </w:pPr>
      <w:r>
        <w:rPr>
          <w:lang w:eastAsia="en-GB"/>
        </w:rPr>
        <w:t>IT Cost Summar</w:t>
      </w:r>
    </w:p>
    <w:p w14:paraId="729E37C0" w14:textId="77777777" w:rsidR="00DC3878" w:rsidRPr="001D13C1" w:rsidRDefault="00DC3878" w:rsidP="00DC3878">
      <w:pPr>
        <w:pStyle w:val="Level2"/>
        <w:rPr>
          <w:color w:val="A6A6A6"/>
          <w:lang w:eastAsia="en-GB"/>
        </w:rPr>
      </w:pPr>
      <w:r w:rsidRPr="001D13C1">
        <w:rPr>
          <w:color w:val="A6A6A6"/>
          <w:lang w:eastAsia="en-GB"/>
        </w:rPr>
        <w:t>IT Cost Overview</w:t>
      </w:r>
    </w:p>
    <w:p w14:paraId="70E3ADEB" w14:textId="77777777" w:rsidR="00DC3878" w:rsidRPr="00AF544F" w:rsidRDefault="00DC3878" w:rsidP="00DC3878">
      <w:pPr>
        <w:pStyle w:val="BodyTextBlack"/>
        <w:ind w:left="576"/>
        <w:rPr>
          <w:lang w:eastAsia="en-GB"/>
        </w:rPr>
      </w:pPr>
    </w:p>
    <w:tbl>
      <w:tblPr>
        <w:tblW w:w="436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72" w:type="dxa"/>
          <w:right w:w="115" w:type="dxa"/>
        </w:tblCellMar>
        <w:tblLook w:val="04A0" w:firstRow="1" w:lastRow="0" w:firstColumn="1" w:lastColumn="0" w:noHBand="0" w:noVBand="1"/>
      </w:tblPr>
      <w:tblGrid>
        <w:gridCol w:w="554"/>
        <w:gridCol w:w="3528"/>
        <w:gridCol w:w="2345"/>
        <w:gridCol w:w="581"/>
        <w:gridCol w:w="1774"/>
      </w:tblGrid>
      <w:tr w:rsidR="00AF544F" w:rsidRPr="00314CF7" w14:paraId="7DB77F1B" w14:textId="77777777" w:rsidTr="00B56053">
        <w:trPr>
          <w:jc w:val="center"/>
        </w:trPr>
        <w:tc>
          <w:tcPr>
            <w:tcW w:w="315" w:type="pct"/>
            <w:shd w:val="clear" w:color="auto" w:fill="E0E0E0"/>
          </w:tcPr>
          <w:p w14:paraId="2B8E230A"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NO</w:t>
            </w:r>
          </w:p>
        </w:tc>
        <w:tc>
          <w:tcPr>
            <w:tcW w:w="2009" w:type="pct"/>
            <w:shd w:val="clear" w:color="auto" w:fill="E0E0E0"/>
          </w:tcPr>
          <w:p w14:paraId="06E2EE75"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Item</w:t>
            </w:r>
          </w:p>
        </w:tc>
        <w:tc>
          <w:tcPr>
            <w:tcW w:w="1335" w:type="pct"/>
            <w:shd w:val="clear" w:color="auto" w:fill="E0E0E0"/>
          </w:tcPr>
          <w:p w14:paraId="4AE2BE58"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Unit cost</w:t>
            </w:r>
          </w:p>
        </w:tc>
        <w:tc>
          <w:tcPr>
            <w:tcW w:w="331" w:type="pct"/>
            <w:shd w:val="clear" w:color="auto" w:fill="E0E0E0"/>
          </w:tcPr>
          <w:p w14:paraId="77AD0683"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Qty</w:t>
            </w:r>
          </w:p>
        </w:tc>
        <w:tc>
          <w:tcPr>
            <w:tcW w:w="1010" w:type="pct"/>
            <w:shd w:val="clear" w:color="auto" w:fill="E0E0E0"/>
          </w:tcPr>
          <w:p w14:paraId="43DFD9E8" w14:textId="77777777" w:rsidR="00AF544F" w:rsidRPr="00314CF7" w:rsidRDefault="00AF544F" w:rsidP="00A70F93">
            <w:pPr>
              <w:spacing w:after="0"/>
              <w:jc w:val="right"/>
              <w:rPr>
                <w:rFonts w:ascii="微軟正黑體" w:eastAsia="微軟正黑體" w:hAnsi="微軟正黑體"/>
              </w:rPr>
            </w:pPr>
            <w:r w:rsidRPr="00314CF7">
              <w:rPr>
                <w:rFonts w:ascii="微軟正黑體" w:eastAsia="微軟正黑體" w:hAnsi="微軟正黑體"/>
              </w:rPr>
              <w:t>Total</w:t>
            </w:r>
          </w:p>
        </w:tc>
      </w:tr>
      <w:tr w:rsidR="00AF544F" w:rsidRPr="00314CF7" w14:paraId="65FF01DE" w14:textId="77777777" w:rsidTr="00A70F93">
        <w:trPr>
          <w:jc w:val="center"/>
        </w:trPr>
        <w:tc>
          <w:tcPr>
            <w:tcW w:w="5000" w:type="pct"/>
            <w:gridSpan w:val="5"/>
            <w:shd w:val="clear" w:color="auto" w:fill="D9D9D9" w:themeFill="background1" w:themeFillShade="D9"/>
          </w:tcPr>
          <w:p w14:paraId="0394293F" w14:textId="77777777" w:rsidR="00AF544F" w:rsidRPr="00314CF7" w:rsidRDefault="00AF544F" w:rsidP="00A70F93">
            <w:pPr>
              <w:spacing w:after="0"/>
              <w:rPr>
                <w:rFonts w:ascii="微軟正黑體" w:eastAsia="微軟正黑體" w:hAnsi="微軟正黑體"/>
                <w:b/>
                <w:lang w:eastAsia="zh-TW"/>
              </w:rPr>
            </w:pPr>
            <w:r w:rsidRPr="00314CF7">
              <w:rPr>
                <w:rFonts w:ascii="微軟正黑體" w:eastAsia="微軟正黑體" w:hAnsi="微軟正黑體"/>
                <w:b/>
              </w:rPr>
              <w:t>Manpower</w:t>
            </w:r>
          </w:p>
        </w:tc>
      </w:tr>
      <w:tr w:rsidR="00B56053" w:rsidRPr="00B56053" w14:paraId="5E32B75D" w14:textId="77777777" w:rsidTr="00B56053">
        <w:trPr>
          <w:jc w:val="center"/>
        </w:trPr>
        <w:tc>
          <w:tcPr>
            <w:tcW w:w="315" w:type="pct"/>
            <w:shd w:val="clear" w:color="auto" w:fill="FFFFFF" w:themeFill="background1"/>
          </w:tcPr>
          <w:p w14:paraId="10B099EC" w14:textId="7913CC49" w:rsidR="00B56053" w:rsidRPr="00B56053" w:rsidRDefault="00B56053" w:rsidP="00B56053">
            <w:pPr>
              <w:spacing w:after="0"/>
              <w:rPr>
                <w:rFonts w:ascii="微軟正黑體" w:eastAsia="微軟正黑體" w:hAnsi="微軟正黑體"/>
                <w:sz w:val="22"/>
              </w:rPr>
            </w:pPr>
            <w:r w:rsidRPr="00314CF7">
              <w:rPr>
                <w:rFonts w:ascii="微軟正黑體" w:eastAsia="微軟正黑體" w:hAnsi="微軟正黑體"/>
              </w:rPr>
              <w:t>1</w:t>
            </w:r>
          </w:p>
        </w:tc>
        <w:tc>
          <w:tcPr>
            <w:tcW w:w="2009" w:type="pct"/>
          </w:tcPr>
          <w:p w14:paraId="620DB113" w14:textId="0790F366" w:rsidR="00B56053" w:rsidRPr="00B56053" w:rsidRDefault="00B56053" w:rsidP="00B56053">
            <w:pPr>
              <w:spacing w:after="0"/>
              <w:rPr>
                <w:rFonts w:ascii="微軟正黑體" w:eastAsia="微軟正黑體" w:hAnsi="微軟正黑體"/>
                <w:sz w:val="22"/>
                <w:lang w:eastAsia="zh-TW"/>
              </w:rPr>
            </w:pPr>
            <w:r w:rsidRPr="00D97514">
              <w:rPr>
                <w:rFonts w:ascii="微軟正黑體" w:eastAsia="微軟正黑體" w:hAnsi="微軟正黑體"/>
                <w:lang w:eastAsia="zh-TW"/>
              </w:rPr>
              <w:t>Concept</w:t>
            </w:r>
            <w:r>
              <w:rPr>
                <w:rFonts w:ascii="微軟正黑體" w:eastAsia="微軟正黑體" w:hAnsi="微軟正黑體"/>
                <w:lang w:eastAsia="zh-TW"/>
              </w:rPr>
              <w:t xml:space="preserve"> </w:t>
            </w:r>
            <w:r w:rsidRPr="00D97514">
              <w:rPr>
                <w:rFonts w:ascii="微軟正黑體" w:eastAsia="微軟正黑體" w:hAnsi="微軟正黑體"/>
                <w:lang w:eastAsia="zh-TW"/>
              </w:rPr>
              <w:t>Of</w:t>
            </w:r>
            <w:r>
              <w:rPr>
                <w:rFonts w:ascii="微軟正黑體" w:eastAsia="微軟正黑體" w:hAnsi="微軟正黑體"/>
                <w:lang w:eastAsia="zh-TW"/>
              </w:rPr>
              <w:t xml:space="preserve"> </w:t>
            </w:r>
            <w:r w:rsidRPr="00D97514">
              <w:rPr>
                <w:rFonts w:ascii="微軟正黑體" w:eastAsia="微軟正黑體" w:hAnsi="微軟正黑體"/>
                <w:lang w:eastAsia="zh-TW"/>
              </w:rPr>
              <w:t>System</w:t>
            </w:r>
          </w:p>
        </w:tc>
        <w:tc>
          <w:tcPr>
            <w:tcW w:w="1335" w:type="pct"/>
          </w:tcPr>
          <w:p w14:paraId="424F0489" w14:textId="5ED652AA" w:rsidR="00B56053" w:rsidRPr="00B56053" w:rsidRDefault="00B56053" w:rsidP="00B56053">
            <w:pPr>
              <w:spacing w:after="0"/>
              <w:jc w:val="right"/>
              <w:rPr>
                <w:rFonts w:ascii="微軟正黑體" w:eastAsia="微軟正黑體" w:hAnsi="微軟正黑體"/>
                <w:sz w:val="22"/>
                <w:lang w:eastAsia="zh-TW"/>
              </w:rPr>
            </w:pPr>
            <w:r w:rsidRPr="00314CF7">
              <w:rPr>
                <w:rFonts w:ascii="微軟正黑體" w:eastAsia="微軟正黑體" w:hAnsi="微軟正黑體"/>
                <w:lang w:eastAsia="zh-TW"/>
              </w:rPr>
              <w:t>NTD15</w:t>
            </w:r>
            <w:r w:rsidRPr="00314CF7">
              <w:rPr>
                <w:rFonts w:ascii="微軟正黑體" w:eastAsia="微軟正黑體" w:hAnsi="微軟正黑體" w:hint="eastAsia"/>
                <w:lang w:eastAsia="zh-TW"/>
              </w:rPr>
              <w:t>,</w:t>
            </w:r>
            <w:r w:rsidRPr="00314CF7">
              <w:rPr>
                <w:rFonts w:ascii="微軟正黑體" w:eastAsia="微軟正黑體" w:hAnsi="微軟正黑體"/>
                <w:lang w:eastAsia="zh-TW"/>
              </w:rPr>
              <w:t>000</w:t>
            </w:r>
          </w:p>
        </w:tc>
        <w:tc>
          <w:tcPr>
            <w:tcW w:w="331" w:type="pct"/>
          </w:tcPr>
          <w:p w14:paraId="6C6DE56B" w14:textId="77C7F491" w:rsidR="00B56053" w:rsidRPr="00B56053" w:rsidRDefault="00467722" w:rsidP="00B56053">
            <w:pPr>
              <w:spacing w:after="0"/>
              <w:jc w:val="center"/>
              <w:rPr>
                <w:rFonts w:ascii="微軟正黑體" w:eastAsia="微軟正黑體" w:hAnsi="微軟正黑體"/>
                <w:sz w:val="22"/>
                <w:lang w:eastAsia="zh-TW"/>
              </w:rPr>
            </w:pPr>
            <w:r>
              <w:rPr>
                <w:rFonts w:ascii="微軟正黑體" w:eastAsia="微軟正黑體" w:hAnsi="微軟正黑體"/>
                <w:lang w:eastAsia="zh-TW"/>
              </w:rPr>
              <w:t>3</w:t>
            </w:r>
          </w:p>
        </w:tc>
        <w:tc>
          <w:tcPr>
            <w:tcW w:w="1010" w:type="pct"/>
          </w:tcPr>
          <w:p w14:paraId="4F07180E" w14:textId="79A10D79" w:rsidR="00B56053" w:rsidRPr="00B56053" w:rsidRDefault="00467722" w:rsidP="00B56053">
            <w:pPr>
              <w:spacing w:after="0"/>
              <w:jc w:val="right"/>
              <w:rPr>
                <w:rFonts w:ascii="微軟正黑體" w:eastAsia="微軟正黑體" w:hAnsi="微軟正黑體"/>
                <w:sz w:val="22"/>
                <w:lang w:eastAsia="zh-TW"/>
              </w:rPr>
            </w:pPr>
            <w:r>
              <w:rPr>
                <w:rFonts w:ascii="微軟正黑體" w:eastAsia="微軟正黑體" w:hAnsi="微軟正黑體"/>
                <w:lang w:eastAsia="zh-TW"/>
              </w:rPr>
              <w:t>4</w:t>
            </w:r>
            <w:r w:rsidR="00B56053">
              <w:rPr>
                <w:rFonts w:ascii="微軟正黑體" w:eastAsia="微軟正黑體" w:hAnsi="微軟正黑體"/>
                <w:lang w:eastAsia="zh-TW"/>
              </w:rPr>
              <w:t>5</w:t>
            </w:r>
            <w:r w:rsidR="00B56053" w:rsidRPr="00314CF7">
              <w:rPr>
                <w:rFonts w:ascii="微軟正黑體" w:eastAsia="微軟正黑體" w:hAnsi="微軟正黑體" w:hint="eastAsia"/>
                <w:lang w:eastAsia="zh-TW"/>
              </w:rPr>
              <w:t>,</w:t>
            </w:r>
            <w:r w:rsidR="00B56053" w:rsidRPr="00314CF7">
              <w:rPr>
                <w:rFonts w:ascii="微軟正黑體" w:eastAsia="微軟正黑體" w:hAnsi="微軟正黑體"/>
                <w:lang w:eastAsia="zh-TW"/>
              </w:rPr>
              <w:t>000</w:t>
            </w:r>
          </w:p>
        </w:tc>
      </w:tr>
      <w:tr w:rsidR="00AF544F" w:rsidRPr="00314CF7" w14:paraId="6B43D95B" w14:textId="77777777" w:rsidTr="00B56053">
        <w:trPr>
          <w:jc w:val="center"/>
        </w:trPr>
        <w:tc>
          <w:tcPr>
            <w:tcW w:w="315" w:type="pct"/>
            <w:shd w:val="clear" w:color="auto" w:fill="FFFFFF" w:themeFill="background1"/>
          </w:tcPr>
          <w:p w14:paraId="02F79365"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rPr>
              <w:t>1</w:t>
            </w:r>
          </w:p>
        </w:tc>
        <w:tc>
          <w:tcPr>
            <w:tcW w:w="2009" w:type="pct"/>
          </w:tcPr>
          <w:p w14:paraId="6EDE32D3" w14:textId="77777777" w:rsidR="00AF544F" w:rsidRPr="00314CF7" w:rsidRDefault="00AF544F" w:rsidP="00A70F93">
            <w:pPr>
              <w:spacing w:after="0"/>
              <w:rPr>
                <w:rFonts w:ascii="微軟正黑體" w:eastAsia="微軟正黑體" w:hAnsi="微軟正黑體"/>
              </w:rPr>
            </w:pPr>
            <w:r w:rsidRPr="00314CF7">
              <w:rPr>
                <w:rFonts w:ascii="微軟正黑體" w:eastAsia="微軟正黑體" w:hAnsi="微軟正黑體"/>
                <w:lang w:eastAsia="zh-TW"/>
              </w:rPr>
              <w:t>Developer</w:t>
            </w:r>
          </w:p>
        </w:tc>
        <w:tc>
          <w:tcPr>
            <w:tcW w:w="1335" w:type="pct"/>
          </w:tcPr>
          <w:p w14:paraId="5D50BE24"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NTD15</w:t>
            </w:r>
            <w:r w:rsidRPr="00314CF7">
              <w:rPr>
                <w:rFonts w:ascii="微軟正黑體" w:eastAsia="微軟正黑體" w:hAnsi="微軟正黑體" w:hint="eastAsia"/>
                <w:lang w:eastAsia="zh-TW"/>
              </w:rPr>
              <w:t>,</w:t>
            </w:r>
            <w:r w:rsidRPr="00314CF7">
              <w:rPr>
                <w:rFonts w:ascii="微軟正黑體" w:eastAsia="微軟正黑體" w:hAnsi="微軟正黑體"/>
                <w:lang w:eastAsia="zh-TW"/>
              </w:rPr>
              <w:t>000</w:t>
            </w:r>
          </w:p>
        </w:tc>
        <w:tc>
          <w:tcPr>
            <w:tcW w:w="331" w:type="pct"/>
          </w:tcPr>
          <w:p w14:paraId="7D9B54CC" w14:textId="59BF254B" w:rsidR="00AF544F" w:rsidRPr="00314CF7" w:rsidRDefault="009006B1" w:rsidP="00B56053">
            <w:pPr>
              <w:spacing w:after="0"/>
              <w:jc w:val="center"/>
              <w:rPr>
                <w:rFonts w:ascii="微軟正黑體" w:eastAsia="微軟正黑體" w:hAnsi="微軟正黑體"/>
                <w:lang w:eastAsia="zh-TW"/>
              </w:rPr>
            </w:pPr>
            <w:r>
              <w:rPr>
                <w:rFonts w:ascii="微軟正黑體" w:eastAsia="微軟正黑體" w:hAnsi="微軟正黑體" w:hint="eastAsia"/>
                <w:lang w:eastAsia="zh-TW"/>
              </w:rPr>
              <w:t>5</w:t>
            </w:r>
          </w:p>
        </w:tc>
        <w:tc>
          <w:tcPr>
            <w:tcW w:w="1010" w:type="pct"/>
          </w:tcPr>
          <w:p w14:paraId="4B1121A0" w14:textId="12668F77" w:rsidR="00AF544F" w:rsidRPr="00314CF7" w:rsidRDefault="009006B1" w:rsidP="00A70F93">
            <w:pPr>
              <w:spacing w:after="0"/>
              <w:jc w:val="right"/>
              <w:rPr>
                <w:rFonts w:ascii="微軟正黑體" w:eastAsia="微軟正黑體" w:hAnsi="微軟正黑體"/>
                <w:lang w:eastAsia="zh-TW"/>
              </w:rPr>
            </w:pPr>
            <w:r>
              <w:rPr>
                <w:rFonts w:ascii="微軟正黑體" w:eastAsia="微軟正黑體" w:hAnsi="微軟正黑體"/>
                <w:lang w:eastAsia="zh-TW"/>
              </w:rPr>
              <w:t>75</w:t>
            </w:r>
            <w:r w:rsidR="00B22623" w:rsidRPr="00314CF7">
              <w:rPr>
                <w:rFonts w:ascii="微軟正黑體" w:eastAsia="微軟正黑體" w:hAnsi="微軟正黑體" w:hint="eastAsia"/>
                <w:lang w:eastAsia="zh-TW"/>
              </w:rPr>
              <w:t>,</w:t>
            </w:r>
            <w:r w:rsidR="00B22623" w:rsidRPr="00314CF7">
              <w:rPr>
                <w:rFonts w:ascii="微軟正黑體" w:eastAsia="微軟正黑體" w:hAnsi="微軟正黑體"/>
                <w:lang w:eastAsia="zh-TW"/>
              </w:rPr>
              <w:t>000</w:t>
            </w:r>
          </w:p>
        </w:tc>
      </w:tr>
      <w:tr w:rsidR="00AF544F" w:rsidRPr="00314CF7" w14:paraId="2ABF1EE1" w14:textId="77777777" w:rsidTr="00B56053">
        <w:trPr>
          <w:jc w:val="center"/>
        </w:trPr>
        <w:tc>
          <w:tcPr>
            <w:tcW w:w="3990" w:type="pct"/>
            <w:gridSpan w:val="4"/>
            <w:shd w:val="clear" w:color="auto" w:fill="FFFFFF" w:themeFill="background1"/>
          </w:tcPr>
          <w:p w14:paraId="24F656EB"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Sub total</w:t>
            </w:r>
          </w:p>
        </w:tc>
        <w:tc>
          <w:tcPr>
            <w:tcW w:w="1010" w:type="pct"/>
          </w:tcPr>
          <w:p w14:paraId="19714DB7" w14:textId="0872702F" w:rsidR="00AF544F" w:rsidRPr="00314CF7" w:rsidRDefault="00AF544F" w:rsidP="00B56053">
            <w:pPr>
              <w:spacing w:after="0"/>
              <w:jc w:val="right"/>
              <w:rPr>
                <w:rFonts w:ascii="微軟正黑體" w:eastAsia="微軟正黑體" w:hAnsi="微軟正黑體"/>
                <w:lang w:eastAsia="zh-TW"/>
              </w:rPr>
            </w:pPr>
            <w:r w:rsidRPr="00314CF7">
              <w:rPr>
                <w:rFonts w:ascii="微軟正黑體" w:eastAsia="微軟正黑體" w:hAnsi="微軟正黑體"/>
                <w:b/>
                <w:lang w:eastAsia="zh-TW"/>
              </w:rPr>
              <w:t>NTD</w:t>
            </w:r>
            <w:r w:rsidR="009006B1">
              <w:rPr>
                <w:rFonts w:ascii="微軟正黑體" w:eastAsia="微軟正黑體" w:hAnsi="微軟正黑體" w:hint="eastAsia"/>
                <w:b/>
                <w:lang w:eastAsia="zh-TW"/>
              </w:rPr>
              <w:t>12</w:t>
            </w:r>
            <w:r w:rsidR="00467722">
              <w:rPr>
                <w:rFonts w:ascii="微軟正黑體" w:eastAsia="微軟正黑體" w:hAnsi="微軟正黑體" w:hint="eastAsia"/>
                <w:b/>
                <w:lang w:eastAsia="zh-TW"/>
              </w:rPr>
              <w:t>0</w:t>
            </w:r>
            <w:r w:rsidRPr="00314CF7">
              <w:rPr>
                <w:rFonts w:ascii="微軟正黑體" w:eastAsia="微軟正黑體" w:hAnsi="微軟正黑體"/>
                <w:b/>
                <w:lang w:eastAsia="zh-TW"/>
              </w:rPr>
              <w:t>,000</w:t>
            </w:r>
          </w:p>
        </w:tc>
      </w:tr>
      <w:tr w:rsidR="00AF544F" w:rsidRPr="00314CF7" w14:paraId="6AD1B399" w14:textId="77777777" w:rsidTr="00A70F93">
        <w:trPr>
          <w:jc w:val="center"/>
        </w:trPr>
        <w:tc>
          <w:tcPr>
            <w:tcW w:w="5000" w:type="pct"/>
            <w:gridSpan w:val="5"/>
            <w:shd w:val="clear" w:color="auto" w:fill="D9D9D9" w:themeFill="background1" w:themeFillShade="D9"/>
          </w:tcPr>
          <w:p w14:paraId="01105677" w14:textId="77777777" w:rsidR="00AF544F" w:rsidRPr="00314CF7" w:rsidRDefault="00AF544F" w:rsidP="00A70F93">
            <w:pPr>
              <w:spacing w:after="0"/>
              <w:rPr>
                <w:rFonts w:ascii="微軟正黑體" w:eastAsia="微軟正黑體" w:hAnsi="微軟正黑體"/>
                <w:lang w:eastAsia="zh-TW"/>
              </w:rPr>
            </w:pPr>
            <w:r w:rsidRPr="00314CF7">
              <w:rPr>
                <w:rFonts w:ascii="微軟正黑體" w:eastAsia="微軟正黑體" w:hAnsi="微軟正黑體"/>
                <w:b/>
              </w:rPr>
              <w:t>Purchase</w:t>
            </w:r>
          </w:p>
        </w:tc>
      </w:tr>
      <w:tr w:rsidR="00AF544F" w:rsidRPr="00314CF7" w14:paraId="6D827EBA" w14:textId="77777777" w:rsidTr="00B56053">
        <w:trPr>
          <w:jc w:val="center"/>
        </w:trPr>
        <w:tc>
          <w:tcPr>
            <w:tcW w:w="315" w:type="pct"/>
            <w:shd w:val="clear" w:color="auto" w:fill="FFFFFF" w:themeFill="background1"/>
          </w:tcPr>
          <w:p w14:paraId="09E3E069" w14:textId="5F06A7F6" w:rsidR="00AF544F" w:rsidRPr="00314CF7" w:rsidRDefault="00AF544F" w:rsidP="00A70F93">
            <w:pPr>
              <w:spacing w:after="0"/>
              <w:rPr>
                <w:rFonts w:ascii="微軟正黑體" w:eastAsia="微軟正黑體" w:hAnsi="微軟正黑體"/>
                <w:lang w:eastAsia="zh-TW"/>
              </w:rPr>
            </w:pPr>
          </w:p>
        </w:tc>
        <w:tc>
          <w:tcPr>
            <w:tcW w:w="2009" w:type="pct"/>
          </w:tcPr>
          <w:p w14:paraId="0624C37C" w14:textId="0E0E8B67" w:rsidR="00AF544F" w:rsidRPr="00314CF7" w:rsidRDefault="00AF544F" w:rsidP="00A70F93">
            <w:pPr>
              <w:pStyle w:val="af5"/>
              <w:rPr>
                <w:rFonts w:ascii="微軟正黑體" w:eastAsia="微軟正黑體" w:hAnsi="微軟正黑體"/>
                <w:lang w:eastAsia="zh-TW"/>
              </w:rPr>
            </w:pPr>
          </w:p>
        </w:tc>
        <w:tc>
          <w:tcPr>
            <w:tcW w:w="1335" w:type="pct"/>
          </w:tcPr>
          <w:p w14:paraId="4B6C2D62" w14:textId="2B42D702" w:rsidR="00AF544F" w:rsidRPr="00314CF7" w:rsidRDefault="00BD5E11" w:rsidP="00BD5E11">
            <w:pPr>
              <w:spacing w:after="0"/>
              <w:jc w:val="right"/>
              <w:rPr>
                <w:rFonts w:ascii="微軟正黑體" w:eastAsia="微軟正黑體" w:hAnsi="微軟正黑體"/>
                <w:lang w:eastAsia="zh-TW"/>
              </w:rPr>
            </w:pPr>
            <w:r>
              <w:rPr>
                <w:rFonts w:ascii="微軟正黑體" w:eastAsia="微軟正黑體" w:hAnsi="微軟正黑體"/>
                <w:lang w:eastAsia="zh-TW"/>
              </w:rPr>
              <w:t>NTD0.0</w:t>
            </w:r>
          </w:p>
        </w:tc>
        <w:tc>
          <w:tcPr>
            <w:tcW w:w="331" w:type="pct"/>
          </w:tcPr>
          <w:p w14:paraId="1015F16E" w14:textId="4652605D" w:rsidR="00AF544F" w:rsidRPr="00314CF7" w:rsidRDefault="00BD5E11" w:rsidP="00A70F93">
            <w:pPr>
              <w:spacing w:after="0"/>
              <w:jc w:val="center"/>
              <w:rPr>
                <w:rFonts w:ascii="微軟正黑體" w:eastAsia="微軟正黑體" w:hAnsi="微軟正黑體"/>
                <w:lang w:eastAsia="zh-TW"/>
              </w:rPr>
            </w:pPr>
            <w:r>
              <w:rPr>
                <w:rFonts w:ascii="微軟正黑體" w:eastAsia="微軟正黑體" w:hAnsi="微軟正黑體" w:hint="eastAsia"/>
                <w:lang w:eastAsia="zh-TW"/>
              </w:rPr>
              <w:t>0</w:t>
            </w:r>
          </w:p>
        </w:tc>
        <w:tc>
          <w:tcPr>
            <w:tcW w:w="1010" w:type="pct"/>
          </w:tcPr>
          <w:p w14:paraId="34DBC0DC" w14:textId="0CF7AD2F" w:rsidR="00AF544F" w:rsidRPr="00314CF7" w:rsidRDefault="00BD5E11" w:rsidP="00A70F93">
            <w:pPr>
              <w:spacing w:after="0"/>
              <w:jc w:val="right"/>
              <w:rPr>
                <w:rFonts w:ascii="微軟正黑體" w:eastAsia="微軟正黑體" w:hAnsi="微軟正黑體"/>
                <w:lang w:eastAsia="zh-TW"/>
              </w:rPr>
            </w:pPr>
            <w:r>
              <w:rPr>
                <w:rFonts w:ascii="微軟正黑體" w:eastAsia="微軟正黑體" w:hAnsi="微軟正黑體"/>
                <w:lang w:eastAsia="zh-TW"/>
              </w:rPr>
              <w:t>0</w:t>
            </w:r>
          </w:p>
        </w:tc>
      </w:tr>
      <w:tr w:rsidR="00AF544F" w:rsidRPr="00314CF7" w14:paraId="209B1F61" w14:textId="77777777" w:rsidTr="00B56053">
        <w:trPr>
          <w:jc w:val="center"/>
        </w:trPr>
        <w:tc>
          <w:tcPr>
            <w:tcW w:w="3990" w:type="pct"/>
            <w:gridSpan w:val="4"/>
            <w:shd w:val="clear" w:color="auto" w:fill="FFFFFF" w:themeFill="background1"/>
          </w:tcPr>
          <w:p w14:paraId="31DA26D3"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Sub total</w:t>
            </w:r>
          </w:p>
        </w:tc>
        <w:tc>
          <w:tcPr>
            <w:tcW w:w="1010" w:type="pct"/>
          </w:tcPr>
          <w:p w14:paraId="191047B1" w14:textId="48203B08" w:rsidR="00AF544F" w:rsidRPr="00314CF7" w:rsidRDefault="00AF544F" w:rsidP="00BD5E11">
            <w:pPr>
              <w:spacing w:after="0"/>
              <w:jc w:val="right"/>
              <w:rPr>
                <w:rFonts w:ascii="微軟正黑體" w:eastAsia="微軟正黑體" w:hAnsi="微軟正黑體"/>
                <w:b/>
                <w:lang w:eastAsia="zh-TW"/>
              </w:rPr>
            </w:pPr>
            <w:r w:rsidRPr="00314CF7">
              <w:rPr>
                <w:rFonts w:ascii="微軟正黑體" w:eastAsia="微軟正黑體" w:hAnsi="微軟正黑體"/>
                <w:b/>
                <w:lang w:eastAsia="zh-TW"/>
              </w:rPr>
              <w:t>NTD</w:t>
            </w:r>
            <w:r w:rsidR="00BD5E11">
              <w:rPr>
                <w:rFonts w:ascii="微軟正黑體" w:eastAsia="微軟正黑體" w:hAnsi="微軟正黑體"/>
                <w:b/>
                <w:lang w:eastAsia="zh-TW"/>
              </w:rPr>
              <w:t>0</w:t>
            </w:r>
          </w:p>
        </w:tc>
      </w:tr>
      <w:tr w:rsidR="00AF544F" w:rsidRPr="00314CF7" w14:paraId="6BC80377" w14:textId="77777777" w:rsidTr="00B56053">
        <w:trPr>
          <w:jc w:val="center"/>
        </w:trPr>
        <w:tc>
          <w:tcPr>
            <w:tcW w:w="3990" w:type="pct"/>
            <w:gridSpan w:val="4"/>
            <w:shd w:val="clear" w:color="auto" w:fill="FFFFFF" w:themeFill="background1"/>
          </w:tcPr>
          <w:p w14:paraId="7A0F8A0D" w14:textId="77777777" w:rsidR="00AF544F" w:rsidRPr="00314CF7" w:rsidRDefault="00AF544F" w:rsidP="00A70F93">
            <w:pPr>
              <w:spacing w:after="0"/>
              <w:jc w:val="right"/>
              <w:rPr>
                <w:rFonts w:ascii="微軟正黑體" w:eastAsia="微軟正黑體" w:hAnsi="微軟正黑體"/>
                <w:lang w:eastAsia="zh-TW"/>
              </w:rPr>
            </w:pPr>
            <w:r w:rsidRPr="00314CF7">
              <w:rPr>
                <w:rFonts w:ascii="微軟正黑體" w:eastAsia="微軟正黑體" w:hAnsi="微軟正黑體"/>
                <w:lang w:eastAsia="zh-TW"/>
              </w:rPr>
              <w:t>Grand total</w:t>
            </w:r>
          </w:p>
        </w:tc>
        <w:tc>
          <w:tcPr>
            <w:tcW w:w="1010" w:type="pct"/>
          </w:tcPr>
          <w:p w14:paraId="41300F4E" w14:textId="1E1F4E74" w:rsidR="00AF544F" w:rsidRPr="00314CF7" w:rsidRDefault="00AF544F" w:rsidP="00B56053">
            <w:pPr>
              <w:spacing w:after="0"/>
              <w:jc w:val="right"/>
              <w:rPr>
                <w:rFonts w:ascii="微軟正黑體" w:eastAsia="微軟正黑體" w:hAnsi="微軟正黑體"/>
                <w:b/>
                <w:lang w:eastAsia="zh-TW"/>
              </w:rPr>
            </w:pPr>
            <w:r w:rsidRPr="00314CF7">
              <w:rPr>
                <w:rFonts w:ascii="微軟正黑體" w:eastAsia="微軟正黑體" w:hAnsi="微軟正黑體"/>
                <w:b/>
                <w:lang w:eastAsia="zh-TW"/>
              </w:rPr>
              <w:t>NTD</w:t>
            </w:r>
            <w:r w:rsidR="009006B1">
              <w:rPr>
                <w:rFonts w:ascii="微軟正黑體" w:eastAsia="微軟正黑體" w:hAnsi="微軟正黑體" w:hint="eastAsia"/>
                <w:b/>
                <w:lang w:eastAsia="zh-TW"/>
              </w:rPr>
              <w:t>120</w:t>
            </w:r>
            <w:r w:rsidRPr="00314CF7">
              <w:rPr>
                <w:rFonts w:ascii="微軟正黑體" w:eastAsia="微軟正黑體" w:hAnsi="微軟正黑體"/>
                <w:b/>
                <w:lang w:eastAsia="zh-TW"/>
              </w:rPr>
              <w:t>,</w:t>
            </w:r>
            <w:r w:rsidR="00BD5E11">
              <w:rPr>
                <w:rFonts w:ascii="微軟正黑體" w:eastAsia="微軟正黑體" w:hAnsi="微軟正黑體"/>
                <w:b/>
                <w:lang w:eastAsia="zh-TW"/>
              </w:rPr>
              <w:t>000</w:t>
            </w:r>
          </w:p>
        </w:tc>
      </w:tr>
      <w:bookmarkEnd w:id="15"/>
      <w:bookmarkEnd w:id="16"/>
    </w:tbl>
    <w:p w14:paraId="2E8E62E2" w14:textId="56B17FB5" w:rsidR="000070A7" w:rsidRPr="00D41E6C" w:rsidRDefault="000070A7" w:rsidP="00D41E6C">
      <w:pPr>
        <w:pStyle w:val="BodyTextIndent3"/>
        <w:rPr>
          <w:rFonts w:eastAsiaTheme="minorEastAsia"/>
          <w:lang w:eastAsia="zh-TW"/>
        </w:rPr>
      </w:pPr>
    </w:p>
    <w:sectPr w:rsidR="000070A7" w:rsidRPr="00D41E6C" w:rsidSect="00F74231">
      <w:headerReference w:type="default" r:id="rId21"/>
      <w:footerReference w:type="even" r:id="rId22"/>
      <w:footerReference w:type="default" r:id="rId23"/>
      <w:pgSz w:w="11906" w:h="16838" w:code="9"/>
      <w:pgMar w:top="1701" w:right="851" w:bottom="992" w:left="992" w:header="709" w:footer="30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A2C68" w14:textId="77777777" w:rsidR="00165C40" w:rsidRDefault="00165C40">
      <w:r>
        <w:separator/>
      </w:r>
    </w:p>
  </w:endnote>
  <w:endnote w:type="continuationSeparator" w:id="0">
    <w:p w14:paraId="3AE7FCAD" w14:textId="77777777" w:rsidR="00165C40" w:rsidRDefault="00165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Verdana">
    <w:panose1 w:val="020B0604030504040204"/>
    <w:charset w:val="00"/>
    <w:family w:val="swiss"/>
    <w:pitch w:val="variable"/>
    <w:sig w:usb0="A00006FF" w:usb1="4000205B" w:usb2="00000010" w:usb3="00000000" w:csb0="0000019F" w:csb1="00000000"/>
  </w:font>
  <w:font w:name="Batang">
    <w:altName w:val="Malgun Gothic Semilight"/>
    <w:panose1 w:val="02030600000101010101"/>
    <w:charset w:val="81"/>
    <w:family w:val="roman"/>
    <w:pitch w:val="variable"/>
    <w:sig w:usb0="00000000"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Frutiger">
    <w:altName w:val="Bahnschrift Light"/>
    <w:charset w:val="00"/>
    <w:family w:val="swiss"/>
    <w:pitch w:val="variable"/>
    <w:sig w:usb0="00000001" w:usb1="00000000" w:usb2="00000000" w:usb3="00000000" w:csb0="00000003" w:csb1="00000000"/>
  </w:font>
  <w:font w:name="Malgun Gothic Semilight">
    <w:panose1 w:val="020B0502040204020203"/>
    <w:charset w:val="88"/>
    <w:family w:val="swiss"/>
    <w:pitch w:val="variable"/>
    <w:sig w:usb0="B0000AAF" w:usb1="09DF7CFB" w:usb2="00000012" w:usb3="00000000" w:csb0="003E01BD" w:csb1="00000000"/>
  </w:font>
  <w:font w:name="Yu Mincho">
    <w:altName w:val="Yu Gothic UI"/>
    <w:charset w:val="80"/>
    <w:family w:val="roman"/>
    <w:pitch w:val="variable"/>
    <w:sig w:usb0="800002E7" w:usb1="2AC7FCFF" w:usb2="00000012" w:usb3="00000000" w:csb0="000200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mn-cs">
    <w:altName w:val="Times New Roman"/>
    <w:panose1 w:val="00000000000000000000"/>
    <w:charset w:val="00"/>
    <w:family w:val="roman"/>
    <w:notTrueType/>
    <w:pitch w:val="default"/>
  </w:font>
  <w:font w:name="Delivery">
    <w:altName w:val="Calibri"/>
    <w:charset w:val="00"/>
    <w:family w:val="swiss"/>
    <w:pitch w:val="variable"/>
    <w:sig w:usb0="00000001" w:usb1="4000004B"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7BA76" w14:textId="77777777" w:rsidR="002F6236" w:rsidRDefault="002F6236" w:rsidP="00C83B71">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end"/>
    </w:r>
  </w:p>
  <w:p w14:paraId="65B8F7B6" w14:textId="77777777" w:rsidR="002F6236" w:rsidRDefault="002F6236" w:rsidP="007D4A0B">
    <w:pPr>
      <w:pStyle w:val="a9"/>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F4E55" w14:textId="04795FB2" w:rsidR="002F6236" w:rsidRPr="00D65685" w:rsidRDefault="002F6236">
    <w:pPr>
      <w:pStyle w:val="a9"/>
      <w:rPr>
        <w:rFonts w:eastAsiaTheme="minorEastAsia"/>
        <w:lang w:eastAsia="zh-TW"/>
      </w:rPr>
    </w:pPr>
    <w:r>
      <w:rPr>
        <w:rFonts w:eastAsiaTheme="minorEastAsia" w:hint="eastAsia"/>
        <w:lang w:eastAsia="zh-TW"/>
      </w:rPr>
      <w:t>Version 2.0</w:t>
    </w:r>
    <w:r>
      <w:rPr>
        <w:rFonts w:eastAsiaTheme="minorEastAsia"/>
        <w:lang w:eastAsia="zh-TW"/>
      </w:rPr>
      <w:tab/>
    </w:r>
    <w:r w:rsidRPr="00C033A9">
      <w:rPr>
        <w:rFonts w:ascii="微軟正黑體" w:eastAsia="微軟正黑體" w:hAnsi="微軟正黑體" w:cstheme="majorBidi"/>
        <w:sz w:val="20"/>
        <w:lang w:val="zh-TW" w:eastAsia="zh-TW"/>
      </w:rPr>
      <w:t xml:space="preserve">頁 </w:t>
    </w:r>
    <w:r w:rsidRPr="00C033A9">
      <w:rPr>
        <w:rFonts w:ascii="微軟正黑體" w:eastAsia="微軟正黑體" w:hAnsi="微軟正黑體" w:cstheme="minorBidi"/>
        <w:sz w:val="20"/>
        <w:lang w:eastAsia="zh-TW"/>
      </w:rPr>
      <w:fldChar w:fldCharType="begin"/>
    </w:r>
    <w:r w:rsidRPr="00C033A9">
      <w:rPr>
        <w:rFonts w:ascii="微軟正黑體" w:eastAsia="微軟正黑體" w:hAnsi="微軟正黑體" w:cstheme="minorBidi"/>
        <w:sz w:val="20"/>
        <w:lang w:eastAsia="zh-TW"/>
      </w:rPr>
      <w:instrText>PAGE    \* MERGEFORMAT</w:instrText>
    </w:r>
    <w:r w:rsidRPr="00C033A9">
      <w:rPr>
        <w:rFonts w:ascii="微軟正黑體" w:eastAsia="微軟正黑體" w:hAnsi="微軟正黑體" w:cstheme="minorBidi"/>
        <w:sz w:val="20"/>
        <w:lang w:eastAsia="zh-TW"/>
      </w:rPr>
      <w:fldChar w:fldCharType="separate"/>
    </w:r>
    <w:r w:rsidR="00DD1907" w:rsidRPr="00DD1907">
      <w:rPr>
        <w:rFonts w:ascii="微軟正黑體" w:eastAsia="微軟正黑體" w:hAnsi="微軟正黑體" w:cstheme="majorBidi"/>
        <w:noProof/>
        <w:sz w:val="20"/>
        <w:lang w:val="zh-TW" w:eastAsia="zh-TW"/>
      </w:rPr>
      <w:t>8</w:t>
    </w:r>
    <w:r w:rsidRPr="00C033A9">
      <w:rPr>
        <w:rFonts w:ascii="微軟正黑體" w:eastAsia="微軟正黑體" w:hAnsi="微軟正黑體" w:cstheme="majorBidi"/>
        <w:sz w:val="20"/>
        <w:lang w:eastAsia="zh-TW"/>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60CAFF" w14:textId="77777777" w:rsidR="00165C40" w:rsidRDefault="00165C40">
      <w:r>
        <w:separator/>
      </w:r>
    </w:p>
  </w:footnote>
  <w:footnote w:type="continuationSeparator" w:id="0">
    <w:p w14:paraId="0FA59595" w14:textId="77777777" w:rsidR="00165C40" w:rsidRDefault="00165C4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BC703" w14:textId="051A187A" w:rsidR="002F6236" w:rsidRPr="0064080B" w:rsidRDefault="002F6236" w:rsidP="004D1F22">
    <w:pPr>
      <w:pStyle w:val="a7"/>
      <w:tabs>
        <w:tab w:val="clear" w:pos="4153"/>
        <w:tab w:val="clear" w:pos="8306"/>
        <w:tab w:val="center" w:pos="4156"/>
      </w:tabs>
    </w:pPr>
    <w:r>
      <w:rPr>
        <w:rFonts w:ascii="Delivery" w:hAnsi="Delivery"/>
        <w:noProof/>
        <w:lang w:val="en-US" w:eastAsia="zh-TW"/>
      </w:rPr>
      <w:drawing>
        <wp:anchor distT="0" distB="0" distL="114300" distR="114300" simplePos="0" relativeHeight="251660288" behindDoc="1" locked="0" layoutInCell="1" allowOverlap="1" wp14:anchorId="5529BC0A" wp14:editId="3B683016">
          <wp:simplePos x="0" y="0"/>
          <wp:positionH relativeFrom="margin">
            <wp:posOffset>4812030</wp:posOffset>
          </wp:positionH>
          <wp:positionV relativeFrom="paragraph">
            <wp:posOffset>-183515</wp:posOffset>
          </wp:positionV>
          <wp:extent cx="1911350" cy="297368"/>
          <wp:effectExtent l="0" t="0" r="0" b="7620"/>
          <wp:wrapNone/>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80px-The_Eslite_Corporation_logo.svg.png"/>
                  <pic:cNvPicPr/>
                </pic:nvPicPr>
                <pic:blipFill>
                  <a:blip r:embed="rId1">
                    <a:extLst>
                      <a:ext uri="{28A0092B-C50C-407E-A947-70E740481C1C}">
                        <a14:useLocalDpi xmlns:a14="http://schemas.microsoft.com/office/drawing/2010/main" val="0"/>
                      </a:ext>
                    </a:extLst>
                  </a:blip>
                  <a:stretch>
                    <a:fillRect/>
                  </a:stretch>
                </pic:blipFill>
                <pic:spPr>
                  <a:xfrm>
                    <a:off x="0" y="0"/>
                    <a:ext cx="1911350" cy="297368"/>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zh-TW"/>
      </w:rPr>
      <mc:AlternateContent>
        <mc:Choice Requires="wps">
          <w:drawing>
            <wp:anchor distT="4294967293" distB="4294967293" distL="114300" distR="114300" simplePos="0" relativeHeight="251657216" behindDoc="0" locked="0" layoutInCell="1" allowOverlap="1" wp14:anchorId="37E90E26" wp14:editId="4EC8C262">
              <wp:simplePos x="0" y="0"/>
              <wp:positionH relativeFrom="column">
                <wp:posOffset>-643255</wp:posOffset>
              </wp:positionH>
              <wp:positionV relativeFrom="page">
                <wp:posOffset>761999</wp:posOffset>
              </wp:positionV>
              <wp:extent cx="7570470" cy="0"/>
              <wp:effectExtent l="0" t="0" r="11430" b="0"/>
              <wp:wrapNone/>
              <wp:docPr id="8" name="Gerade Verbindung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570470" cy="0"/>
                      </a:xfrm>
                      <a:prstGeom prst="line">
                        <a:avLst/>
                      </a:prstGeom>
                      <a:noFill/>
                      <a:ln w="19050" cap="flat" cmpd="sng" algn="ctr">
                        <a:solidFill>
                          <a:srgbClr val="D40511"/>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BCF0D4C" id="Gerade Verbindung 8"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margin;mso-height-relative:page" from="-50.65pt,60pt" to="545.45pt,6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" strokecolor="#d40511" strokeweight="1.5pt">
              <o:lock v:ext="edit" shapetype="f"/>
              <w10:wrap anchory="page"/>
            </v:line>
          </w:pict>
        </mc:Fallback>
      </mc:AlternateContent>
    </w:r>
    <w:r>
      <w:rPr>
        <w:noProof/>
        <w:lang w:val="en-US" w:eastAsia="zh-TW"/>
      </w:rPr>
      <mc:AlternateContent>
        <mc:Choice Requires="wps">
          <w:drawing>
            <wp:anchor distT="0" distB="0" distL="114300" distR="114300" simplePos="0" relativeHeight="251656192" behindDoc="1" locked="0" layoutInCell="1" allowOverlap="1" wp14:anchorId="02D08D44" wp14:editId="2F0DEC5E">
              <wp:simplePos x="0" y="0"/>
              <wp:positionH relativeFrom="column">
                <wp:posOffset>-645160</wp:posOffset>
              </wp:positionH>
              <wp:positionV relativeFrom="page">
                <wp:posOffset>-2540</wp:posOffset>
              </wp:positionV>
              <wp:extent cx="7572375" cy="762000"/>
              <wp:effectExtent l="0" t="0" r="0" b="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2375" cy="762000"/>
                      </a:xfrm>
                      <a:prstGeom prst="rect">
                        <a:avLst/>
                      </a:prstGeom>
                      <a:solidFill>
                        <a:srgbClr val="FFCC00"/>
                      </a:solidFill>
                      <a:ln w="9525">
                        <a:no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DCE1CAD" id="Rectangle 2" o:spid="_x0000_s1026" style="position:absolute;margin-left:-50.8pt;margin-top:-.2pt;width:596.25pt;height:6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" fillcolor="#fc0" stroked="f">
              <w10:wrap anchory="page"/>
            </v:rect>
          </w:pict>
        </mc:Fallback>
      </mc:AlternateContent>
    </w:r>
    <w:r>
      <w:rPr>
        <w:noProof/>
        <w:lang w:val="en-US" w:eastAsia="zh-TW"/>
      </w:rPr>
      <w:drawing>
        <wp:anchor distT="0" distB="0" distL="114300" distR="114300" simplePos="0" relativeHeight="251658240" behindDoc="0" locked="1" layoutInCell="1" allowOverlap="1" wp14:anchorId="15C82BCB" wp14:editId="6E15B22D">
          <wp:simplePos x="0" y="0"/>
          <wp:positionH relativeFrom="column">
            <wp:posOffset>2070735</wp:posOffset>
          </wp:positionH>
          <wp:positionV relativeFrom="paragraph">
            <wp:posOffset>-702945</wp:posOffset>
          </wp:positionV>
          <wp:extent cx="1966595" cy="988695"/>
          <wp:effectExtent l="0" t="0" r="0" b="0"/>
          <wp:wrapNone/>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66595" cy="9886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0733"/>
    <w:multiLevelType w:val="hybridMultilevel"/>
    <w:tmpl w:val="A96C2D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03870A0C"/>
    <w:multiLevelType w:val="hybridMultilevel"/>
    <w:tmpl w:val="5C905CE6"/>
    <w:lvl w:ilvl="0" w:tplc="8D78C344">
      <w:start w:val="1"/>
      <w:numFmt w:val="bullet"/>
      <w:lvlText w:val=""/>
      <w:lvlJc w:val="left"/>
      <w:pPr>
        <w:ind w:left="1800" w:hanging="360"/>
      </w:pPr>
      <w:rPr>
        <w:rFonts w:ascii="Wingdings 2" w:hAnsi="Wingdings 2" w:hint="default"/>
        <w:color w:val="4F81BD"/>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 w15:restartNumberingAfterBreak="0">
    <w:nsid w:val="054D0518"/>
    <w:multiLevelType w:val="hybridMultilevel"/>
    <w:tmpl w:val="E5A0AC7A"/>
    <w:lvl w:ilvl="0" w:tplc="04090011">
      <w:start w:val="1"/>
      <w:numFmt w:val="upperLetter"/>
      <w:lvlText w:val="%1."/>
      <w:lvlJc w:val="left"/>
      <w:pPr>
        <w:ind w:left="2130" w:hanging="480"/>
      </w:pPr>
    </w:lvl>
    <w:lvl w:ilvl="1" w:tplc="04090019" w:tentative="1">
      <w:start w:val="1"/>
      <w:numFmt w:val="ideographTraditional"/>
      <w:lvlText w:val="%2、"/>
      <w:lvlJc w:val="left"/>
      <w:pPr>
        <w:ind w:left="2610" w:hanging="480"/>
      </w:pPr>
    </w:lvl>
    <w:lvl w:ilvl="2" w:tplc="0409001B" w:tentative="1">
      <w:start w:val="1"/>
      <w:numFmt w:val="lowerRoman"/>
      <w:lvlText w:val="%3."/>
      <w:lvlJc w:val="right"/>
      <w:pPr>
        <w:ind w:left="3090" w:hanging="480"/>
      </w:pPr>
    </w:lvl>
    <w:lvl w:ilvl="3" w:tplc="0409000F" w:tentative="1">
      <w:start w:val="1"/>
      <w:numFmt w:val="decimal"/>
      <w:lvlText w:val="%4."/>
      <w:lvlJc w:val="left"/>
      <w:pPr>
        <w:ind w:left="3570" w:hanging="480"/>
      </w:pPr>
    </w:lvl>
    <w:lvl w:ilvl="4" w:tplc="04090019" w:tentative="1">
      <w:start w:val="1"/>
      <w:numFmt w:val="ideographTraditional"/>
      <w:lvlText w:val="%5、"/>
      <w:lvlJc w:val="left"/>
      <w:pPr>
        <w:ind w:left="4050" w:hanging="480"/>
      </w:pPr>
    </w:lvl>
    <w:lvl w:ilvl="5" w:tplc="0409001B" w:tentative="1">
      <w:start w:val="1"/>
      <w:numFmt w:val="lowerRoman"/>
      <w:lvlText w:val="%6."/>
      <w:lvlJc w:val="right"/>
      <w:pPr>
        <w:ind w:left="4530" w:hanging="480"/>
      </w:pPr>
    </w:lvl>
    <w:lvl w:ilvl="6" w:tplc="0409000F" w:tentative="1">
      <w:start w:val="1"/>
      <w:numFmt w:val="decimal"/>
      <w:lvlText w:val="%7."/>
      <w:lvlJc w:val="left"/>
      <w:pPr>
        <w:ind w:left="5010" w:hanging="480"/>
      </w:pPr>
    </w:lvl>
    <w:lvl w:ilvl="7" w:tplc="04090019" w:tentative="1">
      <w:start w:val="1"/>
      <w:numFmt w:val="ideographTraditional"/>
      <w:lvlText w:val="%8、"/>
      <w:lvlJc w:val="left"/>
      <w:pPr>
        <w:ind w:left="5490" w:hanging="480"/>
      </w:pPr>
    </w:lvl>
    <w:lvl w:ilvl="8" w:tplc="0409001B" w:tentative="1">
      <w:start w:val="1"/>
      <w:numFmt w:val="lowerRoman"/>
      <w:lvlText w:val="%9."/>
      <w:lvlJc w:val="right"/>
      <w:pPr>
        <w:ind w:left="5970" w:hanging="480"/>
      </w:pPr>
    </w:lvl>
  </w:abstractNum>
  <w:abstractNum w:abstractNumId="3" w15:restartNumberingAfterBreak="0">
    <w:nsid w:val="0BBD73CF"/>
    <w:multiLevelType w:val="hybridMultilevel"/>
    <w:tmpl w:val="8512653C"/>
    <w:lvl w:ilvl="0" w:tplc="04090011">
      <w:start w:val="1"/>
      <w:numFmt w:val="upperLetter"/>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4" w15:restartNumberingAfterBreak="0">
    <w:nsid w:val="0EC82EE2"/>
    <w:multiLevelType w:val="hybridMultilevel"/>
    <w:tmpl w:val="E2A45A98"/>
    <w:lvl w:ilvl="0" w:tplc="04090001">
      <w:start w:val="1"/>
      <w:numFmt w:val="bullet"/>
      <w:lvlText w:val=""/>
      <w:lvlJc w:val="left"/>
      <w:pPr>
        <w:ind w:left="1871" w:hanging="360"/>
      </w:pPr>
      <w:rPr>
        <w:rFonts w:ascii="Symbol" w:hAnsi="Symbol" w:hint="default"/>
      </w:rPr>
    </w:lvl>
    <w:lvl w:ilvl="1" w:tplc="04090003">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5" w15:restartNumberingAfterBreak="0">
    <w:nsid w:val="0FB07BD9"/>
    <w:multiLevelType w:val="hybridMultilevel"/>
    <w:tmpl w:val="61904004"/>
    <w:lvl w:ilvl="0" w:tplc="2A4C22B0">
      <w:start w:val="1"/>
      <w:numFmt w:val="lowerLetter"/>
      <w:lvlText w:val="%1."/>
      <w:lvlJc w:val="left"/>
      <w:pPr>
        <w:ind w:left="1800" w:hanging="360"/>
      </w:pPr>
      <w:rPr>
        <w:rFonts w:hint="default"/>
        <w:color w:val="A6A6A6"/>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6" w15:restartNumberingAfterBreak="0">
    <w:nsid w:val="10A8217E"/>
    <w:multiLevelType w:val="hybridMultilevel"/>
    <w:tmpl w:val="E3723126"/>
    <w:lvl w:ilvl="0" w:tplc="C8EC8864">
      <w:start w:val="1"/>
      <w:numFmt w:val="bullet"/>
      <w:pStyle w:val="Bullet1"/>
      <w:lvlText w:val=""/>
      <w:lvlJc w:val="left"/>
      <w:pPr>
        <w:ind w:left="1440" w:hanging="360"/>
      </w:pPr>
      <w:rPr>
        <w:rFonts w:ascii="Symbol" w:hAnsi="Symbol" w:hint="default"/>
        <w:color w:val="B2B2B2"/>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149432C0"/>
    <w:multiLevelType w:val="hybridMultilevel"/>
    <w:tmpl w:val="5352FA0A"/>
    <w:lvl w:ilvl="0" w:tplc="04090001">
      <w:start w:val="1"/>
      <w:numFmt w:val="bullet"/>
      <w:lvlText w:val=""/>
      <w:lvlJc w:val="left"/>
      <w:pPr>
        <w:ind w:left="1669" w:hanging="480"/>
      </w:pPr>
      <w:rPr>
        <w:rFonts w:ascii="Symbol" w:hAnsi="Symbol" w:hint="default"/>
      </w:rPr>
    </w:lvl>
    <w:lvl w:ilvl="1" w:tplc="04090003" w:tentative="1">
      <w:start w:val="1"/>
      <w:numFmt w:val="bullet"/>
      <w:lvlText w:val=""/>
      <w:lvlJc w:val="left"/>
      <w:pPr>
        <w:ind w:left="2149" w:hanging="480"/>
      </w:pPr>
      <w:rPr>
        <w:rFonts w:ascii="Wingdings" w:hAnsi="Wingdings" w:hint="default"/>
      </w:rPr>
    </w:lvl>
    <w:lvl w:ilvl="2" w:tplc="04090005" w:tentative="1">
      <w:start w:val="1"/>
      <w:numFmt w:val="bullet"/>
      <w:lvlText w:val=""/>
      <w:lvlJc w:val="left"/>
      <w:pPr>
        <w:ind w:left="2629" w:hanging="480"/>
      </w:pPr>
      <w:rPr>
        <w:rFonts w:ascii="Wingdings" w:hAnsi="Wingdings" w:hint="default"/>
      </w:rPr>
    </w:lvl>
    <w:lvl w:ilvl="3" w:tplc="04090001" w:tentative="1">
      <w:start w:val="1"/>
      <w:numFmt w:val="bullet"/>
      <w:lvlText w:val=""/>
      <w:lvlJc w:val="left"/>
      <w:pPr>
        <w:ind w:left="3109" w:hanging="480"/>
      </w:pPr>
      <w:rPr>
        <w:rFonts w:ascii="Wingdings" w:hAnsi="Wingdings" w:hint="default"/>
      </w:rPr>
    </w:lvl>
    <w:lvl w:ilvl="4" w:tplc="04090003" w:tentative="1">
      <w:start w:val="1"/>
      <w:numFmt w:val="bullet"/>
      <w:lvlText w:val=""/>
      <w:lvlJc w:val="left"/>
      <w:pPr>
        <w:ind w:left="3589" w:hanging="480"/>
      </w:pPr>
      <w:rPr>
        <w:rFonts w:ascii="Wingdings" w:hAnsi="Wingdings" w:hint="default"/>
      </w:rPr>
    </w:lvl>
    <w:lvl w:ilvl="5" w:tplc="04090005" w:tentative="1">
      <w:start w:val="1"/>
      <w:numFmt w:val="bullet"/>
      <w:lvlText w:val=""/>
      <w:lvlJc w:val="left"/>
      <w:pPr>
        <w:ind w:left="4069" w:hanging="480"/>
      </w:pPr>
      <w:rPr>
        <w:rFonts w:ascii="Wingdings" w:hAnsi="Wingdings" w:hint="default"/>
      </w:rPr>
    </w:lvl>
    <w:lvl w:ilvl="6" w:tplc="04090001" w:tentative="1">
      <w:start w:val="1"/>
      <w:numFmt w:val="bullet"/>
      <w:lvlText w:val=""/>
      <w:lvlJc w:val="left"/>
      <w:pPr>
        <w:ind w:left="4549" w:hanging="480"/>
      </w:pPr>
      <w:rPr>
        <w:rFonts w:ascii="Wingdings" w:hAnsi="Wingdings" w:hint="default"/>
      </w:rPr>
    </w:lvl>
    <w:lvl w:ilvl="7" w:tplc="04090003" w:tentative="1">
      <w:start w:val="1"/>
      <w:numFmt w:val="bullet"/>
      <w:lvlText w:val=""/>
      <w:lvlJc w:val="left"/>
      <w:pPr>
        <w:ind w:left="5029" w:hanging="480"/>
      </w:pPr>
      <w:rPr>
        <w:rFonts w:ascii="Wingdings" w:hAnsi="Wingdings" w:hint="default"/>
      </w:rPr>
    </w:lvl>
    <w:lvl w:ilvl="8" w:tplc="04090005" w:tentative="1">
      <w:start w:val="1"/>
      <w:numFmt w:val="bullet"/>
      <w:lvlText w:val=""/>
      <w:lvlJc w:val="left"/>
      <w:pPr>
        <w:ind w:left="5509" w:hanging="480"/>
      </w:pPr>
      <w:rPr>
        <w:rFonts w:ascii="Wingdings" w:hAnsi="Wingdings" w:hint="default"/>
      </w:rPr>
    </w:lvl>
  </w:abstractNum>
  <w:abstractNum w:abstractNumId="8" w15:restartNumberingAfterBreak="0">
    <w:nsid w:val="151C0A05"/>
    <w:multiLevelType w:val="multilevel"/>
    <w:tmpl w:val="DAC2BCBC"/>
    <w:numStyleLink w:val="DHLLevels"/>
  </w:abstractNum>
  <w:abstractNum w:abstractNumId="9" w15:restartNumberingAfterBreak="0">
    <w:nsid w:val="19B85344"/>
    <w:multiLevelType w:val="hybridMultilevel"/>
    <w:tmpl w:val="180CD3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F9A1234"/>
    <w:multiLevelType w:val="multilevel"/>
    <w:tmpl w:val="218437FC"/>
    <w:lvl w:ilvl="0">
      <w:start w:val="2"/>
      <w:numFmt w:val="decimal"/>
      <w:lvlText w:val="%1"/>
      <w:lvlJc w:val="left"/>
      <w:pPr>
        <w:tabs>
          <w:tab w:val="num" w:pos="720"/>
        </w:tabs>
        <w:ind w:left="720" w:hanging="720"/>
      </w:pPr>
      <w:rPr>
        <w:rFonts w:hint="default"/>
      </w:rPr>
    </w:lvl>
    <w:lvl w:ilvl="1">
      <w:start w:val="1"/>
      <w:numFmt w:val="decimal"/>
      <w:pStyle w:val="2"/>
      <w:isLgl/>
      <w:lvlText w:val="%1.%2"/>
      <w:lvlJc w:val="left"/>
      <w:pPr>
        <w:tabs>
          <w:tab w:val="num" w:pos="540"/>
        </w:tabs>
        <w:ind w:left="540" w:hanging="54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1" w15:restartNumberingAfterBreak="0">
    <w:nsid w:val="265E25CF"/>
    <w:multiLevelType w:val="hybridMultilevel"/>
    <w:tmpl w:val="7A86C4AA"/>
    <w:lvl w:ilvl="0" w:tplc="04090001">
      <w:start w:val="1"/>
      <w:numFmt w:val="bullet"/>
      <w:lvlText w:val=""/>
      <w:lvlJc w:val="left"/>
      <w:pPr>
        <w:ind w:left="1200" w:hanging="480"/>
      </w:pPr>
      <w:rPr>
        <w:rFonts w:ascii="Symbol" w:hAnsi="Symbol"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2" w15:restartNumberingAfterBreak="0">
    <w:nsid w:val="2A0F467A"/>
    <w:multiLevelType w:val="hybridMultilevel"/>
    <w:tmpl w:val="2D6CD00A"/>
    <w:lvl w:ilvl="0" w:tplc="A43622B2">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2EBD49C2"/>
    <w:multiLevelType w:val="hybridMultilevel"/>
    <w:tmpl w:val="249CE24E"/>
    <w:lvl w:ilvl="0" w:tplc="FFFFFFFF">
      <w:start w:val="1"/>
      <w:numFmt w:val="upperLetter"/>
      <w:lvlText w:val="%1."/>
      <w:lvlJc w:val="left"/>
      <w:pPr>
        <w:ind w:left="-4883" w:hanging="480"/>
      </w:pPr>
    </w:lvl>
    <w:lvl w:ilvl="1" w:tplc="FFFFFFFF" w:tentative="1">
      <w:start w:val="1"/>
      <w:numFmt w:val="ideographTraditional"/>
      <w:lvlText w:val="%2、"/>
      <w:lvlJc w:val="left"/>
      <w:pPr>
        <w:ind w:left="-4403" w:hanging="480"/>
      </w:pPr>
    </w:lvl>
    <w:lvl w:ilvl="2" w:tplc="FFFFFFFF" w:tentative="1">
      <w:start w:val="1"/>
      <w:numFmt w:val="lowerRoman"/>
      <w:lvlText w:val="%3."/>
      <w:lvlJc w:val="right"/>
      <w:pPr>
        <w:ind w:left="-3923" w:hanging="480"/>
      </w:pPr>
    </w:lvl>
    <w:lvl w:ilvl="3" w:tplc="FFFFFFFF" w:tentative="1">
      <w:start w:val="1"/>
      <w:numFmt w:val="decimal"/>
      <w:lvlText w:val="%4."/>
      <w:lvlJc w:val="left"/>
      <w:pPr>
        <w:ind w:left="-3443" w:hanging="480"/>
      </w:pPr>
    </w:lvl>
    <w:lvl w:ilvl="4" w:tplc="FFFFFFFF" w:tentative="1">
      <w:start w:val="1"/>
      <w:numFmt w:val="ideographTraditional"/>
      <w:lvlText w:val="%5、"/>
      <w:lvlJc w:val="left"/>
      <w:pPr>
        <w:ind w:left="-2963" w:hanging="480"/>
      </w:pPr>
    </w:lvl>
    <w:lvl w:ilvl="5" w:tplc="FFFFFFFF" w:tentative="1">
      <w:start w:val="1"/>
      <w:numFmt w:val="lowerRoman"/>
      <w:lvlText w:val="%6."/>
      <w:lvlJc w:val="right"/>
      <w:pPr>
        <w:ind w:left="-2483" w:hanging="480"/>
      </w:pPr>
    </w:lvl>
    <w:lvl w:ilvl="6" w:tplc="FFFFFFFF" w:tentative="1">
      <w:start w:val="1"/>
      <w:numFmt w:val="decimal"/>
      <w:lvlText w:val="%7."/>
      <w:lvlJc w:val="left"/>
      <w:pPr>
        <w:ind w:left="-2003" w:hanging="480"/>
      </w:pPr>
    </w:lvl>
    <w:lvl w:ilvl="7" w:tplc="FFFFFFFF" w:tentative="1">
      <w:start w:val="1"/>
      <w:numFmt w:val="ideographTraditional"/>
      <w:lvlText w:val="%8、"/>
      <w:lvlJc w:val="left"/>
      <w:pPr>
        <w:ind w:left="-1523" w:hanging="480"/>
      </w:pPr>
    </w:lvl>
    <w:lvl w:ilvl="8" w:tplc="FFFFFFFF" w:tentative="1">
      <w:start w:val="1"/>
      <w:numFmt w:val="lowerRoman"/>
      <w:lvlText w:val="%9."/>
      <w:lvlJc w:val="right"/>
      <w:pPr>
        <w:ind w:left="-1043" w:hanging="480"/>
      </w:pPr>
    </w:lvl>
  </w:abstractNum>
  <w:abstractNum w:abstractNumId="14" w15:restartNumberingAfterBreak="0">
    <w:nsid w:val="307F3AE8"/>
    <w:multiLevelType w:val="hybridMultilevel"/>
    <w:tmpl w:val="B922BCD6"/>
    <w:lvl w:ilvl="0" w:tplc="24645E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2D13370"/>
    <w:multiLevelType w:val="multilevel"/>
    <w:tmpl w:val="DAC2BCBC"/>
    <w:styleLink w:val="DHLLevels"/>
    <w:lvl w:ilvl="0">
      <w:start w:val="1"/>
      <w:numFmt w:val="decimal"/>
      <w:pStyle w:val="Level1"/>
      <w:lvlText w:val="%1."/>
      <w:lvlJc w:val="left"/>
      <w:pPr>
        <w:ind w:left="576" w:hanging="576"/>
      </w:pPr>
      <w:rPr>
        <w:rFonts w:hint="default"/>
      </w:rPr>
    </w:lvl>
    <w:lvl w:ilvl="1">
      <w:start w:val="1"/>
      <w:numFmt w:val="decimal"/>
      <w:pStyle w:val="Level2"/>
      <w:lvlText w:val="%1.%2."/>
      <w:lvlJc w:val="left"/>
      <w:pPr>
        <w:ind w:left="1569" w:hanging="576"/>
      </w:pPr>
      <w:rPr>
        <w:rFonts w:hint="default"/>
      </w:rPr>
    </w:lvl>
    <w:lvl w:ilvl="2">
      <w:start w:val="1"/>
      <w:numFmt w:val="decimal"/>
      <w:pStyle w:val="Level3"/>
      <w:lvlText w:val="%1.%2.%3."/>
      <w:lvlJc w:val="left"/>
      <w:pPr>
        <w:ind w:left="1728" w:hanging="576"/>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4AB329C"/>
    <w:multiLevelType w:val="hybridMultilevel"/>
    <w:tmpl w:val="093824D4"/>
    <w:lvl w:ilvl="0" w:tplc="FFFFFFFF">
      <w:start w:val="1"/>
      <w:numFmt w:val="lowerLetter"/>
      <w:lvlText w:val="%1."/>
      <w:lvlJc w:val="left"/>
      <w:pPr>
        <w:ind w:left="2098" w:hanging="480"/>
      </w:pPr>
    </w:lvl>
    <w:lvl w:ilvl="1" w:tplc="FFFFFFFF" w:tentative="1">
      <w:start w:val="1"/>
      <w:numFmt w:val="ideographTraditional"/>
      <w:lvlText w:val="%2、"/>
      <w:lvlJc w:val="left"/>
      <w:pPr>
        <w:ind w:left="2578" w:hanging="480"/>
      </w:pPr>
    </w:lvl>
    <w:lvl w:ilvl="2" w:tplc="FFFFFFFF" w:tentative="1">
      <w:start w:val="1"/>
      <w:numFmt w:val="lowerRoman"/>
      <w:lvlText w:val="%3."/>
      <w:lvlJc w:val="right"/>
      <w:pPr>
        <w:ind w:left="3058" w:hanging="480"/>
      </w:pPr>
    </w:lvl>
    <w:lvl w:ilvl="3" w:tplc="FFFFFFFF" w:tentative="1">
      <w:start w:val="1"/>
      <w:numFmt w:val="decimal"/>
      <w:lvlText w:val="%4."/>
      <w:lvlJc w:val="left"/>
      <w:pPr>
        <w:ind w:left="3538" w:hanging="480"/>
      </w:pPr>
    </w:lvl>
    <w:lvl w:ilvl="4" w:tplc="FFFFFFFF" w:tentative="1">
      <w:start w:val="1"/>
      <w:numFmt w:val="ideographTraditional"/>
      <w:lvlText w:val="%5、"/>
      <w:lvlJc w:val="left"/>
      <w:pPr>
        <w:ind w:left="4018" w:hanging="480"/>
      </w:pPr>
    </w:lvl>
    <w:lvl w:ilvl="5" w:tplc="FFFFFFFF" w:tentative="1">
      <w:start w:val="1"/>
      <w:numFmt w:val="lowerRoman"/>
      <w:lvlText w:val="%6."/>
      <w:lvlJc w:val="right"/>
      <w:pPr>
        <w:ind w:left="4498" w:hanging="480"/>
      </w:pPr>
    </w:lvl>
    <w:lvl w:ilvl="6" w:tplc="FFFFFFFF" w:tentative="1">
      <w:start w:val="1"/>
      <w:numFmt w:val="decimal"/>
      <w:lvlText w:val="%7."/>
      <w:lvlJc w:val="left"/>
      <w:pPr>
        <w:ind w:left="4978" w:hanging="480"/>
      </w:pPr>
    </w:lvl>
    <w:lvl w:ilvl="7" w:tplc="FFFFFFFF" w:tentative="1">
      <w:start w:val="1"/>
      <w:numFmt w:val="ideographTraditional"/>
      <w:lvlText w:val="%8、"/>
      <w:lvlJc w:val="left"/>
      <w:pPr>
        <w:ind w:left="5458" w:hanging="480"/>
      </w:pPr>
    </w:lvl>
    <w:lvl w:ilvl="8" w:tplc="FFFFFFFF" w:tentative="1">
      <w:start w:val="1"/>
      <w:numFmt w:val="lowerRoman"/>
      <w:lvlText w:val="%9."/>
      <w:lvlJc w:val="right"/>
      <w:pPr>
        <w:ind w:left="5938" w:hanging="480"/>
      </w:pPr>
    </w:lvl>
  </w:abstractNum>
  <w:abstractNum w:abstractNumId="17" w15:restartNumberingAfterBreak="0">
    <w:nsid w:val="34C120EC"/>
    <w:multiLevelType w:val="hybridMultilevel"/>
    <w:tmpl w:val="7B447DA8"/>
    <w:lvl w:ilvl="0" w:tplc="275A233A">
      <w:start w:val="1"/>
      <w:numFmt w:val="decimal"/>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381958A9"/>
    <w:multiLevelType w:val="hybridMultilevel"/>
    <w:tmpl w:val="4EBE313C"/>
    <w:lvl w:ilvl="0" w:tplc="1BF00890">
      <w:start w:val="1"/>
      <w:numFmt w:val="bullet"/>
      <w:lvlText w:val="•"/>
      <w:lvlJc w:val="left"/>
      <w:pPr>
        <w:tabs>
          <w:tab w:val="num" w:pos="720"/>
        </w:tabs>
        <w:ind w:left="720" w:hanging="360"/>
      </w:pPr>
      <w:rPr>
        <w:rFonts w:ascii="新細明體" w:hAnsi="新細明體" w:hint="default"/>
      </w:rPr>
    </w:lvl>
    <w:lvl w:ilvl="1" w:tplc="F8C07CB6" w:tentative="1">
      <w:start w:val="1"/>
      <w:numFmt w:val="bullet"/>
      <w:lvlText w:val="•"/>
      <w:lvlJc w:val="left"/>
      <w:pPr>
        <w:tabs>
          <w:tab w:val="num" w:pos="1440"/>
        </w:tabs>
        <w:ind w:left="1440" w:hanging="360"/>
      </w:pPr>
      <w:rPr>
        <w:rFonts w:ascii="新細明體" w:hAnsi="新細明體" w:hint="default"/>
      </w:rPr>
    </w:lvl>
    <w:lvl w:ilvl="2" w:tplc="DDFEDC10" w:tentative="1">
      <w:start w:val="1"/>
      <w:numFmt w:val="bullet"/>
      <w:lvlText w:val="•"/>
      <w:lvlJc w:val="left"/>
      <w:pPr>
        <w:tabs>
          <w:tab w:val="num" w:pos="2160"/>
        </w:tabs>
        <w:ind w:left="2160" w:hanging="360"/>
      </w:pPr>
      <w:rPr>
        <w:rFonts w:ascii="新細明體" w:hAnsi="新細明體" w:hint="default"/>
      </w:rPr>
    </w:lvl>
    <w:lvl w:ilvl="3" w:tplc="0930CFD8" w:tentative="1">
      <w:start w:val="1"/>
      <w:numFmt w:val="bullet"/>
      <w:lvlText w:val="•"/>
      <w:lvlJc w:val="left"/>
      <w:pPr>
        <w:tabs>
          <w:tab w:val="num" w:pos="2880"/>
        </w:tabs>
        <w:ind w:left="2880" w:hanging="360"/>
      </w:pPr>
      <w:rPr>
        <w:rFonts w:ascii="新細明體" w:hAnsi="新細明體" w:hint="default"/>
      </w:rPr>
    </w:lvl>
    <w:lvl w:ilvl="4" w:tplc="4FB0AB12" w:tentative="1">
      <w:start w:val="1"/>
      <w:numFmt w:val="bullet"/>
      <w:lvlText w:val="•"/>
      <w:lvlJc w:val="left"/>
      <w:pPr>
        <w:tabs>
          <w:tab w:val="num" w:pos="3600"/>
        </w:tabs>
        <w:ind w:left="3600" w:hanging="360"/>
      </w:pPr>
      <w:rPr>
        <w:rFonts w:ascii="新細明體" w:hAnsi="新細明體" w:hint="default"/>
      </w:rPr>
    </w:lvl>
    <w:lvl w:ilvl="5" w:tplc="7BF298CE" w:tentative="1">
      <w:start w:val="1"/>
      <w:numFmt w:val="bullet"/>
      <w:lvlText w:val="•"/>
      <w:lvlJc w:val="left"/>
      <w:pPr>
        <w:tabs>
          <w:tab w:val="num" w:pos="4320"/>
        </w:tabs>
        <w:ind w:left="4320" w:hanging="360"/>
      </w:pPr>
      <w:rPr>
        <w:rFonts w:ascii="新細明體" w:hAnsi="新細明體" w:hint="default"/>
      </w:rPr>
    </w:lvl>
    <w:lvl w:ilvl="6" w:tplc="9FD8C92A" w:tentative="1">
      <w:start w:val="1"/>
      <w:numFmt w:val="bullet"/>
      <w:lvlText w:val="•"/>
      <w:lvlJc w:val="left"/>
      <w:pPr>
        <w:tabs>
          <w:tab w:val="num" w:pos="5040"/>
        </w:tabs>
        <w:ind w:left="5040" w:hanging="360"/>
      </w:pPr>
      <w:rPr>
        <w:rFonts w:ascii="新細明體" w:hAnsi="新細明體" w:hint="default"/>
      </w:rPr>
    </w:lvl>
    <w:lvl w:ilvl="7" w:tplc="F34C758E" w:tentative="1">
      <w:start w:val="1"/>
      <w:numFmt w:val="bullet"/>
      <w:lvlText w:val="•"/>
      <w:lvlJc w:val="left"/>
      <w:pPr>
        <w:tabs>
          <w:tab w:val="num" w:pos="5760"/>
        </w:tabs>
        <w:ind w:left="5760" w:hanging="360"/>
      </w:pPr>
      <w:rPr>
        <w:rFonts w:ascii="新細明體" w:hAnsi="新細明體" w:hint="default"/>
      </w:rPr>
    </w:lvl>
    <w:lvl w:ilvl="8" w:tplc="6714F4E8" w:tentative="1">
      <w:start w:val="1"/>
      <w:numFmt w:val="bullet"/>
      <w:lvlText w:val="•"/>
      <w:lvlJc w:val="left"/>
      <w:pPr>
        <w:tabs>
          <w:tab w:val="num" w:pos="6480"/>
        </w:tabs>
        <w:ind w:left="6480" w:hanging="360"/>
      </w:pPr>
      <w:rPr>
        <w:rFonts w:ascii="新細明體" w:hAnsi="新細明體" w:hint="default"/>
      </w:rPr>
    </w:lvl>
  </w:abstractNum>
  <w:abstractNum w:abstractNumId="19" w15:restartNumberingAfterBreak="0">
    <w:nsid w:val="41D84961"/>
    <w:multiLevelType w:val="hybridMultilevel"/>
    <w:tmpl w:val="73A607E8"/>
    <w:lvl w:ilvl="0" w:tplc="04090011">
      <w:start w:val="1"/>
      <w:numFmt w:val="upperLetter"/>
      <w:lvlText w:val="%1."/>
      <w:lvlJc w:val="left"/>
      <w:pPr>
        <w:ind w:left="2181" w:hanging="480"/>
      </w:pPr>
    </w:lvl>
    <w:lvl w:ilvl="1" w:tplc="04090019" w:tentative="1">
      <w:start w:val="1"/>
      <w:numFmt w:val="ideographTraditional"/>
      <w:lvlText w:val="%2、"/>
      <w:lvlJc w:val="left"/>
      <w:pPr>
        <w:ind w:left="2661" w:hanging="480"/>
      </w:pPr>
    </w:lvl>
    <w:lvl w:ilvl="2" w:tplc="0409001B" w:tentative="1">
      <w:start w:val="1"/>
      <w:numFmt w:val="lowerRoman"/>
      <w:lvlText w:val="%3."/>
      <w:lvlJc w:val="right"/>
      <w:pPr>
        <w:ind w:left="3141" w:hanging="480"/>
      </w:pPr>
    </w:lvl>
    <w:lvl w:ilvl="3" w:tplc="0409000F" w:tentative="1">
      <w:start w:val="1"/>
      <w:numFmt w:val="decimal"/>
      <w:lvlText w:val="%4."/>
      <w:lvlJc w:val="left"/>
      <w:pPr>
        <w:ind w:left="3621" w:hanging="480"/>
      </w:pPr>
    </w:lvl>
    <w:lvl w:ilvl="4" w:tplc="04090019" w:tentative="1">
      <w:start w:val="1"/>
      <w:numFmt w:val="ideographTraditional"/>
      <w:lvlText w:val="%5、"/>
      <w:lvlJc w:val="left"/>
      <w:pPr>
        <w:ind w:left="4101" w:hanging="480"/>
      </w:pPr>
    </w:lvl>
    <w:lvl w:ilvl="5" w:tplc="0409001B" w:tentative="1">
      <w:start w:val="1"/>
      <w:numFmt w:val="lowerRoman"/>
      <w:lvlText w:val="%6."/>
      <w:lvlJc w:val="right"/>
      <w:pPr>
        <w:ind w:left="4581" w:hanging="480"/>
      </w:pPr>
    </w:lvl>
    <w:lvl w:ilvl="6" w:tplc="0409000F" w:tentative="1">
      <w:start w:val="1"/>
      <w:numFmt w:val="decimal"/>
      <w:lvlText w:val="%7."/>
      <w:lvlJc w:val="left"/>
      <w:pPr>
        <w:ind w:left="5061" w:hanging="480"/>
      </w:pPr>
    </w:lvl>
    <w:lvl w:ilvl="7" w:tplc="04090019" w:tentative="1">
      <w:start w:val="1"/>
      <w:numFmt w:val="ideographTraditional"/>
      <w:lvlText w:val="%8、"/>
      <w:lvlJc w:val="left"/>
      <w:pPr>
        <w:ind w:left="5541" w:hanging="480"/>
      </w:pPr>
    </w:lvl>
    <w:lvl w:ilvl="8" w:tplc="0409001B" w:tentative="1">
      <w:start w:val="1"/>
      <w:numFmt w:val="lowerRoman"/>
      <w:lvlText w:val="%9."/>
      <w:lvlJc w:val="right"/>
      <w:pPr>
        <w:ind w:left="6021" w:hanging="480"/>
      </w:pPr>
    </w:lvl>
  </w:abstractNum>
  <w:abstractNum w:abstractNumId="20" w15:restartNumberingAfterBreak="0">
    <w:nsid w:val="4507692F"/>
    <w:multiLevelType w:val="hybridMultilevel"/>
    <w:tmpl w:val="1A86E1F8"/>
    <w:lvl w:ilvl="0" w:tplc="84E6CAF0">
      <w:start w:val="1"/>
      <w:numFmt w:val="bullet"/>
      <w:pStyle w:val="Default"/>
      <w:lvlText w:val=""/>
      <w:lvlJc w:val="left"/>
      <w:pPr>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E85BB9"/>
    <w:multiLevelType w:val="hybridMultilevel"/>
    <w:tmpl w:val="45145BEC"/>
    <w:lvl w:ilvl="0" w:tplc="04090001">
      <w:start w:val="1"/>
      <w:numFmt w:val="bullet"/>
      <w:lvlText w:val=""/>
      <w:lvlJc w:val="left"/>
      <w:pPr>
        <w:ind w:left="1871" w:hanging="360"/>
      </w:pPr>
      <w:rPr>
        <w:rFonts w:ascii="Symbol" w:hAnsi="Symbol" w:hint="default"/>
      </w:rPr>
    </w:lvl>
    <w:lvl w:ilvl="1" w:tplc="04090003" w:tentative="1">
      <w:start w:val="1"/>
      <w:numFmt w:val="bullet"/>
      <w:lvlText w:val="o"/>
      <w:lvlJc w:val="left"/>
      <w:pPr>
        <w:ind w:left="2591" w:hanging="360"/>
      </w:pPr>
      <w:rPr>
        <w:rFonts w:ascii="Courier New" w:hAnsi="Courier New" w:cs="Courier New" w:hint="default"/>
      </w:rPr>
    </w:lvl>
    <w:lvl w:ilvl="2" w:tplc="04090005" w:tentative="1">
      <w:start w:val="1"/>
      <w:numFmt w:val="bullet"/>
      <w:lvlText w:val=""/>
      <w:lvlJc w:val="left"/>
      <w:pPr>
        <w:ind w:left="3311" w:hanging="360"/>
      </w:pPr>
      <w:rPr>
        <w:rFonts w:ascii="Wingdings" w:hAnsi="Wingdings" w:hint="default"/>
      </w:rPr>
    </w:lvl>
    <w:lvl w:ilvl="3" w:tplc="04090001" w:tentative="1">
      <w:start w:val="1"/>
      <w:numFmt w:val="bullet"/>
      <w:lvlText w:val=""/>
      <w:lvlJc w:val="left"/>
      <w:pPr>
        <w:ind w:left="4031" w:hanging="360"/>
      </w:pPr>
      <w:rPr>
        <w:rFonts w:ascii="Symbol" w:hAnsi="Symbol" w:hint="default"/>
      </w:rPr>
    </w:lvl>
    <w:lvl w:ilvl="4" w:tplc="04090003" w:tentative="1">
      <w:start w:val="1"/>
      <w:numFmt w:val="bullet"/>
      <w:lvlText w:val="o"/>
      <w:lvlJc w:val="left"/>
      <w:pPr>
        <w:ind w:left="4751" w:hanging="360"/>
      </w:pPr>
      <w:rPr>
        <w:rFonts w:ascii="Courier New" w:hAnsi="Courier New" w:cs="Courier New" w:hint="default"/>
      </w:rPr>
    </w:lvl>
    <w:lvl w:ilvl="5" w:tplc="04090005" w:tentative="1">
      <w:start w:val="1"/>
      <w:numFmt w:val="bullet"/>
      <w:lvlText w:val=""/>
      <w:lvlJc w:val="left"/>
      <w:pPr>
        <w:ind w:left="5471" w:hanging="360"/>
      </w:pPr>
      <w:rPr>
        <w:rFonts w:ascii="Wingdings" w:hAnsi="Wingdings" w:hint="default"/>
      </w:rPr>
    </w:lvl>
    <w:lvl w:ilvl="6" w:tplc="04090001" w:tentative="1">
      <w:start w:val="1"/>
      <w:numFmt w:val="bullet"/>
      <w:lvlText w:val=""/>
      <w:lvlJc w:val="left"/>
      <w:pPr>
        <w:ind w:left="6191" w:hanging="360"/>
      </w:pPr>
      <w:rPr>
        <w:rFonts w:ascii="Symbol" w:hAnsi="Symbol" w:hint="default"/>
      </w:rPr>
    </w:lvl>
    <w:lvl w:ilvl="7" w:tplc="04090003" w:tentative="1">
      <w:start w:val="1"/>
      <w:numFmt w:val="bullet"/>
      <w:lvlText w:val="o"/>
      <w:lvlJc w:val="left"/>
      <w:pPr>
        <w:ind w:left="6911" w:hanging="360"/>
      </w:pPr>
      <w:rPr>
        <w:rFonts w:ascii="Courier New" w:hAnsi="Courier New" w:cs="Courier New" w:hint="default"/>
      </w:rPr>
    </w:lvl>
    <w:lvl w:ilvl="8" w:tplc="04090005" w:tentative="1">
      <w:start w:val="1"/>
      <w:numFmt w:val="bullet"/>
      <w:lvlText w:val=""/>
      <w:lvlJc w:val="left"/>
      <w:pPr>
        <w:ind w:left="7631" w:hanging="360"/>
      </w:pPr>
      <w:rPr>
        <w:rFonts w:ascii="Wingdings" w:hAnsi="Wingdings" w:hint="default"/>
      </w:rPr>
    </w:lvl>
  </w:abstractNum>
  <w:abstractNum w:abstractNumId="22" w15:restartNumberingAfterBreak="0">
    <w:nsid w:val="4B15218D"/>
    <w:multiLevelType w:val="hybridMultilevel"/>
    <w:tmpl w:val="E5A0AC7A"/>
    <w:lvl w:ilvl="0" w:tplc="04090011">
      <w:start w:val="1"/>
      <w:numFmt w:val="upperLetter"/>
      <w:lvlText w:val="%1."/>
      <w:lvlJc w:val="left"/>
      <w:pPr>
        <w:ind w:left="2130" w:hanging="480"/>
      </w:pPr>
    </w:lvl>
    <w:lvl w:ilvl="1" w:tplc="04090019" w:tentative="1">
      <w:start w:val="1"/>
      <w:numFmt w:val="ideographTraditional"/>
      <w:lvlText w:val="%2、"/>
      <w:lvlJc w:val="left"/>
      <w:pPr>
        <w:ind w:left="2610" w:hanging="480"/>
      </w:pPr>
    </w:lvl>
    <w:lvl w:ilvl="2" w:tplc="0409001B" w:tentative="1">
      <w:start w:val="1"/>
      <w:numFmt w:val="lowerRoman"/>
      <w:lvlText w:val="%3."/>
      <w:lvlJc w:val="right"/>
      <w:pPr>
        <w:ind w:left="3090" w:hanging="480"/>
      </w:pPr>
    </w:lvl>
    <w:lvl w:ilvl="3" w:tplc="0409000F" w:tentative="1">
      <w:start w:val="1"/>
      <w:numFmt w:val="decimal"/>
      <w:lvlText w:val="%4."/>
      <w:lvlJc w:val="left"/>
      <w:pPr>
        <w:ind w:left="3570" w:hanging="480"/>
      </w:pPr>
    </w:lvl>
    <w:lvl w:ilvl="4" w:tplc="04090019" w:tentative="1">
      <w:start w:val="1"/>
      <w:numFmt w:val="ideographTraditional"/>
      <w:lvlText w:val="%5、"/>
      <w:lvlJc w:val="left"/>
      <w:pPr>
        <w:ind w:left="4050" w:hanging="480"/>
      </w:pPr>
    </w:lvl>
    <w:lvl w:ilvl="5" w:tplc="0409001B" w:tentative="1">
      <w:start w:val="1"/>
      <w:numFmt w:val="lowerRoman"/>
      <w:lvlText w:val="%6."/>
      <w:lvlJc w:val="right"/>
      <w:pPr>
        <w:ind w:left="4530" w:hanging="480"/>
      </w:pPr>
    </w:lvl>
    <w:lvl w:ilvl="6" w:tplc="0409000F" w:tentative="1">
      <w:start w:val="1"/>
      <w:numFmt w:val="decimal"/>
      <w:lvlText w:val="%7."/>
      <w:lvlJc w:val="left"/>
      <w:pPr>
        <w:ind w:left="5010" w:hanging="480"/>
      </w:pPr>
    </w:lvl>
    <w:lvl w:ilvl="7" w:tplc="04090019" w:tentative="1">
      <w:start w:val="1"/>
      <w:numFmt w:val="ideographTraditional"/>
      <w:lvlText w:val="%8、"/>
      <w:lvlJc w:val="left"/>
      <w:pPr>
        <w:ind w:left="5490" w:hanging="480"/>
      </w:pPr>
    </w:lvl>
    <w:lvl w:ilvl="8" w:tplc="0409001B" w:tentative="1">
      <w:start w:val="1"/>
      <w:numFmt w:val="lowerRoman"/>
      <w:lvlText w:val="%9."/>
      <w:lvlJc w:val="right"/>
      <w:pPr>
        <w:ind w:left="5970" w:hanging="480"/>
      </w:pPr>
    </w:lvl>
  </w:abstractNum>
  <w:abstractNum w:abstractNumId="23" w15:restartNumberingAfterBreak="0">
    <w:nsid w:val="4D365BDB"/>
    <w:multiLevelType w:val="hybridMultilevel"/>
    <w:tmpl w:val="2B18ABCA"/>
    <w:lvl w:ilvl="0" w:tplc="0409000F">
      <w:start w:val="1"/>
      <w:numFmt w:val="decimal"/>
      <w:lvlText w:val="%1."/>
      <w:lvlJc w:val="left"/>
      <w:pPr>
        <w:ind w:left="1578" w:hanging="480"/>
      </w:pPr>
    </w:lvl>
    <w:lvl w:ilvl="1" w:tplc="04090019" w:tentative="1">
      <w:start w:val="1"/>
      <w:numFmt w:val="ideographTraditional"/>
      <w:lvlText w:val="%2、"/>
      <w:lvlJc w:val="left"/>
      <w:pPr>
        <w:ind w:left="2058" w:hanging="480"/>
      </w:pPr>
    </w:lvl>
    <w:lvl w:ilvl="2" w:tplc="0409001B" w:tentative="1">
      <w:start w:val="1"/>
      <w:numFmt w:val="lowerRoman"/>
      <w:lvlText w:val="%3."/>
      <w:lvlJc w:val="right"/>
      <w:pPr>
        <w:ind w:left="2538" w:hanging="480"/>
      </w:pPr>
    </w:lvl>
    <w:lvl w:ilvl="3" w:tplc="0409000F" w:tentative="1">
      <w:start w:val="1"/>
      <w:numFmt w:val="decimal"/>
      <w:lvlText w:val="%4."/>
      <w:lvlJc w:val="left"/>
      <w:pPr>
        <w:ind w:left="3018" w:hanging="480"/>
      </w:pPr>
    </w:lvl>
    <w:lvl w:ilvl="4" w:tplc="04090019" w:tentative="1">
      <w:start w:val="1"/>
      <w:numFmt w:val="ideographTraditional"/>
      <w:lvlText w:val="%5、"/>
      <w:lvlJc w:val="left"/>
      <w:pPr>
        <w:ind w:left="3498" w:hanging="480"/>
      </w:pPr>
    </w:lvl>
    <w:lvl w:ilvl="5" w:tplc="0409001B" w:tentative="1">
      <w:start w:val="1"/>
      <w:numFmt w:val="lowerRoman"/>
      <w:lvlText w:val="%6."/>
      <w:lvlJc w:val="right"/>
      <w:pPr>
        <w:ind w:left="3978" w:hanging="480"/>
      </w:pPr>
    </w:lvl>
    <w:lvl w:ilvl="6" w:tplc="0409000F" w:tentative="1">
      <w:start w:val="1"/>
      <w:numFmt w:val="decimal"/>
      <w:lvlText w:val="%7."/>
      <w:lvlJc w:val="left"/>
      <w:pPr>
        <w:ind w:left="4458" w:hanging="480"/>
      </w:pPr>
    </w:lvl>
    <w:lvl w:ilvl="7" w:tplc="04090019" w:tentative="1">
      <w:start w:val="1"/>
      <w:numFmt w:val="ideographTraditional"/>
      <w:lvlText w:val="%8、"/>
      <w:lvlJc w:val="left"/>
      <w:pPr>
        <w:ind w:left="4938" w:hanging="480"/>
      </w:pPr>
    </w:lvl>
    <w:lvl w:ilvl="8" w:tplc="0409001B" w:tentative="1">
      <w:start w:val="1"/>
      <w:numFmt w:val="lowerRoman"/>
      <w:lvlText w:val="%9."/>
      <w:lvlJc w:val="right"/>
      <w:pPr>
        <w:ind w:left="5418" w:hanging="480"/>
      </w:pPr>
    </w:lvl>
  </w:abstractNum>
  <w:abstractNum w:abstractNumId="24" w15:restartNumberingAfterBreak="0">
    <w:nsid w:val="4E083E78"/>
    <w:multiLevelType w:val="hybridMultilevel"/>
    <w:tmpl w:val="7254826C"/>
    <w:lvl w:ilvl="0" w:tplc="04090011">
      <w:start w:val="1"/>
      <w:numFmt w:val="upperLetter"/>
      <w:lvlText w:val="%1."/>
      <w:lvlJc w:val="left"/>
      <w:pPr>
        <w:ind w:left="1571" w:hanging="360"/>
      </w:pPr>
    </w:lvl>
    <w:lvl w:ilvl="1" w:tplc="04090019">
      <w:start w:val="1"/>
      <w:numFmt w:val="lowerLetter"/>
      <w:lvlText w:val="%2."/>
      <w:lvlJc w:val="left"/>
      <w:pPr>
        <w:ind w:left="2291" w:hanging="360"/>
      </w:pPr>
    </w:lvl>
    <w:lvl w:ilvl="2" w:tplc="0409001B">
      <w:start w:val="1"/>
      <w:numFmt w:val="lowerRoman"/>
      <w:lvlText w:val="%3."/>
      <w:lvlJc w:val="right"/>
      <w:pPr>
        <w:ind w:left="3011" w:hanging="180"/>
      </w:pPr>
    </w:lvl>
    <w:lvl w:ilvl="3" w:tplc="64708340">
      <w:start w:val="1"/>
      <w:numFmt w:val="decimal"/>
      <w:lvlText w:val="%4"/>
      <w:lvlJc w:val="left"/>
      <w:pPr>
        <w:ind w:left="3731" w:hanging="360"/>
      </w:pPr>
      <w:rPr>
        <w:rFonts w:hint="default"/>
      </w:r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15:restartNumberingAfterBreak="0">
    <w:nsid w:val="505B678C"/>
    <w:multiLevelType w:val="hybridMultilevel"/>
    <w:tmpl w:val="6BB44BD2"/>
    <w:lvl w:ilvl="0" w:tplc="04090001">
      <w:start w:val="1"/>
      <w:numFmt w:val="bullet"/>
      <w:lvlText w:val=""/>
      <w:lvlJc w:val="left"/>
      <w:pPr>
        <w:ind w:left="1189" w:hanging="480"/>
      </w:pPr>
      <w:rPr>
        <w:rFonts w:ascii="Symbol" w:hAnsi="Symbol"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26" w15:restartNumberingAfterBreak="0">
    <w:nsid w:val="538F5641"/>
    <w:multiLevelType w:val="hybridMultilevel"/>
    <w:tmpl w:val="A0FC6398"/>
    <w:lvl w:ilvl="0" w:tplc="04090001">
      <w:start w:val="1"/>
      <w:numFmt w:val="bullet"/>
      <w:lvlText w:val=""/>
      <w:lvlJc w:val="left"/>
      <w:pPr>
        <w:ind w:left="1991" w:hanging="480"/>
      </w:pPr>
      <w:rPr>
        <w:rFonts w:ascii="Symbol" w:hAnsi="Symbol" w:hint="default"/>
      </w:rPr>
    </w:lvl>
    <w:lvl w:ilvl="1" w:tplc="04090003" w:tentative="1">
      <w:start w:val="1"/>
      <w:numFmt w:val="bullet"/>
      <w:lvlText w:val=""/>
      <w:lvlJc w:val="left"/>
      <w:pPr>
        <w:ind w:left="2471" w:hanging="480"/>
      </w:pPr>
      <w:rPr>
        <w:rFonts w:ascii="Wingdings" w:hAnsi="Wingdings" w:hint="default"/>
      </w:rPr>
    </w:lvl>
    <w:lvl w:ilvl="2" w:tplc="04090005" w:tentative="1">
      <w:start w:val="1"/>
      <w:numFmt w:val="bullet"/>
      <w:lvlText w:val=""/>
      <w:lvlJc w:val="left"/>
      <w:pPr>
        <w:ind w:left="2951" w:hanging="480"/>
      </w:pPr>
      <w:rPr>
        <w:rFonts w:ascii="Wingdings" w:hAnsi="Wingdings" w:hint="default"/>
      </w:rPr>
    </w:lvl>
    <w:lvl w:ilvl="3" w:tplc="04090001" w:tentative="1">
      <w:start w:val="1"/>
      <w:numFmt w:val="bullet"/>
      <w:lvlText w:val=""/>
      <w:lvlJc w:val="left"/>
      <w:pPr>
        <w:ind w:left="3431" w:hanging="480"/>
      </w:pPr>
      <w:rPr>
        <w:rFonts w:ascii="Wingdings" w:hAnsi="Wingdings" w:hint="default"/>
      </w:rPr>
    </w:lvl>
    <w:lvl w:ilvl="4" w:tplc="04090003" w:tentative="1">
      <w:start w:val="1"/>
      <w:numFmt w:val="bullet"/>
      <w:lvlText w:val=""/>
      <w:lvlJc w:val="left"/>
      <w:pPr>
        <w:ind w:left="3911" w:hanging="480"/>
      </w:pPr>
      <w:rPr>
        <w:rFonts w:ascii="Wingdings" w:hAnsi="Wingdings" w:hint="default"/>
      </w:rPr>
    </w:lvl>
    <w:lvl w:ilvl="5" w:tplc="04090005" w:tentative="1">
      <w:start w:val="1"/>
      <w:numFmt w:val="bullet"/>
      <w:lvlText w:val=""/>
      <w:lvlJc w:val="left"/>
      <w:pPr>
        <w:ind w:left="4391" w:hanging="480"/>
      </w:pPr>
      <w:rPr>
        <w:rFonts w:ascii="Wingdings" w:hAnsi="Wingdings" w:hint="default"/>
      </w:rPr>
    </w:lvl>
    <w:lvl w:ilvl="6" w:tplc="04090001" w:tentative="1">
      <w:start w:val="1"/>
      <w:numFmt w:val="bullet"/>
      <w:lvlText w:val=""/>
      <w:lvlJc w:val="left"/>
      <w:pPr>
        <w:ind w:left="4871" w:hanging="480"/>
      </w:pPr>
      <w:rPr>
        <w:rFonts w:ascii="Wingdings" w:hAnsi="Wingdings" w:hint="default"/>
      </w:rPr>
    </w:lvl>
    <w:lvl w:ilvl="7" w:tplc="04090003" w:tentative="1">
      <w:start w:val="1"/>
      <w:numFmt w:val="bullet"/>
      <w:lvlText w:val=""/>
      <w:lvlJc w:val="left"/>
      <w:pPr>
        <w:ind w:left="5351" w:hanging="480"/>
      </w:pPr>
      <w:rPr>
        <w:rFonts w:ascii="Wingdings" w:hAnsi="Wingdings" w:hint="default"/>
      </w:rPr>
    </w:lvl>
    <w:lvl w:ilvl="8" w:tplc="04090005" w:tentative="1">
      <w:start w:val="1"/>
      <w:numFmt w:val="bullet"/>
      <w:lvlText w:val=""/>
      <w:lvlJc w:val="left"/>
      <w:pPr>
        <w:ind w:left="5831" w:hanging="480"/>
      </w:pPr>
      <w:rPr>
        <w:rFonts w:ascii="Wingdings" w:hAnsi="Wingdings" w:hint="default"/>
      </w:rPr>
    </w:lvl>
  </w:abstractNum>
  <w:abstractNum w:abstractNumId="27" w15:restartNumberingAfterBreak="0">
    <w:nsid w:val="53B33E98"/>
    <w:multiLevelType w:val="hybridMultilevel"/>
    <w:tmpl w:val="0A582962"/>
    <w:lvl w:ilvl="0" w:tplc="0409000F">
      <w:start w:val="1"/>
      <w:numFmt w:val="decimal"/>
      <w:lvlText w:val="%1."/>
      <w:lvlJc w:val="left"/>
      <w:pPr>
        <w:ind w:left="1672" w:hanging="480"/>
      </w:pPr>
    </w:lvl>
    <w:lvl w:ilvl="1" w:tplc="04090019">
      <w:start w:val="1"/>
      <w:numFmt w:val="ideographTraditional"/>
      <w:lvlText w:val="%2、"/>
      <w:lvlJc w:val="left"/>
      <w:pPr>
        <w:ind w:left="2152" w:hanging="480"/>
      </w:pPr>
    </w:lvl>
    <w:lvl w:ilvl="2" w:tplc="0409001B">
      <w:start w:val="1"/>
      <w:numFmt w:val="lowerRoman"/>
      <w:lvlText w:val="%3."/>
      <w:lvlJc w:val="right"/>
      <w:pPr>
        <w:ind w:left="2632" w:hanging="480"/>
      </w:pPr>
    </w:lvl>
    <w:lvl w:ilvl="3" w:tplc="0409000F">
      <w:start w:val="1"/>
      <w:numFmt w:val="decimal"/>
      <w:lvlText w:val="%4."/>
      <w:lvlJc w:val="left"/>
      <w:pPr>
        <w:ind w:left="3112" w:hanging="480"/>
      </w:pPr>
    </w:lvl>
    <w:lvl w:ilvl="4" w:tplc="04090019">
      <w:start w:val="1"/>
      <w:numFmt w:val="ideographTraditional"/>
      <w:lvlText w:val="%5、"/>
      <w:lvlJc w:val="left"/>
      <w:pPr>
        <w:ind w:left="3592" w:hanging="480"/>
      </w:pPr>
    </w:lvl>
    <w:lvl w:ilvl="5" w:tplc="0409001B">
      <w:start w:val="1"/>
      <w:numFmt w:val="lowerRoman"/>
      <w:lvlText w:val="%6."/>
      <w:lvlJc w:val="right"/>
      <w:pPr>
        <w:ind w:left="4072" w:hanging="480"/>
      </w:pPr>
    </w:lvl>
    <w:lvl w:ilvl="6" w:tplc="0409000F">
      <w:start w:val="1"/>
      <w:numFmt w:val="decimal"/>
      <w:lvlText w:val="%7."/>
      <w:lvlJc w:val="left"/>
      <w:pPr>
        <w:ind w:left="4552" w:hanging="480"/>
      </w:pPr>
    </w:lvl>
    <w:lvl w:ilvl="7" w:tplc="04090019">
      <w:start w:val="1"/>
      <w:numFmt w:val="ideographTraditional"/>
      <w:lvlText w:val="%8、"/>
      <w:lvlJc w:val="left"/>
      <w:pPr>
        <w:ind w:left="5032" w:hanging="480"/>
      </w:pPr>
    </w:lvl>
    <w:lvl w:ilvl="8" w:tplc="0409001B">
      <w:start w:val="1"/>
      <w:numFmt w:val="lowerRoman"/>
      <w:lvlText w:val="%9."/>
      <w:lvlJc w:val="right"/>
      <w:pPr>
        <w:ind w:left="5512" w:hanging="480"/>
      </w:pPr>
    </w:lvl>
  </w:abstractNum>
  <w:abstractNum w:abstractNumId="28" w15:restartNumberingAfterBreak="0">
    <w:nsid w:val="55946403"/>
    <w:multiLevelType w:val="hybridMultilevel"/>
    <w:tmpl w:val="3ADEB14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15:restartNumberingAfterBreak="0">
    <w:nsid w:val="55974182"/>
    <w:multiLevelType w:val="hybridMultilevel"/>
    <w:tmpl w:val="BC242944"/>
    <w:lvl w:ilvl="0" w:tplc="025852A4">
      <w:start w:val="1"/>
      <w:numFmt w:val="lowerLetter"/>
      <w:lvlText w:val="%1."/>
      <w:lvlJc w:val="left"/>
      <w:pPr>
        <w:ind w:left="2126" w:hanging="480"/>
      </w:pPr>
      <w:rPr>
        <w:rFonts w:hint="default"/>
        <w:color w:val="000000" w:themeColor="text1"/>
      </w:rPr>
    </w:lvl>
    <w:lvl w:ilvl="1" w:tplc="04090019" w:tentative="1">
      <w:start w:val="1"/>
      <w:numFmt w:val="ideographTraditional"/>
      <w:lvlText w:val="%2、"/>
      <w:lvlJc w:val="left"/>
      <w:pPr>
        <w:ind w:left="2606" w:hanging="480"/>
      </w:pPr>
    </w:lvl>
    <w:lvl w:ilvl="2" w:tplc="0409001B" w:tentative="1">
      <w:start w:val="1"/>
      <w:numFmt w:val="lowerRoman"/>
      <w:lvlText w:val="%3."/>
      <w:lvlJc w:val="right"/>
      <w:pPr>
        <w:ind w:left="3086" w:hanging="480"/>
      </w:pPr>
    </w:lvl>
    <w:lvl w:ilvl="3" w:tplc="0409000F" w:tentative="1">
      <w:start w:val="1"/>
      <w:numFmt w:val="decimal"/>
      <w:lvlText w:val="%4."/>
      <w:lvlJc w:val="left"/>
      <w:pPr>
        <w:ind w:left="3566" w:hanging="480"/>
      </w:pPr>
    </w:lvl>
    <w:lvl w:ilvl="4" w:tplc="04090019" w:tentative="1">
      <w:start w:val="1"/>
      <w:numFmt w:val="ideographTraditional"/>
      <w:lvlText w:val="%5、"/>
      <w:lvlJc w:val="left"/>
      <w:pPr>
        <w:ind w:left="4046" w:hanging="480"/>
      </w:pPr>
    </w:lvl>
    <w:lvl w:ilvl="5" w:tplc="0409001B" w:tentative="1">
      <w:start w:val="1"/>
      <w:numFmt w:val="lowerRoman"/>
      <w:lvlText w:val="%6."/>
      <w:lvlJc w:val="right"/>
      <w:pPr>
        <w:ind w:left="4526" w:hanging="480"/>
      </w:pPr>
    </w:lvl>
    <w:lvl w:ilvl="6" w:tplc="0409000F" w:tentative="1">
      <w:start w:val="1"/>
      <w:numFmt w:val="decimal"/>
      <w:lvlText w:val="%7."/>
      <w:lvlJc w:val="left"/>
      <w:pPr>
        <w:ind w:left="5006" w:hanging="480"/>
      </w:pPr>
    </w:lvl>
    <w:lvl w:ilvl="7" w:tplc="04090019" w:tentative="1">
      <w:start w:val="1"/>
      <w:numFmt w:val="ideographTraditional"/>
      <w:lvlText w:val="%8、"/>
      <w:lvlJc w:val="left"/>
      <w:pPr>
        <w:ind w:left="5486" w:hanging="480"/>
      </w:pPr>
    </w:lvl>
    <w:lvl w:ilvl="8" w:tplc="0409001B" w:tentative="1">
      <w:start w:val="1"/>
      <w:numFmt w:val="lowerRoman"/>
      <w:lvlText w:val="%9."/>
      <w:lvlJc w:val="right"/>
      <w:pPr>
        <w:ind w:left="5966" w:hanging="480"/>
      </w:pPr>
    </w:lvl>
  </w:abstractNum>
  <w:abstractNum w:abstractNumId="30" w15:restartNumberingAfterBreak="0">
    <w:nsid w:val="5B9B03B2"/>
    <w:multiLevelType w:val="hybridMultilevel"/>
    <w:tmpl w:val="909896D4"/>
    <w:lvl w:ilvl="0" w:tplc="0409000F">
      <w:start w:val="1"/>
      <w:numFmt w:val="decimal"/>
      <w:lvlText w:val="%1."/>
      <w:lvlJc w:val="left"/>
      <w:pPr>
        <w:ind w:left="2051" w:hanging="480"/>
      </w:pPr>
    </w:lvl>
    <w:lvl w:ilvl="1" w:tplc="04090011">
      <w:start w:val="1"/>
      <w:numFmt w:val="upperLetter"/>
      <w:lvlText w:val="%2."/>
      <w:lvlJc w:val="left"/>
      <w:pPr>
        <w:ind w:left="2531" w:hanging="480"/>
      </w:pPr>
    </w:lvl>
    <w:lvl w:ilvl="2" w:tplc="0409001B">
      <w:start w:val="1"/>
      <w:numFmt w:val="lowerRoman"/>
      <w:lvlText w:val="%3."/>
      <w:lvlJc w:val="right"/>
      <w:pPr>
        <w:ind w:left="3011" w:hanging="480"/>
      </w:pPr>
    </w:lvl>
    <w:lvl w:ilvl="3" w:tplc="0409000F" w:tentative="1">
      <w:start w:val="1"/>
      <w:numFmt w:val="decimal"/>
      <w:lvlText w:val="%4."/>
      <w:lvlJc w:val="left"/>
      <w:pPr>
        <w:ind w:left="3491" w:hanging="480"/>
      </w:pPr>
    </w:lvl>
    <w:lvl w:ilvl="4" w:tplc="04090019" w:tentative="1">
      <w:start w:val="1"/>
      <w:numFmt w:val="ideographTraditional"/>
      <w:lvlText w:val="%5、"/>
      <w:lvlJc w:val="left"/>
      <w:pPr>
        <w:ind w:left="3971" w:hanging="480"/>
      </w:pPr>
    </w:lvl>
    <w:lvl w:ilvl="5" w:tplc="0409001B" w:tentative="1">
      <w:start w:val="1"/>
      <w:numFmt w:val="lowerRoman"/>
      <w:lvlText w:val="%6."/>
      <w:lvlJc w:val="right"/>
      <w:pPr>
        <w:ind w:left="4451" w:hanging="480"/>
      </w:pPr>
    </w:lvl>
    <w:lvl w:ilvl="6" w:tplc="0409000F" w:tentative="1">
      <w:start w:val="1"/>
      <w:numFmt w:val="decimal"/>
      <w:lvlText w:val="%7."/>
      <w:lvlJc w:val="left"/>
      <w:pPr>
        <w:ind w:left="4931" w:hanging="480"/>
      </w:pPr>
    </w:lvl>
    <w:lvl w:ilvl="7" w:tplc="04090019" w:tentative="1">
      <w:start w:val="1"/>
      <w:numFmt w:val="ideographTraditional"/>
      <w:lvlText w:val="%8、"/>
      <w:lvlJc w:val="left"/>
      <w:pPr>
        <w:ind w:left="5411" w:hanging="480"/>
      </w:pPr>
    </w:lvl>
    <w:lvl w:ilvl="8" w:tplc="0409001B" w:tentative="1">
      <w:start w:val="1"/>
      <w:numFmt w:val="lowerRoman"/>
      <w:lvlText w:val="%9."/>
      <w:lvlJc w:val="right"/>
      <w:pPr>
        <w:ind w:left="5891" w:hanging="480"/>
      </w:pPr>
    </w:lvl>
  </w:abstractNum>
  <w:abstractNum w:abstractNumId="31" w15:restartNumberingAfterBreak="0">
    <w:nsid w:val="5BA91EAA"/>
    <w:multiLevelType w:val="hybridMultilevel"/>
    <w:tmpl w:val="5E8EE0B8"/>
    <w:lvl w:ilvl="0" w:tplc="8C925E42">
      <w:start w:val="1"/>
      <w:numFmt w:val="lowerLetter"/>
      <w:lvlText w:val="%1."/>
      <w:lvlJc w:val="left"/>
      <w:pPr>
        <w:ind w:left="1800" w:hanging="360"/>
      </w:pPr>
      <w:rPr>
        <w:rFonts w:hint="default"/>
        <w:color w:val="A6A6A6"/>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6E93AA5"/>
    <w:multiLevelType w:val="hybridMultilevel"/>
    <w:tmpl w:val="CF568E3E"/>
    <w:lvl w:ilvl="0" w:tplc="0EDE9B9A">
      <w:start w:val="1"/>
      <w:numFmt w:val="upperLetter"/>
      <w:lvlText w:val="%1."/>
      <w:lvlJc w:val="left"/>
      <w:pPr>
        <w:ind w:left="360" w:hanging="360"/>
      </w:pPr>
      <w:rPr>
        <w:rFonts w:ascii="微軟正黑體" w:eastAsia="微軟正黑體" w:hAnsi="微軟正黑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1232568"/>
    <w:multiLevelType w:val="hybridMultilevel"/>
    <w:tmpl w:val="7AC6A254"/>
    <w:lvl w:ilvl="0" w:tplc="275A233A">
      <w:start w:val="1"/>
      <w:numFmt w:val="decimal"/>
      <w:lvlText w:val="%1."/>
      <w:lvlJc w:val="left"/>
      <w:pPr>
        <w:ind w:left="1440" w:hanging="360"/>
      </w:pPr>
      <w:rPr>
        <w:rFonts w:hint="default"/>
        <w:color w:val="A6A6A6"/>
      </w:rPr>
    </w:lvl>
    <w:lvl w:ilvl="1" w:tplc="97643FB8">
      <w:start w:val="1"/>
      <w:numFmt w:val="lowerLetter"/>
      <w:lvlText w:val="%2."/>
      <w:lvlJc w:val="left"/>
      <w:pPr>
        <w:tabs>
          <w:tab w:val="num" w:pos="1440"/>
        </w:tabs>
        <w:ind w:left="1440" w:hanging="360"/>
      </w:pPr>
      <w:rPr>
        <w:rFonts w:hint="default"/>
        <w:color w:val="000000"/>
      </w:rPr>
    </w:lvl>
    <w:lvl w:ilvl="2" w:tplc="97643FB8">
      <w:start w:val="1"/>
      <w:numFmt w:val="lowerLetter"/>
      <w:lvlText w:val="%3."/>
      <w:lvlJc w:val="left"/>
      <w:pPr>
        <w:tabs>
          <w:tab w:val="num" w:pos="2160"/>
        </w:tabs>
        <w:ind w:left="2160" w:hanging="360"/>
      </w:pPr>
      <w:rPr>
        <w:rFonts w:hint="default"/>
        <w:color w:val="000000"/>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30F4BA3"/>
    <w:multiLevelType w:val="hybridMultilevel"/>
    <w:tmpl w:val="9B36F316"/>
    <w:lvl w:ilvl="0" w:tplc="04090001">
      <w:start w:val="1"/>
      <w:numFmt w:val="bullet"/>
      <w:lvlText w:val=""/>
      <w:lvlJc w:val="left"/>
      <w:pPr>
        <w:ind w:left="360" w:hanging="360"/>
      </w:pPr>
      <w:rPr>
        <w:rFonts w:ascii="Wingdings" w:hAnsi="Wingding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31007D0"/>
    <w:multiLevelType w:val="hybridMultilevel"/>
    <w:tmpl w:val="0C60283A"/>
    <w:lvl w:ilvl="0" w:tplc="FFFFFFFF">
      <w:start w:val="1"/>
      <w:numFmt w:val="upperLetter"/>
      <w:lvlText w:val="%1."/>
      <w:lvlJc w:val="left"/>
      <w:pPr>
        <w:ind w:left="2098" w:hanging="480"/>
      </w:pPr>
    </w:lvl>
    <w:lvl w:ilvl="1" w:tplc="FFFFFFFF" w:tentative="1">
      <w:start w:val="1"/>
      <w:numFmt w:val="ideographTraditional"/>
      <w:lvlText w:val="%2、"/>
      <w:lvlJc w:val="left"/>
      <w:pPr>
        <w:ind w:left="2578" w:hanging="480"/>
      </w:pPr>
    </w:lvl>
    <w:lvl w:ilvl="2" w:tplc="FFFFFFFF" w:tentative="1">
      <w:start w:val="1"/>
      <w:numFmt w:val="lowerRoman"/>
      <w:lvlText w:val="%3."/>
      <w:lvlJc w:val="right"/>
      <w:pPr>
        <w:ind w:left="3058" w:hanging="480"/>
      </w:pPr>
    </w:lvl>
    <w:lvl w:ilvl="3" w:tplc="FFFFFFFF" w:tentative="1">
      <w:start w:val="1"/>
      <w:numFmt w:val="decimal"/>
      <w:lvlText w:val="%4."/>
      <w:lvlJc w:val="left"/>
      <w:pPr>
        <w:ind w:left="3538" w:hanging="480"/>
      </w:pPr>
    </w:lvl>
    <w:lvl w:ilvl="4" w:tplc="FFFFFFFF" w:tentative="1">
      <w:start w:val="1"/>
      <w:numFmt w:val="ideographTraditional"/>
      <w:lvlText w:val="%5、"/>
      <w:lvlJc w:val="left"/>
      <w:pPr>
        <w:ind w:left="4018" w:hanging="480"/>
      </w:pPr>
    </w:lvl>
    <w:lvl w:ilvl="5" w:tplc="FFFFFFFF" w:tentative="1">
      <w:start w:val="1"/>
      <w:numFmt w:val="lowerRoman"/>
      <w:lvlText w:val="%6."/>
      <w:lvlJc w:val="right"/>
      <w:pPr>
        <w:ind w:left="4498" w:hanging="480"/>
      </w:pPr>
    </w:lvl>
    <w:lvl w:ilvl="6" w:tplc="FFFFFFFF" w:tentative="1">
      <w:start w:val="1"/>
      <w:numFmt w:val="decimal"/>
      <w:lvlText w:val="%7."/>
      <w:lvlJc w:val="left"/>
      <w:pPr>
        <w:ind w:left="4978" w:hanging="480"/>
      </w:pPr>
    </w:lvl>
    <w:lvl w:ilvl="7" w:tplc="FFFFFFFF" w:tentative="1">
      <w:start w:val="1"/>
      <w:numFmt w:val="ideographTraditional"/>
      <w:lvlText w:val="%8、"/>
      <w:lvlJc w:val="left"/>
      <w:pPr>
        <w:ind w:left="5458" w:hanging="480"/>
      </w:pPr>
    </w:lvl>
    <w:lvl w:ilvl="8" w:tplc="FFFFFFFF" w:tentative="1">
      <w:start w:val="1"/>
      <w:numFmt w:val="lowerRoman"/>
      <w:lvlText w:val="%9."/>
      <w:lvlJc w:val="right"/>
      <w:pPr>
        <w:ind w:left="5938" w:hanging="480"/>
      </w:pPr>
    </w:lvl>
  </w:abstractNum>
  <w:abstractNum w:abstractNumId="36" w15:restartNumberingAfterBreak="0">
    <w:nsid w:val="74FB0027"/>
    <w:multiLevelType w:val="hybridMultilevel"/>
    <w:tmpl w:val="9F28294C"/>
    <w:lvl w:ilvl="0" w:tplc="FFFFFFFF">
      <w:start w:val="1"/>
      <w:numFmt w:val="upperLetter"/>
      <w:lvlText w:val="%1."/>
      <w:lvlJc w:val="left"/>
      <w:pPr>
        <w:ind w:left="2130" w:hanging="480"/>
      </w:pPr>
    </w:lvl>
    <w:lvl w:ilvl="1" w:tplc="FFFFFFFF" w:tentative="1">
      <w:start w:val="1"/>
      <w:numFmt w:val="ideographTraditional"/>
      <w:lvlText w:val="%2、"/>
      <w:lvlJc w:val="left"/>
      <w:pPr>
        <w:ind w:left="2610" w:hanging="480"/>
      </w:pPr>
    </w:lvl>
    <w:lvl w:ilvl="2" w:tplc="FFFFFFFF" w:tentative="1">
      <w:start w:val="1"/>
      <w:numFmt w:val="lowerRoman"/>
      <w:lvlText w:val="%3."/>
      <w:lvlJc w:val="right"/>
      <w:pPr>
        <w:ind w:left="3090" w:hanging="480"/>
      </w:pPr>
    </w:lvl>
    <w:lvl w:ilvl="3" w:tplc="FFFFFFFF" w:tentative="1">
      <w:start w:val="1"/>
      <w:numFmt w:val="decimal"/>
      <w:lvlText w:val="%4."/>
      <w:lvlJc w:val="left"/>
      <w:pPr>
        <w:ind w:left="3570" w:hanging="480"/>
      </w:pPr>
    </w:lvl>
    <w:lvl w:ilvl="4" w:tplc="FFFFFFFF" w:tentative="1">
      <w:start w:val="1"/>
      <w:numFmt w:val="ideographTraditional"/>
      <w:lvlText w:val="%5、"/>
      <w:lvlJc w:val="left"/>
      <w:pPr>
        <w:ind w:left="4050" w:hanging="480"/>
      </w:pPr>
    </w:lvl>
    <w:lvl w:ilvl="5" w:tplc="FFFFFFFF" w:tentative="1">
      <w:start w:val="1"/>
      <w:numFmt w:val="lowerRoman"/>
      <w:lvlText w:val="%6."/>
      <w:lvlJc w:val="right"/>
      <w:pPr>
        <w:ind w:left="4530" w:hanging="480"/>
      </w:pPr>
    </w:lvl>
    <w:lvl w:ilvl="6" w:tplc="FFFFFFFF" w:tentative="1">
      <w:start w:val="1"/>
      <w:numFmt w:val="decimal"/>
      <w:lvlText w:val="%7."/>
      <w:lvlJc w:val="left"/>
      <w:pPr>
        <w:ind w:left="5010" w:hanging="480"/>
      </w:pPr>
    </w:lvl>
    <w:lvl w:ilvl="7" w:tplc="FFFFFFFF" w:tentative="1">
      <w:start w:val="1"/>
      <w:numFmt w:val="ideographTraditional"/>
      <w:lvlText w:val="%8、"/>
      <w:lvlJc w:val="left"/>
      <w:pPr>
        <w:ind w:left="5490" w:hanging="480"/>
      </w:pPr>
    </w:lvl>
    <w:lvl w:ilvl="8" w:tplc="FFFFFFFF" w:tentative="1">
      <w:start w:val="1"/>
      <w:numFmt w:val="lowerRoman"/>
      <w:lvlText w:val="%9."/>
      <w:lvlJc w:val="right"/>
      <w:pPr>
        <w:ind w:left="5970" w:hanging="480"/>
      </w:pPr>
    </w:lvl>
  </w:abstractNum>
  <w:abstractNum w:abstractNumId="37" w15:restartNumberingAfterBreak="0">
    <w:nsid w:val="7B570073"/>
    <w:multiLevelType w:val="hybridMultilevel"/>
    <w:tmpl w:val="F9E0A8A8"/>
    <w:lvl w:ilvl="0" w:tplc="0409001B">
      <w:start w:val="1"/>
      <w:numFmt w:val="lowerRoman"/>
      <w:lvlText w:val="%1."/>
      <w:lvlJc w:val="right"/>
      <w:pPr>
        <w:ind w:left="2606" w:hanging="480"/>
      </w:pPr>
    </w:lvl>
    <w:lvl w:ilvl="1" w:tplc="04090019" w:tentative="1">
      <w:start w:val="1"/>
      <w:numFmt w:val="ideographTraditional"/>
      <w:lvlText w:val="%2、"/>
      <w:lvlJc w:val="left"/>
      <w:pPr>
        <w:ind w:left="3086" w:hanging="480"/>
      </w:pPr>
    </w:lvl>
    <w:lvl w:ilvl="2" w:tplc="0409001B" w:tentative="1">
      <w:start w:val="1"/>
      <w:numFmt w:val="lowerRoman"/>
      <w:lvlText w:val="%3."/>
      <w:lvlJc w:val="right"/>
      <w:pPr>
        <w:ind w:left="3566" w:hanging="480"/>
      </w:pPr>
    </w:lvl>
    <w:lvl w:ilvl="3" w:tplc="0409000F" w:tentative="1">
      <w:start w:val="1"/>
      <w:numFmt w:val="decimal"/>
      <w:lvlText w:val="%4."/>
      <w:lvlJc w:val="left"/>
      <w:pPr>
        <w:ind w:left="4046" w:hanging="480"/>
      </w:pPr>
    </w:lvl>
    <w:lvl w:ilvl="4" w:tplc="04090019" w:tentative="1">
      <w:start w:val="1"/>
      <w:numFmt w:val="ideographTraditional"/>
      <w:lvlText w:val="%5、"/>
      <w:lvlJc w:val="left"/>
      <w:pPr>
        <w:ind w:left="4526" w:hanging="480"/>
      </w:pPr>
    </w:lvl>
    <w:lvl w:ilvl="5" w:tplc="0409001B" w:tentative="1">
      <w:start w:val="1"/>
      <w:numFmt w:val="lowerRoman"/>
      <w:lvlText w:val="%6."/>
      <w:lvlJc w:val="right"/>
      <w:pPr>
        <w:ind w:left="5006" w:hanging="480"/>
      </w:pPr>
    </w:lvl>
    <w:lvl w:ilvl="6" w:tplc="0409000F" w:tentative="1">
      <w:start w:val="1"/>
      <w:numFmt w:val="decimal"/>
      <w:lvlText w:val="%7."/>
      <w:lvlJc w:val="left"/>
      <w:pPr>
        <w:ind w:left="5486" w:hanging="480"/>
      </w:pPr>
    </w:lvl>
    <w:lvl w:ilvl="7" w:tplc="04090019" w:tentative="1">
      <w:start w:val="1"/>
      <w:numFmt w:val="ideographTraditional"/>
      <w:lvlText w:val="%8、"/>
      <w:lvlJc w:val="left"/>
      <w:pPr>
        <w:ind w:left="5966" w:hanging="480"/>
      </w:pPr>
    </w:lvl>
    <w:lvl w:ilvl="8" w:tplc="0409001B" w:tentative="1">
      <w:start w:val="1"/>
      <w:numFmt w:val="lowerRoman"/>
      <w:lvlText w:val="%9."/>
      <w:lvlJc w:val="right"/>
      <w:pPr>
        <w:ind w:left="6446" w:hanging="480"/>
      </w:pPr>
    </w:lvl>
  </w:abstractNum>
  <w:abstractNum w:abstractNumId="38" w15:restartNumberingAfterBreak="0">
    <w:nsid w:val="7BB76673"/>
    <w:multiLevelType w:val="hybridMultilevel"/>
    <w:tmpl w:val="2AE4FA7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7C825FDD"/>
    <w:multiLevelType w:val="hybridMultilevel"/>
    <w:tmpl w:val="EC24D73E"/>
    <w:lvl w:ilvl="0" w:tplc="F16A2F2E">
      <w:start w:val="1"/>
      <w:numFmt w:val="lowerLetter"/>
      <w:lvlText w:val="%1."/>
      <w:lvlJc w:val="left"/>
      <w:pPr>
        <w:ind w:left="2061" w:hanging="360"/>
      </w:pPr>
      <w:rPr>
        <w:rFonts w:hint="default"/>
        <w:color w:val="000000"/>
      </w:rPr>
    </w:lvl>
    <w:lvl w:ilvl="1" w:tplc="04090003">
      <w:start w:val="1"/>
      <w:numFmt w:val="decimal"/>
      <w:lvlText w:val="%2."/>
      <w:lvlJc w:val="left"/>
      <w:pPr>
        <w:tabs>
          <w:tab w:val="num" w:pos="2061"/>
        </w:tabs>
        <w:ind w:left="2061" w:hanging="360"/>
      </w:pPr>
    </w:lvl>
    <w:lvl w:ilvl="2" w:tplc="04090005">
      <w:start w:val="1"/>
      <w:numFmt w:val="decimal"/>
      <w:lvlText w:val="%3."/>
      <w:lvlJc w:val="left"/>
      <w:pPr>
        <w:tabs>
          <w:tab w:val="num" w:pos="2781"/>
        </w:tabs>
        <w:ind w:left="2781" w:hanging="360"/>
      </w:pPr>
    </w:lvl>
    <w:lvl w:ilvl="3" w:tplc="04090001">
      <w:start w:val="1"/>
      <w:numFmt w:val="decimal"/>
      <w:lvlText w:val="%4."/>
      <w:lvlJc w:val="left"/>
      <w:pPr>
        <w:tabs>
          <w:tab w:val="num" w:pos="3501"/>
        </w:tabs>
        <w:ind w:left="3501" w:hanging="360"/>
      </w:pPr>
    </w:lvl>
    <w:lvl w:ilvl="4" w:tplc="04090003">
      <w:start w:val="1"/>
      <w:numFmt w:val="decimal"/>
      <w:lvlText w:val="%5."/>
      <w:lvlJc w:val="left"/>
      <w:pPr>
        <w:tabs>
          <w:tab w:val="num" w:pos="4221"/>
        </w:tabs>
        <w:ind w:left="4221" w:hanging="360"/>
      </w:pPr>
    </w:lvl>
    <w:lvl w:ilvl="5" w:tplc="04090005">
      <w:start w:val="1"/>
      <w:numFmt w:val="decimal"/>
      <w:lvlText w:val="%6."/>
      <w:lvlJc w:val="left"/>
      <w:pPr>
        <w:tabs>
          <w:tab w:val="num" w:pos="4941"/>
        </w:tabs>
        <w:ind w:left="4941" w:hanging="360"/>
      </w:pPr>
    </w:lvl>
    <w:lvl w:ilvl="6" w:tplc="04090001">
      <w:start w:val="1"/>
      <w:numFmt w:val="decimal"/>
      <w:lvlText w:val="%7."/>
      <w:lvlJc w:val="left"/>
      <w:pPr>
        <w:tabs>
          <w:tab w:val="num" w:pos="5661"/>
        </w:tabs>
        <w:ind w:left="5661" w:hanging="360"/>
      </w:pPr>
    </w:lvl>
    <w:lvl w:ilvl="7" w:tplc="04090003">
      <w:start w:val="1"/>
      <w:numFmt w:val="decimal"/>
      <w:lvlText w:val="%8."/>
      <w:lvlJc w:val="left"/>
      <w:pPr>
        <w:tabs>
          <w:tab w:val="num" w:pos="6381"/>
        </w:tabs>
        <w:ind w:left="6381" w:hanging="360"/>
      </w:pPr>
    </w:lvl>
    <w:lvl w:ilvl="8" w:tplc="04090005">
      <w:start w:val="1"/>
      <w:numFmt w:val="decimal"/>
      <w:lvlText w:val="%9."/>
      <w:lvlJc w:val="left"/>
      <w:pPr>
        <w:tabs>
          <w:tab w:val="num" w:pos="7101"/>
        </w:tabs>
        <w:ind w:left="7101" w:hanging="360"/>
      </w:pPr>
    </w:lvl>
  </w:abstractNum>
  <w:abstractNum w:abstractNumId="40" w15:restartNumberingAfterBreak="0">
    <w:nsid w:val="7C866568"/>
    <w:multiLevelType w:val="hybridMultilevel"/>
    <w:tmpl w:val="9E4A18F8"/>
    <w:lvl w:ilvl="0" w:tplc="04090019">
      <w:start w:val="1"/>
      <w:numFmt w:val="lowerLetter"/>
      <w:lvlText w:val="%1."/>
      <w:lvlJc w:val="left"/>
      <w:pPr>
        <w:ind w:left="2182" w:hanging="480"/>
      </w:pPr>
    </w:lvl>
    <w:lvl w:ilvl="1" w:tplc="04090019" w:tentative="1">
      <w:start w:val="1"/>
      <w:numFmt w:val="ideographTraditional"/>
      <w:lvlText w:val="%2、"/>
      <w:lvlJc w:val="left"/>
      <w:pPr>
        <w:ind w:left="2662" w:hanging="480"/>
      </w:pPr>
    </w:lvl>
    <w:lvl w:ilvl="2" w:tplc="0409001B" w:tentative="1">
      <w:start w:val="1"/>
      <w:numFmt w:val="lowerRoman"/>
      <w:lvlText w:val="%3."/>
      <w:lvlJc w:val="right"/>
      <w:pPr>
        <w:ind w:left="3142" w:hanging="480"/>
      </w:pPr>
    </w:lvl>
    <w:lvl w:ilvl="3" w:tplc="0409000F" w:tentative="1">
      <w:start w:val="1"/>
      <w:numFmt w:val="decimal"/>
      <w:lvlText w:val="%4."/>
      <w:lvlJc w:val="left"/>
      <w:pPr>
        <w:ind w:left="3622" w:hanging="480"/>
      </w:pPr>
    </w:lvl>
    <w:lvl w:ilvl="4" w:tplc="04090019" w:tentative="1">
      <w:start w:val="1"/>
      <w:numFmt w:val="ideographTraditional"/>
      <w:lvlText w:val="%5、"/>
      <w:lvlJc w:val="left"/>
      <w:pPr>
        <w:ind w:left="4102" w:hanging="480"/>
      </w:pPr>
    </w:lvl>
    <w:lvl w:ilvl="5" w:tplc="0409001B" w:tentative="1">
      <w:start w:val="1"/>
      <w:numFmt w:val="lowerRoman"/>
      <w:lvlText w:val="%6."/>
      <w:lvlJc w:val="right"/>
      <w:pPr>
        <w:ind w:left="4582" w:hanging="480"/>
      </w:pPr>
    </w:lvl>
    <w:lvl w:ilvl="6" w:tplc="0409000F" w:tentative="1">
      <w:start w:val="1"/>
      <w:numFmt w:val="decimal"/>
      <w:lvlText w:val="%7."/>
      <w:lvlJc w:val="left"/>
      <w:pPr>
        <w:ind w:left="5062" w:hanging="480"/>
      </w:pPr>
    </w:lvl>
    <w:lvl w:ilvl="7" w:tplc="04090019" w:tentative="1">
      <w:start w:val="1"/>
      <w:numFmt w:val="ideographTraditional"/>
      <w:lvlText w:val="%8、"/>
      <w:lvlJc w:val="left"/>
      <w:pPr>
        <w:ind w:left="5542" w:hanging="480"/>
      </w:pPr>
    </w:lvl>
    <w:lvl w:ilvl="8" w:tplc="0409001B" w:tentative="1">
      <w:start w:val="1"/>
      <w:numFmt w:val="lowerRoman"/>
      <w:lvlText w:val="%9."/>
      <w:lvlJc w:val="right"/>
      <w:pPr>
        <w:ind w:left="6022" w:hanging="480"/>
      </w:pPr>
    </w:lvl>
  </w:abstractNum>
  <w:abstractNum w:abstractNumId="41" w15:restartNumberingAfterBreak="0">
    <w:nsid w:val="7DAE62D3"/>
    <w:multiLevelType w:val="hybridMultilevel"/>
    <w:tmpl w:val="68C49F56"/>
    <w:lvl w:ilvl="0" w:tplc="38DA6310">
      <w:start w:val="1"/>
      <w:numFmt w:val="lowerLetter"/>
      <w:lvlText w:val="%1."/>
      <w:lvlJc w:val="left"/>
      <w:pPr>
        <w:ind w:left="1440" w:hanging="360"/>
      </w:pPr>
      <w:rPr>
        <w:rFonts w:hint="default"/>
        <w:color w:val="A6A6A6"/>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0"/>
  </w:num>
  <w:num w:numId="2">
    <w:abstractNumId w:val="6"/>
  </w:num>
  <w:num w:numId="3">
    <w:abstractNumId w:val="20"/>
  </w:num>
  <w:num w:numId="4">
    <w:abstractNumId w:val="15"/>
  </w:num>
  <w:num w:numId="5">
    <w:abstractNumId w:val="8"/>
    <w:lvlOverride w:ilvl="0">
      <w:lvl w:ilvl="0">
        <w:start w:val="1"/>
        <w:numFmt w:val="decimal"/>
        <w:pStyle w:val="Level1"/>
        <w:lvlText w:val="%1."/>
        <w:lvlJc w:val="left"/>
        <w:pPr>
          <w:ind w:left="576" w:hanging="576"/>
        </w:pPr>
        <w:rPr>
          <w:rFonts w:hint="default"/>
        </w:rPr>
      </w:lvl>
    </w:lvlOverride>
  </w:num>
  <w:num w:numId="6">
    <w:abstractNumId w:val="21"/>
  </w:num>
  <w:num w:numId="7">
    <w:abstractNumId w:val="4"/>
  </w:num>
  <w:num w:numId="8">
    <w:abstractNumId w:val="17"/>
  </w:num>
  <w:num w:numId="9">
    <w:abstractNumId w:val="12"/>
  </w:num>
  <w:num w:numId="10">
    <w:abstractNumId w:val="41"/>
  </w:num>
  <w:num w:numId="11">
    <w:abstractNumId w:val="39"/>
  </w:num>
  <w:num w:numId="12">
    <w:abstractNumId w:val="5"/>
  </w:num>
  <w:num w:numId="13">
    <w:abstractNumId w:val="31"/>
  </w:num>
  <w:num w:numId="14">
    <w:abstractNumId w:val="8"/>
    <w:lvlOverride w:ilvl="0">
      <w:lvl w:ilvl="0">
        <w:start w:val="1"/>
        <w:numFmt w:val="decimal"/>
        <w:pStyle w:val="Level1"/>
        <w:lvlText w:val="%1."/>
        <w:lvlJc w:val="left"/>
        <w:pPr>
          <w:ind w:left="3412"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ascii="Verdana" w:hAnsi="Verdana" w:hint="default"/>
          <w:b w:val="0"/>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9"/>
  </w:num>
  <w:num w:numId="16">
    <w:abstractNumId w:val="1"/>
  </w:num>
  <w:num w:numId="17">
    <w:abstractNumId w:val="26"/>
  </w:num>
  <w:num w:numId="18">
    <w:abstractNumId w:val="25"/>
  </w:num>
  <w:num w:numId="19">
    <w:abstractNumId w:val="7"/>
  </w:num>
  <w:num w:numId="20">
    <w:abstractNumId w:val="33"/>
  </w:num>
  <w:num w:numId="21">
    <w:abstractNumId w:val="11"/>
  </w:num>
  <w:num w:numId="22">
    <w:abstractNumId w:val="3"/>
  </w:num>
  <w:num w:numId="23">
    <w:abstractNumId w:val="2"/>
  </w:num>
  <w:num w:numId="24">
    <w:abstractNumId w:val="24"/>
  </w:num>
  <w:num w:numId="25">
    <w:abstractNumId w:val="8"/>
    <w:lvlOverride w:ilvl="0">
      <w:lvl w:ilvl="0">
        <w:start w:val="1"/>
        <w:numFmt w:val="decimal"/>
        <w:pStyle w:val="Level1"/>
        <w:lvlText w:val="%1."/>
        <w:lvlJc w:val="left"/>
        <w:pPr>
          <w:ind w:left="576"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29"/>
  </w:num>
  <w:num w:numId="27">
    <w:abstractNumId w:val="32"/>
  </w:num>
  <w:num w:numId="28">
    <w:abstractNumId w:val="37"/>
  </w:num>
  <w:num w:numId="29">
    <w:abstractNumId w:val="28"/>
  </w:num>
  <w:num w:numId="30">
    <w:abstractNumId w:val="8"/>
    <w:lvlOverride w:ilvl="0">
      <w:lvl w:ilvl="0">
        <w:start w:val="1"/>
        <w:numFmt w:val="decimal"/>
        <w:pStyle w:val="Level1"/>
        <w:lvlText w:val="%1."/>
        <w:lvlJc w:val="left"/>
        <w:pPr>
          <w:ind w:left="576" w:hanging="576"/>
        </w:pPr>
        <w:rPr>
          <w:rFonts w:hint="default"/>
        </w:rPr>
      </w:lvl>
    </w:lvlOverride>
    <w:lvlOverride w:ilvl="1">
      <w:lvl w:ilvl="1">
        <w:start w:val="1"/>
        <w:numFmt w:val="decimal"/>
        <w:pStyle w:val="Level2"/>
        <w:lvlText w:val="%1.%2."/>
        <w:lvlJc w:val="left"/>
        <w:pPr>
          <w:ind w:left="1569" w:hanging="576"/>
        </w:pPr>
        <w:rPr>
          <w:rFonts w:hint="default"/>
        </w:rPr>
      </w:lvl>
    </w:lvlOverride>
    <w:lvlOverride w:ilvl="2">
      <w:lvl w:ilvl="2">
        <w:start w:val="1"/>
        <w:numFmt w:val="decimal"/>
        <w:pStyle w:val="Level3"/>
        <w:lvlText w:val="%1.%2.%3."/>
        <w:lvlJc w:val="left"/>
        <w:pPr>
          <w:ind w:left="1728" w:hanging="576"/>
        </w:pPr>
        <w:rPr>
          <w:rFonts w:ascii="Verdana" w:hAnsi="Verdana" w:hint="default"/>
          <w:b w:val="0"/>
          <w:i w:val="0"/>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0"/>
  </w:num>
  <w:num w:numId="33">
    <w:abstractNumId w:val="16"/>
  </w:num>
  <w:num w:numId="34">
    <w:abstractNumId w:val="13"/>
  </w:num>
  <w:num w:numId="35">
    <w:abstractNumId w:val="36"/>
  </w:num>
  <w:num w:numId="36">
    <w:abstractNumId w:val="35"/>
  </w:num>
  <w:num w:numId="37">
    <w:abstractNumId w:val="18"/>
  </w:num>
  <w:num w:numId="38">
    <w:abstractNumId w:val="34"/>
  </w:num>
  <w:num w:numId="39">
    <w:abstractNumId w:val="38"/>
  </w:num>
  <w:num w:numId="40">
    <w:abstractNumId w:val="14"/>
  </w:num>
  <w:num w:numId="41">
    <w:abstractNumId w:val="23"/>
  </w:num>
  <w:num w:numId="42">
    <w:abstractNumId w:val="19"/>
  </w:num>
  <w:num w:numId="43">
    <w:abstractNumId w:val="22"/>
  </w:num>
  <w:num w:numId="44">
    <w:abstractNumId w:val="0"/>
  </w:num>
  <w:num w:numId="45">
    <w:abstractNumId w:val="3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1"/>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9B6"/>
    <w:rsid w:val="0000017E"/>
    <w:rsid w:val="0000255C"/>
    <w:rsid w:val="00002A0C"/>
    <w:rsid w:val="000051BB"/>
    <w:rsid w:val="00006DC4"/>
    <w:rsid w:val="000070A7"/>
    <w:rsid w:val="00011F8C"/>
    <w:rsid w:val="00016DBE"/>
    <w:rsid w:val="0002328E"/>
    <w:rsid w:val="0002468C"/>
    <w:rsid w:val="000252C1"/>
    <w:rsid w:val="000271DB"/>
    <w:rsid w:val="00031740"/>
    <w:rsid w:val="00031828"/>
    <w:rsid w:val="00035213"/>
    <w:rsid w:val="00035875"/>
    <w:rsid w:val="00037A61"/>
    <w:rsid w:val="00041F23"/>
    <w:rsid w:val="0004328B"/>
    <w:rsid w:val="00046F77"/>
    <w:rsid w:val="00047D1F"/>
    <w:rsid w:val="00050AF3"/>
    <w:rsid w:val="00052BD3"/>
    <w:rsid w:val="00052EA5"/>
    <w:rsid w:val="0005539A"/>
    <w:rsid w:val="00062318"/>
    <w:rsid w:val="00065448"/>
    <w:rsid w:val="00065791"/>
    <w:rsid w:val="00065C1C"/>
    <w:rsid w:val="00071CD6"/>
    <w:rsid w:val="0007263F"/>
    <w:rsid w:val="00073F82"/>
    <w:rsid w:val="00075207"/>
    <w:rsid w:val="00077C1B"/>
    <w:rsid w:val="000835CB"/>
    <w:rsid w:val="00083C23"/>
    <w:rsid w:val="00084772"/>
    <w:rsid w:val="0008547C"/>
    <w:rsid w:val="00087F9F"/>
    <w:rsid w:val="00092F71"/>
    <w:rsid w:val="00095299"/>
    <w:rsid w:val="00095AE8"/>
    <w:rsid w:val="00096998"/>
    <w:rsid w:val="000974FB"/>
    <w:rsid w:val="000A1973"/>
    <w:rsid w:val="000A1B91"/>
    <w:rsid w:val="000A1E9F"/>
    <w:rsid w:val="000A526E"/>
    <w:rsid w:val="000A5989"/>
    <w:rsid w:val="000A6A6B"/>
    <w:rsid w:val="000B416C"/>
    <w:rsid w:val="000B6DED"/>
    <w:rsid w:val="000C0EF2"/>
    <w:rsid w:val="000C3089"/>
    <w:rsid w:val="000C7C8D"/>
    <w:rsid w:val="000D064A"/>
    <w:rsid w:val="000D0AAC"/>
    <w:rsid w:val="000D244B"/>
    <w:rsid w:val="000D263A"/>
    <w:rsid w:val="000D6E38"/>
    <w:rsid w:val="000E0D61"/>
    <w:rsid w:val="000E3678"/>
    <w:rsid w:val="000E44F4"/>
    <w:rsid w:val="000E4911"/>
    <w:rsid w:val="000F3889"/>
    <w:rsid w:val="000F6A88"/>
    <w:rsid w:val="000F6B2C"/>
    <w:rsid w:val="00105139"/>
    <w:rsid w:val="00107E08"/>
    <w:rsid w:val="001100D9"/>
    <w:rsid w:val="00111A9D"/>
    <w:rsid w:val="00111B05"/>
    <w:rsid w:val="0011380C"/>
    <w:rsid w:val="00114E59"/>
    <w:rsid w:val="00115819"/>
    <w:rsid w:val="00115F63"/>
    <w:rsid w:val="00121B19"/>
    <w:rsid w:val="00124B45"/>
    <w:rsid w:val="00124E02"/>
    <w:rsid w:val="001259A0"/>
    <w:rsid w:val="00127AC9"/>
    <w:rsid w:val="00130136"/>
    <w:rsid w:val="001319CA"/>
    <w:rsid w:val="00132A94"/>
    <w:rsid w:val="00134D85"/>
    <w:rsid w:val="00135D0E"/>
    <w:rsid w:val="001447D8"/>
    <w:rsid w:val="00145436"/>
    <w:rsid w:val="001463C4"/>
    <w:rsid w:val="00146ECF"/>
    <w:rsid w:val="00147898"/>
    <w:rsid w:val="00147D4E"/>
    <w:rsid w:val="001507BB"/>
    <w:rsid w:val="00150960"/>
    <w:rsid w:val="0015097F"/>
    <w:rsid w:val="00154980"/>
    <w:rsid w:val="00155B5B"/>
    <w:rsid w:val="00156A26"/>
    <w:rsid w:val="00157B98"/>
    <w:rsid w:val="00157E46"/>
    <w:rsid w:val="00161B66"/>
    <w:rsid w:val="00162818"/>
    <w:rsid w:val="00162F38"/>
    <w:rsid w:val="001657D0"/>
    <w:rsid w:val="00165C40"/>
    <w:rsid w:val="00182488"/>
    <w:rsid w:val="00185BE6"/>
    <w:rsid w:val="00187BE0"/>
    <w:rsid w:val="00190104"/>
    <w:rsid w:val="00190896"/>
    <w:rsid w:val="00192622"/>
    <w:rsid w:val="00192A66"/>
    <w:rsid w:val="00192CA3"/>
    <w:rsid w:val="00194DAD"/>
    <w:rsid w:val="0019626C"/>
    <w:rsid w:val="0019708B"/>
    <w:rsid w:val="001A0AA5"/>
    <w:rsid w:val="001A365B"/>
    <w:rsid w:val="001A3D1C"/>
    <w:rsid w:val="001A62F3"/>
    <w:rsid w:val="001A6EF1"/>
    <w:rsid w:val="001B16F4"/>
    <w:rsid w:val="001B378E"/>
    <w:rsid w:val="001B55FB"/>
    <w:rsid w:val="001C062F"/>
    <w:rsid w:val="001C0A45"/>
    <w:rsid w:val="001D02B9"/>
    <w:rsid w:val="001D13C1"/>
    <w:rsid w:val="001D1D48"/>
    <w:rsid w:val="001D1E16"/>
    <w:rsid w:val="001D21A3"/>
    <w:rsid w:val="001D5BA4"/>
    <w:rsid w:val="001D5DA6"/>
    <w:rsid w:val="001D69C8"/>
    <w:rsid w:val="001E0673"/>
    <w:rsid w:val="001E1277"/>
    <w:rsid w:val="001E16CE"/>
    <w:rsid w:val="001E2F03"/>
    <w:rsid w:val="001E6BD5"/>
    <w:rsid w:val="001E7793"/>
    <w:rsid w:val="001F0E8B"/>
    <w:rsid w:val="001F51E4"/>
    <w:rsid w:val="002017E2"/>
    <w:rsid w:val="0020632C"/>
    <w:rsid w:val="00206E7F"/>
    <w:rsid w:val="00210383"/>
    <w:rsid w:val="002107C3"/>
    <w:rsid w:val="00211B5D"/>
    <w:rsid w:val="0021221C"/>
    <w:rsid w:val="00213DFD"/>
    <w:rsid w:val="00214AEA"/>
    <w:rsid w:val="0021536A"/>
    <w:rsid w:val="00216C2D"/>
    <w:rsid w:val="002170C2"/>
    <w:rsid w:val="00221959"/>
    <w:rsid w:val="0023238F"/>
    <w:rsid w:val="00234928"/>
    <w:rsid w:val="00242CB9"/>
    <w:rsid w:val="00247445"/>
    <w:rsid w:val="00250E37"/>
    <w:rsid w:val="00253796"/>
    <w:rsid w:val="00254DDB"/>
    <w:rsid w:val="0025547E"/>
    <w:rsid w:val="002563B7"/>
    <w:rsid w:val="002578A4"/>
    <w:rsid w:val="00261561"/>
    <w:rsid w:val="00261C36"/>
    <w:rsid w:val="00263719"/>
    <w:rsid w:val="002678CF"/>
    <w:rsid w:val="002731DD"/>
    <w:rsid w:val="0027360E"/>
    <w:rsid w:val="00273E2B"/>
    <w:rsid w:val="00277140"/>
    <w:rsid w:val="00281672"/>
    <w:rsid w:val="00284148"/>
    <w:rsid w:val="0028583A"/>
    <w:rsid w:val="00290E64"/>
    <w:rsid w:val="00291EAE"/>
    <w:rsid w:val="00294AB3"/>
    <w:rsid w:val="00295FA2"/>
    <w:rsid w:val="00297386"/>
    <w:rsid w:val="002A01C3"/>
    <w:rsid w:val="002A034E"/>
    <w:rsid w:val="002A36DF"/>
    <w:rsid w:val="002A43BE"/>
    <w:rsid w:val="002A5A94"/>
    <w:rsid w:val="002A5C64"/>
    <w:rsid w:val="002B015C"/>
    <w:rsid w:val="002B0F64"/>
    <w:rsid w:val="002B1E88"/>
    <w:rsid w:val="002B2473"/>
    <w:rsid w:val="002B5D28"/>
    <w:rsid w:val="002B77ED"/>
    <w:rsid w:val="002C007E"/>
    <w:rsid w:val="002C1143"/>
    <w:rsid w:val="002C253E"/>
    <w:rsid w:val="002C38C1"/>
    <w:rsid w:val="002C7075"/>
    <w:rsid w:val="002D2256"/>
    <w:rsid w:val="002D2536"/>
    <w:rsid w:val="002D2779"/>
    <w:rsid w:val="002D3687"/>
    <w:rsid w:val="002D55D4"/>
    <w:rsid w:val="002E0395"/>
    <w:rsid w:val="002E3E85"/>
    <w:rsid w:val="002E6BA1"/>
    <w:rsid w:val="002E726A"/>
    <w:rsid w:val="002E7319"/>
    <w:rsid w:val="002F0876"/>
    <w:rsid w:val="002F1357"/>
    <w:rsid w:val="002F2893"/>
    <w:rsid w:val="002F3831"/>
    <w:rsid w:val="002F6236"/>
    <w:rsid w:val="002F7CBF"/>
    <w:rsid w:val="0030330C"/>
    <w:rsid w:val="00303A91"/>
    <w:rsid w:val="00305EF2"/>
    <w:rsid w:val="00317432"/>
    <w:rsid w:val="00320C8D"/>
    <w:rsid w:val="00321208"/>
    <w:rsid w:val="00323C3F"/>
    <w:rsid w:val="00324365"/>
    <w:rsid w:val="00325283"/>
    <w:rsid w:val="00333960"/>
    <w:rsid w:val="00335285"/>
    <w:rsid w:val="0034054D"/>
    <w:rsid w:val="003407A4"/>
    <w:rsid w:val="003413B5"/>
    <w:rsid w:val="00342526"/>
    <w:rsid w:val="003510A3"/>
    <w:rsid w:val="003514AC"/>
    <w:rsid w:val="00351641"/>
    <w:rsid w:val="00351B5B"/>
    <w:rsid w:val="00351EB5"/>
    <w:rsid w:val="00355321"/>
    <w:rsid w:val="0036057A"/>
    <w:rsid w:val="00360D50"/>
    <w:rsid w:val="0036160B"/>
    <w:rsid w:val="00363743"/>
    <w:rsid w:val="00363F3F"/>
    <w:rsid w:val="003655DC"/>
    <w:rsid w:val="003657C3"/>
    <w:rsid w:val="00370F34"/>
    <w:rsid w:val="003712C9"/>
    <w:rsid w:val="0037217D"/>
    <w:rsid w:val="003725F7"/>
    <w:rsid w:val="00372E6E"/>
    <w:rsid w:val="00376719"/>
    <w:rsid w:val="0037738B"/>
    <w:rsid w:val="00381CF4"/>
    <w:rsid w:val="00381FE2"/>
    <w:rsid w:val="0038313C"/>
    <w:rsid w:val="00384395"/>
    <w:rsid w:val="003859C4"/>
    <w:rsid w:val="00391309"/>
    <w:rsid w:val="00393CEA"/>
    <w:rsid w:val="00393D35"/>
    <w:rsid w:val="00397CB5"/>
    <w:rsid w:val="003A08F3"/>
    <w:rsid w:val="003A4DB0"/>
    <w:rsid w:val="003A53E1"/>
    <w:rsid w:val="003A5F31"/>
    <w:rsid w:val="003A675C"/>
    <w:rsid w:val="003C011E"/>
    <w:rsid w:val="003C0B0D"/>
    <w:rsid w:val="003C1775"/>
    <w:rsid w:val="003C1860"/>
    <w:rsid w:val="003C2EC7"/>
    <w:rsid w:val="003C3027"/>
    <w:rsid w:val="003C4157"/>
    <w:rsid w:val="003C5674"/>
    <w:rsid w:val="003C68EF"/>
    <w:rsid w:val="003D0973"/>
    <w:rsid w:val="003D0A45"/>
    <w:rsid w:val="003D2886"/>
    <w:rsid w:val="003D41A0"/>
    <w:rsid w:val="003D474E"/>
    <w:rsid w:val="003D5477"/>
    <w:rsid w:val="003D7A78"/>
    <w:rsid w:val="003E1E20"/>
    <w:rsid w:val="003E3E96"/>
    <w:rsid w:val="003E5AA9"/>
    <w:rsid w:val="003E5E4F"/>
    <w:rsid w:val="003F3189"/>
    <w:rsid w:val="003F3BAB"/>
    <w:rsid w:val="003F4FD8"/>
    <w:rsid w:val="00405DC4"/>
    <w:rsid w:val="00405EF1"/>
    <w:rsid w:val="00406B21"/>
    <w:rsid w:val="00410E2A"/>
    <w:rsid w:val="00412DE2"/>
    <w:rsid w:val="00413C50"/>
    <w:rsid w:val="00413F1D"/>
    <w:rsid w:val="00414743"/>
    <w:rsid w:val="0041564D"/>
    <w:rsid w:val="00415E30"/>
    <w:rsid w:val="00416C84"/>
    <w:rsid w:val="004177BE"/>
    <w:rsid w:val="00423784"/>
    <w:rsid w:val="00424279"/>
    <w:rsid w:val="00430DB5"/>
    <w:rsid w:val="00430E78"/>
    <w:rsid w:val="00432586"/>
    <w:rsid w:val="00437D85"/>
    <w:rsid w:val="00441FF7"/>
    <w:rsid w:val="0044383D"/>
    <w:rsid w:val="00446501"/>
    <w:rsid w:val="0045390F"/>
    <w:rsid w:val="00453CDC"/>
    <w:rsid w:val="00456590"/>
    <w:rsid w:val="004618CF"/>
    <w:rsid w:val="00463726"/>
    <w:rsid w:val="004638C9"/>
    <w:rsid w:val="004639F0"/>
    <w:rsid w:val="00464729"/>
    <w:rsid w:val="00466CE6"/>
    <w:rsid w:val="00467722"/>
    <w:rsid w:val="004710A6"/>
    <w:rsid w:val="00471910"/>
    <w:rsid w:val="00472A05"/>
    <w:rsid w:val="004753B5"/>
    <w:rsid w:val="00481B28"/>
    <w:rsid w:val="00483E79"/>
    <w:rsid w:val="004850CA"/>
    <w:rsid w:val="00486CA8"/>
    <w:rsid w:val="004941C5"/>
    <w:rsid w:val="004A0249"/>
    <w:rsid w:val="004A1AB4"/>
    <w:rsid w:val="004A1B0D"/>
    <w:rsid w:val="004A23BC"/>
    <w:rsid w:val="004A5DD3"/>
    <w:rsid w:val="004B1527"/>
    <w:rsid w:val="004B15F2"/>
    <w:rsid w:val="004B27B2"/>
    <w:rsid w:val="004B3377"/>
    <w:rsid w:val="004B3D1B"/>
    <w:rsid w:val="004B5845"/>
    <w:rsid w:val="004B5BC8"/>
    <w:rsid w:val="004C12A5"/>
    <w:rsid w:val="004C1CB5"/>
    <w:rsid w:val="004C2234"/>
    <w:rsid w:val="004C2466"/>
    <w:rsid w:val="004C37C1"/>
    <w:rsid w:val="004C464A"/>
    <w:rsid w:val="004C6991"/>
    <w:rsid w:val="004D0257"/>
    <w:rsid w:val="004D051F"/>
    <w:rsid w:val="004D1F22"/>
    <w:rsid w:val="004D49A9"/>
    <w:rsid w:val="004E11BE"/>
    <w:rsid w:val="004E1502"/>
    <w:rsid w:val="004E24FE"/>
    <w:rsid w:val="004E3DA7"/>
    <w:rsid w:val="004E68AD"/>
    <w:rsid w:val="004F091E"/>
    <w:rsid w:val="004F31FF"/>
    <w:rsid w:val="00500495"/>
    <w:rsid w:val="00502153"/>
    <w:rsid w:val="00503028"/>
    <w:rsid w:val="00504863"/>
    <w:rsid w:val="005049F9"/>
    <w:rsid w:val="00510DC0"/>
    <w:rsid w:val="00513BFE"/>
    <w:rsid w:val="00514272"/>
    <w:rsid w:val="0051572E"/>
    <w:rsid w:val="00515F60"/>
    <w:rsid w:val="00516E0D"/>
    <w:rsid w:val="00517C1A"/>
    <w:rsid w:val="0052069C"/>
    <w:rsid w:val="00522E4F"/>
    <w:rsid w:val="00523B42"/>
    <w:rsid w:val="00527A99"/>
    <w:rsid w:val="00532C34"/>
    <w:rsid w:val="00533DFB"/>
    <w:rsid w:val="0053601C"/>
    <w:rsid w:val="0054019C"/>
    <w:rsid w:val="005421BE"/>
    <w:rsid w:val="00546731"/>
    <w:rsid w:val="005504C5"/>
    <w:rsid w:val="005505BA"/>
    <w:rsid w:val="005509B6"/>
    <w:rsid w:val="00550AD4"/>
    <w:rsid w:val="00551CEE"/>
    <w:rsid w:val="005537C6"/>
    <w:rsid w:val="005560AD"/>
    <w:rsid w:val="00566BC1"/>
    <w:rsid w:val="005677FA"/>
    <w:rsid w:val="00567F1A"/>
    <w:rsid w:val="00572CBC"/>
    <w:rsid w:val="005738E4"/>
    <w:rsid w:val="00575D63"/>
    <w:rsid w:val="0057661F"/>
    <w:rsid w:val="00576904"/>
    <w:rsid w:val="00576919"/>
    <w:rsid w:val="00581050"/>
    <w:rsid w:val="0059033C"/>
    <w:rsid w:val="00591896"/>
    <w:rsid w:val="00591D06"/>
    <w:rsid w:val="005942A6"/>
    <w:rsid w:val="0059619F"/>
    <w:rsid w:val="00597DCD"/>
    <w:rsid w:val="005A1DEA"/>
    <w:rsid w:val="005B15B2"/>
    <w:rsid w:val="005B1B6B"/>
    <w:rsid w:val="005B71BE"/>
    <w:rsid w:val="005C05B3"/>
    <w:rsid w:val="005C2328"/>
    <w:rsid w:val="005C2B6C"/>
    <w:rsid w:val="005C4805"/>
    <w:rsid w:val="005C4F30"/>
    <w:rsid w:val="005C63DA"/>
    <w:rsid w:val="005D2111"/>
    <w:rsid w:val="005D34E1"/>
    <w:rsid w:val="005D69B5"/>
    <w:rsid w:val="005E1A84"/>
    <w:rsid w:val="005E30DC"/>
    <w:rsid w:val="005E4CBA"/>
    <w:rsid w:val="005E5B71"/>
    <w:rsid w:val="005E70F4"/>
    <w:rsid w:val="005E7199"/>
    <w:rsid w:val="005F1C27"/>
    <w:rsid w:val="005F382C"/>
    <w:rsid w:val="005F5B08"/>
    <w:rsid w:val="005F5BD9"/>
    <w:rsid w:val="005F6C9F"/>
    <w:rsid w:val="005F7D25"/>
    <w:rsid w:val="00601E14"/>
    <w:rsid w:val="006032D1"/>
    <w:rsid w:val="00604AB1"/>
    <w:rsid w:val="00606010"/>
    <w:rsid w:val="006076FE"/>
    <w:rsid w:val="00607B0D"/>
    <w:rsid w:val="00613E38"/>
    <w:rsid w:val="006147E7"/>
    <w:rsid w:val="00616E17"/>
    <w:rsid w:val="00617300"/>
    <w:rsid w:val="00617ABC"/>
    <w:rsid w:val="00620B1C"/>
    <w:rsid w:val="00622E81"/>
    <w:rsid w:val="00623334"/>
    <w:rsid w:val="006241AE"/>
    <w:rsid w:val="00625012"/>
    <w:rsid w:val="00625F7E"/>
    <w:rsid w:val="00630852"/>
    <w:rsid w:val="00630ED1"/>
    <w:rsid w:val="00631D30"/>
    <w:rsid w:val="0063240D"/>
    <w:rsid w:val="00633C2F"/>
    <w:rsid w:val="00635871"/>
    <w:rsid w:val="00635E33"/>
    <w:rsid w:val="0064080B"/>
    <w:rsid w:val="00640C45"/>
    <w:rsid w:val="006439E9"/>
    <w:rsid w:val="00645062"/>
    <w:rsid w:val="006462DA"/>
    <w:rsid w:val="00647B92"/>
    <w:rsid w:val="0065297D"/>
    <w:rsid w:val="00652BC2"/>
    <w:rsid w:val="00656812"/>
    <w:rsid w:val="0065740D"/>
    <w:rsid w:val="00657ACF"/>
    <w:rsid w:val="00663706"/>
    <w:rsid w:val="00665708"/>
    <w:rsid w:val="00666299"/>
    <w:rsid w:val="00667177"/>
    <w:rsid w:val="00667936"/>
    <w:rsid w:val="00672BF4"/>
    <w:rsid w:val="00674C4C"/>
    <w:rsid w:val="0067710B"/>
    <w:rsid w:val="0068106C"/>
    <w:rsid w:val="006835F5"/>
    <w:rsid w:val="00684A4E"/>
    <w:rsid w:val="0069118E"/>
    <w:rsid w:val="00692A48"/>
    <w:rsid w:val="00693105"/>
    <w:rsid w:val="0069361D"/>
    <w:rsid w:val="00695564"/>
    <w:rsid w:val="00696260"/>
    <w:rsid w:val="006A0241"/>
    <w:rsid w:val="006A08EF"/>
    <w:rsid w:val="006A292C"/>
    <w:rsid w:val="006A3AF6"/>
    <w:rsid w:val="006A6857"/>
    <w:rsid w:val="006A75EC"/>
    <w:rsid w:val="006B09A2"/>
    <w:rsid w:val="006B0FBF"/>
    <w:rsid w:val="006B225B"/>
    <w:rsid w:val="006B7998"/>
    <w:rsid w:val="006C0E81"/>
    <w:rsid w:val="006C2C1E"/>
    <w:rsid w:val="006C3933"/>
    <w:rsid w:val="006C7CBD"/>
    <w:rsid w:val="006D05CC"/>
    <w:rsid w:val="006D4529"/>
    <w:rsid w:val="006D4647"/>
    <w:rsid w:val="006D57E3"/>
    <w:rsid w:val="006D6C0F"/>
    <w:rsid w:val="006E0877"/>
    <w:rsid w:val="006E1E79"/>
    <w:rsid w:val="006E23D0"/>
    <w:rsid w:val="006E2ACD"/>
    <w:rsid w:val="006E5787"/>
    <w:rsid w:val="006E5E6A"/>
    <w:rsid w:val="006E6DEB"/>
    <w:rsid w:val="006E70C1"/>
    <w:rsid w:val="006F41FE"/>
    <w:rsid w:val="006F596B"/>
    <w:rsid w:val="006F5C33"/>
    <w:rsid w:val="006F5DA0"/>
    <w:rsid w:val="0070027D"/>
    <w:rsid w:val="00701E63"/>
    <w:rsid w:val="00704F5C"/>
    <w:rsid w:val="00712469"/>
    <w:rsid w:val="00715D88"/>
    <w:rsid w:val="00715DA0"/>
    <w:rsid w:val="007167E1"/>
    <w:rsid w:val="00721EB3"/>
    <w:rsid w:val="00721EEF"/>
    <w:rsid w:val="00722DC0"/>
    <w:rsid w:val="00724B81"/>
    <w:rsid w:val="00726FD0"/>
    <w:rsid w:val="00730833"/>
    <w:rsid w:val="00732610"/>
    <w:rsid w:val="00743FD0"/>
    <w:rsid w:val="00744773"/>
    <w:rsid w:val="00745E16"/>
    <w:rsid w:val="0074635A"/>
    <w:rsid w:val="00746563"/>
    <w:rsid w:val="00750908"/>
    <w:rsid w:val="007539D0"/>
    <w:rsid w:val="007543BC"/>
    <w:rsid w:val="0075441A"/>
    <w:rsid w:val="00754605"/>
    <w:rsid w:val="00757DA7"/>
    <w:rsid w:val="00765744"/>
    <w:rsid w:val="007657BF"/>
    <w:rsid w:val="00767688"/>
    <w:rsid w:val="00767B1F"/>
    <w:rsid w:val="00781711"/>
    <w:rsid w:val="00786598"/>
    <w:rsid w:val="00790314"/>
    <w:rsid w:val="00794232"/>
    <w:rsid w:val="00794912"/>
    <w:rsid w:val="00796B03"/>
    <w:rsid w:val="007A02F4"/>
    <w:rsid w:val="007A50A3"/>
    <w:rsid w:val="007B174E"/>
    <w:rsid w:val="007B51BF"/>
    <w:rsid w:val="007B5886"/>
    <w:rsid w:val="007C01B7"/>
    <w:rsid w:val="007C132E"/>
    <w:rsid w:val="007C196A"/>
    <w:rsid w:val="007D005D"/>
    <w:rsid w:val="007D03F5"/>
    <w:rsid w:val="007D1A86"/>
    <w:rsid w:val="007D1BCF"/>
    <w:rsid w:val="007D2F33"/>
    <w:rsid w:val="007D4A0B"/>
    <w:rsid w:val="007D4D5B"/>
    <w:rsid w:val="007D687F"/>
    <w:rsid w:val="007D6C08"/>
    <w:rsid w:val="007D6EC7"/>
    <w:rsid w:val="007E22F4"/>
    <w:rsid w:val="007E538A"/>
    <w:rsid w:val="007E5592"/>
    <w:rsid w:val="007E6245"/>
    <w:rsid w:val="007F0473"/>
    <w:rsid w:val="007F2A77"/>
    <w:rsid w:val="007F5ED9"/>
    <w:rsid w:val="007F6E51"/>
    <w:rsid w:val="00801E99"/>
    <w:rsid w:val="0080336C"/>
    <w:rsid w:val="00803393"/>
    <w:rsid w:val="00803555"/>
    <w:rsid w:val="00807D71"/>
    <w:rsid w:val="00807E18"/>
    <w:rsid w:val="008107FC"/>
    <w:rsid w:val="00811FEC"/>
    <w:rsid w:val="008143B3"/>
    <w:rsid w:val="008146DC"/>
    <w:rsid w:val="00816BCD"/>
    <w:rsid w:val="008171F7"/>
    <w:rsid w:val="00820F1B"/>
    <w:rsid w:val="00821B70"/>
    <w:rsid w:val="0082487C"/>
    <w:rsid w:val="00830358"/>
    <w:rsid w:val="0083063C"/>
    <w:rsid w:val="00831553"/>
    <w:rsid w:val="00831963"/>
    <w:rsid w:val="00832932"/>
    <w:rsid w:val="00832E1A"/>
    <w:rsid w:val="008358A9"/>
    <w:rsid w:val="0083605B"/>
    <w:rsid w:val="00836640"/>
    <w:rsid w:val="0084016D"/>
    <w:rsid w:val="00840643"/>
    <w:rsid w:val="008407CB"/>
    <w:rsid w:val="00844633"/>
    <w:rsid w:val="008450CC"/>
    <w:rsid w:val="0084629C"/>
    <w:rsid w:val="00850E15"/>
    <w:rsid w:val="00850ED4"/>
    <w:rsid w:val="00850FD8"/>
    <w:rsid w:val="008529AD"/>
    <w:rsid w:val="0085489C"/>
    <w:rsid w:val="00855114"/>
    <w:rsid w:val="00855CA8"/>
    <w:rsid w:val="00855FE1"/>
    <w:rsid w:val="0085671E"/>
    <w:rsid w:val="0086387D"/>
    <w:rsid w:val="008638EE"/>
    <w:rsid w:val="00866820"/>
    <w:rsid w:val="00867F9E"/>
    <w:rsid w:val="008725D0"/>
    <w:rsid w:val="00875044"/>
    <w:rsid w:val="00875B3D"/>
    <w:rsid w:val="008760A7"/>
    <w:rsid w:val="008766ED"/>
    <w:rsid w:val="00880360"/>
    <w:rsid w:val="00881AF7"/>
    <w:rsid w:val="00883D11"/>
    <w:rsid w:val="0088719E"/>
    <w:rsid w:val="00887769"/>
    <w:rsid w:val="00887839"/>
    <w:rsid w:val="00893B20"/>
    <w:rsid w:val="0089424C"/>
    <w:rsid w:val="00894328"/>
    <w:rsid w:val="008965A0"/>
    <w:rsid w:val="00896B37"/>
    <w:rsid w:val="008A0609"/>
    <w:rsid w:val="008A27B2"/>
    <w:rsid w:val="008A4A0C"/>
    <w:rsid w:val="008A53AC"/>
    <w:rsid w:val="008B05BD"/>
    <w:rsid w:val="008B56A2"/>
    <w:rsid w:val="008B5DD7"/>
    <w:rsid w:val="008B706C"/>
    <w:rsid w:val="008C014A"/>
    <w:rsid w:val="008C247D"/>
    <w:rsid w:val="008C62DE"/>
    <w:rsid w:val="008C6F66"/>
    <w:rsid w:val="008C725D"/>
    <w:rsid w:val="008C7D90"/>
    <w:rsid w:val="008D1258"/>
    <w:rsid w:val="008D305A"/>
    <w:rsid w:val="008D3983"/>
    <w:rsid w:val="008D470A"/>
    <w:rsid w:val="008D5936"/>
    <w:rsid w:val="008D63F1"/>
    <w:rsid w:val="008E0A3F"/>
    <w:rsid w:val="008E324D"/>
    <w:rsid w:val="008E4AD0"/>
    <w:rsid w:val="008E57FD"/>
    <w:rsid w:val="008E5B74"/>
    <w:rsid w:val="008F0373"/>
    <w:rsid w:val="008F21CD"/>
    <w:rsid w:val="008F2364"/>
    <w:rsid w:val="008F5332"/>
    <w:rsid w:val="008F7ECC"/>
    <w:rsid w:val="009006B1"/>
    <w:rsid w:val="00902DDE"/>
    <w:rsid w:val="00903403"/>
    <w:rsid w:val="00910189"/>
    <w:rsid w:val="0091048D"/>
    <w:rsid w:val="00910BFE"/>
    <w:rsid w:val="00910E22"/>
    <w:rsid w:val="009123F1"/>
    <w:rsid w:val="00917045"/>
    <w:rsid w:val="009253FB"/>
    <w:rsid w:val="009261B1"/>
    <w:rsid w:val="009305EF"/>
    <w:rsid w:val="00930BF5"/>
    <w:rsid w:val="00933B28"/>
    <w:rsid w:val="00933C80"/>
    <w:rsid w:val="00935331"/>
    <w:rsid w:val="00935617"/>
    <w:rsid w:val="0093609F"/>
    <w:rsid w:val="0093765C"/>
    <w:rsid w:val="009401FD"/>
    <w:rsid w:val="00942E8B"/>
    <w:rsid w:val="00944A21"/>
    <w:rsid w:val="00947A27"/>
    <w:rsid w:val="00947C1C"/>
    <w:rsid w:val="00951489"/>
    <w:rsid w:val="00951B44"/>
    <w:rsid w:val="0095231D"/>
    <w:rsid w:val="00954B50"/>
    <w:rsid w:val="0095531F"/>
    <w:rsid w:val="0095551B"/>
    <w:rsid w:val="00962082"/>
    <w:rsid w:val="00973A79"/>
    <w:rsid w:val="00980825"/>
    <w:rsid w:val="00980CB1"/>
    <w:rsid w:val="00985AA2"/>
    <w:rsid w:val="00991541"/>
    <w:rsid w:val="009953F6"/>
    <w:rsid w:val="00996E2F"/>
    <w:rsid w:val="009A45ED"/>
    <w:rsid w:val="009A467C"/>
    <w:rsid w:val="009B2465"/>
    <w:rsid w:val="009B391B"/>
    <w:rsid w:val="009B5FD5"/>
    <w:rsid w:val="009B75F9"/>
    <w:rsid w:val="009B7CAF"/>
    <w:rsid w:val="009C03AF"/>
    <w:rsid w:val="009C543D"/>
    <w:rsid w:val="009C5B5A"/>
    <w:rsid w:val="009C6D12"/>
    <w:rsid w:val="009C7B91"/>
    <w:rsid w:val="009D0BA6"/>
    <w:rsid w:val="009D30C5"/>
    <w:rsid w:val="009D7C28"/>
    <w:rsid w:val="009E141E"/>
    <w:rsid w:val="009E2DCC"/>
    <w:rsid w:val="009E3319"/>
    <w:rsid w:val="009E647C"/>
    <w:rsid w:val="009F43FE"/>
    <w:rsid w:val="00A0019C"/>
    <w:rsid w:val="00A007D5"/>
    <w:rsid w:val="00A0427F"/>
    <w:rsid w:val="00A04AC0"/>
    <w:rsid w:val="00A10F7D"/>
    <w:rsid w:val="00A11747"/>
    <w:rsid w:val="00A12105"/>
    <w:rsid w:val="00A1441E"/>
    <w:rsid w:val="00A1453A"/>
    <w:rsid w:val="00A22549"/>
    <w:rsid w:val="00A2441B"/>
    <w:rsid w:val="00A27CDC"/>
    <w:rsid w:val="00A30760"/>
    <w:rsid w:val="00A32943"/>
    <w:rsid w:val="00A36308"/>
    <w:rsid w:val="00A36C9B"/>
    <w:rsid w:val="00A4051D"/>
    <w:rsid w:val="00A42B50"/>
    <w:rsid w:val="00A42C6D"/>
    <w:rsid w:val="00A43975"/>
    <w:rsid w:val="00A4532E"/>
    <w:rsid w:val="00A453AB"/>
    <w:rsid w:val="00A506D0"/>
    <w:rsid w:val="00A5113D"/>
    <w:rsid w:val="00A51E45"/>
    <w:rsid w:val="00A52206"/>
    <w:rsid w:val="00A540CD"/>
    <w:rsid w:val="00A5655D"/>
    <w:rsid w:val="00A658F4"/>
    <w:rsid w:val="00A660C4"/>
    <w:rsid w:val="00A67CB9"/>
    <w:rsid w:val="00A70F93"/>
    <w:rsid w:val="00A71EAB"/>
    <w:rsid w:val="00A738C4"/>
    <w:rsid w:val="00A75206"/>
    <w:rsid w:val="00A773E7"/>
    <w:rsid w:val="00A77918"/>
    <w:rsid w:val="00A77BE3"/>
    <w:rsid w:val="00A81CAE"/>
    <w:rsid w:val="00A83F91"/>
    <w:rsid w:val="00A84485"/>
    <w:rsid w:val="00A86699"/>
    <w:rsid w:val="00A90D0B"/>
    <w:rsid w:val="00A94683"/>
    <w:rsid w:val="00A954D5"/>
    <w:rsid w:val="00A97E86"/>
    <w:rsid w:val="00AA13C1"/>
    <w:rsid w:val="00AA3B96"/>
    <w:rsid w:val="00AA3BC4"/>
    <w:rsid w:val="00AA5629"/>
    <w:rsid w:val="00AB33DF"/>
    <w:rsid w:val="00AB53DB"/>
    <w:rsid w:val="00AB5905"/>
    <w:rsid w:val="00AB6EF1"/>
    <w:rsid w:val="00AC3E7A"/>
    <w:rsid w:val="00AC46F5"/>
    <w:rsid w:val="00AC6E39"/>
    <w:rsid w:val="00AD04B6"/>
    <w:rsid w:val="00AD0978"/>
    <w:rsid w:val="00AD1C57"/>
    <w:rsid w:val="00AD3894"/>
    <w:rsid w:val="00AD52AF"/>
    <w:rsid w:val="00AD699E"/>
    <w:rsid w:val="00AE1786"/>
    <w:rsid w:val="00AE17EE"/>
    <w:rsid w:val="00AE26D1"/>
    <w:rsid w:val="00AE2BEF"/>
    <w:rsid w:val="00AE3BCC"/>
    <w:rsid w:val="00AF1732"/>
    <w:rsid w:val="00AF1EAA"/>
    <w:rsid w:val="00AF4458"/>
    <w:rsid w:val="00AF544F"/>
    <w:rsid w:val="00AF598C"/>
    <w:rsid w:val="00B00716"/>
    <w:rsid w:val="00B00AE9"/>
    <w:rsid w:val="00B010FD"/>
    <w:rsid w:val="00B02E50"/>
    <w:rsid w:val="00B03778"/>
    <w:rsid w:val="00B0394C"/>
    <w:rsid w:val="00B05001"/>
    <w:rsid w:val="00B05375"/>
    <w:rsid w:val="00B05BE0"/>
    <w:rsid w:val="00B079FA"/>
    <w:rsid w:val="00B132D0"/>
    <w:rsid w:val="00B14F2F"/>
    <w:rsid w:val="00B154C4"/>
    <w:rsid w:val="00B1643E"/>
    <w:rsid w:val="00B1650A"/>
    <w:rsid w:val="00B20320"/>
    <w:rsid w:val="00B20788"/>
    <w:rsid w:val="00B22623"/>
    <w:rsid w:val="00B2656E"/>
    <w:rsid w:val="00B26BAF"/>
    <w:rsid w:val="00B30D22"/>
    <w:rsid w:val="00B3181B"/>
    <w:rsid w:val="00B3277F"/>
    <w:rsid w:val="00B34602"/>
    <w:rsid w:val="00B347DD"/>
    <w:rsid w:val="00B34CB1"/>
    <w:rsid w:val="00B36930"/>
    <w:rsid w:val="00B405DF"/>
    <w:rsid w:val="00B42555"/>
    <w:rsid w:val="00B427F9"/>
    <w:rsid w:val="00B454AC"/>
    <w:rsid w:val="00B4596C"/>
    <w:rsid w:val="00B47014"/>
    <w:rsid w:val="00B5161A"/>
    <w:rsid w:val="00B52B84"/>
    <w:rsid w:val="00B52F06"/>
    <w:rsid w:val="00B5364A"/>
    <w:rsid w:val="00B5436A"/>
    <w:rsid w:val="00B5463B"/>
    <w:rsid w:val="00B555DE"/>
    <w:rsid w:val="00B56053"/>
    <w:rsid w:val="00B61893"/>
    <w:rsid w:val="00B6246C"/>
    <w:rsid w:val="00B67D89"/>
    <w:rsid w:val="00B7392C"/>
    <w:rsid w:val="00B802E9"/>
    <w:rsid w:val="00B84E9E"/>
    <w:rsid w:val="00B90C3E"/>
    <w:rsid w:val="00BA0EE8"/>
    <w:rsid w:val="00BA27DF"/>
    <w:rsid w:val="00BA398E"/>
    <w:rsid w:val="00BA53DA"/>
    <w:rsid w:val="00BA6AB6"/>
    <w:rsid w:val="00BB0A7E"/>
    <w:rsid w:val="00BB2DCA"/>
    <w:rsid w:val="00BB5A23"/>
    <w:rsid w:val="00BB5ED7"/>
    <w:rsid w:val="00BC2D9F"/>
    <w:rsid w:val="00BC46FC"/>
    <w:rsid w:val="00BC5F28"/>
    <w:rsid w:val="00BC7DC8"/>
    <w:rsid w:val="00BD2B98"/>
    <w:rsid w:val="00BD39F3"/>
    <w:rsid w:val="00BD51B1"/>
    <w:rsid w:val="00BD5E11"/>
    <w:rsid w:val="00BD5E29"/>
    <w:rsid w:val="00BE10A5"/>
    <w:rsid w:val="00BE25A9"/>
    <w:rsid w:val="00BE4D87"/>
    <w:rsid w:val="00BE596A"/>
    <w:rsid w:val="00BE69D7"/>
    <w:rsid w:val="00BE703A"/>
    <w:rsid w:val="00BE7DA0"/>
    <w:rsid w:val="00BF1DEE"/>
    <w:rsid w:val="00BF2275"/>
    <w:rsid w:val="00BF24AC"/>
    <w:rsid w:val="00BF52F3"/>
    <w:rsid w:val="00C00976"/>
    <w:rsid w:val="00C030C6"/>
    <w:rsid w:val="00C03185"/>
    <w:rsid w:val="00C033A9"/>
    <w:rsid w:val="00C052F0"/>
    <w:rsid w:val="00C0749E"/>
    <w:rsid w:val="00C100FB"/>
    <w:rsid w:val="00C11B5C"/>
    <w:rsid w:val="00C14F0B"/>
    <w:rsid w:val="00C1646C"/>
    <w:rsid w:val="00C17996"/>
    <w:rsid w:val="00C21A4A"/>
    <w:rsid w:val="00C22B7F"/>
    <w:rsid w:val="00C244B2"/>
    <w:rsid w:val="00C26734"/>
    <w:rsid w:val="00C279F1"/>
    <w:rsid w:val="00C36D4D"/>
    <w:rsid w:val="00C4217E"/>
    <w:rsid w:val="00C43E6B"/>
    <w:rsid w:val="00C45292"/>
    <w:rsid w:val="00C50377"/>
    <w:rsid w:val="00C508F5"/>
    <w:rsid w:val="00C56699"/>
    <w:rsid w:val="00C60C88"/>
    <w:rsid w:val="00C621C6"/>
    <w:rsid w:val="00C633D3"/>
    <w:rsid w:val="00C658B6"/>
    <w:rsid w:val="00C67EF0"/>
    <w:rsid w:val="00C75C90"/>
    <w:rsid w:val="00C761F8"/>
    <w:rsid w:val="00C80272"/>
    <w:rsid w:val="00C83B71"/>
    <w:rsid w:val="00C84774"/>
    <w:rsid w:val="00C85B79"/>
    <w:rsid w:val="00C85F65"/>
    <w:rsid w:val="00C86953"/>
    <w:rsid w:val="00C903B6"/>
    <w:rsid w:val="00C91609"/>
    <w:rsid w:val="00C960A1"/>
    <w:rsid w:val="00C97DF9"/>
    <w:rsid w:val="00CA1155"/>
    <w:rsid w:val="00CA1930"/>
    <w:rsid w:val="00CA376F"/>
    <w:rsid w:val="00CA5690"/>
    <w:rsid w:val="00CA6968"/>
    <w:rsid w:val="00CB3BC4"/>
    <w:rsid w:val="00CB4425"/>
    <w:rsid w:val="00CC03AB"/>
    <w:rsid w:val="00CC0F75"/>
    <w:rsid w:val="00CC3674"/>
    <w:rsid w:val="00CC426C"/>
    <w:rsid w:val="00CD20FB"/>
    <w:rsid w:val="00CD7EF8"/>
    <w:rsid w:val="00CE2AF3"/>
    <w:rsid w:val="00CE3EC5"/>
    <w:rsid w:val="00CE4A7F"/>
    <w:rsid w:val="00CE5DEC"/>
    <w:rsid w:val="00CF0CC0"/>
    <w:rsid w:val="00CF41F0"/>
    <w:rsid w:val="00CF6144"/>
    <w:rsid w:val="00CF6F99"/>
    <w:rsid w:val="00D00564"/>
    <w:rsid w:val="00D04D98"/>
    <w:rsid w:val="00D06184"/>
    <w:rsid w:val="00D0712D"/>
    <w:rsid w:val="00D0780D"/>
    <w:rsid w:val="00D100E9"/>
    <w:rsid w:val="00D1420E"/>
    <w:rsid w:val="00D163C7"/>
    <w:rsid w:val="00D1745D"/>
    <w:rsid w:val="00D20FC6"/>
    <w:rsid w:val="00D211B9"/>
    <w:rsid w:val="00D21AC5"/>
    <w:rsid w:val="00D24F31"/>
    <w:rsid w:val="00D27FA2"/>
    <w:rsid w:val="00D27FA5"/>
    <w:rsid w:val="00D3389D"/>
    <w:rsid w:val="00D35033"/>
    <w:rsid w:val="00D35465"/>
    <w:rsid w:val="00D40555"/>
    <w:rsid w:val="00D4182E"/>
    <w:rsid w:val="00D41E6C"/>
    <w:rsid w:val="00D45551"/>
    <w:rsid w:val="00D5010E"/>
    <w:rsid w:val="00D5380E"/>
    <w:rsid w:val="00D541D7"/>
    <w:rsid w:val="00D5446D"/>
    <w:rsid w:val="00D5618C"/>
    <w:rsid w:val="00D57D53"/>
    <w:rsid w:val="00D63BA3"/>
    <w:rsid w:val="00D64B08"/>
    <w:rsid w:val="00D65685"/>
    <w:rsid w:val="00D6653A"/>
    <w:rsid w:val="00D73156"/>
    <w:rsid w:val="00D74A9B"/>
    <w:rsid w:val="00D77BDE"/>
    <w:rsid w:val="00D8220B"/>
    <w:rsid w:val="00D8297B"/>
    <w:rsid w:val="00D845C1"/>
    <w:rsid w:val="00D84A25"/>
    <w:rsid w:val="00D84C04"/>
    <w:rsid w:val="00D87892"/>
    <w:rsid w:val="00D87ADD"/>
    <w:rsid w:val="00D87E88"/>
    <w:rsid w:val="00D96A0E"/>
    <w:rsid w:val="00D96AB1"/>
    <w:rsid w:val="00D96B85"/>
    <w:rsid w:val="00D97D1B"/>
    <w:rsid w:val="00DA0618"/>
    <w:rsid w:val="00DA2615"/>
    <w:rsid w:val="00DA2EA6"/>
    <w:rsid w:val="00DA3C44"/>
    <w:rsid w:val="00DA47BB"/>
    <w:rsid w:val="00DB09C8"/>
    <w:rsid w:val="00DB0EF4"/>
    <w:rsid w:val="00DB2555"/>
    <w:rsid w:val="00DB46F4"/>
    <w:rsid w:val="00DB5BCD"/>
    <w:rsid w:val="00DB62E0"/>
    <w:rsid w:val="00DB7EA6"/>
    <w:rsid w:val="00DC0FB8"/>
    <w:rsid w:val="00DC2124"/>
    <w:rsid w:val="00DC3153"/>
    <w:rsid w:val="00DC3878"/>
    <w:rsid w:val="00DC3D04"/>
    <w:rsid w:val="00DC5EF2"/>
    <w:rsid w:val="00DC67DC"/>
    <w:rsid w:val="00DC6D1F"/>
    <w:rsid w:val="00DD1907"/>
    <w:rsid w:val="00DD4E46"/>
    <w:rsid w:val="00DD5B14"/>
    <w:rsid w:val="00DD5FBB"/>
    <w:rsid w:val="00DD65FC"/>
    <w:rsid w:val="00DD695C"/>
    <w:rsid w:val="00DE1B0B"/>
    <w:rsid w:val="00DE4516"/>
    <w:rsid w:val="00DE698A"/>
    <w:rsid w:val="00DE7C2D"/>
    <w:rsid w:val="00DF0953"/>
    <w:rsid w:val="00DF200A"/>
    <w:rsid w:val="00DF2BF1"/>
    <w:rsid w:val="00DF4429"/>
    <w:rsid w:val="00DF5719"/>
    <w:rsid w:val="00E0154F"/>
    <w:rsid w:val="00E01EFA"/>
    <w:rsid w:val="00E02ADC"/>
    <w:rsid w:val="00E03AF6"/>
    <w:rsid w:val="00E04E35"/>
    <w:rsid w:val="00E060B5"/>
    <w:rsid w:val="00E06F63"/>
    <w:rsid w:val="00E12488"/>
    <w:rsid w:val="00E1293F"/>
    <w:rsid w:val="00E12991"/>
    <w:rsid w:val="00E12DCF"/>
    <w:rsid w:val="00E12F9B"/>
    <w:rsid w:val="00E13BAA"/>
    <w:rsid w:val="00E1415F"/>
    <w:rsid w:val="00E167AF"/>
    <w:rsid w:val="00E2019A"/>
    <w:rsid w:val="00E234B2"/>
    <w:rsid w:val="00E235E7"/>
    <w:rsid w:val="00E23979"/>
    <w:rsid w:val="00E26B00"/>
    <w:rsid w:val="00E27336"/>
    <w:rsid w:val="00E27671"/>
    <w:rsid w:val="00E320C8"/>
    <w:rsid w:val="00E337A7"/>
    <w:rsid w:val="00E409E0"/>
    <w:rsid w:val="00E43D00"/>
    <w:rsid w:val="00E44C4E"/>
    <w:rsid w:val="00E44E66"/>
    <w:rsid w:val="00E47152"/>
    <w:rsid w:val="00E51D3D"/>
    <w:rsid w:val="00E5546B"/>
    <w:rsid w:val="00E57549"/>
    <w:rsid w:val="00E621A0"/>
    <w:rsid w:val="00E6529B"/>
    <w:rsid w:val="00E661EF"/>
    <w:rsid w:val="00E70DE6"/>
    <w:rsid w:val="00E71563"/>
    <w:rsid w:val="00E74A05"/>
    <w:rsid w:val="00E75424"/>
    <w:rsid w:val="00E7629C"/>
    <w:rsid w:val="00E77570"/>
    <w:rsid w:val="00E9044E"/>
    <w:rsid w:val="00E9269C"/>
    <w:rsid w:val="00E92976"/>
    <w:rsid w:val="00E943AF"/>
    <w:rsid w:val="00EA3F32"/>
    <w:rsid w:val="00EA45A0"/>
    <w:rsid w:val="00EB1A22"/>
    <w:rsid w:val="00EB1F4C"/>
    <w:rsid w:val="00EB2CF7"/>
    <w:rsid w:val="00EB3961"/>
    <w:rsid w:val="00EB3E62"/>
    <w:rsid w:val="00EB495B"/>
    <w:rsid w:val="00EB4EEC"/>
    <w:rsid w:val="00EB62AA"/>
    <w:rsid w:val="00EB70A5"/>
    <w:rsid w:val="00EB7F6E"/>
    <w:rsid w:val="00EC1041"/>
    <w:rsid w:val="00EC52A7"/>
    <w:rsid w:val="00EC789D"/>
    <w:rsid w:val="00EC7F0D"/>
    <w:rsid w:val="00ED14D2"/>
    <w:rsid w:val="00ED32F7"/>
    <w:rsid w:val="00ED5D1A"/>
    <w:rsid w:val="00EE3D3A"/>
    <w:rsid w:val="00EE4E79"/>
    <w:rsid w:val="00EF3EE4"/>
    <w:rsid w:val="00EF4869"/>
    <w:rsid w:val="00EF4C8B"/>
    <w:rsid w:val="00EF652E"/>
    <w:rsid w:val="00F006F8"/>
    <w:rsid w:val="00F03ED5"/>
    <w:rsid w:val="00F0442D"/>
    <w:rsid w:val="00F05830"/>
    <w:rsid w:val="00F05CDE"/>
    <w:rsid w:val="00F06E3F"/>
    <w:rsid w:val="00F0716F"/>
    <w:rsid w:val="00F104D6"/>
    <w:rsid w:val="00F13180"/>
    <w:rsid w:val="00F16699"/>
    <w:rsid w:val="00F2210A"/>
    <w:rsid w:val="00F22785"/>
    <w:rsid w:val="00F241DA"/>
    <w:rsid w:val="00F24C27"/>
    <w:rsid w:val="00F24FCE"/>
    <w:rsid w:val="00F25800"/>
    <w:rsid w:val="00F258DA"/>
    <w:rsid w:val="00F2658B"/>
    <w:rsid w:val="00F278E7"/>
    <w:rsid w:val="00F3039C"/>
    <w:rsid w:val="00F30F19"/>
    <w:rsid w:val="00F31281"/>
    <w:rsid w:val="00F31796"/>
    <w:rsid w:val="00F31EB6"/>
    <w:rsid w:val="00F3280C"/>
    <w:rsid w:val="00F33BF0"/>
    <w:rsid w:val="00F35F24"/>
    <w:rsid w:val="00F455C1"/>
    <w:rsid w:val="00F543C0"/>
    <w:rsid w:val="00F54CAA"/>
    <w:rsid w:val="00F5654D"/>
    <w:rsid w:val="00F57FE5"/>
    <w:rsid w:val="00F63B7C"/>
    <w:rsid w:val="00F64C07"/>
    <w:rsid w:val="00F65A7B"/>
    <w:rsid w:val="00F676E0"/>
    <w:rsid w:val="00F67D79"/>
    <w:rsid w:val="00F70263"/>
    <w:rsid w:val="00F72455"/>
    <w:rsid w:val="00F74231"/>
    <w:rsid w:val="00F75086"/>
    <w:rsid w:val="00F757DC"/>
    <w:rsid w:val="00F81A8C"/>
    <w:rsid w:val="00F81D00"/>
    <w:rsid w:val="00F83A8E"/>
    <w:rsid w:val="00F83B82"/>
    <w:rsid w:val="00F847FF"/>
    <w:rsid w:val="00F86994"/>
    <w:rsid w:val="00F90A33"/>
    <w:rsid w:val="00F9244C"/>
    <w:rsid w:val="00F93984"/>
    <w:rsid w:val="00F93C55"/>
    <w:rsid w:val="00F95C27"/>
    <w:rsid w:val="00F979D2"/>
    <w:rsid w:val="00FA332A"/>
    <w:rsid w:val="00FA3C48"/>
    <w:rsid w:val="00FA44DD"/>
    <w:rsid w:val="00FA61E1"/>
    <w:rsid w:val="00FB05D6"/>
    <w:rsid w:val="00FB399D"/>
    <w:rsid w:val="00FB3AA6"/>
    <w:rsid w:val="00FB3DD2"/>
    <w:rsid w:val="00FB4439"/>
    <w:rsid w:val="00FB55EA"/>
    <w:rsid w:val="00FB6C8E"/>
    <w:rsid w:val="00FB7DE1"/>
    <w:rsid w:val="00FC02A0"/>
    <w:rsid w:val="00FC4BEB"/>
    <w:rsid w:val="00FC4C93"/>
    <w:rsid w:val="00FC70B9"/>
    <w:rsid w:val="00FD12B0"/>
    <w:rsid w:val="00FD2734"/>
    <w:rsid w:val="00FD3D6C"/>
    <w:rsid w:val="00FD68CC"/>
    <w:rsid w:val="00FD693E"/>
    <w:rsid w:val="00FE0218"/>
    <w:rsid w:val="00FE189A"/>
    <w:rsid w:val="00FE2E2F"/>
    <w:rsid w:val="00FE65D6"/>
    <w:rsid w:val="00FE7E32"/>
    <w:rsid w:val="00FF1C6D"/>
    <w:rsid w:val="00FF235F"/>
    <w:rsid w:val="00FF31F2"/>
    <w:rsid w:val="00FF378E"/>
    <w:rsid w:val="00FF3967"/>
    <w:rsid w:val="00FF63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77393D"/>
  <w15:chartTrackingRefBased/>
  <w15:docId w15:val="{E5A21D46-DC38-434D-BA2C-B712D679F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1D48"/>
    <w:pPr>
      <w:spacing w:after="120"/>
    </w:pPr>
    <w:rPr>
      <w:rFonts w:ascii="Verdana" w:hAnsi="Verdana" w:cs="Helvetica"/>
      <w:lang w:val="en-GB" w:eastAsia="ko-KR"/>
    </w:rPr>
  </w:style>
  <w:style w:type="paragraph" w:styleId="1">
    <w:name w:val="heading 1"/>
    <w:aliases w:val="Description,New"/>
    <w:basedOn w:val="a"/>
    <w:next w:val="a"/>
    <w:link w:val="10"/>
    <w:qFormat/>
    <w:rsid w:val="00EF3EE4"/>
    <w:pPr>
      <w:spacing w:after="80"/>
      <w:outlineLvl w:val="0"/>
    </w:pPr>
    <w:rPr>
      <w:bCs/>
      <w:color w:val="A6A6A6"/>
      <w:kern w:val="32"/>
      <w:szCs w:val="32"/>
    </w:rPr>
  </w:style>
  <w:style w:type="paragraph" w:styleId="2">
    <w:name w:val="heading 2"/>
    <w:aliases w:val=" Char2"/>
    <w:basedOn w:val="a"/>
    <w:next w:val="a0"/>
    <w:autoRedefine/>
    <w:qFormat/>
    <w:rsid w:val="0044383D"/>
    <w:pPr>
      <w:keepNext/>
      <w:keepLines/>
      <w:numPr>
        <w:ilvl w:val="1"/>
        <w:numId w:val="1"/>
      </w:numPr>
      <w:tabs>
        <w:tab w:val="clear" w:pos="540"/>
      </w:tabs>
      <w:spacing w:before="240" w:after="240" w:line="240" w:lineRule="exact"/>
      <w:jc w:val="both"/>
      <w:outlineLvl w:val="1"/>
    </w:pPr>
    <w:rPr>
      <w:rFonts w:eastAsia="SimSun"/>
      <w:b/>
      <w:bCs/>
      <w:color w:val="000000"/>
      <w:kern w:val="28"/>
      <w:lang w:eastAsia="en-US"/>
    </w:rPr>
  </w:style>
  <w:style w:type="paragraph" w:styleId="3">
    <w:name w:val="heading 3"/>
    <w:basedOn w:val="a"/>
    <w:next w:val="a"/>
    <w:qFormat/>
    <w:rsid w:val="004B3D1B"/>
    <w:pPr>
      <w:tabs>
        <w:tab w:val="num" w:pos="720"/>
      </w:tabs>
      <w:spacing w:before="240"/>
      <w:jc w:val="both"/>
      <w:outlineLvl w:val="2"/>
    </w:pPr>
    <w:rPr>
      <w:rFonts w:eastAsia="SimSun"/>
      <w:b/>
      <w:szCs w:val="26"/>
      <w:lang w:eastAsia="en-GB"/>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sid w:val="003F3189"/>
    <w:rPr>
      <w:color w:val="0000FF"/>
      <w:u w:val="single"/>
    </w:rPr>
  </w:style>
  <w:style w:type="paragraph" w:styleId="11">
    <w:name w:val="toc 1"/>
    <w:basedOn w:val="a"/>
    <w:next w:val="a"/>
    <w:uiPriority w:val="39"/>
    <w:rsid w:val="007A02F4"/>
    <w:pPr>
      <w:tabs>
        <w:tab w:val="left" w:pos="576"/>
        <w:tab w:val="right" w:leader="dot" w:pos="9878"/>
      </w:tabs>
      <w:spacing w:before="80" w:after="80"/>
      <w:ind w:left="576" w:hanging="576"/>
    </w:pPr>
    <w:rPr>
      <w:rFonts w:cs="Times New Roman"/>
      <w:b/>
      <w:bCs/>
      <w:szCs w:val="24"/>
    </w:rPr>
  </w:style>
  <w:style w:type="paragraph" w:styleId="20">
    <w:name w:val="toc 2"/>
    <w:basedOn w:val="a"/>
    <w:next w:val="a"/>
    <w:uiPriority w:val="39"/>
    <w:rsid w:val="007A02F4"/>
    <w:pPr>
      <w:tabs>
        <w:tab w:val="right" w:leader="dot" w:pos="9878"/>
      </w:tabs>
      <w:spacing w:before="40" w:after="40"/>
      <w:ind w:left="1152" w:hanging="576"/>
    </w:pPr>
    <w:rPr>
      <w:rFonts w:cs="Times New Roman"/>
      <w:szCs w:val="24"/>
    </w:rPr>
  </w:style>
  <w:style w:type="paragraph" w:styleId="30">
    <w:name w:val="toc 3"/>
    <w:basedOn w:val="a"/>
    <w:next w:val="a"/>
    <w:autoRedefine/>
    <w:uiPriority w:val="39"/>
    <w:rsid w:val="00AB53DB"/>
    <w:pPr>
      <w:tabs>
        <w:tab w:val="left" w:pos="900"/>
        <w:tab w:val="right" w:leader="dot" w:pos="8302"/>
      </w:tabs>
    </w:pPr>
    <w:rPr>
      <w:rFonts w:cs="Times New Roman"/>
      <w:iCs/>
      <w:szCs w:val="24"/>
    </w:rPr>
  </w:style>
  <w:style w:type="paragraph" w:styleId="4">
    <w:name w:val="toc 4"/>
    <w:basedOn w:val="a"/>
    <w:next w:val="a"/>
    <w:autoRedefine/>
    <w:semiHidden/>
    <w:rsid w:val="003657C3"/>
    <w:pPr>
      <w:ind w:left="600"/>
    </w:pPr>
    <w:rPr>
      <w:rFonts w:ascii="Times New Roman" w:hAnsi="Times New Roman" w:cs="Times New Roman"/>
      <w:sz w:val="18"/>
      <w:szCs w:val="21"/>
    </w:rPr>
  </w:style>
  <w:style w:type="paragraph" w:styleId="5">
    <w:name w:val="toc 5"/>
    <w:basedOn w:val="a"/>
    <w:next w:val="a"/>
    <w:autoRedefine/>
    <w:semiHidden/>
    <w:rsid w:val="003657C3"/>
    <w:pPr>
      <w:ind w:left="800"/>
    </w:pPr>
    <w:rPr>
      <w:rFonts w:ascii="Times New Roman" w:hAnsi="Times New Roman" w:cs="Times New Roman"/>
      <w:sz w:val="18"/>
      <w:szCs w:val="21"/>
    </w:rPr>
  </w:style>
  <w:style w:type="paragraph" w:styleId="6">
    <w:name w:val="toc 6"/>
    <w:basedOn w:val="a"/>
    <w:next w:val="a"/>
    <w:autoRedefine/>
    <w:semiHidden/>
    <w:rsid w:val="003657C3"/>
    <w:pPr>
      <w:ind w:left="1000"/>
    </w:pPr>
    <w:rPr>
      <w:rFonts w:ascii="Times New Roman" w:hAnsi="Times New Roman" w:cs="Times New Roman"/>
      <w:sz w:val="18"/>
      <w:szCs w:val="21"/>
    </w:rPr>
  </w:style>
  <w:style w:type="paragraph" w:styleId="7">
    <w:name w:val="toc 7"/>
    <w:basedOn w:val="a"/>
    <w:next w:val="a"/>
    <w:autoRedefine/>
    <w:semiHidden/>
    <w:rsid w:val="003657C3"/>
    <w:pPr>
      <w:ind w:left="1200"/>
    </w:pPr>
    <w:rPr>
      <w:rFonts w:ascii="Times New Roman" w:hAnsi="Times New Roman" w:cs="Times New Roman"/>
      <w:sz w:val="18"/>
      <w:szCs w:val="21"/>
    </w:rPr>
  </w:style>
  <w:style w:type="paragraph" w:styleId="8">
    <w:name w:val="toc 8"/>
    <w:basedOn w:val="a"/>
    <w:next w:val="a"/>
    <w:autoRedefine/>
    <w:semiHidden/>
    <w:rsid w:val="003657C3"/>
    <w:pPr>
      <w:ind w:left="1400"/>
    </w:pPr>
    <w:rPr>
      <w:rFonts w:ascii="Times New Roman" w:hAnsi="Times New Roman" w:cs="Times New Roman"/>
      <w:sz w:val="18"/>
      <w:szCs w:val="21"/>
    </w:rPr>
  </w:style>
  <w:style w:type="paragraph" w:styleId="9">
    <w:name w:val="toc 9"/>
    <w:basedOn w:val="a"/>
    <w:next w:val="a"/>
    <w:autoRedefine/>
    <w:semiHidden/>
    <w:rsid w:val="003657C3"/>
    <w:pPr>
      <w:ind w:left="1600"/>
    </w:pPr>
    <w:rPr>
      <w:rFonts w:ascii="Times New Roman" w:hAnsi="Times New Roman" w:cs="Times New Roman"/>
      <w:sz w:val="18"/>
      <w:szCs w:val="21"/>
    </w:rPr>
  </w:style>
  <w:style w:type="character" w:customStyle="1" w:styleId="10">
    <w:name w:val="標題 1 字元"/>
    <w:aliases w:val="Description 字元,New 字元"/>
    <w:link w:val="1"/>
    <w:rsid w:val="00EF3EE4"/>
    <w:rPr>
      <w:rFonts w:ascii="Verdana" w:hAnsi="Verdana" w:cs="Helvetica"/>
      <w:bCs/>
      <w:color w:val="A6A6A6"/>
      <w:kern w:val="32"/>
      <w:szCs w:val="32"/>
      <w:lang w:val="en-GB" w:eastAsia="ko-KR"/>
    </w:rPr>
  </w:style>
  <w:style w:type="paragraph" w:styleId="a0">
    <w:name w:val="Body Text"/>
    <w:link w:val="a5"/>
    <w:rsid w:val="006B09A2"/>
    <w:pPr>
      <w:spacing w:after="200" w:line="276" w:lineRule="auto"/>
    </w:pPr>
    <w:rPr>
      <w:rFonts w:ascii="Verdana" w:hAnsi="Verdana" w:cs="Helvetica"/>
      <w:color w:val="A6A6A6"/>
      <w:lang w:val="en-GB" w:eastAsia="ko-KR"/>
    </w:rPr>
  </w:style>
  <w:style w:type="table" w:styleId="a6">
    <w:name w:val="Table Grid"/>
    <w:basedOn w:val="a2"/>
    <w:uiPriority w:val="59"/>
    <w:rsid w:val="000835CB"/>
    <w:rPr>
      <w:rFonts w:ascii="Verdana" w:eastAsia="SimSun"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9ptBold">
    <w:name w:val="Style 9 pt Bold"/>
    <w:rsid w:val="00C508F5"/>
    <w:rPr>
      <w:rFonts w:ascii="Arial" w:hAnsi="Arial"/>
      <w:b/>
      <w:bCs/>
      <w:sz w:val="20"/>
    </w:rPr>
  </w:style>
  <w:style w:type="paragraph" w:customStyle="1" w:styleId="StyleHeading1Black">
    <w:name w:val="Style Heading 1 + Black"/>
    <w:basedOn w:val="1"/>
    <w:rsid w:val="00F16699"/>
    <w:pPr>
      <w:spacing w:after="0"/>
    </w:pPr>
    <w:rPr>
      <w:color w:val="000000"/>
      <w:kern w:val="0"/>
      <w:szCs w:val="24"/>
      <w:lang w:eastAsia="en-US"/>
    </w:rPr>
  </w:style>
  <w:style w:type="paragraph" w:styleId="a7">
    <w:name w:val="header"/>
    <w:basedOn w:val="a"/>
    <w:link w:val="a8"/>
    <w:rsid w:val="0036057A"/>
    <w:pPr>
      <w:tabs>
        <w:tab w:val="center" w:pos="4153"/>
        <w:tab w:val="right" w:pos="8306"/>
      </w:tabs>
    </w:pPr>
  </w:style>
  <w:style w:type="paragraph" w:styleId="a9">
    <w:name w:val="footer"/>
    <w:basedOn w:val="a"/>
    <w:rsid w:val="00500495"/>
    <w:pPr>
      <w:tabs>
        <w:tab w:val="right" w:pos="9893"/>
      </w:tabs>
    </w:pPr>
    <w:rPr>
      <w:sz w:val="18"/>
    </w:rPr>
  </w:style>
  <w:style w:type="character" w:styleId="aa">
    <w:name w:val="page number"/>
    <w:basedOn w:val="a1"/>
    <w:rsid w:val="007D4A0B"/>
  </w:style>
  <w:style w:type="paragraph" w:styleId="ab">
    <w:name w:val="Balloon Text"/>
    <w:basedOn w:val="a"/>
    <w:link w:val="ac"/>
    <w:semiHidden/>
    <w:rsid w:val="005509B6"/>
    <w:rPr>
      <w:rFonts w:ascii="Tahoma" w:hAnsi="Tahoma" w:cs="Tahoma"/>
      <w:sz w:val="16"/>
      <w:szCs w:val="16"/>
    </w:rPr>
  </w:style>
  <w:style w:type="paragraph" w:styleId="ad">
    <w:name w:val="Revision"/>
    <w:hidden/>
    <w:uiPriority w:val="99"/>
    <w:semiHidden/>
    <w:rsid w:val="00D84C04"/>
    <w:rPr>
      <w:rFonts w:ascii="Arial" w:hAnsi="Arial" w:cs="Helvetica"/>
      <w:lang w:val="en-GB" w:eastAsia="ko-KR"/>
    </w:rPr>
  </w:style>
  <w:style w:type="character" w:customStyle="1" w:styleId="ac">
    <w:name w:val="註解方塊文字 字元"/>
    <w:link w:val="ab"/>
    <w:semiHidden/>
    <w:rsid w:val="0083063C"/>
    <w:rPr>
      <w:rFonts w:ascii="Tahoma" w:hAnsi="Tahoma" w:cs="Tahoma"/>
      <w:sz w:val="16"/>
      <w:szCs w:val="16"/>
      <w:lang w:val="en-GB" w:eastAsia="ko-KR"/>
    </w:rPr>
  </w:style>
  <w:style w:type="paragraph" w:customStyle="1" w:styleId="BodyCopyTable">
    <w:name w:val="Body Copy Table"/>
    <w:link w:val="BodyCopyTableZchn"/>
    <w:rsid w:val="00481B28"/>
    <w:pPr>
      <w:spacing w:before="60" w:after="60"/>
    </w:pPr>
    <w:rPr>
      <w:rFonts w:ascii="Arial" w:eastAsia="MS Mincho" w:hAnsi="Arial"/>
      <w:szCs w:val="24"/>
      <w:lang w:eastAsia="ja-JP"/>
    </w:rPr>
  </w:style>
  <w:style w:type="character" w:customStyle="1" w:styleId="BodyCopyTableZchn">
    <w:name w:val="Body Copy Table Zchn"/>
    <w:link w:val="BodyCopyTable"/>
    <w:rsid w:val="00481B28"/>
    <w:rPr>
      <w:rFonts w:ascii="Arial" w:eastAsia="MS Mincho" w:hAnsi="Arial"/>
      <w:szCs w:val="24"/>
      <w:lang w:val="en-US" w:eastAsia="ja-JP"/>
    </w:rPr>
  </w:style>
  <w:style w:type="paragraph" w:customStyle="1" w:styleId="Default">
    <w:name w:val="Default"/>
    <w:basedOn w:val="BodyCopyTable"/>
    <w:rsid w:val="00481B28"/>
    <w:pPr>
      <w:numPr>
        <w:numId w:val="3"/>
      </w:numPr>
      <w:tabs>
        <w:tab w:val="num" w:pos="360"/>
        <w:tab w:val="num" w:pos="720"/>
        <w:tab w:val="num" w:pos="1080"/>
        <w:tab w:val="num" w:pos="1440"/>
      </w:tabs>
      <w:ind w:left="272" w:hanging="272"/>
    </w:pPr>
  </w:style>
  <w:style w:type="paragraph" w:styleId="Web">
    <w:name w:val="Normal (Web)"/>
    <w:basedOn w:val="a"/>
    <w:uiPriority w:val="99"/>
    <w:unhideWhenUsed/>
    <w:rsid w:val="0064080B"/>
    <w:pPr>
      <w:spacing w:before="100" w:beforeAutospacing="1" w:after="100" w:afterAutospacing="1"/>
    </w:pPr>
    <w:rPr>
      <w:rFonts w:ascii="Times New Roman" w:eastAsia="Times New Roman" w:hAnsi="Times New Roman" w:cs="Times New Roman"/>
      <w:sz w:val="24"/>
      <w:szCs w:val="24"/>
      <w:lang w:val="de-DE" w:eastAsia="de-DE"/>
    </w:rPr>
  </w:style>
  <w:style w:type="paragraph" w:styleId="ae">
    <w:name w:val="List Paragraph"/>
    <w:basedOn w:val="a"/>
    <w:uiPriority w:val="34"/>
    <w:qFormat/>
    <w:rsid w:val="002A5C64"/>
    <w:pPr>
      <w:ind w:left="720"/>
      <w:contextualSpacing/>
    </w:pPr>
  </w:style>
  <w:style w:type="paragraph" w:styleId="21">
    <w:name w:val="Body Text 2"/>
    <w:basedOn w:val="a"/>
    <w:link w:val="22"/>
    <w:rsid w:val="00AB6EF1"/>
    <w:pPr>
      <w:spacing w:line="480" w:lineRule="auto"/>
    </w:pPr>
  </w:style>
  <w:style w:type="character" w:customStyle="1" w:styleId="22">
    <w:name w:val="本文 2 字元"/>
    <w:link w:val="21"/>
    <w:rsid w:val="00AB6EF1"/>
    <w:rPr>
      <w:rFonts w:ascii="Arial" w:hAnsi="Arial" w:cs="Helvetica"/>
      <w:lang w:val="en-GB" w:eastAsia="ko-KR"/>
    </w:rPr>
  </w:style>
  <w:style w:type="character" w:customStyle="1" w:styleId="a8">
    <w:name w:val="頁首 字元"/>
    <w:link w:val="a7"/>
    <w:locked/>
    <w:rsid w:val="00AB6EF1"/>
    <w:rPr>
      <w:rFonts w:ascii="Arial" w:hAnsi="Arial" w:cs="Helvetica"/>
      <w:lang w:val="en-GB" w:eastAsia="ko-KR"/>
    </w:rPr>
  </w:style>
  <w:style w:type="paragraph" w:customStyle="1" w:styleId="Level1">
    <w:name w:val="Level 1"/>
    <w:qFormat/>
    <w:rsid w:val="00F2658B"/>
    <w:pPr>
      <w:numPr>
        <w:numId w:val="5"/>
      </w:numPr>
      <w:shd w:val="clear" w:color="auto" w:fill="FFCC00"/>
      <w:spacing w:after="160" w:line="276" w:lineRule="auto"/>
      <w:contextualSpacing/>
      <w:jc w:val="both"/>
      <w:outlineLvl w:val="0"/>
    </w:pPr>
    <w:rPr>
      <w:rFonts w:ascii="Verdana" w:hAnsi="Verdana" w:cs="Helvetica"/>
      <w:b/>
      <w:lang w:val="en-GB" w:eastAsia="ko-KR"/>
    </w:rPr>
  </w:style>
  <w:style w:type="paragraph" w:customStyle="1" w:styleId="Level2">
    <w:name w:val="Level 2"/>
    <w:qFormat/>
    <w:rsid w:val="00F2658B"/>
    <w:pPr>
      <w:numPr>
        <w:ilvl w:val="1"/>
        <w:numId w:val="5"/>
      </w:numPr>
      <w:spacing w:after="80"/>
      <w:jc w:val="both"/>
      <w:outlineLvl w:val="1"/>
    </w:pPr>
    <w:rPr>
      <w:rFonts w:ascii="Verdana" w:hAnsi="Verdana" w:cs="Helvetica"/>
      <w:lang w:val="en-GB" w:eastAsia="ko-KR"/>
    </w:rPr>
  </w:style>
  <w:style w:type="paragraph" w:customStyle="1" w:styleId="Level3">
    <w:name w:val="Level 3"/>
    <w:qFormat/>
    <w:rsid w:val="006B0FBF"/>
    <w:pPr>
      <w:numPr>
        <w:ilvl w:val="2"/>
        <w:numId w:val="5"/>
      </w:numPr>
      <w:spacing w:after="80"/>
      <w:outlineLvl w:val="2"/>
    </w:pPr>
    <w:rPr>
      <w:rFonts w:ascii="Arial" w:hAnsi="Arial" w:cs="Helvetica"/>
      <w:lang w:val="en-GB" w:eastAsia="ko-KR"/>
    </w:rPr>
  </w:style>
  <w:style w:type="numbering" w:customStyle="1" w:styleId="DHLLevels">
    <w:name w:val="DHL Levels"/>
    <w:uiPriority w:val="99"/>
    <w:rsid w:val="00F93984"/>
    <w:pPr>
      <w:numPr>
        <w:numId w:val="4"/>
      </w:numPr>
    </w:pPr>
  </w:style>
  <w:style w:type="paragraph" w:customStyle="1" w:styleId="BodyTextBlack">
    <w:name w:val="Body Text_Black"/>
    <w:basedOn w:val="a0"/>
    <w:qFormat/>
    <w:rsid w:val="00B4596C"/>
    <w:pPr>
      <w:spacing w:after="160"/>
    </w:pPr>
    <w:rPr>
      <w:color w:val="auto"/>
    </w:rPr>
  </w:style>
  <w:style w:type="paragraph" w:customStyle="1" w:styleId="BodyHeading">
    <w:name w:val="Body Heading"/>
    <w:qFormat/>
    <w:rsid w:val="006B09A2"/>
    <w:pPr>
      <w:spacing w:after="200" w:line="276" w:lineRule="auto"/>
    </w:pPr>
    <w:rPr>
      <w:rFonts w:ascii="Verdana" w:hAnsi="Verdana" w:cs="Helvetica"/>
      <w:b/>
      <w:lang w:val="en-GB" w:eastAsia="ko-KR"/>
    </w:rPr>
  </w:style>
  <w:style w:type="paragraph" w:customStyle="1" w:styleId="BodyTextIndent1">
    <w:name w:val="Body Text_Indent 1"/>
    <w:basedOn w:val="a0"/>
    <w:link w:val="BodyTextIndent1Char"/>
    <w:qFormat/>
    <w:rsid w:val="00FD68CC"/>
    <w:pPr>
      <w:ind w:left="576"/>
    </w:pPr>
  </w:style>
  <w:style w:type="paragraph" w:customStyle="1" w:styleId="BodyTextIndent2">
    <w:name w:val="Body Text_Indent 2"/>
    <w:basedOn w:val="BodyTextIndent1"/>
    <w:link w:val="BodyTextIndent2Char"/>
    <w:qFormat/>
    <w:rsid w:val="00A453AB"/>
    <w:pPr>
      <w:spacing w:after="120" w:line="240" w:lineRule="auto"/>
      <w:ind w:left="1151"/>
    </w:pPr>
  </w:style>
  <w:style w:type="paragraph" w:customStyle="1" w:styleId="BodyTextIndent3">
    <w:name w:val="Body Text_Indent 3"/>
    <w:basedOn w:val="a0"/>
    <w:next w:val="af"/>
    <w:qFormat/>
    <w:rsid w:val="006C0E81"/>
    <w:pPr>
      <w:spacing w:after="120" w:line="240" w:lineRule="auto"/>
      <w:ind w:left="1729"/>
    </w:pPr>
  </w:style>
  <w:style w:type="paragraph" w:customStyle="1" w:styleId="Source">
    <w:name w:val="Source"/>
    <w:qFormat/>
    <w:rsid w:val="00342526"/>
    <w:pPr>
      <w:spacing w:after="120"/>
    </w:pPr>
    <w:rPr>
      <w:rFonts w:ascii="Arial" w:hAnsi="Arial" w:cs="Helvetica"/>
      <w:b/>
      <w:sz w:val="8"/>
      <w:lang w:val="en-GB" w:eastAsia="ko-KR"/>
    </w:rPr>
  </w:style>
  <w:style w:type="paragraph" w:customStyle="1" w:styleId="Bullet1">
    <w:name w:val="Bullet 1"/>
    <w:qFormat/>
    <w:rsid w:val="00F2658B"/>
    <w:pPr>
      <w:numPr>
        <w:numId w:val="2"/>
      </w:numPr>
      <w:spacing w:after="120"/>
    </w:pPr>
    <w:rPr>
      <w:rFonts w:ascii="Verdana" w:eastAsia="Times New Roman" w:hAnsi="Verdana" w:cs="Arial"/>
      <w:color w:val="A6A6A6"/>
      <w:lang w:val="en-GB" w:eastAsia="en-US"/>
    </w:rPr>
  </w:style>
  <w:style w:type="table" w:customStyle="1" w:styleId="DHLTable">
    <w:name w:val="DHL Table"/>
    <w:basedOn w:val="a2"/>
    <w:uiPriority w:val="99"/>
    <w:qFormat/>
    <w:rsid w:val="008A27B2"/>
    <w:rPr>
      <w:rFonts w:ascii="Arial" w:hAnsi="Arial"/>
    </w:rPr>
    <w:tblPr>
      <w:tblBorders>
        <w:top w:val="single" w:sz="6" w:space="0" w:color="969696"/>
        <w:left w:val="single" w:sz="6" w:space="0" w:color="969696"/>
        <w:bottom w:val="single" w:sz="6" w:space="0" w:color="969696"/>
        <w:right w:val="single" w:sz="6" w:space="0" w:color="969696"/>
        <w:insideH w:val="single" w:sz="6" w:space="0" w:color="969696"/>
        <w:insideV w:val="single" w:sz="6" w:space="0" w:color="969696"/>
      </w:tblBorders>
    </w:tblPr>
  </w:style>
  <w:style w:type="paragraph" w:customStyle="1" w:styleId="TableText">
    <w:name w:val="Table Text"/>
    <w:qFormat/>
    <w:rsid w:val="00633C2F"/>
    <w:pPr>
      <w:spacing w:before="20" w:after="20"/>
    </w:pPr>
    <w:rPr>
      <w:rFonts w:ascii="Arial" w:hAnsi="Arial" w:cs="Helvetica"/>
      <w:color w:val="A6A6A6"/>
      <w:lang w:val="en-GB" w:eastAsia="ko-KR"/>
    </w:rPr>
  </w:style>
  <w:style w:type="paragraph" w:customStyle="1" w:styleId="DHLTitle">
    <w:name w:val="DHL Title"/>
    <w:basedOn w:val="Web"/>
    <w:qFormat/>
    <w:rsid w:val="004C37C1"/>
    <w:pPr>
      <w:spacing w:before="0" w:beforeAutospacing="0" w:after="0" w:afterAutospacing="0" w:line="704" w:lineRule="exact"/>
      <w:textAlignment w:val="baseline"/>
    </w:pPr>
    <w:rPr>
      <w:rFonts w:ascii="Arial Narrow" w:hAnsi="Arial Narrow"/>
      <w:color w:val="D40511"/>
      <w:sz w:val="64"/>
      <w:szCs w:val="64"/>
      <w:lang w:val="en-US"/>
    </w:rPr>
  </w:style>
  <w:style w:type="paragraph" w:customStyle="1" w:styleId="TableHead">
    <w:name w:val="Table Head"/>
    <w:basedOn w:val="TableText"/>
    <w:qFormat/>
    <w:rsid w:val="00633C2F"/>
    <w:rPr>
      <w:color w:val="auto"/>
    </w:rPr>
  </w:style>
  <w:style w:type="paragraph" w:customStyle="1" w:styleId="DHLSubtitle">
    <w:name w:val="DHL Subtitle"/>
    <w:basedOn w:val="a"/>
    <w:qFormat/>
    <w:rsid w:val="0069361D"/>
    <w:rPr>
      <w:b/>
      <w:color w:val="D40511"/>
      <w:sz w:val="22"/>
    </w:rPr>
  </w:style>
  <w:style w:type="paragraph" w:customStyle="1" w:styleId="TableTextBlack">
    <w:name w:val="Table Text_Black"/>
    <w:basedOn w:val="TableText"/>
    <w:qFormat/>
    <w:rsid w:val="000E44F4"/>
    <w:rPr>
      <w:color w:val="auto"/>
    </w:rPr>
  </w:style>
  <w:style w:type="paragraph" w:styleId="af0">
    <w:name w:val="Title"/>
    <w:basedOn w:val="a"/>
    <w:next w:val="a"/>
    <w:link w:val="af1"/>
    <w:qFormat/>
    <w:rsid w:val="00C97DF9"/>
    <w:pPr>
      <w:pBdr>
        <w:bottom w:val="single" w:sz="8" w:space="4" w:color="969696"/>
      </w:pBdr>
      <w:spacing w:after="300"/>
      <w:contextualSpacing/>
    </w:pPr>
    <w:rPr>
      <w:rFonts w:eastAsia="Times New Roman" w:cs="Times New Roman"/>
      <w:color w:val="858585"/>
      <w:spacing w:val="5"/>
      <w:kern w:val="28"/>
      <w:sz w:val="52"/>
      <w:szCs w:val="52"/>
    </w:rPr>
  </w:style>
  <w:style w:type="character" w:customStyle="1" w:styleId="af1">
    <w:name w:val="標題 字元"/>
    <w:link w:val="af0"/>
    <w:rsid w:val="00C97DF9"/>
    <w:rPr>
      <w:rFonts w:ascii="Arial" w:eastAsia="Times New Roman" w:hAnsi="Arial" w:cs="Times New Roman"/>
      <w:color w:val="858585"/>
      <w:spacing w:val="5"/>
      <w:kern w:val="28"/>
      <w:sz w:val="52"/>
      <w:szCs w:val="52"/>
      <w:lang w:val="en-GB" w:eastAsia="ko-KR"/>
    </w:rPr>
  </w:style>
  <w:style w:type="paragraph" w:customStyle="1" w:styleId="Roleinchargeofsection">
    <w:name w:val="Role in charge of section"/>
    <w:basedOn w:val="BodyTextIndent2"/>
    <w:link w:val="RoleinchargeofsectionChar"/>
    <w:qFormat/>
    <w:rsid w:val="004E68AD"/>
    <w:pPr>
      <w:spacing w:after="80"/>
    </w:pPr>
    <w:rPr>
      <w:color w:val="7030A0"/>
    </w:rPr>
  </w:style>
  <w:style w:type="character" w:customStyle="1" w:styleId="a5">
    <w:name w:val="本文 字元"/>
    <w:link w:val="a0"/>
    <w:rsid w:val="006B09A2"/>
    <w:rPr>
      <w:rFonts w:ascii="Verdana" w:hAnsi="Verdana" w:cs="Helvetica"/>
      <w:color w:val="A6A6A6"/>
      <w:lang w:val="en-GB" w:eastAsia="ko-KR"/>
    </w:rPr>
  </w:style>
  <w:style w:type="character" w:customStyle="1" w:styleId="BodyTextIndent1Char">
    <w:name w:val="Body Text_Indent 1 Char"/>
    <w:link w:val="BodyTextIndent1"/>
    <w:rsid w:val="00146ECF"/>
    <w:rPr>
      <w:rFonts w:ascii="Arial" w:hAnsi="Arial" w:cs="Helvetica"/>
      <w:color w:val="A6A6A6"/>
      <w:lang w:val="en-GB" w:eastAsia="ko-KR"/>
    </w:rPr>
  </w:style>
  <w:style w:type="character" w:customStyle="1" w:styleId="BodyTextIndent2Char">
    <w:name w:val="Body Text_Indent 2 Char"/>
    <w:link w:val="BodyTextIndent2"/>
    <w:rsid w:val="00146ECF"/>
    <w:rPr>
      <w:rFonts w:ascii="Arial" w:hAnsi="Arial" w:cs="Helvetica"/>
      <w:color w:val="A6A6A6"/>
      <w:lang w:val="en-GB" w:eastAsia="ko-KR"/>
    </w:rPr>
  </w:style>
  <w:style w:type="character" w:customStyle="1" w:styleId="RoleinchargeofsectionChar">
    <w:name w:val="Role in charge of section Char"/>
    <w:link w:val="Roleinchargeofsection"/>
    <w:rsid w:val="004E68AD"/>
    <w:rPr>
      <w:rFonts w:ascii="Arial" w:hAnsi="Arial" w:cs="Helvetica"/>
      <w:color w:val="7030A0"/>
      <w:lang w:val="en-GB" w:eastAsia="ko-KR"/>
    </w:rPr>
  </w:style>
  <w:style w:type="paragraph" w:styleId="af">
    <w:name w:val="Block Text"/>
    <w:basedOn w:val="a"/>
    <w:rsid w:val="00D211B9"/>
    <w:pPr>
      <w:pBdr>
        <w:top w:val="single" w:sz="2" w:space="10" w:color="969696" w:shadow="1"/>
        <w:left w:val="single" w:sz="2" w:space="10" w:color="969696" w:shadow="1"/>
        <w:bottom w:val="single" w:sz="2" w:space="10" w:color="969696" w:shadow="1"/>
        <w:right w:val="single" w:sz="2" w:space="10" w:color="969696" w:shadow="1"/>
      </w:pBdr>
      <w:ind w:left="1152" w:right="1152"/>
    </w:pPr>
    <w:rPr>
      <w:rFonts w:ascii="Calibri" w:eastAsia="Times New Roman" w:hAnsi="Calibri" w:cs="Times New Roman"/>
      <w:i/>
      <w:iCs/>
      <w:color w:val="969696"/>
    </w:rPr>
  </w:style>
  <w:style w:type="paragraph" w:customStyle="1" w:styleId="space">
    <w:name w:val="space"/>
    <w:basedOn w:val="a"/>
    <w:qFormat/>
    <w:rsid w:val="003413B5"/>
    <w:pPr>
      <w:spacing w:after="80"/>
    </w:pPr>
    <w:rPr>
      <w:noProof/>
      <w:lang w:val="en-US" w:eastAsia="en-US"/>
    </w:rPr>
  </w:style>
  <w:style w:type="paragraph" w:customStyle="1" w:styleId="Partheader">
    <w:name w:val="Part_header"/>
    <w:basedOn w:val="a"/>
    <w:qFormat/>
    <w:rsid w:val="003413B5"/>
    <w:pPr>
      <w:spacing w:before="240" w:after="240"/>
    </w:pPr>
    <w:rPr>
      <w:b/>
      <w:i/>
      <w:lang w:eastAsia="en-GB"/>
    </w:rPr>
  </w:style>
  <w:style w:type="character" w:styleId="af2">
    <w:name w:val="annotation reference"/>
    <w:rsid w:val="00E1415F"/>
    <w:rPr>
      <w:sz w:val="16"/>
      <w:szCs w:val="16"/>
    </w:rPr>
  </w:style>
  <w:style w:type="paragraph" w:styleId="af3">
    <w:name w:val="annotation text"/>
    <w:basedOn w:val="a"/>
    <w:link w:val="af4"/>
    <w:rsid w:val="00E1415F"/>
    <w:pPr>
      <w:overflowPunct w:val="0"/>
      <w:autoSpaceDE w:val="0"/>
      <w:autoSpaceDN w:val="0"/>
      <w:adjustRightInd w:val="0"/>
      <w:spacing w:after="0"/>
      <w:textAlignment w:val="baseline"/>
    </w:pPr>
    <w:rPr>
      <w:rFonts w:ascii="Arial" w:eastAsia="Times New Roman" w:hAnsi="Arial" w:cs="Times New Roman"/>
      <w:lang w:eastAsia="en-US"/>
    </w:rPr>
  </w:style>
  <w:style w:type="character" w:customStyle="1" w:styleId="af4">
    <w:name w:val="註解文字 字元"/>
    <w:link w:val="af3"/>
    <w:rsid w:val="00E1415F"/>
    <w:rPr>
      <w:rFonts w:ascii="Arial" w:eastAsia="Times New Roman" w:hAnsi="Arial"/>
      <w:lang w:val="en-GB"/>
    </w:rPr>
  </w:style>
  <w:style w:type="paragraph" w:styleId="12">
    <w:name w:val="index 1"/>
    <w:basedOn w:val="a"/>
    <w:next w:val="a"/>
    <w:autoRedefine/>
    <w:rsid w:val="00E1415F"/>
    <w:pPr>
      <w:ind w:left="200" w:hanging="200"/>
    </w:pPr>
  </w:style>
  <w:style w:type="paragraph" w:styleId="af5">
    <w:name w:val="index heading"/>
    <w:basedOn w:val="a"/>
    <w:next w:val="12"/>
    <w:rsid w:val="00E1415F"/>
    <w:pPr>
      <w:spacing w:after="0"/>
    </w:pPr>
    <w:rPr>
      <w:rFonts w:ascii="Times New Roman" w:eastAsia="Times New Roman" w:hAnsi="Times New Roman" w:cs="Times New Roman"/>
      <w:lang w:eastAsia="en-US"/>
    </w:rPr>
  </w:style>
  <w:style w:type="paragraph" w:styleId="af6">
    <w:name w:val="annotation subject"/>
    <w:basedOn w:val="af3"/>
    <w:next w:val="af3"/>
    <w:link w:val="af7"/>
    <w:rsid w:val="004C1CB5"/>
    <w:pPr>
      <w:overflowPunct/>
      <w:autoSpaceDE/>
      <w:autoSpaceDN/>
      <w:adjustRightInd/>
      <w:spacing w:after="120"/>
      <w:textAlignment w:val="auto"/>
    </w:pPr>
    <w:rPr>
      <w:rFonts w:ascii="Verdana" w:eastAsia="Batang" w:hAnsi="Verdana" w:cs="Helvetica"/>
      <w:b/>
      <w:bCs/>
      <w:lang w:eastAsia="ko-KR"/>
    </w:rPr>
  </w:style>
  <w:style w:type="character" w:customStyle="1" w:styleId="af7">
    <w:name w:val="註解主旨 字元"/>
    <w:link w:val="af6"/>
    <w:rsid w:val="004C1CB5"/>
    <w:rPr>
      <w:rFonts w:ascii="Verdana" w:eastAsia="Times New Roman" w:hAnsi="Verdana" w:cs="Helvetica"/>
      <w:b/>
      <w:bCs/>
      <w:lang w:val="en-GB" w:eastAsia="ko-KR"/>
    </w:rPr>
  </w:style>
  <w:style w:type="paragraph" w:customStyle="1" w:styleId="DHL-List1">
    <w:name w:val="DHL - List 1"/>
    <w:qFormat/>
    <w:rsid w:val="00372E6E"/>
    <w:pPr>
      <w:spacing w:after="170" w:line="280" w:lineRule="atLeast"/>
    </w:pPr>
    <w:rPr>
      <w:rFonts w:ascii="Frutiger" w:hAnsi="Frutiger" w:cs="Helvetica"/>
      <w:sz w:val="18"/>
      <w:lang w:val="en-GB" w:eastAsia="ko-KR"/>
    </w:rPr>
  </w:style>
  <w:style w:type="table" w:styleId="4-6">
    <w:name w:val="Grid Table 4 Accent 6"/>
    <w:basedOn w:val="a2"/>
    <w:uiPriority w:val="49"/>
    <w:rsid w:val="00092F71"/>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6-5">
    <w:name w:val="Grid Table 6 Colorful Accent 5"/>
    <w:basedOn w:val="a2"/>
    <w:uiPriority w:val="51"/>
    <w:rsid w:val="008C7D90"/>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UnresolvedMention">
    <w:name w:val="Unresolved Mention"/>
    <w:basedOn w:val="a1"/>
    <w:uiPriority w:val="99"/>
    <w:semiHidden/>
    <w:unhideWhenUsed/>
    <w:rsid w:val="009C6D12"/>
    <w:rPr>
      <w:color w:val="605E5C"/>
      <w:shd w:val="clear" w:color="auto" w:fill="E1DFDD"/>
    </w:rPr>
  </w:style>
  <w:style w:type="table" w:styleId="4-5">
    <w:name w:val="Grid Table 4 Accent 5"/>
    <w:basedOn w:val="a2"/>
    <w:uiPriority w:val="49"/>
    <w:rsid w:val="00011F8C"/>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1">
    <w:name w:val="Grid Table 4 Accent 1"/>
    <w:basedOn w:val="a2"/>
    <w:uiPriority w:val="49"/>
    <w:rsid w:val="00AA13C1"/>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2B77E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9847047">
      <w:bodyDiv w:val="1"/>
      <w:marLeft w:val="0"/>
      <w:marRight w:val="0"/>
      <w:marTop w:val="0"/>
      <w:marBottom w:val="0"/>
      <w:divBdr>
        <w:top w:val="none" w:sz="0" w:space="0" w:color="auto"/>
        <w:left w:val="none" w:sz="0" w:space="0" w:color="auto"/>
        <w:bottom w:val="none" w:sz="0" w:space="0" w:color="auto"/>
        <w:right w:val="none" w:sz="0" w:space="0" w:color="auto"/>
      </w:divBdr>
    </w:div>
    <w:div w:id="325596212">
      <w:bodyDiv w:val="1"/>
      <w:marLeft w:val="0"/>
      <w:marRight w:val="0"/>
      <w:marTop w:val="0"/>
      <w:marBottom w:val="0"/>
      <w:divBdr>
        <w:top w:val="none" w:sz="0" w:space="0" w:color="auto"/>
        <w:left w:val="none" w:sz="0" w:space="0" w:color="auto"/>
        <w:bottom w:val="none" w:sz="0" w:space="0" w:color="auto"/>
        <w:right w:val="none" w:sz="0" w:space="0" w:color="auto"/>
      </w:divBdr>
    </w:div>
    <w:div w:id="382877085">
      <w:bodyDiv w:val="1"/>
      <w:marLeft w:val="0"/>
      <w:marRight w:val="0"/>
      <w:marTop w:val="0"/>
      <w:marBottom w:val="0"/>
      <w:divBdr>
        <w:top w:val="none" w:sz="0" w:space="0" w:color="auto"/>
        <w:left w:val="none" w:sz="0" w:space="0" w:color="auto"/>
        <w:bottom w:val="none" w:sz="0" w:space="0" w:color="auto"/>
        <w:right w:val="none" w:sz="0" w:space="0" w:color="auto"/>
      </w:divBdr>
    </w:div>
    <w:div w:id="410205279">
      <w:bodyDiv w:val="1"/>
      <w:marLeft w:val="0"/>
      <w:marRight w:val="0"/>
      <w:marTop w:val="0"/>
      <w:marBottom w:val="0"/>
      <w:divBdr>
        <w:top w:val="none" w:sz="0" w:space="0" w:color="auto"/>
        <w:left w:val="none" w:sz="0" w:space="0" w:color="auto"/>
        <w:bottom w:val="none" w:sz="0" w:space="0" w:color="auto"/>
        <w:right w:val="none" w:sz="0" w:space="0" w:color="auto"/>
      </w:divBdr>
    </w:div>
    <w:div w:id="448669519">
      <w:bodyDiv w:val="1"/>
      <w:marLeft w:val="0"/>
      <w:marRight w:val="0"/>
      <w:marTop w:val="0"/>
      <w:marBottom w:val="0"/>
      <w:divBdr>
        <w:top w:val="none" w:sz="0" w:space="0" w:color="auto"/>
        <w:left w:val="none" w:sz="0" w:space="0" w:color="auto"/>
        <w:bottom w:val="none" w:sz="0" w:space="0" w:color="auto"/>
        <w:right w:val="none" w:sz="0" w:space="0" w:color="auto"/>
      </w:divBdr>
    </w:div>
    <w:div w:id="531455816">
      <w:bodyDiv w:val="1"/>
      <w:marLeft w:val="0"/>
      <w:marRight w:val="0"/>
      <w:marTop w:val="0"/>
      <w:marBottom w:val="0"/>
      <w:divBdr>
        <w:top w:val="none" w:sz="0" w:space="0" w:color="auto"/>
        <w:left w:val="none" w:sz="0" w:space="0" w:color="auto"/>
        <w:bottom w:val="none" w:sz="0" w:space="0" w:color="auto"/>
        <w:right w:val="none" w:sz="0" w:space="0" w:color="auto"/>
      </w:divBdr>
    </w:div>
    <w:div w:id="589966818">
      <w:bodyDiv w:val="1"/>
      <w:marLeft w:val="0"/>
      <w:marRight w:val="0"/>
      <w:marTop w:val="0"/>
      <w:marBottom w:val="0"/>
      <w:divBdr>
        <w:top w:val="none" w:sz="0" w:space="0" w:color="auto"/>
        <w:left w:val="none" w:sz="0" w:space="0" w:color="auto"/>
        <w:bottom w:val="none" w:sz="0" w:space="0" w:color="auto"/>
        <w:right w:val="none" w:sz="0" w:space="0" w:color="auto"/>
      </w:divBdr>
    </w:div>
    <w:div w:id="590312481">
      <w:bodyDiv w:val="1"/>
      <w:marLeft w:val="0"/>
      <w:marRight w:val="0"/>
      <w:marTop w:val="0"/>
      <w:marBottom w:val="0"/>
      <w:divBdr>
        <w:top w:val="none" w:sz="0" w:space="0" w:color="auto"/>
        <w:left w:val="none" w:sz="0" w:space="0" w:color="auto"/>
        <w:bottom w:val="none" w:sz="0" w:space="0" w:color="auto"/>
        <w:right w:val="none" w:sz="0" w:space="0" w:color="auto"/>
      </w:divBdr>
    </w:div>
    <w:div w:id="672685223">
      <w:bodyDiv w:val="1"/>
      <w:marLeft w:val="0"/>
      <w:marRight w:val="0"/>
      <w:marTop w:val="0"/>
      <w:marBottom w:val="0"/>
      <w:divBdr>
        <w:top w:val="none" w:sz="0" w:space="0" w:color="auto"/>
        <w:left w:val="none" w:sz="0" w:space="0" w:color="auto"/>
        <w:bottom w:val="none" w:sz="0" w:space="0" w:color="auto"/>
        <w:right w:val="none" w:sz="0" w:space="0" w:color="auto"/>
      </w:divBdr>
    </w:div>
    <w:div w:id="709459227">
      <w:bodyDiv w:val="1"/>
      <w:marLeft w:val="0"/>
      <w:marRight w:val="0"/>
      <w:marTop w:val="0"/>
      <w:marBottom w:val="0"/>
      <w:divBdr>
        <w:top w:val="none" w:sz="0" w:space="0" w:color="auto"/>
        <w:left w:val="none" w:sz="0" w:space="0" w:color="auto"/>
        <w:bottom w:val="none" w:sz="0" w:space="0" w:color="auto"/>
        <w:right w:val="none" w:sz="0" w:space="0" w:color="auto"/>
      </w:divBdr>
    </w:div>
    <w:div w:id="927153779">
      <w:bodyDiv w:val="1"/>
      <w:marLeft w:val="0"/>
      <w:marRight w:val="0"/>
      <w:marTop w:val="0"/>
      <w:marBottom w:val="0"/>
      <w:divBdr>
        <w:top w:val="none" w:sz="0" w:space="0" w:color="auto"/>
        <w:left w:val="none" w:sz="0" w:space="0" w:color="auto"/>
        <w:bottom w:val="none" w:sz="0" w:space="0" w:color="auto"/>
        <w:right w:val="none" w:sz="0" w:space="0" w:color="auto"/>
      </w:divBdr>
    </w:div>
    <w:div w:id="932712125">
      <w:bodyDiv w:val="1"/>
      <w:marLeft w:val="0"/>
      <w:marRight w:val="0"/>
      <w:marTop w:val="0"/>
      <w:marBottom w:val="0"/>
      <w:divBdr>
        <w:top w:val="none" w:sz="0" w:space="0" w:color="auto"/>
        <w:left w:val="none" w:sz="0" w:space="0" w:color="auto"/>
        <w:bottom w:val="none" w:sz="0" w:space="0" w:color="auto"/>
        <w:right w:val="none" w:sz="0" w:space="0" w:color="auto"/>
      </w:divBdr>
    </w:div>
    <w:div w:id="998994756">
      <w:bodyDiv w:val="1"/>
      <w:marLeft w:val="0"/>
      <w:marRight w:val="0"/>
      <w:marTop w:val="0"/>
      <w:marBottom w:val="0"/>
      <w:divBdr>
        <w:top w:val="none" w:sz="0" w:space="0" w:color="auto"/>
        <w:left w:val="none" w:sz="0" w:space="0" w:color="auto"/>
        <w:bottom w:val="none" w:sz="0" w:space="0" w:color="auto"/>
        <w:right w:val="none" w:sz="0" w:space="0" w:color="auto"/>
      </w:divBdr>
    </w:div>
    <w:div w:id="1187599074">
      <w:bodyDiv w:val="1"/>
      <w:marLeft w:val="0"/>
      <w:marRight w:val="0"/>
      <w:marTop w:val="0"/>
      <w:marBottom w:val="0"/>
      <w:divBdr>
        <w:top w:val="none" w:sz="0" w:space="0" w:color="auto"/>
        <w:left w:val="none" w:sz="0" w:space="0" w:color="auto"/>
        <w:bottom w:val="none" w:sz="0" w:space="0" w:color="auto"/>
        <w:right w:val="none" w:sz="0" w:space="0" w:color="auto"/>
      </w:divBdr>
    </w:div>
    <w:div w:id="1302079213">
      <w:bodyDiv w:val="1"/>
      <w:marLeft w:val="0"/>
      <w:marRight w:val="0"/>
      <w:marTop w:val="0"/>
      <w:marBottom w:val="0"/>
      <w:divBdr>
        <w:top w:val="none" w:sz="0" w:space="0" w:color="auto"/>
        <w:left w:val="none" w:sz="0" w:space="0" w:color="auto"/>
        <w:bottom w:val="none" w:sz="0" w:space="0" w:color="auto"/>
        <w:right w:val="none" w:sz="0" w:space="0" w:color="auto"/>
      </w:divBdr>
    </w:div>
    <w:div w:id="1429697026">
      <w:bodyDiv w:val="1"/>
      <w:marLeft w:val="0"/>
      <w:marRight w:val="0"/>
      <w:marTop w:val="0"/>
      <w:marBottom w:val="0"/>
      <w:divBdr>
        <w:top w:val="none" w:sz="0" w:space="0" w:color="auto"/>
        <w:left w:val="none" w:sz="0" w:space="0" w:color="auto"/>
        <w:bottom w:val="none" w:sz="0" w:space="0" w:color="auto"/>
        <w:right w:val="none" w:sz="0" w:space="0" w:color="auto"/>
      </w:divBdr>
    </w:div>
    <w:div w:id="1438405837">
      <w:bodyDiv w:val="1"/>
      <w:marLeft w:val="0"/>
      <w:marRight w:val="0"/>
      <w:marTop w:val="0"/>
      <w:marBottom w:val="0"/>
      <w:divBdr>
        <w:top w:val="none" w:sz="0" w:space="0" w:color="auto"/>
        <w:left w:val="none" w:sz="0" w:space="0" w:color="auto"/>
        <w:bottom w:val="none" w:sz="0" w:space="0" w:color="auto"/>
        <w:right w:val="none" w:sz="0" w:space="0" w:color="auto"/>
      </w:divBdr>
    </w:div>
    <w:div w:id="1711418188">
      <w:bodyDiv w:val="1"/>
      <w:marLeft w:val="0"/>
      <w:marRight w:val="0"/>
      <w:marTop w:val="0"/>
      <w:marBottom w:val="0"/>
      <w:divBdr>
        <w:top w:val="none" w:sz="0" w:space="0" w:color="auto"/>
        <w:left w:val="none" w:sz="0" w:space="0" w:color="auto"/>
        <w:bottom w:val="none" w:sz="0" w:space="0" w:color="auto"/>
        <w:right w:val="none" w:sz="0" w:space="0" w:color="auto"/>
      </w:divBdr>
      <w:divsChild>
        <w:div w:id="1799102098">
          <w:marLeft w:val="0"/>
          <w:marRight w:val="0"/>
          <w:marTop w:val="0"/>
          <w:marBottom w:val="0"/>
          <w:divBdr>
            <w:top w:val="none" w:sz="0" w:space="0" w:color="auto"/>
            <w:left w:val="none" w:sz="0" w:space="0" w:color="auto"/>
            <w:bottom w:val="none" w:sz="0" w:space="0" w:color="auto"/>
            <w:right w:val="none" w:sz="0" w:space="0" w:color="auto"/>
          </w:divBdr>
          <w:divsChild>
            <w:div w:id="91771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43451">
      <w:bodyDiv w:val="1"/>
      <w:marLeft w:val="0"/>
      <w:marRight w:val="0"/>
      <w:marTop w:val="0"/>
      <w:marBottom w:val="0"/>
      <w:divBdr>
        <w:top w:val="none" w:sz="0" w:space="0" w:color="auto"/>
        <w:left w:val="none" w:sz="0" w:space="0" w:color="auto"/>
        <w:bottom w:val="none" w:sz="0" w:space="0" w:color="auto"/>
        <w:right w:val="none" w:sz="0" w:space="0" w:color="auto"/>
      </w:divBdr>
    </w:div>
    <w:div w:id="1852641874">
      <w:bodyDiv w:val="1"/>
      <w:marLeft w:val="0"/>
      <w:marRight w:val="0"/>
      <w:marTop w:val="0"/>
      <w:marBottom w:val="0"/>
      <w:divBdr>
        <w:top w:val="none" w:sz="0" w:space="0" w:color="auto"/>
        <w:left w:val="none" w:sz="0" w:space="0" w:color="auto"/>
        <w:bottom w:val="none" w:sz="0" w:space="0" w:color="auto"/>
        <w:right w:val="none" w:sz="0" w:space="0" w:color="auto"/>
      </w:divBdr>
    </w:div>
    <w:div w:id="1913660813">
      <w:bodyDiv w:val="1"/>
      <w:marLeft w:val="0"/>
      <w:marRight w:val="0"/>
      <w:marTop w:val="0"/>
      <w:marBottom w:val="0"/>
      <w:divBdr>
        <w:top w:val="none" w:sz="0" w:space="0" w:color="auto"/>
        <w:left w:val="none" w:sz="0" w:space="0" w:color="auto"/>
        <w:bottom w:val="none" w:sz="0" w:space="0" w:color="auto"/>
        <w:right w:val="none" w:sz="0" w:space="0" w:color="auto"/>
      </w:divBdr>
    </w:div>
    <w:div w:id="2011058335">
      <w:bodyDiv w:val="1"/>
      <w:marLeft w:val="0"/>
      <w:marRight w:val="0"/>
      <w:marTop w:val="0"/>
      <w:marBottom w:val="0"/>
      <w:divBdr>
        <w:top w:val="none" w:sz="0" w:space="0" w:color="auto"/>
        <w:left w:val="none" w:sz="0" w:space="0" w:color="auto"/>
        <w:bottom w:val="none" w:sz="0" w:space="0" w:color="auto"/>
        <w:right w:val="none" w:sz="0" w:space="0" w:color="auto"/>
      </w:divBdr>
    </w:div>
    <w:div w:id="2044667445">
      <w:bodyDiv w:val="1"/>
      <w:marLeft w:val="0"/>
      <w:marRight w:val="0"/>
      <w:marTop w:val="0"/>
      <w:marBottom w:val="0"/>
      <w:divBdr>
        <w:top w:val="none" w:sz="0" w:space="0" w:color="auto"/>
        <w:left w:val="none" w:sz="0" w:space="0" w:color="auto"/>
        <w:bottom w:val="none" w:sz="0" w:space="0" w:color="auto"/>
        <w:right w:val="none" w:sz="0" w:space="0" w:color="auto"/>
      </w:divBdr>
      <w:divsChild>
        <w:div w:id="1396006138">
          <w:marLeft w:val="547"/>
          <w:marRight w:val="0"/>
          <w:marTop w:val="0"/>
          <w:marBottom w:val="0"/>
          <w:divBdr>
            <w:top w:val="none" w:sz="0" w:space="0" w:color="auto"/>
            <w:left w:val="none" w:sz="0" w:space="0" w:color="auto"/>
            <w:bottom w:val="none" w:sz="0" w:space="0" w:color="auto"/>
            <w:right w:val="none" w:sz="0" w:space="0" w:color="auto"/>
          </w:divBdr>
        </w:div>
      </w:divsChild>
    </w:div>
    <w:div w:id="212645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oleObject" Target="embeddings/Microsoft_Word_97_-_2003___.doc"/><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package" Target="embeddings/Microsoft_Excel____.xls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wz5d2d\COO%20template%2020101219%20v0.6%20draf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44b2e3a-0aab-45c7-a00e-8c883492cc23" xsi:nil="true"/>
    <lcf76f155ced4ddcb4097134ff3c332f xmlns="bfbf2316-e86d-41be-b01d-352432af4c1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文件" ma:contentTypeID="0x0101000D7AB1CC840BA74F9F2AF5339C635A71" ma:contentTypeVersion="9" ma:contentTypeDescription="建立新的文件。" ma:contentTypeScope="" ma:versionID="186e5b4da394954dd0e3808ab549b45c">
  <xsd:schema xmlns:xsd="http://www.w3.org/2001/XMLSchema" xmlns:xs="http://www.w3.org/2001/XMLSchema" xmlns:p="http://schemas.microsoft.com/office/2006/metadata/properties" xmlns:ns2="bfbf2316-e86d-41be-b01d-352432af4c1d" xmlns:ns3="f44b2e3a-0aab-45c7-a00e-8c883492cc23" targetNamespace="http://schemas.microsoft.com/office/2006/metadata/properties" ma:root="true" ma:fieldsID="67bb82000eeb79c2304c5cef9604e9e8" ns2:_="" ns3:_="">
    <xsd:import namespace="bfbf2316-e86d-41be-b01d-352432af4c1d"/>
    <xsd:import namespace="f44b2e3a-0aab-45c7-a00e-8c883492cc2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bf2316-e86d-41be-b01d-352432af4c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影像標籤" ma:readOnly="false" ma:fieldId="{5cf76f15-5ced-4ddc-b409-7134ff3c332f}" ma:taxonomyMulti="true" ma:sspId="71820ccc-8239-4582-920e-767aca137c7b"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4b2e3a-0aab-45c7-a00e-8c883492cc23"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a1398e97-3621-46f4-af32-b98b7d39ee3b}" ma:internalName="TaxCatchAll" ma:showField="CatchAllData" ma:web="f44b2e3a-0aab-45c7-a00e-8c883492cc2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08DD1C-F5B9-4E4F-A522-2BFE0BDFBAF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E6B0AF2-0AEB-42FE-8633-2D0B518E2736}"/>
</file>

<file path=customXml/itemProps3.xml><?xml version="1.0" encoding="utf-8"?>
<ds:datastoreItem xmlns:ds="http://schemas.openxmlformats.org/officeDocument/2006/customXml" ds:itemID="{17CC22A7-615A-4DA6-A362-5378E0CC5A8E}">
  <ds:schemaRefs>
    <ds:schemaRef ds:uri="http://schemas.microsoft.com/sharepoint/v3/contenttype/forms"/>
  </ds:schemaRefs>
</ds:datastoreItem>
</file>

<file path=customXml/itemProps4.xml><?xml version="1.0" encoding="utf-8"?>
<ds:datastoreItem xmlns:ds="http://schemas.openxmlformats.org/officeDocument/2006/customXml" ds:itemID="{F76EA109-D5E2-4095-8588-E396BB4600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COO template 20101219 v0.6 draft</Template>
  <TotalTime>2021</TotalTime>
  <Pages>1</Pages>
  <Words>1162</Words>
  <Characters>6627</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Concept of Operations</vt:lpstr>
      <vt:lpstr>Concept of Operations</vt:lpstr>
    </vt:vector>
  </TitlesOfParts>
  <Company>DHL</Company>
  <LinksUpToDate>false</LinksUpToDate>
  <CharactersWithSpaces>7774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Concept of Operations</dc:title>
  <dc:subject/>
  <dc:creator>Ben Chiu</dc:creator>
  <cp:keywords/>
  <cp:lastModifiedBy>Ben Chiu</cp:lastModifiedBy>
  <cp:revision>56</cp:revision>
  <cp:lastPrinted>2023-05-18T03:07:00Z</cp:lastPrinted>
  <dcterms:created xsi:type="dcterms:W3CDTF">2023-04-20T08:32:00Z</dcterms:created>
  <dcterms:modified xsi:type="dcterms:W3CDTF">2023-10-23T07:59:00Z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0x0101000D7AB1CC840BA74F9F2AF5339C635A71</vt:lpwstr>
  </property>
</Properties>
</file>